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925E" w14:textId="29E2990C" w:rsidR="00613013" w:rsidRPr="003B73B6" w:rsidRDefault="00613013" w:rsidP="00C15C35">
      <w:pPr>
        <w:pStyle w:val="STTSDummyHeading"/>
      </w:pPr>
      <w:r w:rsidRPr="003B73B6">
        <w:t xml:space="preserve">BAB </w:t>
      </w:r>
      <w:r w:rsidR="00FE1BE6" w:rsidRPr="003B73B6">
        <w:t>V</w:t>
      </w:r>
    </w:p>
    <w:p w14:paraId="7F2CF08B" w14:textId="2C452CF0" w:rsidR="00165D7D" w:rsidRPr="003B73B6" w:rsidRDefault="00547E87" w:rsidP="00547E87">
      <w:pPr>
        <w:pStyle w:val="Heading1"/>
        <w:ind w:left="-709" w:hanging="851"/>
        <w:jc w:val="center"/>
      </w:pPr>
      <w:r w:rsidRPr="00547E87">
        <w:t>SEQUENCE TO SET</w:t>
      </w:r>
      <w:r w:rsidRPr="003B73B6">
        <w:t xml:space="preserve"> </w:t>
      </w:r>
      <w:r w:rsidR="00833FC3" w:rsidRPr="003B73B6">
        <w:t>DALAM BAHASA INDONESIA</w:t>
      </w:r>
    </w:p>
    <w:p w14:paraId="7A1500E0" w14:textId="6D6EA92B" w:rsidR="00165D7D" w:rsidRPr="003B73B6" w:rsidRDefault="00165D7D" w:rsidP="00C15C35">
      <w:pPr>
        <w:pStyle w:val="STTSBlankSpace"/>
      </w:pPr>
    </w:p>
    <w:p w14:paraId="3D534C12" w14:textId="51A439BC" w:rsidR="00165D7D" w:rsidRPr="003B73B6" w:rsidRDefault="00992698" w:rsidP="000450F4">
      <w:r w:rsidRPr="003B73B6">
        <w:t xml:space="preserve">Pada bab </w:t>
      </w:r>
      <w:r w:rsidR="000450F4" w:rsidRPr="003B73B6">
        <w:t xml:space="preserve">ini akan </w:t>
      </w:r>
      <w:r w:rsidRPr="003B73B6">
        <w:t>di</w:t>
      </w:r>
      <w:r w:rsidR="000450F4" w:rsidRPr="003B73B6">
        <w:t xml:space="preserve">bahas </w:t>
      </w:r>
      <w:r w:rsidRPr="003B73B6">
        <w:t xml:space="preserve">mengenai </w:t>
      </w:r>
      <w:r w:rsidR="001A1DE9" w:rsidRPr="003B73B6">
        <w:t xml:space="preserve">pendahuluan mengenai NER, juga teori </w:t>
      </w:r>
      <w:proofErr w:type="spellStart"/>
      <w:r w:rsidR="001A1DE9" w:rsidRPr="003B73B6">
        <w:t>nested</w:t>
      </w:r>
      <w:proofErr w:type="spellEnd"/>
      <w:r w:rsidR="001A1DE9" w:rsidRPr="003B73B6">
        <w:t xml:space="preserve"> NER juga contoh-contoh penggunaan tugas NER dalam kehidupan sehari-hari. Selain itu, </w:t>
      </w:r>
      <w:proofErr w:type="spellStart"/>
      <w:r w:rsidR="001A1DE9" w:rsidRPr="003B73B6">
        <w:t>dataset</w:t>
      </w:r>
      <w:proofErr w:type="spellEnd"/>
      <w:r w:rsidR="001A1DE9" w:rsidRPr="003B73B6">
        <w:t xml:space="preserve"> yang digunakan dalam tugas akhir ini juga akan dibahas dengan detail</w:t>
      </w:r>
      <w:r w:rsidR="00011184" w:rsidRPr="003B73B6">
        <w:t>.</w:t>
      </w:r>
      <w:r w:rsidR="001A1DE9" w:rsidRPr="003B73B6">
        <w:t xml:space="preserve"> </w:t>
      </w:r>
      <w:r w:rsidR="00011184" w:rsidRPr="003B73B6">
        <w:t xml:space="preserve">Penjelasan </w:t>
      </w:r>
      <w:r w:rsidR="001A1DE9" w:rsidRPr="003B73B6">
        <w:t xml:space="preserve">baik </w:t>
      </w:r>
      <w:r w:rsidR="00011184" w:rsidRPr="003B73B6">
        <w:t xml:space="preserve">untuk </w:t>
      </w:r>
      <w:proofErr w:type="spellStart"/>
      <w:r w:rsidR="001A1DE9" w:rsidRPr="003B73B6">
        <w:t>dataset</w:t>
      </w:r>
      <w:proofErr w:type="spellEnd"/>
      <w:r w:rsidR="001A1DE9" w:rsidRPr="003B73B6">
        <w:t xml:space="preserve"> bahasa Inggris yang utama digunakan dari penelitian, maupun </w:t>
      </w:r>
      <w:proofErr w:type="spellStart"/>
      <w:r w:rsidR="001A1DE9" w:rsidRPr="003B73B6">
        <w:t>dataset</w:t>
      </w:r>
      <w:proofErr w:type="spellEnd"/>
      <w:r w:rsidR="001A1DE9" w:rsidRPr="003B73B6">
        <w:t xml:space="preserve"> bahasa Indonesia yang digunakan dalam penelitian ini.</w:t>
      </w:r>
      <w:r w:rsidR="002F5E15" w:rsidRPr="003B73B6">
        <w:t xml:space="preserve"> </w:t>
      </w:r>
      <w:proofErr w:type="spellStart"/>
      <w:r w:rsidR="002F5E15" w:rsidRPr="003B73B6">
        <w:t>Dataset</w:t>
      </w:r>
      <w:proofErr w:type="spellEnd"/>
      <w:r w:rsidR="002F5E15" w:rsidRPr="003B73B6">
        <w:t xml:space="preserve"> akan dibahas struktur/bentuk, visualisasi dan juga jenis </w:t>
      </w:r>
      <w:proofErr w:type="spellStart"/>
      <w:r w:rsidR="002F5E15" w:rsidRPr="003B73B6">
        <w:t>tagset</w:t>
      </w:r>
      <w:proofErr w:type="spellEnd"/>
      <w:r w:rsidR="002F5E15" w:rsidRPr="003B73B6">
        <w:t xml:space="preserve">/jenis entitas yang ditentukan dalam tiap </w:t>
      </w:r>
      <w:proofErr w:type="spellStart"/>
      <w:r w:rsidR="002F5E15" w:rsidRPr="003B73B6">
        <w:t>dataset</w:t>
      </w:r>
      <w:proofErr w:type="spellEnd"/>
      <w:r w:rsidR="002F5E15" w:rsidRPr="003B73B6">
        <w:t xml:space="preserve">. Bab ini juga ada subbab bagian </w:t>
      </w:r>
      <w:proofErr w:type="spellStart"/>
      <w:r w:rsidR="002F5E15" w:rsidRPr="003B73B6">
        <w:t>pra</w:t>
      </w:r>
      <w:proofErr w:type="spellEnd"/>
      <w:r w:rsidR="002F5E15" w:rsidRPr="003B73B6">
        <w:t xml:space="preserve"> proses (</w:t>
      </w:r>
      <w:proofErr w:type="spellStart"/>
      <w:r w:rsidR="002F5E15" w:rsidRPr="003B73B6">
        <w:rPr>
          <w:i/>
          <w:iCs/>
        </w:rPr>
        <w:t>preprocessing</w:t>
      </w:r>
      <w:proofErr w:type="spellEnd"/>
      <w:r w:rsidR="002F5E15" w:rsidRPr="003B73B6">
        <w:t xml:space="preserve">) dengan rinci untuk mengetahui apa saja yang perlu dimodifikasi dari </w:t>
      </w:r>
      <w:proofErr w:type="spellStart"/>
      <w:r w:rsidR="002F5E15" w:rsidRPr="003B73B6">
        <w:t>dataset</w:t>
      </w:r>
      <w:proofErr w:type="spellEnd"/>
      <w:r w:rsidR="002F5E15" w:rsidRPr="003B73B6">
        <w:t xml:space="preserve"> mentah menjadi </w:t>
      </w:r>
      <w:proofErr w:type="spellStart"/>
      <w:r w:rsidR="002F5E15" w:rsidRPr="003B73B6">
        <w:t>dataset</w:t>
      </w:r>
      <w:proofErr w:type="spellEnd"/>
      <w:r w:rsidR="002F5E15" w:rsidRPr="003B73B6">
        <w:t xml:space="preserve"> yang akhir </w:t>
      </w:r>
      <w:r w:rsidR="0006067B" w:rsidRPr="003B73B6">
        <w:t xml:space="preserve">agar dapat diterima untuk </w:t>
      </w:r>
      <w:proofErr w:type="spellStart"/>
      <w:r w:rsidR="0006067B" w:rsidRPr="003B73B6">
        <w:t>training</w:t>
      </w:r>
      <w:proofErr w:type="spellEnd"/>
      <w:r w:rsidR="0006067B" w:rsidRPr="003B73B6">
        <w:t xml:space="preserve"> model. </w:t>
      </w:r>
    </w:p>
    <w:p w14:paraId="5AF50B4D" w14:textId="77777777" w:rsidR="000450F4" w:rsidRPr="003B73B6" w:rsidRDefault="000450F4" w:rsidP="000450F4"/>
    <w:p w14:paraId="5F12B253" w14:textId="3DFFC7CC" w:rsidR="00D30467" w:rsidRPr="003B73B6" w:rsidRDefault="008E58E4" w:rsidP="006D1AAB">
      <w:pPr>
        <w:pStyle w:val="Heading2"/>
      </w:pPr>
      <w:bookmarkStart w:id="0" w:name="_Toc96542665"/>
      <w:proofErr w:type="spellStart"/>
      <w:r>
        <w:t>Sequence</w:t>
      </w:r>
      <w:proofErr w:type="spellEnd"/>
      <w:r>
        <w:t xml:space="preserve"> To Set</w:t>
      </w:r>
      <w:r w:rsidRPr="003B73B6">
        <w:t xml:space="preserve"> </w:t>
      </w:r>
      <w:r>
        <w:rPr>
          <w:lang w:val="en-US"/>
        </w:rPr>
        <w:t>Network</w:t>
      </w:r>
    </w:p>
    <w:bookmarkEnd w:id="0"/>
    <w:p w14:paraId="6B5CCD54" w14:textId="1AB827D3" w:rsidR="00EA32C5" w:rsidRDefault="00AF667D" w:rsidP="00675387">
      <w:r w:rsidRPr="003B73B6">
        <w:t xml:space="preserve">Sebelum mencoba mengerti apa itu tugas pengenalan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 w:rsidRPr="003B73B6">
        <w:t xml:space="preserve"> (atau NER) secara mendalam, perlu diketahui terlebih dahulu apa yang dapat disebut sebagai sebuah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 w:rsidRPr="003B73B6">
        <w:t xml:space="preserve">. </w:t>
      </w:r>
      <w:r w:rsidR="00431C4D" w:rsidRPr="003B73B6">
        <w:t xml:space="preserve">Istilah </w:t>
      </w:r>
      <w:proofErr w:type="spellStart"/>
      <w:r w:rsidR="00431C4D" w:rsidRPr="003B73B6">
        <w:t>named</w:t>
      </w:r>
      <w:proofErr w:type="spellEnd"/>
      <w:r w:rsidR="00431C4D" w:rsidRPr="003B73B6">
        <w:t xml:space="preserve"> </w:t>
      </w:r>
      <w:proofErr w:type="spellStart"/>
      <w:r w:rsidR="00431C4D" w:rsidRPr="003B73B6">
        <w:t>entity</w:t>
      </w:r>
      <w:proofErr w:type="spellEnd"/>
      <w:r w:rsidR="00431C4D" w:rsidRPr="003B73B6">
        <w:t xml:space="preserve"> awalnya dianggap memiliki relasi dekat dengan pembahasan mengenai </w:t>
      </w:r>
      <w:proofErr w:type="spellStart"/>
      <w:r w:rsidR="00431C4D" w:rsidRPr="003B73B6">
        <w:rPr>
          <w:i/>
          <w:iCs/>
        </w:rPr>
        <w:t>rigid</w:t>
      </w:r>
      <w:proofErr w:type="spellEnd"/>
      <w:r w:rsidR="00431C4D" w:rsidRPr="003B73B6">
        <w:rPr>
          <w:i/>
          <w:iCs/>
        </w:rPr>
        <w:t xml:space="preserve"> </w:t>
      </w:r>
      <w:proofErr w:type="spellStart"/>
      <w:r w:rsidR="00431C4D" w:rsidRPr="003B73B6">
        <w:rPr>
          <w:i/>
          <w:iCs/>
        </w:rPr>
        <w:t>designators</w:t>
      </w:r>
      <w:proofErr w:type="spellEnd"/>
      <w:r w:rsidR="00431C4D" w:rsidRPr="003B73B6">
        <w:t xml:space="preserve"> oleh </w:t>
      </w:r>
      <w:proofErr w:type="spellStart"/>
      <w:r w:rsidR="00431C4D" w:rsidRPr="003B73B6">
        <w:t>Kripke</w:t>
      </w:r>
      <w:proofErr w:type="spellEnd"/>
      <w:r w:rsidR="00431C4D" w:rsidRPr="003B73B6">
        <w:t>.</w:t>
      </w:r>
      <w:r w:rsidR="00464865" w:rsidRPr="003B73B6">
        <w:t xml:space="preserve"> Namun diskusi </w:t>
      </w:r>
      <w:proofErr w:type="spellStart"/>
      <w:r w:rsidR="00464865" w:rsidRPr="003B73B6">
        <w:t>named</w:t>
      </w:r>
      <w:proofErr w:type="spellEnd"/>
      <w:r w:rsidR="00464865" w:rsidRPr="003B73B6">
        <w:t xml:space="preserve"> </w:t>
      </w:r>
      <w:proofErr w:type="spellStart"/>
      <w:r w:rsidR="00464865" w:rsidRPr="003B73B6">
        <w:t>entity</w:t>
      </w:r>
      <w:proofErr w:type="spellEnd"/>
      <w:r w:rsidR="00464865" w:rsidRPr="003B73B6">
        <w:t xml:space="preserve"> mengarah kepada </w:t>
      </w:r>
      <w:proofErr w:type="spellStart"/>
      <w:r w:rsidR="00464865" w:rsidRPr="003B73B6">
        <w:t>rigid</w:t>
      </w:r>
      <w:proofErr w:type="spellEnd"/>
      <w:r w:rsidR="00464865" w:rsidRPr="003B73B6">
        <w:t xml:space="preserve"> </w:t>
      </w:r>
      <w:proofErr w:type="spellStart"/>
      <w:r w:rsidR="00464865" w:rsidRPr="003B73B6">
        <w:t>designators</w:t>
      </w:r>
      <w:proofErr w:type="spellEnd"/>
      <w:r w:rsidR="00464865" w:rsidRPr="003B73B6">
        <w:t xml:space="preserve"> menjadi terlalu filosofis</w:t>
      </w:r>
      <w:r w:rsidR="00CD7EC7" w:rsidRPr="003B73B6">
        <w:t>. Sehingga dalam penelitian dicarikan penjelasan yang lebih jelas dan ringkas.</w:t>
      </w:r>
      <w:r w:rsidR="002A252C" w:rsidRPr="003B73B6">
        <w:t xml:space="preserve"> </w:t>
      </w:r>
      <w:r w:rsidR="00864E11" w:rsidRPr="003B73B6">
        <w:t>Sampai saat ini belum ada persetujuan yang resmi dari bidang NLP mengenai definisi resmi NER. Tetapi dalam s</w:t>
      </w:r>
      <w:r w:rsidR="003B59CB" w:rsidRPr="003B73B6">
        <w:t>k</w:t>
      </w:r>
      <w:r w:rsidR="00864E11" w:rsidRPr="003B73B6">
        <w:t xml:space="preserve">enario penelitian NER dapat disimpulkan definisi umum untuk tugas NER </w:t>
      </w:r>
      <w:r w:rsidR="005119CD" w:rsidRPr="003B73B6">
        <w:t xml:space="preserve">maupun arti </w:t>
      </w:r>
      <w:r w:rsidR="009A2C91" w:rsidRPr="003B73B6">
        <w:t xml:space="preserve">sebuah </w:t>
      </w:r>
      <w:proofErr w:type="spellStart"/>
      <w:r w:rsidR="009A2C91" w:rsidRPr="003B73B6">
        <w:t>n</w:t>
      </w:r>
      <w:r w:rsidR="005119CD" w:rsidRPr="003B73B6">
        <w:t>amed</w:t>
      </w:r>
      <w:proofErr w:type="spellEnd"/>
      <w:r w:rsidR="005119CD" w:rsidRPr="003B73B6">
        <w:t xml:space="preserve"> </w:t>
      </w:r>
      <w:proofErr w:type="spellStart"/>
      <w:r w:rsidR="009A2C91" w:rsidRPr="003B73B6">
        <w:t>e</w:t>
      </w:r>
      <w:r w:rsidR="005119CD" w:rsidRPr="003B73B6">
        <w:t>ntities</w:t>
      </w:r>
      <w:proofErr w:type="spellEnd"/>
      <w:r w:rsidR="005119CD" w:rsidRPr="003B73B6">
        <w:t xml:space="preserve"> </w:t>
      </w:r>
      <w:r w:rsidR="00864E11" w:rsidRPr="003B73B6">
        <w:t xml:space="preserve">ini. </w:t>
      </w:r>
      <w:r w:rsidR="005119CD" w:rsidRPr="003B73B6">
        <w:t xml:space="preserve">Oleh pihak </w:t>
      </w:r>
      <w:proofErr w:type="spellStart"/>
      <w:r w:rsidR="005119CD" w:rsidRPr="003B73B6">
        <w:t>CoNLL</w:t>
      </w:r>
      <w:proofErr w:type="spellEnd"/>
      <w:r w:rsidR="005119CD" w:rsidRPr="003B73B6">
        <w:t xml:space="preserve"> 2002 sendiri, </w:t>
      </w:r>
      <w:proofErr w:type="spellStart"/>
      <w:r w:rsidR="009A2C91" w:rsidRPr="003B73B6">
        <w:t>named</w:t>
      </w:r>
      <w:proofErr w:type="spellEnd"/>
      <w:r w:rsidR="009A2C91" w:rsidRPr="003B73B6">
        <w:t xml:space="preserve"> </w:t>
      </w:r>
      <w:proofErr w:type="spellStart"/>
      <w:r w:rsidR="009A2C91" w:rsidRPr="003B73B6">
        <w:t>entities</w:t>
      </w:r>
      <w:proofErr w:type="spellEnd"/>
      <w:r w:rsidR="009A2C91" w:rsidRPr="003B73B6">
        <w:t xml:space="preserve"> adalah frase yang mengandung nama oleh seseorang, suatu organisasi, sebuah lokasi, sebuah waktu dan sejumlah</w:t>
      </w:r>
      <w:r w:rsidR="001F0DDC" w:rsidRPr="003B73B6">
        <w:t xml:space="preserve"> </w:t>
      </w:r>
      <w:r w:rsidR="009A2C91" w:rsidRPr="003B73B6">
        <w:t>kuantitas.</w:t>
      </w:r>
    </w:p>
    <w:p w14:paraId="25DC8A2B" w14:textId="102232C6" w:rsidR="008E58E4" w:rsidRDefault="008E58E4" w:rsidP="00675387"/>
    <w:p w14:paraId="18D78FD4" w14:textId="77777777" w:rsidR="008E58E4" w:rsidRPr="008E58E4" w:rsidRDefault="008E58E4" w:rsidP="008E58E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ko-KR"/>
        </w:rPr>
      </w:pPr>
      <w:proofErr w:type="spellStart"/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>Sequence</w:t>
      </w:r>
      <w:proofErr w:type="spellEnd"/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 </w:t>
      </w:r>
      <w:proofErr w:type="spellStart"/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>Encoder</w:t>
      </w:r>
      <w:proofErr w:type="spellEnd"/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 </w:t>
      </w:r>
      <w:proofErr w:type="spellStart"/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>Entity</w:t>
      </w:r>
      <w:proofErr w:type="spellEnd"/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 Set </w:t>
      </w:r>
      <w:proofErr w:type="spellStart"/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>Decoder</w:t>
      </w:r>
      <w:proofErr w:type="spellEnd"/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  </w:t>
      </w:r>
      <w:proofErr w:type="spellStart"/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>Bipartite</w:t>
      </w:r>
      <w:proofErr w:type="spellEnd"/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 </w:t>
      </w:r>
      <w:proofErr w:type="spellStart"/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>Matching</w:t>
      </w:r>
      <w:proofErr w:type="spellEnd"/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 </w:t>
      </w:r>
    </w:p>
    <w:p w14:paraId="42758F74" w14:textId="77777777" w:rsidR="008E58E4" w:rsidRPr="008E58E4" w:rsidRDefault="008E58E4" w:rsidP="008E58E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ko-KR"/>
        </w:rPr>
      </w:pPr>
      <w:proofErr w:type="spellStart"/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>Sequence</w:t>
      </w:r>
      <w:proofErr w:type="spellEnd"/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 </w:t>
      </w:r>
      <w:proofErr w:type="spellStart"/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>Encoder</w:t>
      </w:r>
      <w:proofErr w:type="spellEnd"/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 </w:t>
      </w:r>
      <w:proofErr w:type="spellStart"/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>Entity</w:t>
      </w:r>
      <w:proofErr w:type="spellEnd"/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 Set </w:t>
      </w:r>
      <w:proofErr w:type="spellStart"/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>Decoder</w:t>
      </w:r>
      <w:proofErr w:type="spellEnd"/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  </w:t>
      </w:r>
      <w:proofErr w:type="spellStart"/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>Bipartite</w:t>
      </w:r>
      <w:proofErr w:type="spellEnd"/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 </w:t>
      </w:r>
      <w:proofErr w:type="spellStart"/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>Matching</w:t>
      </w:r>
      <w:proofErr w:type="spellEnd"/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 </w:t>
      </w:r>
    </w:p>
    <w:p w14:paraId="15B9DE49" w14:textId="77777777" w:rsidR="008E58E4" w:rsidRPr="008E58E4" w:rsidRDefault="008E58E4" w:rsidP="008E58E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ko-KR"/>
        </w:rPr>
      </w:pPr>
      <w:proofErr w:type="spellStart"/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>Sequence</w:t>
      </w:r>
      <w:proofErr w:type="spellEnd"/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 </w:t>
      </w:r>
      <w:proofErr w:type="spellStart"/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>Encoder</w:t>
      </w:r>
      <w:proofErr w:type="spellEnd"/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 </w:t>
      </w:r>
      <w:proofErr w:type="spellStart"/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>Entity</w:t>
      </w:r>
      <w:proofErr w:type="spellEnd"/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 Set </w:t>
      </w:r>
      <w:proofErr w:type="spellStart"/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>Decoder</w:t>
      </w:r>
      <w:proofErr w:type="spellEnd"/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  </w:t>
      </w:r>
      <w:proofErr w:type="spellStart"/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>Bipartite</w:t>
      </w:r>
      <w:proofErr w:type="spellEnd"/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 </w:t>
      </w:r>
      <w:proofErr w:type="spellStart"/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>Matching</w:t>
      </w:r>
      <w:proofErr w:type="spellEnd"/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 </w:t>
      </w:r>
    </w:p>
    <w:p w14:paraId="0471A855" w14:textId="77777777" w:rsidR="008E58E4" w:rsidRPr="008E58E4" w:rsidRDefault="008E58E4" w:rsidP="008E58E4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ko-KR"/>
        </w:rPr>
      </w:pPr>
      <w:proofErr w:type="spellStart"/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>Sequence</w:t>
      </w:r>
      <w:proofErr w:type="spellEnd"/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 </w:t>
      </w:r>
      <w:proofErr w:type="spellStart"/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>Encoder</w:t>
      </w:r>
      <w:proofErr w:type="spellEnd"/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 </w:t>
      </w:r>
      <w:proofErr w:type="spellStart"/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>Entity</w:t>
      </w:r>
      <w:proofErr w:type="spellEnd"/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 Set </w:t>
      </w:r>
      <w:proofErr w:type="spellStart"/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>Decoder</w:t>
      </w:r>
      <w:proofErr w:type="spellEnd"/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  </w:t>
      </w:r>
      <w:proofErr w:type="spellStart"/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>Bipartite</w:t>
      </w:r>
      <w:proofErr w:type="spellEnd"/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 </w:t>
      </w:r>
      <w:proofErr w:type="spellStart"/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>Matching</w:t>
      </w:r>
      <w:proofErr w:type="spellEnd"/>
      <w:r w:rsidRPr="008E58E4">
        <w:rPr>
          <w:rFonts w:ascii="Consolas" w:eastAsia="Times New Roman" w:hAnsi="Consolas"/>
          <w:color w:val="D4D4D4"/>
          <w:sz w:val="21"/>
          <w:szCs w:val="21"/>
          <w:lang w:eastAsia="ko-KR"/>
        </w:rPr>
        <w:t xml:space="preserve"> </w:t>
      </w:r>
    </w:p>
    <w:p w14:paraId="462A2D7E" w14:textId="08161C06" w:rsidR="008E58E4" w:rsidRDefault="008E58E4" w:rsidP="008E58E4">
      <w:pPr>
        <w:pStyle w:val="Heading3"/>
      </w:pPr>
      <w:proofErr w:type="spellStart"/>
      <w:r w:rsidRPr="008E58E4">
        <w:lastRenderedPageBreak/>
        <w:t>Sequence</w:t>
      </w:r>
      <w:proofErr w:type="spellEnd"/>
      <w:r w:rsidRPr="008E58E4">
        <w:t xml:space="preserve"> </w:t>
      </w:r>
      <w:proofErr w:type="spellStart"/>
      <w:r w:rsidRPr="008E58E4">
        <w:t>Encoder</w:t>
      </w:r>
      <w:proofErr w:type="spellEnd"/>
      <w:r w:rsidRPr="008E58E4">
        <w:t xml:space="preserve"> </w:t>
      </w:r>
    </w:p>
    <w:p w14:paraId="06A9061C" w14:textId="77777777" w:rsidR="008E58E4" w:rsidRPr="008E58E4" w:rsidRDefault="008E58E4" w:rsidP="008E58E4">
      <w:pPr>
        <w:rPr>
          <w:lang w:val="en-US"/>
        </w:rPr>
      </w:pPr>
      <w:r w:rsidRPr="003B73B6">
        <w:t xml:space="preserve">Sebelum mencoba mengerti apa itu tugas pengenalan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 w:rsidRPr="003B73B6">
        <w:t xml:space="preserve"> (atau NER) secara mendalam, perlu diketahui terlebih dahulu apa yang dapat disebut sebagai sebuah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>
        <w:rPr>
          <w:lang w:val="en-US"/>
        </w:rPr>
        <w:t>.</w:t>
      </w:r>
    </w:p>
    <w:p w14:paraId="533DD88A" w14:textId="2F47A670" w:rsidR="008E58E4" w:rsidRDefault="008E58E4" w:rsidP="008E58E4">
      <w:pPr>
        <w:rPr>
          <w:lang w:val="en-US"/>
        </w:rPr>
      </w:pPr>
    </w:p>
    <w:p w14:paraId="211FDDC0" w14:textId="6E20295B" w:rsidR="006768E7" w:rsidRDefault="006768E7" w:rsidP="006768E7">
      <w:pPr>
        <w:pStyle w:val="Heading4"/>
        <w:ind w:left="851"/>
        <w:rPr>
          <w:lang w:val="en-US"/>
        </w:rPr>
      </w:pPr>
      <w:r w:rsidRPr="006768E7">
        <w:rPr>
          <w:lang w:val="en-US"/>
        </w:rPr>
        <w:t>BERT</w:t>
      </w:r>
    </w:p>
    <w:p w14:paraId="314DC89D" w14:textId="77777777" w:rsidR="006768E7" w:rsidRPr="008E58E4" w:rsidRDefault="006768E7" w:rsidP="006768E7">
      <w:pPr>
        <w:rPr>
          <w:lang w:val="en-US"/>
        </w:rPr>
      </w:pPr>
      <w:r w:rsidRPr="003B73B6">
        <w:t xml:space="preserve">Sebelum mencoba mengerti apa itu tugas pengenalan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 w:rsidRPr="003B73B6">
        <w:t xml:space="preserve"> (atau NER) secara mendalam, perlu diketahui terlebih dahulu apa yang dapat disebut sebagai sebuah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>
        <w:rPr>
          <w:lang w:val="en-US"/>
        </w:rPr>
        <w:t>.</w:t>
      </w:r>
    </w:p>
    <w:p w14:paraId="62DF730E" w14:textId="77777777" w:rsidR="006768E7" w:rsidRPr="006768E7" w:rsidRDefault="006768E7" w:rsidP="006768E7">
      <w:pPr>
        <w:rPr>
          <w:lang w:val="en-US"/>
        </w:rPr>
      </w:pPr>
    </w:p>
    <w:p w14:paraId="5E8AD8C7" w14:textId="0FAE6295" w:rsidR="006768E7" w:rsidRDefault="006768E7" w:rsidP="006768E7">
      <w:pPr>
        <w:pStyle w:val="Heading4"/>
        <w:ind w:left="851"/>
        <w:rPr>
          <w:lang w:val="en-US"/>
        </w:rPr>
      </w:pPr>
      <w:proofErr w:type="spellStart"/>
      <w:r w:rsidRPr="006768E7">
        <w:rPr>
          <w:lang w:val="en-US"/>
        </w:rPr>
        <w:t>GLoVE</w:t>
      </w:r>
      <w:proofErr w:type="spellEnd"/>
      <w:r w:rsidRPr="006768E7">
        <w:rPr>
          <w:lang w:val="en-US"/>
        </w:rPr>
        <w:t xml:space="preserve"> / Word2Vec</w:t>
      </w:r>
    </w:p>
    <w:p w14:paraId="5751D2CB" w14:textId="77777777" w:rsidR="006768E7" w:rsidRPr="008E58E4" w:rsidRDefault="006768E7" w:rsidP="006768E7">
      <w:pPr>
        <w:rPr>
          <w:lang w:val="en-US"/>
        </w:rPr>
      </w:pPr>
      <w:r w:rsidRPr="003B73B6">
        <w:t xml:space="preserve">Sebelum mencoba mengerti apa itu tugas pengenalan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 w:rsidRPr="003B73B6">
        <w:t xml:space="preserve"> (atau NER) secara mendalam, perlu diketahui terlebih dahulu apa yang dapat disebut sebagai sebuah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>
        <w:rPr>
          <w:lang w:val="en-US"/>
        </w:rPr>
        <w:t>.</w:t>
      </w:r>
    </w:p>
    <w:p w14:paraId="3008A940" w14:textId="77777777" w:rsidR="006768E7" w:rsidRPr="006768E7" w:rsidRDefault="006768E7" w:rsidP="006768E7">
      <w:pPr>
        <w:rPr>
          <w:lang w:val="en-US"/>
        </w:rPr>
      </w:pPr>
    </w:p>
    <w:p w14:paraId="0FAB35D1" w14:textId="1CBC2125" w:rsidR="006768E7" w:rsidRDefault="006768E7" w:rsidP="006768E7">
      <w:pPr>
        <w:pStyle w:val="Heading4"/>
        <w:ind w:left="851"/>
        <w:rPr>
          <w:lang w:val="en-US"/>
        </w:rPr>
      </w:pPr>
      <w:r w:rsidRPr="006768E7">
        <w:rPr>
          <w:lang w:val="en-US"/>
        </w:rPr>
        <w:t>Char LSTM</w:t>
      </w:r>
    </w:p>
    <w:p w14:paraId="3C16F583" w14:textId="77777777" w:rsidR="006768E7" w:rsidRPr="008E58E4" w:rsidRDefault="006768E7" w:rsidP="006768E7">
      <w:pPr>
        <w:rPr>
          <w:lang w:val="en-US"/>
        </w:rPr>
      </w:pPr>
      <w:r w:rsidRPr="003B73B6">
        <w:t xml:space="preserve">Sebelum mencoba mengerti apa itu tugas pengenalan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 w:rsidRPr="003B73B6">
        <w:t xml:space="preserve"> (atau NER) secara mendalam, perlu diketahui terlebih dahulu apa yang dapat disebut sebagai sebuah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>
        <w:rPr>
          <w:lang w:val="en-US"/>
        </w:rPr>
        <w:t>.</w:t>
      </w:r>
    </w:p>
    <w:p w14:paraId="78504FEB" w14:textId="77777777" w:rsidR="006768E7" w:rsidRPr="006768E7" w:rsidRDefault="006768E7" w:rsidP="006768E7">
      <w:pPr>
        <w:rPr>
          <w:lang w:val="en-US"/>
        </w:rPr>
      </w:pPr>
    </w:p>
    <w:p w14:paraId="363C5F81" w14:textId="77205865" w:rsidR="006768E7" w:rsidRDefault="006768E7" w:rsidP="006768E7">
      <w:pPr>
        <w:pStyle w:val="Heading4"/>
        <w:ind w:left="851"/>
        <w:rPr>
          <w:lang w:val="en-US"/>
        </w:rPr>
      </w:pPr>
      <w:proofErr w:type="spellStart"/>
      <w:r w:rsidRPr="006768E7">
        <w:rPr>
          <w:lang w:val="en-US"/>
        </w:rPr>
        <w:t>BiLSTM</w:t>
      </w:r>
      <w:proofErr w:type="spellEnd"/>
    </w:p>
    <w:p w14:paraId="337A2D62" w14:textId="77777777" w:rsidR="006768E7" w:rsidRPr="008E58E4" w:rsidRDefault="006768E7" w:rsidP="006768E7">
      <w:pPr>
        <w:rPr>
          <w:lang w:val="en-US"/>
        </w:rPr>
      </w:pPr>
      <w:r w:rsidRPr="003B73B6">
        <w:t xml:space="preserve">Sebelum mencoba mengerti apa itu tugas pengenalan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 w:rsidRPr="003B73B6">
        <w:t xml:space="preserve"> (atau NER) secara mendalam, perlu diketahui terlebih dahulu apa yang dapat disebut sebagai sebuah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>
        <w:rPr>
          <w:lang w:val="en-US"/>
        </w:rPr>
        <w:t>.</w:t>
      </w:r>
    </w:p>
    <w:p w14:paraId="2EEC1F51" w14:textId="77777777" w:rsidR="006768E7" w:rsidRPr="006768E7" w:rsidRDefault="006768E7" w:rsidP="006768E7">
      <w:pPr>
        <w:rPr>
          <w:lang w:val="en-US"/>
        </w:rPr>
      </w:pPr>
    </w:p>
    <w:p w14:paraId="6AC8EE34" w14:textId="2F9E6E2D" w:rsidR="006768E7" w:rsidRDefault="006768E7" w:rsidP="006768E7">
      <w:pPr>
        <w:pStyle w:val="Heading4"/>
        <w:ind w:left="851"/>
        <w:rPr>
          <w:lang w:val="en-US"/>
        </w:rPr>
      </w:pPr>
      <w:r w:rsidRPr="006768E7">
        <w:rPr>
          <w:lang w:val="en-US"/>
        </w:rPr>
        <w:t>Entity Queries</w:t>
      </w:r>
    </w:p>
    <w:p w14:paraId="46037D1E" w14:textId="77777777" w:rsidR="006768E7" w:rsidRPr="008E58E4" w:rsidRDefault="006768E7" w:rsidP="006768E7">
      <w:pPr>
        <w:rPr>
          <w:lang w:val="en-US"/>
        </w:rPr>
      </w:pPr>
      <w:r w:rsidRPr="003B73B6">
        <w:t xml:space="preserve">Sebelum mencoba mengerti apa itu tugas pengenalan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 w:rsidRPr="003B73B6">
        <w:t xml:space="preserve"> (atau NER) secara mendalam, perlu diketahui terlebih dahulu apa yang dapat disebut sebagai sebuah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>
        <w:rPr>
          <w:lang w:val="en-US"/>
        </w:rPr>
        <w:t>.</w:t>
      </w:r>
    </w:p>
    <w:p w14:paraId="6BF58BDD" w14:textId="0BA004E8" w:rsidR="006768E7" w:rsidRDefault="006768E7" w:rsidP="006768E7">
      <w:pPr>
        <w:rPr>
          <w:lang w:val="en-US"/>
        </w:rPr>
      </w:pPr>
    </w:p>
    <w:p w14:paraId="524B4F8A" w14:textId="77777777" w:rsidR="009466F5" w:rsidRPr="009466F5" w:rsidRDefault="009466F5" w:rsidP="009466F5">
      <w:pPr>
        <w:rPr>
          <w:lang w:val="en-US"/>
        </w:rPr>
      </w:pPr>
    </w:p>
    <w:p w14:paraId="43264C3D" w14:textId="77777777" w:rsidR="006768E7" w:rsidRPr="008E58E4" w:rsidRDefault="006768E7" w:rsidP="008E58E4">
      <w:pPr>
        <w:rPr>
          <w:lang w:val="en-US"/>
        </w:rPr>
      </w:pPr>
    </w:p>
    <w:p w14:paraId="78AF7D9C" w14:textId="7EF530EB" w:rsidR="008E58E4" w:rsidRDefault="008E58E4" w:rsidP="008E58E4">
      <w:pPr>
        <w:pStyle w:val="Heading3"/>
      </w:pPr>
      <w:proofErr w:type="spellStart"/>
      <w:r w:rsidRPr="008E58E4">
        <w:t>Entity</w:t>
      </w:r>
      <w:proofErr w:type="spellEnd"/>
      <w:r w:rsidRPr="008E58E4">
        <w:t xml:space="preserve"> Set </w:t>
      </w:r>
      <w:proofErr w:type="spellStart"/>
      <w:r w:rsidRPr="008E58E4">
        <w:t>Decoder</w:t>
      </w:r>
      <w:proofErr w:type="spellEnd"/>
      <w:r w:rsidRPr="008E58E4">
        <w:t xml:space="preserve">  </w:t>
      </w:r>
    </w:p>
    <w:p w14:paraId="23C126CF" w14:textId="6A508203" w:rsidR="008E58E4" w:rsidRDefault="008E58E4" w:rsidP="008E58E4">
      <w:pPr>
        <w:rPr>
          <w:lang w:val="en-US"/>
        </w:rPr>
      </w:pPr>
      <w:r w:rsidRPr="003B73B6">
        <w:t xml:space="preserve">Sebelum mencoba mengerti apa itu tugas pengenalan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 w:rsidRPr="003B73B6">
        <w:t xml:space="preserve"> (atau NER) secara mendalam, perlu diketahui terlebih dahulu apa yang dapat disebut sebagai sebuah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>
        <w:rPr>
          <w:lang w:val="en-US"/>
        </w:rPr>
        <w:t>.</w:t>
      </w:r>
    </w:p>
    <w:p w14:paraId="2D989804" w14:textId="3A78E451" w:rsidR="009466F5" w:rsidRDefault="009466F5" w:rsidP="008E58E4">
      <w:pPr>
        <w:rPr>
          <w:lang w:val="en-US"/>
        </w:rPr>
      </w:pPr>
    </w:p>
    <w:p w14:paraId="6D56F69D" w14:textId="3B698A6F" w:rsidR="009466F5" w:rsidRDefault="009466F5" w:rsidP="009466F5">
      <w:pPr>
        <w:pStyle w:val="Heading4"/>
        <w:ind w:left="851"/>
        <w:rPr>
          <w:lang w:val="en-US"/>
        </w:rPr>
      </w:pPr>
      <w:r w:rsidRPr="009466F5">
        <w:rPr>
          <w:lang w:val="en-US"/>
        </w:rPr>
        <w:t>Decoder Layer</w:t>
      </w:r>
    </w:p>
    <w:p w14:paraId="3C3FE563" w14:textId="77777777" w:rsidR="009466F5" w:rsidRPr="008E58E4" w:rsidRDefault="009466F5" w:rsidP="009466F5">
      <w:pPr>
        <w:rPr>
          <w:lang w:val="en-US"/>
        </w:rPr>
      </w:pPr>
      <w:r w:rsidRPr="003B73B6">
        <w:t xml:space="preserve">Sebelum mencoba mengerti apa itu tugas pengenalan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 w:rsidRPr="003B73B6">
        <w:t xml:space="preserve"> (atau NER) secara mendalam, perlu diketahui terlebih dahulu apa yang dapat disebut sebagai sebuah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>
        <w:rPr>
          <w:lang w:val="en-US"/>
        </w:rPr>
        <w:t>.</w:t>
      </w:r>
    </w:p>
    <w:p w14:paraId="4ADBCD12" w14:textId="77777777" w:rsidR="009466F5" w:rsidRDefault="009466F5" w:rsidP="008E58E4">
      <w:pPr>
        <w:rPr>
          <w:lang w:val="en-US"/>
        </w:rPr>
      </w:pPr>
    </w:p>
    <w:p w14:paraId="47022B48" w14:textId="77777777" w:rsidR="009466F5" w:rsidRDefault="009466F5" w:rsidP="008E58E4">
      <w:pPr>
        <w:rPr>
          <w:lang w:val="en-US"/>
        </w:rPr>
      </w:pPr>
    </w:p>
    <w:p w14:paraId="31B33C7B" w14:textId="77777777" w:rsidR="009466F5" w:rsidRDefault="009466F5" w:rsidP="009466F5">
      <w:pPr>
        <w:pStyle w:val="Heading5"/>
        <w:rPr>
          <w:lang w:val="en-US"/>
        </w:rPr>
      </w:pPr>
      <w:r w:rsidRPr="009466F5">
        <w:rPr>
          <w:lang w:val="en-US"/>
        </w:rPr>
        <w:t xml:space="preserve">Self </w:t>
      </w:r>
      <w:r>
        <w:rPr>
          <w:lang w:val="en-US"/>
        </w:rPr>
        <w:t>–</w:t>
      </w:r>
      <w:r w:rsidRPr="009466F5">
        <w:rPr>
          <w:lang w:val="en-US"/>
        </w:rPr>
        <w:t xml:space="preserve"> Attention</w:t>
      </w:r>
    </w:p>
    <w:p w14:paraId="44240922" w14:textId="77777777" w:rsidR="009466F5" w:rsidRPr="008E58E4" w:rsidRDefault="009466F5" w:rsidP="009466F5">
      <w:pPr>
        <w:rPr>
          <w:lang w:val="en-US"/>
        </w:rPr>
      </w:pPr>
      <w:r w:rsidRPr="003B73B6">
        <w:t xml:space="preserve">Sebelum mencoba mengerti apa itu tugas pengenalan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 w:rsidRPr="003B73B6">
        <w:t xml:space="preserve"> (atau NER) secara mendalam, perlu diketahui terlebih dahulu apa yang dapat disebut sebagai sebuah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>
        <w:rPr>
          <w:lang w:val="en-US"/>
        </w:rPr>
        <w:t>.</w:t>
      </w:r>
    </w:p>
    <w:p w14:paraId="357F3E03" w14:textId="77777777" w:rsidR="009466F5" w:rsidRPr="009466F5" w:rsidRDefault="009466F5" w:rsidP="009466F5">
      <w:pPr>
        <w:rPr>
          <w:lang w:val="en-US"/>
        </w:rPr>
      </w:pPr>
    </w:p>
    <w:p w14:paraId="6D7AB8B4" w14:textId="77777777" w:rsidR="009466F5" w:rsidRDefault="009466F5" w:rsidP="009466F5">
      <w:pPr>
        <w:pStyle w:val="Heading5"/>
        <w:rPr>
          <w:lang w:val="en-US"/>
        </w:rPr>
      </w:pPr>
      <w:r w:rsidRPr="009466F5">
        <w:rPr>
          <w:lang w:val="en-US"/>
        </w:rPr>
        <w:t xml:space="preserve">Cross </w:t>
      </w:r>
      <w:r>
        <w:rPr>
          <w:lang w:val="en-US"/>
        </w:rPr>
        <w:t>–</w:t>
      </w:r>
      <w:r w:rsidRPr="009466F5">
        <w:rPr>
          <w:lang w:val="en-US"/>
        </w:rPr>
        <w:t xml:space="preserve"> Attention</w:t>
      </w:r>
    </w:p>
    <w:p w14:paraId="180CB366" w14:textId="77777777" w:rsidR="009466F5" w:rsidRPr="008E58E4" w:rsidRDefault="009466F5" w:rsidP="009466F5">
      <w:pPr>
        <w:rPr>
          <w:lang w:val="en-US"/>
        </w:rPr>
      </w:pPr>
      <w:r w:rsidRPr="003B73B6">
        <w:t xml:space="preserve">Sebelum mencoba mengerti apa itu tugas pengenalan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 w:rsidRPr="003B73B6">
        <w:t xml:space="preserve"> (atau NER) secara mendalam, perlu diketahui terlebih dahulu apa yang dapat disebut sebagai sebuah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>
        <w:rPr>
          <w:lang w:val="en-US"/>
        </w:rPr>
        <w:t>.</w:t>
      </w:r>
    </w:p>
    <w:p w14:paraId="3A4B1A02" w14:textId="77777777" w:rsidR="009466F5" w:rsidRPr="009466F5" w:rsidRDefault="009466F5" w:rsidP="009466F5">
      <w:pPr>
        <w:rPr>
          <w:lang w:val="en-US"/>
        </w:rPr>
      </w:pPr>
    </w:p>
    <w:p w14:paraId="6E31A347" w14:textId="77777777" w:rsidR="009466F5" w:rsidRDefault="009466F5" w:rsidP="009466F5">
      <w:pPr>
        <w:pStyle w:val="Heading5"/>
        <w:rPr>
          <w:lang w:val="en-US"/>
        </w:rPr>
      </w:pPr>
      <w:r w:rsidRPr="009466F5">
        <w:rPr>
          <w:lang w:val="en-US"/>
        </w:rPr>
        <w:t>Feed Forward Network</w:t>
      </w:r>
    </w:p>
    <w:p w14:paraId="0151D1DC" w14:textId="77777777" w:rsidR="009466F5" w:rsidRPr="008E58E4" w:rsidRDefault="009466F5" w:rsidP="009466F5">
      <w:pPr>
        <w:rPr>
          <w:lang w:val="en-US"/>
        </w:rPr>
      </w:pPr>
      <w:r w:rsidRPr="003B73B6">
        <w:t xml:space="preserve">Sebelum mencoba mengerti apa itu tugas pengenalan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 w:rsidRPr="003B73B6">
        <w:t xml:space="preserve"> (atau NER) secara mendalam, perlu diketahui terlebih dahulu apa yang dapat disebut sebagai sebuah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>
        <w:rPr>
          <w:lang w:val="en-US"/>
        </w:rPr>
        <w:t>.</w:t>
      </w:r>
    </w:p>
    <w:p w14:paraId="467C82D0" w14:textId="77777777" w:rsidR="009466F5" w:rsidRPr="008E58E4" w:rsidRDefault="009466F5" w:rsidP="008E58E4">
      <w:pPr>
        <w:rPr>
          <w:lang w:val="en-US"/>
        </w:rPr>
      </w:pPr>
    </w:p>
    <w:p w14:paraId="1F62937F" w14:textId="667AA83C" w:rsidR="008E58E4" w:rsidRDefault="009466F5" w:rsidP="009466F5">
      <w:pPr>
        <w:pStyle w:val="Heading4"/>
        <w:rPr>
          <w:lang w:val="en-US"/>
        </w:rPr>
      </w:pPr>
      <w:r w:rsidRPr="009466F5">
        <w:rPr>
          <w:lang w:val="en-US"/>
        </w:rPr>
        <w:lastRenderedPageBreak/>
        <w:t>Classification Layer</w:t>
      </w:r>
    </w:p>
    <w:p w14:paraId="0F2E610B" w14:textId="77777777" w:rsidR="009466F5" w:rsidRPr="008E58E4" w:rsidRDefault="009466F5" w:rsidP="009466F5">
      <w:pPr>
        <w:rPr>
          <w:lang w:val="en-US"/>
        </w:rPr>
      </w:pPr>
      <w:r w:rsidRPr="003B73B6">
        <w:t xml:space="preserve">Sebelum mencoba mengerti apa itu tugas pengenalan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 w:rsidRPr="003B73B6">
        <w:t xml:space="preserve"> (atau NER) secara mendalam, perlu diketahui terlebih dahulu apa yang dapat disebut sebagai sebuah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>
        <w:rPr>
          <w:lang w:val="en-US"/>
        </w:rPr>
        <w:t>.</w:t>
      </w:r>
    </w:p>
    <w:p w14:paraId="0A94F2AC" w14:textId="77777777" w:rsidR="009466F5" w:rsidRPr="009466F5" w:rsidRDefault="009466F5" w:rsidP="009466F5">
      <w:pPr>
        <w:rPr>
          <w:lang w:val="en-US"/>
        </w:rPr>
      </w:pPr>
    </w:p>
    <w:p w14:paraId="0B028A88" w14:textId="788F8EA5" w:rsidR="008E58E4" w:rsidRDefault="008E58E4" w:rsidP="008E58E4">
      <w:pPr>
        <w:pStyle w:val="Heading3"/>
      </w:pPr>
      <w:proofErr w:type="spellStart"/>
      <w:r w:rsidRPr="008E58E4">
        <w:t>Bipartite</w:t>
      </w:r>
      <w:proofErr w:type="spellEnd"/>
      <w:r w:rsidRPr="008E58E4">
        <w:t xml:space="preserve"> </w:t>
      </w:r>
      <w:proofErr w:type="spellStart"/>
      <w:r w:rsidRPr="008E58E4">
        <w:t>Matching</w:t>
      </w:r>
      <w:proofErr w:type="spellEnd"/>
    </w:p>
    <w:p w14:paraId="2759F3EA" w14:textId="77777777" w:rsidR="008E58E4" w:rsidRPr="008E58E4" w:rsidRDefault="008E58E4" w:rsidP="008E58E4">
      <w:pPr>
        <w:rPr>
          <w:lang w:val="en-US"/>
        </w:rPr>
      </w:pPr>
      <w:r w:rsidRPr="003B73B6">
        <w:t xml:space="preserve">Sebelum mencoba mengerti apa itu tugas pengenalan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 w:rsidRPr="003B73B6">
        <w:t xml:space="preserve"> (atau NER) secara mendalam, perlu diketahui terlebih dahulu apa yang dapat disebut sebagai sebuah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>
        <w:rPr>
          <w:lang w:val="en-US"/>
        </w:rPr>
        <w:t>.</w:t>
      </w:r>
    </w:p>
    <w:p w14:paraId="36604C40" w14:textId="77777777" w:rsidR="008E58E4" w:rsidRPr="008E58E4" w:rsidRDefault="008E58E4" w:rsidP="008E58E4">
      <w:pPr>
        <w:rPr>
          <w:lang w:val="en-US"/>
        </w:rPr>
      </w:pPr>
    </w:p>
    <w:p w14:paraId="22ABD134" w14:textId="71595B3A" w:rsidR="008E58E4" w:rsidRDefault="008E58E4" w:rsidP="008E58E4">
      <w:pPr>
        <w:pStyle w:val="Heading2"/>
        <w:rPr>
          <w:lang w:val="en-US"/>
        </w:rPr>
      </w:pPr>
      <w:r>
        <w:t xml:space="preserve">Modifikasi Metode </w:t>
      </w:r>
      <w:proofErr w:type="spellStart"/>
      <w:r>
        <w:t>Sequence</w:t>
      </w:r>
      <w:proofErr w:type="spellEnd"/>
      <w:r>
        <w:t xml:space="preserve"> To Set</w:t>
      </w:r>
      <w:r w:rsidRPr="003B73B6">
        <w:t xml:space="preserve"> </w:t>
      </w:r>
      <w:r>
        <w:rPr>
          <w:lang w:val="en-US"/>
        </w:rPr>
        <w:t>Network</w:t>
      </w:r>
    </w:p>
    <w:p w14:paraId="0C0DA2C1" w14:textId="70391965" w:rsidR="008E58E4" w:rsidRPr="008E58E4" w:rsidRDefault="008E58E4" w:rsidP="008E58E4">
      <w:pPr>
        <w:rPr>
          <w:lang w:val="en-US"/>
        </w:rPr>
      </w:pPr>
      <w:r w:rsidRPr="003B73B6">
        <w:t xml:space="preserve">Sebelum mencoba mengerti apa itu tugas pengenalan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 w:rsidRPr="003B73B6">
        <w:t xml:space="preserve"> (atau NER) secara mendalam, perlu diketahui terlebih dahulu apa yang dapat disebut sebagai sebuah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>
        <w:rPr>
          <w:lang w:val="en-US"/>
        </w:rPr>
        <w:t>.</w:t>
      </w:r>
    </w:p>
    <w:p w14:paraId="3ADEDA1E" w14:textId="77777777" w:rsidR="008E58E4" w:rsidRPr="008E58E4" w:rsidRDefault="008E58E4" w:rsidP="008E58E4">
      <w:pPr>
        <w:rPr>
          <w:lang w:val="en-US"/>
        </w:rPr>
      </w:pPr>
    </w:p>
    <w:p w14:paraId="1D8335BE" w14:textId="1262953B" w:rsidR="008E58E4" w:rsidRDefault="008E58E4" w:rsidP="008E58E4">
      <w:pPr>
        <w:pStyle w:val="Heading2"/>
      </w:pPr>
      <w:r>
        <w:t xml:space="preserve">Contoh Kasus Penggunaan </w:t>
      </w:r>
      <w:proofErr w:type="spellStart"/>
      <w:r>
        <w:t>Sequence</w:t>
      </w:r>
      <w:proofErr w:type="spellEnd"/>
      <w:r>
        <w:t xml:space="preserve"> To Set</w:t>
      </w:r>
    </w:p>
    <w:p w14:paraId="6B03B439" w14:textId="0825ECF7" w:rsidR="008E58E4" w:rsidRPr="008E58E4" w:rsidRDefault="008E58E4" w:rsidP="008E58E4">
      <w:r w:rsidRPr="003B73B6">
        <w:t xml:space="preserve">Sebelum mencoba mengerti apa itu tugas pengenalan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  <w:r w:rsidRPr="003B73B6">
        <w:t xml:space="preserve"> (atau NER) secara mendalam, perlu diketahui terlebih dahulu apa yang dapat disebut sebagai sebuah </w:t>
      </w:r>
      <w:proofErr w:type="spellStart"/>
      <w:r w:rsidRPr="003B73B6">
        <w:t>named</w:t>
      </w:r>
      <w:proofErr w:type="spellEnd"/>
      <w:r w:rsidRPr="003B73B6">
        <w:t xml:space="preserve"> </w:t>
      </w:r>
      <w:proofErr w:type="spellStart"/>
      <w:r w:rsidRPr="003B73B6">
        <w:t>entity</w:t>
      </w:r>
      <w:proofErr w:type="spellEnd"/>
    </w:p>
    <w:sectPr w:rsidR="008E58E4" w:rsidRPr="008E58E4" w:rsidSect="00C15C3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8FC5A" w14:textId="77777777" w:rsidR="004870C4" w:rsidRDefault="004870C4" w:rsidP="00A1571D">
      <w:pPr>
        <w:spacing w:line="240" w:lineRule="auto"/>
      </w:pPr>
      <w:r>
        <w:separator/>
      </w:r>
    </w:p>
  </w:endnote>
  <w:endnote w:type="continuationSeparator" w:id="0">
    <w:p w14:paraId="1D45D3AA" w14:textId="77777777" w:rsidR="004870C4" w:rsidRDefault="004870C4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797C" w14:textId="77777777" w:rsidR="00E54D14" w:rsidRDefault="00E54D14">
    <w:pPr>
      <w:pStyle w:val="Footer"/>
      <w:jc w:val="center"/>
    </w:pPr>
  </w:p>
  <w:p w14:paraId="18757F2A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D012C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5B6A69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6823A" w14:textId="77777777" w:rsidR="004870C4" w:rsidRDefault="004870C4" w:rsidP="00F1370C">
      <w:pPr>
        <w:spacing w:line="240" w:lineRule="auto"/>
        <w:ind w:firstLine="0"/>
      </w:pPr>
      <w:r>
        <w:separator/>
      </w:r>
    </w:p>
  </w:footnote>
  <w:footnote w:type="continuationSeparator" w:id="0">
    <w:p w14:paraId="2B91222B" w14:textId="77777777" w:rsidR="004870C4" w:rsidRDefault="004870C4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27070" w14:textId="77777777" w:rsidR="00E54D14" w:rsidRDefault="00E54D14" w:rsidP="00AB2806">
    <w:pPr>
      <w:pStyle w:val="Header"/>
      <w:tabs>
        <w:tab w:val="clear" w:pos="4680"/>
        <w:tab w:val="clear" w:pos="9360"/>
      </w:tabs>
      <w:ind w:firstLine="0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5B6A69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80E74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D1C7C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F7255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D524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1A84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B24F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064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9BE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7C37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686A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E002D"/>
    <w:multiLevelType w:val="hybridMultilevel"/>
    <w:tmpl w:val="3664E474"/>
    <w:lvl w:ilvl="0" w:tplc="B756DF82">
      <w:numFmt w:val="bullet"/>
      <w:lvlText w:val="•"/>
      <w:lvlJc w:val="left"/>
      <w:pPr>
        <w:ind w:left="427" w:hanging="426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1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52031C"/>
    <w:multiLevelType w:val="hybridMultilevel"/>
    <w:tmpl w:val="59A0BA44"/>
    <w:lvl w:ilvl="0" w:tplc="6A909132">
      <w:numFmt w:val="bullet"/>
      <w:pStyle w:val="ListParagraph"/>
      <w:lvlText w:val="•"/>
      <w:lvlJc w:val="left"/>
      <w:pPr>
        <w:ind w:left="428" w:hanging="42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1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3" w15:restartNumberingAfterBreak="0">
    <w:nsid w:val="0C344D8D"/>
    <w:multiLevelType w:val="multilevel"/>
    <w:tmpl w:val="06206304"/>
    <w:lvl w:ilvl="0">
      <w:start w:val="5"/>
      <w:numFmt w:val="decimal"/>
      <w:pStyle w:val="Heading1"/>
      <w:lvlText w:val="BAB %1"/>
      <w:lvlJc w:val="left"/>
      <w:pPr>
        <w:ind w:left="2418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5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99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13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28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42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0" w:hanging="1584"/>
      </w:pPr>
      <w:rPr>
        <w:rFonts w:hint="default"/>
      </w:rPr>
    </w:lvl>
  </w:abstractNum>
  <w:abstractNum w:abstractNumId="14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DF2501"/>
    <w:multiLevelType w:val="hybridMultilevel"/>
    <w:tmpl w:val="B824BD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905A8A"/>
    <w:multiLevelType w:val="hybridMultilevel"/>
    <w:tmpl w:val="E230CC4A"/>
    <w:lvl w:ilvl="0" w:tplc="AE847EE8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0E2534"/>
    <w:multiLevelType w:val="hybridMultilevel"/>
    <w:tmpl w:val="307EA03C"/>
    <w:lvl w:ilvl="0" w:tplc="0421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8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A5738"/>
    <w:multiLevelType w:val="multilevel"/>
    <w:tmpl w:val="94B467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40BB6"/>
    <w:multiLevelType w:val="hybridMultilevel"/>
    <w:tmpl w:val="D8B0736E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272F91"/>
    <w:multiLevelType w:val="multilevel"/>
    <w:tmpl w:val="841C9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D3C3BC7"/>
    <w:multiLevelType w:val="hybridMultilevel"/>
    <w:tmpl w:val="E306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27"/>
  </w:num>
  <w:num w:numId="13">
    <w:abstractNumId w:val="14"/>
  </w:num>
  <w:num w:numId="14">
    <w:abstractNumId w:val="22"/>
  </w:num>
  <w:num w:numId="15">
    <w:abstractNumId w:val="21"/>
  </w:num>
  <w:num w:numId="16">
    <w:abstractNumId w:val="18"/>
  </w:num>
  <w:num w:numId="17">
    <w:abstractNumId w:val="19"/>
  </w:num>
  <w:num w:numId="18">
    <w:abstractNumId w:val="19"/>
    <w:lvlOverride w:ilvl="0">
      <w:startOverride w:val="1"/>
    </w:lvlOverride>
  </w:num>
  <w:num w:numId="19">
    <w:abstractNumId w:val="24"/>
  </w:num>
  <w:num w:numId="20">
    <w:abstractNumId w:val="11"/>
  </w:num>
  <w:num w:numId="21">
    <w:abstractNumId w:val="20"/>
  </w:num>
  <w:num w:numId="22">
    <w:abstractNumId w:val="20"/>
    <w:lvlOverride w:ilvl="0">
      <w:startOverride w:val="1"/>
    </w:lvlOverride>
  </w:num>
  <w:num w:numId="23">
    <w:abstractNumId w:val="26"/>
  </w:num>
  <w:num w:numId="24">
    <w:abstractNumId w:val="13"/>
  </w:num>
  <w:num w:numId="25">
    <w:abstractNumId w:val="23"/>
  </w:num>
  <w:num w:numId="26">
    <w:abstractNumId w:val="16"/>
  </w:num>
  <w:num w:numId="27">
    <w:abstractNumId w:val="15"/>
  </w:num>
  <w:num w:numId="28">
    <w:abstractNumId w:val="17"/>
  </w:num>
  <w:num w:numId="29">
    <w:abstractNumId w:val="10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B4"/>
    <w:rsid w:val="000004B8"/>
    <w:rsid w:val="000017AB"/>
    <w:rsid w:val="0000290D"/>
    <w:rsid w:val="00004912"/>
    <w:rsid w:val="00006A61"/>
    <w:rsid w:val="00006B96"/>
    <w:rsid w:val="00006D09"/>
    <w:rsid w:val="00007CF5"/>
    <w:rsid w:val="000104FA"/>
    <w:rsid w:val="00010DF7"/>
    <w:rsid w:val="00010EDE"/>
    <w:rsid w:val="00011184"/>
    <w:rsid w:val="0001119C"/>
    <w:rsid w:val="00011858"/>
    <w:rsid w:val="00012685"/>
    <w:rsid w:val="00013AD3"/>
    <w:rsid w:val="00014A56"/>
    <w:rsid w:val="000152EB"/>
    <w:rsid w:val="000156F3"/>
    <w:rsid w:val="00020474"/>
    <w:rsid w:val="00022291"/>
    <w:rsid w:val="00022BD4"/>
    <w:rsid w:val="00022FF0"/>
    <w:rsid w:val="00025951"/>
    <w:rsid w:val="000263AB"/>
    <w:rsid w:val="0002692A"/>
    <w:rsid w:val="00026D11"/>
    <w:rsid w:val="000270FE"/>
    <w:rsid w:val="00027A00"/>
    <w:rsid w:val="00027BF3"/>
    <w:rsid w:val="00030A6B"/>
    <w:rsid w:val="00030B33"/>
    <w:rsid w:val="000310D8"/>
    <w:rsid w:val="0003199D"/>
    <w:rsid w:val="00033612"/>
    <w:rsid w:val="00034B4A"/>
    <w:rsid w:val="00034D1B"/>
    <w:rsid w:val="000352A4"/>
    <w:rsid w:val="000353BA"/>
    <w:rsid w:val="00041584"/>
    <w:rsid w:val="0004262B"/>
    <w:rsid w:val="00043B95"/>
    <w:rsid w:val="00043C4C"/>
    <w:rsid w:val="0004462B"/>
    <w:rsid w:val="0004465C"/>
    <w:rsid w:val="000447F0"/>
    <w:rsid w:val="000450F4"/>
    <w:rsid w:val="000460FE"/>
    <w:rsid w:val="00046384"/>
    <w:rsid w:val="000469F0"/>
    <w:rsid w:val="00046C8A"/>
    <w:rsid w:val="000510D1"/>
    <w:rsid w:val="0005312B"/>
    <w:rsid w:val="00053D0C"/>
    <w:rsid w:val="00054FD0"/>
    <w:rsid w:val="0005574E"/>
    <w:rsid w:val="00056503"/>
    <w:rsid w:val="00057302"/>
    <w:rsid w:val="0005769B"/>
    <w:rsid w:val="00057FA2"/>
    <w:rsid w:val="0006024F"/>
    <w:rsid w:val="0006067B"/>
    <w:rsid w:val="00060ABA"/>
    <w:rsid w:val="00060E5D"/>
    <w:rsid w:val="000611EE"/>
    <w:rsid w:val="000614D8"/>
    <w:rsid w:val="00062BFB"/>
    <w:rsid w:val="00066392"/>
    <w:rsid w:val="000664AC"/>
    <w:rsid w:val="000667EB"/>
    <w:rsid w:val="00067A17"/>
    <w:rsid w:val="00070284"/>
    <w:rsid w:val="00071642"/>
    <w:rsid w:val="00071A4F"/>
    <w:rsid w:val="00071DA7"/>
    <w:rsid w:val="00072FE4"/>
    <w:rsid w:val="000734C1"/>
    <w:rsid w:val="00074716"/>
    <w:rsid w:val="00074B74"/>
    <w:rsid w:val="00075B71"/>
    <w:rsid w:val="00075C7F"/>
    <w:rsid w:val="0007652F"/>
    <w:rsid w:val="00076B72"/>
    <w:rsid w:val="00076CA0"/>
    <w:rsid w:val="00077B17"/>
    <w:rsid w:val="00081DBE"/>
    <w:rsid w:val="00082AAE"/>
    <w:rsid w:val="00083ABF"/>
    <w:rsid w:val="00083E9F"/>
    <w:rsid w:val="00084508"/>
    <w:rsid w:val="00084E23"/>
    <w:rsid w:val="00090883"/>
    <w:rsid w:val="0009221F"/>
    <w:rsid w:val="000930A3"/>
    <w:rsid w:val="0009330C"/>
    <w:rsid w:val="00093434"/>
    <w:rsid w:val="00094365"/>
    <w:rsid w:val="00095021"/>
    <w:rsid w:val="0009526C"/>
    <w:rsid w:val="00095EA4"/>
    <w:rsid w:val="00095FD2"/>
    <w:rsid w:val="0009750C"/>
    <w:rsid w:val="000A00C7"/>
    <w:rsid w:val="000A509D"/>
    <w:rsid w:val="000A63D3"/>
    <w:rsid w:val="000A64EF"/>
    <w:rsid w:val="000A6521"/>
    <w:rsid w:val="000A796F"/>
    <w:rsid w:val="000A7A44"/>
    <w:rsid w:val="000B1EC2"/>
    <w:rsid w:val="000B2689"/>
    <w:rsid w:val="000B2D24"/>
    <w:rsid w:val="000B38BE"/>
    <w:rsid w:val="000B419E"/>
    <w:rsid w:val="000C1D8A"/>
    <w:rsid w:val="000C291B"/>
    <w:rsid w:val="000C32B4"/>
    <w:rsid w:val="000C38A3"/>
    <w:rsid w:val="000C3AAF"/>
    <w:rsid w:val="000C4419"/>
    <w:rsid w:val="000C49A3"/>
    <w:rsid w:val="000C68D5"/>
    <w:rsid w:val="000C6A96"/>
    <w:rsid w:val="000C6BAF"/>
    <w:rsid w:val="000C6E46"/>
    <w:rsid w:val="000C7845"/>
    <w:rsid w:val="000D0CBD"/>
    <w:rsid w:val="000D2DAC"/>
    <w:rsid w:val="000D33D3"/>
    <w:rsid w:val="000D349B"/>
    <w:rsid w:val="000D4372"/>
    <w:rsid w:val="000D5231"/>
    <w:rsid w:val="000D5C31"/>
    <w:rsid w:val="000D7B42"/>
    <w:rsid w:val="000D7D1B"/>
    <w:rsid w:val="000E03C7"/>
    <w:rsid w:val="000E0E89"/>
    <w:rsid w:val="000E153F"/>
    <w:rsid w:val="000E27F0"/>
    <w:rsid w:val="000E2AD6"/>
    <w:rsid w:val="000E322C"/>
    <w:rsid w:val="000E44F2"/>
    <w:rsid w:val="000E4D19"/>
    <w:rsid w:val="000E554A"/>
    <w:rsid w:val="000E5A36"/>
    <w:rsid w:val="000E5E71"/>
    <w:rsid w:val="000E6738"/>
    <w:rsid w:val="000E6740"/>
    <w:rsid w:val="000E6FF4"/>
    <w:rsid w:val="000E7252"/>
    <w:rsid w:val="000E7352"/>
    <w:rsid w:val="000E7388"/>
    <w:rsid w:val="000E7B3A"/>
    <w:rsid w:val="000F095A"/>
    <w:rsid w:val="000F0F5F"/>
    <w:rsid w:val="000F1448"/>
    <w:rsid w:val="000F320F"/>
    <w:rsid w:val="000F3A0E"/>
    <w:rsid w:val="000F3BBA"/>
    <w:rsid w:val="000F3FDF"/>
    <w:rsid w:val="000F4DFE"/>
    <w:rsid w:val="000F4ED2"/>
    <w:rsid w:val="000F533E"/>
    <w:rsid w:val="000F5DF6"/>
    <w:rsid w:val="000F63CB"/>
    <w:rsid w:val="000F76C3"/>
    <w:rsid w:val="000F79DD"/>
    <w:rsid w:val="000F7FA1"/>
    <w:rsid w:val="00100B0C"/>
    <w:rsid w:val="001013E2"/>
    <w:rsid w:val="00101693"/>
    <w:rsid w:val="001031D3"/>
    <w:rsid w:val="00103269"/>
    <w:rsid w:val="00103BF0"/>
    <w:rsid w:val="00104245"/>
    <w:rsid w:val="00104850"/>
    <w:rsid w:val="00104FC5"/>
    <w:rsid w:val="00105B88"/>
    <w:rsid w:val="00106229"/>
    <w:rsid w:val="00106431"/>
    <w:rsid w:val="0010663B"/>
    <w:rsid w:val="00106685"/>
    <w:rsid w:val="001072D6"/>
    <w:rsid w:val="001073EC"/>
    <w:rsid w:val="0011044E"/>
    <w:rsid w:val="00110A87"/>
    <w:rsid w:val="00110B5F"/>
    <w:rsid w:val="00111859"/>
    <w:rsid w:val="001118FB"/>
    <w:rsid w:val="00111B37"/>
    <w:rsid w:val="00111B69"/>
    <w:rsid w:val="001123A0"/>
    <w:rsid w:val="001127C0"/>
    <w:rsid w:val="001134A0"/>
    <w:rsid w:val="0011360F"/>
    <w:rsid w:val="00113C26"/>
    <w:rsid w:val="00113E1D"/>
    <w:rsid w:val="00113F80"/>
    <w:rsid w:val="0011411F"/>
    <w:rsid w:val="001141D5"/>
    <w:rsid w:val="0011546F"/>
    <w:rsid w:val="00116219"/>
    <w:rsid w:val="001163B2"/>
    <w:rsid w:val="001176A7"/>
    <w:rsid w:val="00117DF4"/>
    <w:rsid w:val="00120108"/>
    <w:rsid w:val="0012074C"/>
    <w:rsid w:val="0012141D"/>
    <w:rsid w:val="0012238A"/>
    <w:rsid w:val="00122B62"/>
    <w:rsid w:val="00124097"/>
    <w:rsid w:val="0012492F"/>
    <w:rsid w:val="0012792D"/>
    <w:rsid w:val="00130072"/>
    <w:rsid w:val="001305AE"/>
    <w:rsid w:val="00130DDF"/>
    <w:rsid w:val="00131087"/>
    <w:rsid w:val="00131301"/>
    <w:rsid w:val="00131E01"/>
    <w:rsid w:val="00131F9F"/>
    <w:rsid w:val="001335DB"/>
    <w:rsid w:val="0013377E"/>
    <w:rsid w:val="00136928"/>
    <w:rsid w:val="0013723D"/>
    <w:rsid w:val="001372A7"/>
    <w:rsid w:val="001375DC"/>
    <w:rsid w:val="00137D68"/>
    <w:rsid w:val="00141577"/>
    <w:rsid w:val="00142F15"/>
    <w:rsid w:val="001449C3"/>
    <w:rsid w:val="001452F1"/>
    <w:rsid w:val="001456B3"/>
    <w:rsid w:val="00150363"/>
    <w:rsid w:val="00151BC1"/>
    <w:rsid w:val="00151D19"/>
    <w:rsid w:val="00152074"/>
    <w:rsid w:val="00152681"/>
    <w:rsid w:val="00153037"/>
    <w:rsid w:val="00156093"/>
    <w:rsid w:val="001569F4"/>
    <w:rsid w:val="00160BB8"/>
    <w:rsid w:val="00161F93"/>
    <w:rsid w:val="00162056"/>
    <w:rsid w:val="001623E7"/>
    <w:rsid w:val="001630BB"/>
    <w:rsid w:val="00163A56"/>
    <w:rsid w:val="00164A1C"/>
    <w:rsid w:val="00165D75"/>
    <w:rsid w:val="00165D7D"/>
    <w:rsid w:val="0016613B"/>
    <w:rsid w:val="0016654F"/>
    <w:rsid w:val="001679A9"/>
    <w:rsid w:val="00167D47"/>
    <w:rsid w:val="00170203"/>
    <w:rsid w:val="00170F0D"/>
    <w:rsid w:val="00172DAE"/>
    <w:rsid w:val="00173A90"/>
    <w:rsid w:val="00174B2B"/>
    <w:rsid w:val="00177920"/>
    <w:rsid w:val="00177FAC"/>
    <w:rsid w:val="0018013F"/>
    <w:rsid w:val="00180605"/>
    <w:rsid w:val="0018227B"/>
    <w:rsid w:val="001827D0"/>
    <w:rsid w:val="00182C01"/>
    <w:rsid w:val="00184DF3"/>
    <w:rsid w:val="00185020"/>
    <w:rsid w:val="00186014"/>
    <w:rsid w:val="00186D6C"/>
    <w:rsid w:val="00186E18"/>
    <w:rsid w:val="00190481"/>
    <w:rsid w:val="00190C69"/>
    <w:rsid w:val="00190D90"/>
    <w:rsid w:val="0019237B"/>
    <w:rsid w:val="00192CB8"/>
    <w:rsid w:val="0019407F"/>
    <w:rsid w:val="001941D2"/>
    <w:rsid w:val="00194E5A"/>
    <w:rsid w:val="00196A2E"/>
    <w:rsid w:val="001A073D"/>
    <w:rsid w:val="001A0BB3"/>
    <w:rsid w:val="001A0E48"/>
    <w:rsid w:val="001A1DE9"/>
    <w:rsid w:val="001A24CE"/>
    <w:rsid w:val="001A2D8E"/>
    <w:rsid w:val="001A2EF8"/>
    <w:rsid w:val="001A31BD"/>
    <w:rsid w:val="001A3210"/>
    <w:rsid w:val="001A4616"/>
    <w:rsid w:val="001A474A"/>
    <w:rsid w:val="001A6AE3"/>
    <w:rsid w:val="001A6F1F"/>
    <w:rsid w:val="001A7395"/>
    <w:rsid w:val="001A7F94"/>
    <w:rsid w:val="001B1398"/>
    <w:rsid w:val="001B1C36"/>
    <w:rsid w:val="001B302C"/>
    <w:rsid w:val="001B4178"/>
    <w:rsid w:val="001B53A7"/>
    <w:rsid w:val="001B572E"/>
    <w:rsid w:val="001B5DD2"/>
    <w:rsid w:val="001B5F49"/>
    <w:rsid w:val="001B651C"/>
    <w:rsid w:val="001B6A58"/>
    <w:rsid w:val="001B72E7"/>
    <w:rsid w:val="001B73C8"/>
    <w:rsid w:val="001B7855"/>
    <w:rsid w:val="001C10CB"/>
    <w:rsid w:val="001C1855"/>
    <w:rsid w:val="001C2167"/>
    <w:rsid w:val="001C3A22"/>
    <w:rsid w:val="001C47CF"/>
    <w:rsid w:val="001C54D2"/>
    <w:rsid w:val="001C62EE"/>
    <w:rsid w:val="001C7494"/>
    <w:rsid w:val="001C78C4"/>
    <w:rsid w:val="001D09CA"/>
    <w:rsid w:val="001D104F"/>
    <w:rsid w:val="001D109C"/>
    <w:rsid w:val="001D11C9"/>
    <w:rsid w:val="001D13E7"/>
    <w:rsid w:val="001D14B7"/>
    <w:rsid w:val="001D15C8"/>
    <w:rsid w:val="001D2057"/>
    <w:rsid w:val="001D29FD"/>
    <w:rsid w:val="001D3C77"/>
    <w:rsid w:val="001D3DAC"/>
    <w:rsid w:val="001D5289"/>
    <w:rsid w:val="001E2418"/>
    <w:rsid w:val="001E25DF"/>
    <w:rsid w:val="001E34EF"/>
    <w:rsid w:val="001E5025"/>
    <w:rsid w:val="001E57D2"/>
    <w:rsid w:val="001F045C"/>
    <w:rsid w:val="001F0DDC"/>
    <w:rsid w:val="001F0DFB"/>
    <w:rsid w:val="001F1055"/>
    <w:rsid w:val="001F10EB"/>
    <w:rsid w:val="001F1BA0"/>
    <w:rsid w:val="001F1CCD"/>
    <w:rsid w:val="001F3662"/>
    <w:rsid w:val="001F460F"/>
    <w:rsid w:val="001F48CA"/>
    <w:rsid w:val="001F4BC5"/>
    <w:rsid w:val="001F5CA3"/>
    <w:rsid w:val="001F5DA8"/>
    <w:rsid w:val="001F5DD8"/>
    <w:rsid w:val="001F7005"/>
    <w:rsid w:val="001F7160"/>
    <w:rsid w:val="001F7970"/>
    <w:rsid w:val="001F7FF3"/>
    <w:rsid w:val="00200997"/>
    <w:rsid w:val="00203037"/>
    <w:rsid w:val="002043E4"/>
    <w:rsid w:val="00204CC0"/>
    <w:rsid w:val="002051B2"/>
    <w:rsid w:val="0020714A"/>
    <w:rsid w:val="00210081"/>
    <w:rsid w:val="002109BF"/>
    <w:rsid w:val="00211192"/>
    <w:rsid w:val="00211E71"/>
    <w:rsid w:val="00211FEC"/>
    <w:rsid w:val="0021212E"/>
    <w:rsid w:val="0021276C"/>
    <w:rsid w:val="00213055"/>
    <w:rsid w:val="002135D7"/>
    <w:rsid w:val="00213FF5"/>
    <w:rsid w:val="00214857"/>
    <w:rsid w:val="00215179"/>
    <w:rsid w:val="00216371"/>
    <w:rsid w:val="00217F01"/>
    <w:rsid w:val="00217FF3"/>
    <w:rsid w:val="00220F2C"/>
    <w:rsid w:val="002213FC"/>
    <w:rsid w:val="002224AC"/>
    <w:rsid w:val="0022286A"/>
    <w:rsid w:val="00222F63"/>
    <w:rsid w:val="0022300B"/>
    <w:rsid w:val="00223247"/>
    <w:rsid w:val="002232B0"/>
    <w:rsid w:val="00223717"/>
    <w:rsid w:val="00223894"/>
    <w:rsid w:val="00223F84"/>
    <w:rsid w:val="002240BF"/>
    <w:rsid w:val="0022444D"/>
    <w:rsid w:val="002249F7"/>
    <w:rsid w:val="00224C9A"/>
    <w:rsid w:val="002251E9"/>
    <w:rsid w:val="00225FEC"/>
    <w:rsid w:val="00230A76"/>
    <w:rsid w:val="00230B40"/>
    <w:rsid w:val="002312C8"/>
    <w:rsid w:val="00231B84"/>
    <w:rsid w:val="00232155"/>
    <w:rsid w:val="002337BF"/>
    <w:rsid w:val="002344E8"/>
    <w:rsid w:val="00234553"/>
    <w:rsid w:val="00235CD0"/>
    <w:rsid w:val="0023696E"/>
    <w:rsid w:val="0023775A"/>
    <w:rsid w:val="00240AEF"/>
    <w:rsid w:val="00240E64"/>
    <w:rsid w:val="00240F76"/>
    <w:rsid w:val="0024239E"/>
    <w:rsid w:val="00242D06"/>
    <w:rsid w:val="0024387B"/>
    <w:rsid w:val="00244BD7"/>
    <w:rsid w:val="00245A6D"/>
    <w:rsid w:val="00246AA1"/>
    <w:rsid w:val="00246E51"/>
    <w:rsid w:val="002470BD"/>
    <w:rsid w:val="002473F1"/>
    <w:rsid w:val="00247E4B"/>
    <w:rsid w:val="0025008F"/>
    <w:rsid w:val="002507AD"/>
    <w:rsid w:val="0025238E"/>
    <w:rsid w:val="0025440D"/>
    <w:rsid w:val="00254483"/>
    <w:rsid w:val="00254C4F"/>
    <w:rsid w:val="00254E45"/>
    <w:rsid w:val="00254FFC"/>
    <w:rsid w:val="00255A4A"/>
    <w:rsid w:val="002569C9"/>
    <w:rsid w:val="00256E71"/>
    <w:rsid w:val="00260FD5"/>
    <w:rsid w:val="002615FA"/>
    <w:rsid w:val="00261DD3"/>
    <w:rsid w:val="0026211C"/>
    <w:rsid w:val="002644C0"/>
    <w:rsid w:val="00265970"/>
    <w:rsid w:val="00265E53"/>
    <w:rsid w:val="00266678"/>
    <w:rsid w:val="00266FA3"/>
    <w:rsid w:val="002671E5"/>
    <w:rsid w:val="00267689"/>
    <w:rsid w:val="00270BA4"/>
    <w:rsid w:val="00270EE7"/>
    <w:rsid w:val="00271A58"/>
    <w:rsid w:val="00271A5E"/>
    <w:rsid w:val="002741B4"/>
    <w:rsid w:val="00274E63"/>
    <w:rsid w:val="00275352"/>
    <w:rsid w:val="002756EA"/>
    <w:rsid w:val="002776FC"/>
    <w:rsid w:val="00277D2D"/>
    <w:rsid w:val="0028060F"/>
    <w:rsid w:val="002822BA"/>
    <w:rsid w:val="00282314"/>
    <w:rsid w:val="00282E67"/>
    <w:rsid w:val="0028320B"/>
    <w:rsid w:val="00283ECB"/>
    <w:rsid w:val="0028630A"/>
    <w:rsid w:val="00286886"/>
    <w:rsid w:val="002872A9"/>
    <w:rsid w:val="00287D5C"/>
    <w:rsid w:val="00287D9F"/>
    <w:rsid w:val="002901A0"/>
    <w:rsid w:val="0029134B"/>
    <w:rsid w:val="00291A11"/>
    <w:rsid w:val="00292085"/>
    <w:rsid w:val="00292436"/>
    <w:rsid w:val="002927DF"/>
    <w:rsid w:val="00292E28"/>
    <w:rsid w:val="00293799"/>
    <w:rsid w:val="00295055"/>
    <w:rsid w:val="002955D8"/>
    <w:rsid w:val="00295AB6"/>
    <w:rsid w:val="00295BA2"/>
    <w:rsid w:val="00295DCD"/>
    <w:rsid w:val="002961B7"/>
    <w:rsid w:val="002961E7"/>
    <w:rsid w:val="0029742B"/>
    <w:rsid w:val="00297C9D"/>
    <w:rsid w:val="002A0105"/>
    <w:rsid w:val="002A0719"/>
    <w:rsid w:val="002A0FAC"/>
    <w:rsid w:val="002A1C79"/>
    <w:rsid w:val="002A252C"/>
    <w:rsid w:val="002A2538"/>
    <w:rsid w:val="002A6D7C"/>
    <w:rsid w:val="002A7471"/>
    <w:rsid w:val="002A77C0"/>
    <w:rsid w:val="002A7979"/>
    <w:rsid w:val="002A7C15"/>
    <w:rsid w:val="002A7F94"/>
    <w:rsid w:val="002B1E1D"/>
    <w:rsid w:val="002B1FD3"/>
    <w:rsid w:val="002B24F1"/>
    <w:rsid w:val="002B29B5"/>
    <w:rsid w:val="002B36E7"/>
    <w:rsid w:val="002B3A16"/>
    <w:rsid w:val="002B3ECD"/>
    <w:rsid w:val="002B4100"/>
    <w:rsid w:val="002B4699"/>
    <w:rsid w:val="002B78B7"/>
    <w:rsid w:val="002C00C3"/>
    <w:rsid w:val="002C3B33"/>
    <w:rsid w:val="002C4045"/>
    <w:rsid w:val="002C414A"/>
    <w:rsid w:val="002C6C9C"/>
    <w:rsid w:val="002C6CD3"/>
    <w:rsid w:val="002D0BB2"/>
    <w:rsid w:val="002D1B6B"/>
    <w:rsid w:val="002D1C50"/>
    <w:rsid w:val="002D266F"/>
    <w:rsid w:val="002D381F"/>
    <w:rsid w:val="002D3AAC"/>
    <w:rsid w:val="002D3AF7"/>
    <w:rsid w:val="002D4E62"/>
    <w:rsid w:val="002D582F"/>
    <w:rsid w:val="002D5957"/>
    <w:rsid w:val="002D59AD"/>
    <w:rsid w:val="002E1820"/>
    <w:rsid w:val="002E1835"/>
    <w:rsid w:val="002E2FE6"/>
    <w:rsid w:val="002E347F"/>
    <w:rsid w:val="002E3E53"/>
    <w:rsid w:val="002E4488"/>
    <w:rsid w:val="002E5E7E"/>
    <w:rsid w:val="002E76D9"/>
    <w:rsid w:val="002E78AC"/>
    <w:rsid w:val="002F3447"/>
    <w:rsid w:val="002F3A34"/>
    <w:rsid w:val="002F5A28"/>
    <w:rsid w:val="002F5E15"/>
    <w:rsid w:val="00300E09"/>
    <w:rsid w:val="00301DFB"/>
    <w:rsid w:val="003020F8"/>
    <w:rsid w:val="003023CD"/>
    <w:rsid w:val="003027F0"/>
    <w:rsid w:val="00303B1E"/>
    <w:rsid w:val="00305110"/>
    <w:rsid w:val="00305613"/>
    <w:rsid w:val="003069D3"/>
    <w:rsid w:val="00306ED3"/>
    <w:rsid w:val="003101CF"/>
    <w:rsid w:val="003107F7"/>
    <w:rsid w:val="00310829"/>
    <w:rsid w:val="00310E83"/>
    <w:rsid w:val="003114E8"/>
    <w:rsid w:val="0031286F"/>
    <w:rsid w:val="00313E4C"/>
    <w:rsid w:val="003146B7"/>
    <w:rsid w:val="00314BA0"/>
    <w:rsid w:val="00315264"/>
    <w:rsid w:val="0031736E"/>
    <w:rsid w:val="00320281"/>
    <w:rsid w:val="00321255"/>
    <w:rsid w:val="00321705"/>
    <w:rsid w:val="00321F33"/>
    <w:rsid w:val="00323D24"/>
    <w:rsid w:val="00323E8E"/>
    <w:rsid w:val="00325257"/>
    <w:rsid w:val="0032635C"/>
    <w:rsid w:val="003263C8"/>
    <w:rsid w:val="00327330"/>
    <w:rsid w:val="00327AED"/>
    <w:rsid w:val="00327FC5"/>
    <w:rsid w:val="003317B5"/>
    <w:rsid w:val="00331A87"/>
    <w:rsid w:val="003339A0"/>
    <w:rsid w:val="00333CD7"/>
    <w:rsid w:val="00334E82"/>
    <w:rsid w:val="00335636"/>
    <w:rsid w:val="00335B92"/>
    <w:rsid w:val="00337068"/>
    <w:rsid w:val="003374F4"/>
    <w:rsid w:val="003378EB"/>
    <w:rsid w:val="003404FA"/>
    <w:rsid w:val="00340842"/>
    <w:rsid w:val="00340F20"/>
    <w:rsid w:val="003413A6"/>
    <w:rsid w:val="003417A8"/>
    <w:rsid w:val="00342839"/>
    <w:rsid w:val="00343D1A"/>
    <w:rsid w:val="00345A8B"/>
    <w:rsid w:val="003476BF"/>
    <w:rsid w:val="0035208F"/>
    <w:rsid w:val="00353FA9"/>
    <w:rsid w:val="00354208"/>
    <w:rsid w:val="00356C04"/>
    <w:rsid w:val="00360A17"/>
    <w:rsid w:val="00360D5E"/>
    <w:rsid w:val="00361267"/>
    <w:rsid w:val="0036141E"/>
    <w:rsid w:val="003614F8"/>
    <w:rsid w:val="00362805"/>
    <w:rsid w:val="00363053"/>
    <w:rsid w:val="0036358C"/>
    <w:rsid w:val="003640ED"/>
    <w:rsid w:val="00364EC2"/>
    <w:rsid w:val="00365EFA"/>
    <w:rsid w:val="003662D2"/>
    <w:rsid w:val="00370153"/>
    <w:rsid w:val="00371608"/>
    <w:rsid w:val="00373463"/>
    <w:rsid w:val="003734D7"/>
    <w:rsid w:val="0037489B"/>
    <w:rsid w:val="00375552"/>
    <w:rsid w:val="0037685B"/>
    <w:rsid w:val="00377D63"/>
    <w:rsid w:val="00377F56"/>
    <w:rsid w:val="00380649"/>
    <w:rsid w:val="00380DEB"/>
    <w:rsid w:val="003819A4"/>
    <w:rsid w:val="00382377"/>
    <w:rsid w:val="0038394F"/>
    <w:rsid w:val="00383A43"/>
    <w:rsid w:val="003853A8"/>
    <w:rsid w:val="0038671E"/>
    <w:rsid w:val="00386B30"/>
    <w:rsid w:val="003878F4"/>
    <w:rsid w:val="0039060A"/>
    <w:rsid w:val="0039100D"/>
    <w:rsid w:val="0039262D"/>
    <w:rsid w:val="00392FD0"/>
    <w:rsid w:val="0039358E"/>
    <w:rsid w:val="00393B66"/>
    <w:rsid w:val="00393C22"/>
    <w:rsid w:val="00395BD8"/>
    <w:rsid w:val="00395D5F"/>
    <w:rsid w:val="003965A8"/>
    <w:rsid w:val="0039789E"/>
    <w:rsid w:val="003A056A"/>
    <w:rsid w:val="003A1673"/>
    <w:rsid w:val="003A21A5"/>
    <w:rsid w:val="003A29EF"/>
    <w:rsid w:val="003A49A7"/>
    <w:rsid w:val="003A5546"/>
    <w:rsid w:val="003A56AB"/>
    <w:rsid w:val="003A5808"/>
    <w:rsid w:val="003A58AA"/>
    <w:rsid w:val="003A5A17"/>
    <w:rsid w:val="003A5A3D"/>
    <w:rsid w:val="003A7CF8"/>
    <w:rsid w:val="003B0700"/>
    <w:rsid w:val="003B1109"/>
    <w:rsid w:val="003B1777"/>
    <w:rsid w:val="003B229F"/>
    <w:rsid w:val="003B2E63"/>
    <w:rsid w:val="003B389B"/>
    <w:rsid w:val="003B3980"/>
    <w:rsid w:val="003B59CB"/>
    <w:rsid w:val="003B5A56"/>
    <w:rsid w:val="003B5A73"/>
    <w:rsid w:val="003B73B6"/>
    <w:rsid w:val="003B7E3C"/>
    <w:rsid w:val="003C07DA"/>
    <w:rsid w:val="003C10DF"/>
    <w:rsid w:val="003C213D"/>
    <w:rsid w:val="003C2840"/>
    <w:rsid w:val="003C2B5F"/>
    <w:rsid w:val="003C39AC"/>
    <w:rsid w:val="003C3FD2"/>
    <w:rsid w:val="003C54ED"/>
    <w:rsid w:val="003C769D"/>
    <w:rsid w:val="003C7D3D"/>
    <w:rsid w:val="003D12C1"/>
    <w:rsid w:val="003D1AE0"/>
    <w:rsid w:val="003D32EF"/>
    <w:rsid w:val="003D3D84"/>
    <w:rsid w:val="003D57D3"/>
    <w:rsid w:val="003D6331"/>
    <w:rsid w:val="003D66FF"/>
    <w:rsid w:val="003D6DD0"/>
    <w:rsid w:val="003D6ECC"/>
    <w:rsid w:val="003E0BAA"/>
    <w:rsid w:val="003E151F"/>
    <w:rsid w:val="003E1885"/>
    <w:rsid w:val="003E2432"/>
    <w:rsid w:val="003E35A4"/>
    <w:rsid w:val="003E3775"/>
    <w:rsid w:val="003E5004"/>
    <w:rsid w:val="003E5A79"/>
    <w:rsid w:val="003E662B"/>
    <w:rsid w:val="003E66D0"/>
    <w:rsid w:val="003E67B3"/>
    <w:rsid w:val="003E6DEB"/>
    <w:rsid w:val="003E7543"/>
    <w:rsid w:val="003E7B53"/>
    <w:rsid w:val="003E7E3E"/>
    <w:rsid w:val="003E7F55"/>
    <w:rsid w:val="003F17DC"/>
    <w:rsid w:val="003F281B"/>
    <w:rsid w:val="003F43CB"/>
    <w:rsid w:val="003F49CB"/>
    <w:rsid w:val="003F64A9"/>
    <w:rsid w:val="003F706E"/>
    <w:rsid w:val="003F7D87"/>
    <w:rsid w:val="0040038C"/>
    <w:rsid w:val="0040307B"/>
    <w:rsid w:val="004033E2"/>
    <w:rsid w:val="00404F68"/>
    <w:rsid w:val="00406427"/>
    <w:rsid w:val="0040654E"/>
    <w:rsid w:val="00406DD2"/>
    <w:rsid w:val="0040716E"/>
    <w:rsid w:val="004071E1"/>
    <w:rsid w:val="00407633"/>
    <w:rsid w:val="00407661"/>
    <w:rsid w:val="004119D2"/>
    <w:rsid w:val="004123C5"/>
    <w:rsid w:val="0041255E"/>
    <w:rsid w:val="0041256E"/>
    <w:rsid w:val="00413F6D"/>
    <w:rsid w:val="004152C1"/>
    <w:rsid w:val="004155B0"/>
    <w:rsid w:val="00415B2F"/>
    <w:rsid w:val="00420642"/>
    <w:rsid w:val="00421F76"/>
    <w:rsid w:val="00422287"/>
    <w:rsid w:val="00423ECE"/>
    <w:rsid w:val="00424447"/>
    <w:rsid w:val="00426218"/>
    <w:rsid w:val="00426F2F"/>
    <w:rsid w:val="00427C75"/>
    <w:rsid w:val="004300F4"/>
    <w:rsid w:val="00430125"/>
    <w:rsid w:val="00430190"/>
    <w:rsid w:val="004303AD"/>
    <w:rsid w:val="00430AC6"/>
    <w:rsid w:val="00431113"/>
    <w:rsid w:val="00431C4D"/>
    <w:rsid w:val="00433667"/>
    <w:rsid w:val="00433903"/>
    <w:rsid w:val="004349B0"/>
    <w:rsid w:val="004365EF"/>
    <w:rsid w:val="004379EA"/>
    <w:rsid w:val="0044021C"/>
    <w:rsid w:val="004405C8"/>
    <w:rsid w:val="00440D67"/>
    <w:rsid w:val="00441062"/>
    <w:rsid w:val="0044179E"/>
    <w:rsid w:val="004425B6"/>
    <w:rsid w:val="004426B2"/>
    <w:rsid w:val="00442799"/>
    <w:rsid w:val="00442E33"/>
    <w:rsid w:val="004438EC"/>
    <w:rsid w:val="00443FD9"/>
    <w:rsid w:val="00444D71"/>
    <w:rsid w:val="004451F0"/>
    <w:rsid w:val="00445581"/>
    <w:rsid w:val="00445DA7"/>
    <w:rsid w:val="00446F7A"/>
    <w:rsid w:val="004470D9"/>
    <w:rsid w:val="004476B9"/>
    <w:rsid w:val="004476D8"/>
    <w:rsid w:val="00447AFF"/>
    <w:rsid w:val="004507DA"/>
    <w:rsid w:val="00450EE6"/>
    <w:rsid w:val="0045270F"/>
    <w:rsid w:val="00452F29"/>
    <w:rsid w:val="0045412E"/>
    <w:rsid w:val="0045444F"/>
    <w:rsid w:val="00456B82"/>
    <w:rsid w:val="00457ED5"/>
    <w:rsid w:val="004602CD"/>
    <w:rsid w:val="004604BB"/>
    <w:rsid w:val="00461FF5"/>
    <w:rsid w:val="00462CE1"/>
    <w:rsid w:val="00463AD2"/>
    <w:rsid w:val="00463D75"/>
    <w:rsid w:val="00464865"/>
    <w:rsid w:val="00464FD6"/>
    <w:rsid w:val="00470258"/>
    <w:rsid w:val="00470EF6"/>
    <w:rsid w:val="00471B42"/>
    <w:rsid w:val="004724D4"/>
    <w:rsid w:val="00472544"/>
    <w:rsid w:val="00472A08"/>
    <w:rsid w:val="00472C70"/>
    <w:rsid w:val="00472DAC"/>
    <w:rsid w:val="0047307C"/>
    <w:rsid w:val="00474CC4"/>
    <w:rsid w:val="004759C3"/>
    <w:rsid w:val="00477772"/>
    <w:rsid w:val="00477894"/>
    <w:rsid w:val="004779E5"/>
    <w:rsid w:val="00481169"/>
    <w:rsid w:val="00481406"/>
    <w:rsid w:val="00481F63"/>
    <w:rsid w:val="004832FD"/>
    <w:rsid w:val="00484788"/>
    <w:rsid w:val="00484CCC"/>
    <w:rsid w:val="00484CD0"/>
    <w:rsid w:val="004850AC"/>
    <w:rsid w:val="0048575E"/>
    <w:rsid w:val="00485CD3"/>
    <w:rsid w:val="004870C4"/>
    <w:rsid w:val="00487E3A"/>
    <w:rsid w:val="00490DE5"/>
    <w:rsid w:val="0049107C"/>
    <w:rsid w:val="00491ED4"/>
    <w:rsid w:val="00491F89"/>
    <w:rsid w:val="00492794"/>
    <w:rsid w:val="0049392B"/>
    <w:rsid w:val="00493EAE"/>
    <w:rsid w:val="0049441D"/>
    <w:rsid w:val="00494B20"/>
    <w:rsid w:val="00494F6C"/>
    <w:rsid w:val="00495F8B"/>
    <w:rsid w:val="00497A73"/>
    <w:rsid w:val="004A03E8"/>
    <w:rsid w:val="004A21E8"/>
    <w:rsid w:val="004A2281"/>
    <w:rsid w:val="004A40F8"/>
    <w:rsid w:val="004A495F"/>
    <w:rsid w:val="004A4C84"/>
    <w:rsid w:val="004A5C20"/>
    <w:rsid w:val="004A715F"/>
    <w:rsid w:val="004A73AC"/>
    <w:rsid w:val="004B1180"/>
    <w:rsid w:val="004B41E2"/>
    <w:rsid w:val="004B4713"/>
    <w:rsid w:val="004B489D"/>
    <w:rsid w:val="004B52DE"/>
    <w:rsid w:val="004B55A9"/>
    <w:rsid w:val="004B762C"/>
    <w:rsid w:val="004C0E84"/>
    <w:rsid w:val="004C1067"/>
    <w:rsid w:val="004C15E0"/>
    <w:rsid w:val="004C1716"/>
    <w:rsid w:val="004C1A8D"/>
    <w:rsid w:val="004C21FB"/>
    <w:rsid w:val="004C2B96"/>
    <w:rsid w:val="004C38C7"/>
    <w:rsid w:val="004C3F09"/>
    <w:rsid w:val="004C3F72"/>
    <w:rsid w:val="004C4A46"/>
    <w:rsid w:val="004C54C6"/>
    <w:rsid w:val="004C5738"/>
    <w:rsid w:val="004C7E4B"/>
    <w:rsid w:val="004D0681"/>
    <w:rsid w:val="004D1005"/>
    <w:rsid w:val="004D17B8"/>
    <w:rsid w:val="004D3189"/>
    <w:rsid w:val="004D3963"/>
    <w:rsid w:val="004D3AE5"/>
    <w:rsid w:val="004D40CF"/>
    <w:rsid w:val="004D5D7A"/>
    <w:rsid w:val="004D7B86"/>
    <w:rsid w:val="004D7DD1"/>
    <w:rsid w:val="004E1244"/>
    <w:rsid w:val="004E1DD4"/>
    <w:rsid w:val="004E20FD"/>
    <w:rsid w:val="004E25F0"/>
    <w:rsid w:val="004E2B12"/>
    <w:rsid w:val="004E343B"/>
    <w:rsid w:val="004E36A0"/>
    <w:rsid w:val="004E3E20"/>
    <w:rsid w:val="004E3FC1"/>
    <w:rsid w:val="004E603C"/>
    <w:rsid w:val="004E7C54"/>
    <w:rsid w:val="004E7E51"/>
    <w:rsid w:val="004F0388"/>
    <w:rsid w:val="004F0C3F"/>
    <w:rsid w:val="004F234C"/>
    <w:rsid w:val="004F25B3"/>
    <w:rsid w:val="004F3DFB"/>
    <w:rsid w:val="004F4FDB"/>
    <w:rsid w:val="004F63B4"/>
    <w:rsid w:val="00501475"/>
    <w:rsid w:val="0050168D"/>
    <w:rsid w:val="0050184C"/>
    <w:rsid w:val="005032DA"/>
    <w:rsid w:val="0050356E"/>
    <w:rsid w:val="00503596"/>
    <w:rsid w:val="005035C8"/>
    <w:rsid w:val="00504147"/>
    <w:rsid w:val="00505BF4"/>
    <w:rsid w:val="005075EE"/>
    <w:rsid w:val="005078C8"/>
    <w:rsid w:val="00510D8C"/>
    <w:rsid w:val="005119CD"/>
    <w:rsid w:val="00514135"/>
    <w:rsid w:val="005153DF"/>
    <w:rsid w:val="00515C33"/>
    <w:rsid w:val="00515CB1"/>
    <w:rsid w:val="0051624B"/>
    <w:rsid w:val="00516878"/>
    <w:rsid w:val="00517AF3"/>
    <w:rsid w:val="00517EC7"/>
    <w:rsid w:val="005206F4"/>
    <w:rsid w:val="00521FBF"/>
    <w:rsid w:val="005230DA"/>
    <w:rsid w:val="00524182"/>
    <w:rsid w:val="0052443E"/>
    <w:rsid w:val="005246CE"/>
    <w:rsid w:val="00524F6C"/>
    <w:rsid w:val="00525172"/>
    <w:rsid w:val="005257AF"/>
    <w:rsid w:val="00527353"/>
    <w:rsid w:val="00527428"/>
    <w:rsid w:val="00530257"/>
    <w:rsid w:val="00532BEB"/>
    <w:rsid w:val="005331A3"/>
    <w:rsid w:val="005338A9"/>
    <w:rsid w:val="00533F70"/>
    <w:rsid w:val="00535191"/>
    <w:rsid w:val="0053521B"/>
    <w:rsid w:val="0053581D"/>
    <w:rsid w:val="00536ACC"/>
    <w:rsid w:val="00536CE6"/>
    <w:rsid w:val="00536E44"/>
    <w:rsid w:val="00540085"/>
    <w:rsid w:val="005401CF"/>
    <w:rsid w:val="005420B2"/>
    <w:rsid w:val="00542914"/>
    <w:rsid w:val="00544A34"/>
    <w:rsid w:val="00545506"/>
    <w:rsid w:val="00545B86"/>
    <w:rsid w:val="005464F0"/>
    <w:rsid w:val="00547BA7"/>
    <w:rsid w:val="00547E87"/>
    <w:rsid w:val="00551776"/>
    <w:rsid w:val="00551AAB"/>
    <w:rsid w:val="005528D5"/>
    <w:rsid w:val="0055337D"/>
    <w:rsid w:val="0055351C"/>
    <w:rsid w:val="005538CE"/>
    <w:rsid w:val="005545A4"/>
    <w:rsid w:val="0055486E"/>
    <w:rsid w:val="00554AEE"/>
    <w:rsid w:val="005558CA"/>
    <w:rsid w:val="00555B77"/>
    <w:rsid w:val="00555BB9"/>
    <w:rsid w:val="00556ACE"/>
    <w:rsid w:val="00556DBA"/>
    <w:rsid w:val="00557C5B"/>
    <w:rsid w:val="00557CC3"/>
    <w:rsid w:val="00560937"/>
    <w:rsid w:val="005624E6"/>
    <w:rsid w:val="00563E2F"/>
    <w:rsid w:val="00565C1E"/>
    <w:rsid w:val="0056614D"/>
    <w:rsid w:val="00566170"/>
    <w:rsid w:val="00566DB1"/>
    <w:rsid w:val="00567AA3"/>
    <w:rsid w:val="005707B4"/>
    <w:rsid w:val="00570CBB"/>
    <w:rsid w:val="00572950"/>
    <w:rsid w:val="0057314F"/>
    <w:rsid w:val="005747CA"/>
    <w:rsid w:val="00575AE0"/>
    <w:rsid w:val="00576357"/>
    <w:rsid w:val="00577CCC"/>
    <w:rsid w:val="00577FC9"/>
    <w:rsid w:val="00581775"/>
    <w:rsid w:val="0058385E"/>
    <w:rsid w:val="005840E3"/>
    <w:rsid w:val="005852DD"/>
    <w:rsid w:val="0058542C"/>
    <w:rsid w:val="0058547C"/>
    <w:rsid w:val="005861BC"/>
    <w:rsid w:val="00586794"/>
    <w:rsid w:val="00586C35"/>
    <w:rsid w:val="00587587"/>
    <w:rsid w:val="005908C1"/>
    <w:rsid w:val="00590EDD"/>
    <w:rsid w:val="0059168C"/>
    <w:rsid w:val="005947A2"/>
    <w:rsid w:val="00594D50"/>
    <w:rsid w:val="005968BA"/>
    <w:rsid w:val="005A09BD"/>
    <w:rsid w:val="005A0C21"/>
    <w:rsid w:val="005A188E"/>
    <w:rsid w:val="005A1D6A"/>
    <w:rsid w:val="005A3B9B"/>
    <w:rsid w:val="005A4034"/>
    <w:rsid w:val="005A4063"/>
    <w:rsid w:val="005A45A5"/>
    <w:rsid w:val="005A5614"/>
    <w:rsid w:val="005A6062"/>
    <w:rsid w:val="005B1D00"/>
    <w:rsid w:val="005B2080"/>
    <w:rsid w:val="005B28DC"/>
    <w:rsid w:val="005B307C"/>
    <w:rsid w:val="005B4495"/>
    <w:rsid w:val="005B463A"/>
    <w:rsid w:val="005B62FD"/>
    <w:rsid w:val="005B6A69"/>
    <w:rsid w:val="005B7D66"/>
    <w:rsid w:val="005C08AE"/>
    <w:rsid w:val="005C1B39"/>
    <w:rsid w:val="005C2AE1"/>
    <w:rsid w:val="005C2F77"/>
    <w:rsid w:val="005C4AAE"/>
    <w:rsid w:val="005C4D06"/>
    <w:rsid w:val="005C60AA"/>
    <w:rsid w:val="005C6228"/>
    <w:rsid w:val="005C6681"/>
    <w:rsid w:val="005C740C"/>
    <w:rsid w:val="005D0D14"/>
    <w:rsid w:val="005D1468"/>
    <w:rsid w:val="005D198B"/>
    <w:rsid w:val="005D2A77"/>
    <w:rsid w:val="005D2C73"/>
    <w:rsid w:val="005D3509"/>
    <w:rsid w:val="005D5B07"/>
    <w:rsid w:val="005D60DF"/>
    <w:rsid w:val="005D6289"/>
    <w:rsid w:val="005D644A"/>
    <w:rsid w:val="005E0C9A"/>
    <w:rsid w:val="005E0E15"/>
    <w:rsid w:val="005E2081"/>
    <w:rsid w:val="005E222E"/>
    <w:rsid w:val="005E631B"/>
    <w:rsid w:val="005E6C51"/>
    <w:rsid w:val="005E736E"/>
    <w:rsid w:val="005E7B66"/>
    <w:rsid w:val="005F04F4"/>
    <w:rsid w:val="005F2562"/>
    <w:rsid w:val="005F2678"/>
    <w:rsid w:val="005F319E"/>
    <w:rsid w:val="005F5D13"/>
    <w:rsid w:val="005F63E9"/>
    <w:rsid w:val="005F65F8"/>
    <w:rsid w:val="005F6968"/>
    <w:rsid w:val="005F72BF"/>
    <w:rsid w:val="005F774D"/>
    <w:rsid w:val="006001B2"/>
    <w:rsid w:val="00600BB1"/>
    <w:rsid w:val="00602395"/>
    <w:rsid w:val="006027B0"/>
    <w:rsid w:val="00602D56"/>
    <w:rsid w:val="00603317"/>
    <w:rsid w:val="0060577C"/>
    <w:rsid w:val="00605DFB"/>
    <w:rsid w:val="00606C47"/>
    <w:rsid w:val="00607708"/>
    <w:rsid w:val="00607B2E"/>
    <w:rsid w:val="0061060F"/>
    <w:rsid w:val="00611371"/>
    <w:rsid w:val="00612886"/>
    <w:rsid w:val="00613013"/>
    <w:rsid w:val="0061309C"/>
    <w:rsid w:val="006141F7"/>
    <w:rsid w:val="00615412"/>
    <w:rsid w:val="00615BF8"/>
    <w:rsid w:val="0062042F"/>
    <w:rsid w:val="0062066A"/>
    <w:rsid w:val="0062218C"/>
    <w:rsid w:val="0062254E"/>
    <w:rsid w:val="006228AC"/>
    <w:rsid w:val="006228DE"/>
    <w:rsid w:val="0062408E"/>
    <w:rsid w:val="00624227"/>
    <w:rsid w:val="006253AC"/>
    <w:rsid w:val="00626629"/>
    <w:rsid w:val="00627077"/>
    <w:rsid w:val="0062712C"/>
    <w:rsid w:val="00627DD6"/>
    <w:rsid w:val="0063233B"/>
    <w:rsid w:val="0063302F"/>
    <w:rsid w:val="00633CA5"/>
    <w:rsid w:val="00635119"/>
    <w:rsid w:val="006352D0"/>
    <w:rsid w:val="0063541C"/>
    <w:rsid w:val="0063595D"/>
    <w:rsid w:val="00635F68"/>
    <w:rsid w:val="00636C01"/>
    <w:rsid w:val="00637075"/>
    <w:rsid w:val="006400C2"/>
    <w:rsid w:val="00641630"/>
    <w:rsid w:val="006425E7"/>
    <w:rsid w:val="006432A5"/>
    <w:rsid w:val="0064561A"/>
    <w:rsid w:val="006458B8"/>
    <w:rsid w:val="00646A64"/>
    <w:rsid w:val="006478B7"/>
    <w:rsid w:val="006506E9"/>
    <w:rsid w:val="00651299"/>
    <w:rsid w:val="006518E8"/>
    <w:rsid w:val="00653424"/>
    <w:rsid w:val="006536A9"/>
    <w:rsid w:val="00655070"/>
    <w:rsid w:val="00656312"/>
    <w:rsid w:val="00656D79"/>
    <w:rsid w:val="006570C4"/>
    <w:rsid w:val="006602F7"/>
    <w:rsid w:val="0066059D"/>
    <w:rsid w:val="00661246"/>
    <w:rsid w:val="00663093"/>
    <w:rsid w:val="00663237"/>
    <w:rsid w:val="006633E8"/>
    <w:rsid w:val="00663ADA"/>
    <w:rsid w:val="00663B12"/>
    <w:rsid w:val="00663BA4"/>
    <w:rsid w:val="00663CB7"/>
    <w:rsid w:val="00664792"/>
    <w:rsid w:val="00664887"/>
    <w:rsid w:val="0066579E"/>
    <w:rsid w:val="00665C68"/>
    <w:rsid w:val="0066625E"/>
    <w:rsid w:val="006668D8"/>
    <w:rsid w:val="00666BE8"/>
    <w:rsid w:val="00667144"/>
    <w:rsid w:val="00670054"/>
    <w:rsid w:val="00671B2A"/>
    <w:rsid w:val="00671D86"/>
    <w:rsid w:val="006731ED"/>
    <w:rsid w:val="00673946"/>
    <w:rsid w:val="00673CFD"/>
    <w:rsid w:val="00675387"/>
    <w:rsid w:val="00676455"/>
    <w:rsid w:val="006768E7"/>
    <w:rsid w:val="00676FA6"/>
    <w:rsid w:val="00677B65"/>
    <w:rsid w:val="00680D13"/>
    <w:rsid w:val="00680EFD"/>
    <w:rsid w:val="00681160"/>
    <w:rsid w:val="00682936"/>
    <w:rsid w:val="0068340F"/>
    <w:rsid w:val="0068373F"/>
    <w:rsid w:val="00684EA0"/>
    <w:rsid w:val="006860E1"/>
    <w:rsid w:val="006865BC"/>
    <w:rsid w:val="00687353"/>
    <w:rsid w:val="006917A7"/>
    <w:rsid w:val="00693764"/>
    <w:rsid w:val="00693A2A"/>
    <w:rsid w:val="00693E1F"/>
    <w:rsid w:val="0069456A"/>
    <w:rsid w:val="0069489A"/>
    <w:rsid w:val="006950A8"/>
    <w:rsid w:val="006A2396"/>
    <w:rsid w:val="006A40CF"/>
    <w:rsid w:val="006A4CEC"/>
    <w:rsid w:val="006A7230"/>
    <w:rsid w:val="006B0033"/>
    <w:rsid w:val="006B03EB"/>
    <w:rsid w:val="006B0809"/>
    <w:rsid w:val="006B0B61"/>
    <w:rsid w:val="006B0B7D"/>
    <w:rsid w:val="006B1ABF"/>
    <w:rsid w:val="006B2B5C"/>
    <w:rsid w:val="006B32B5"/>
    <w:rsid w:val="006B4E27"/>
    <w:rsid w:val="006B4ED5"/>
    <w:rsid w:val="006B5763"/>
    <w:rsid w:val="006B5CD7"/>
    <w:rsid w:val="006B6B8A"/>
    <w:rsid w:val="006B7EF4"/>
    <w:rsid w:val="006C1A18"/>
    <w:rsid w:val="006C1C68"/>
    <w:rsid w:val="006C2C49"/>
    <w:rsid w:val="006C353A"/>
    <w:rsid w:val="006C439F"/>
    <w:rsid w:val="006C4DBE"/>
    <w:rsid w:val="006C6996"/>
    <w:rsid w:val="006C6C21"/>
    <w:rsid w:val="006D1AAB"/>
    <w:rsid w:val="006D27BC"/>
    <w:rsid w:val="006D2841"/>
    <w:rsid w:val="006D2D78"/>
    <w:rsid w:val="006D2EC1"/>
    <w:rsid w:val="006D4062"/>
    <w:rsid w:val="006D46CB"/>
    <w:rsid w:val="006D4A17"/>
    <w:rsid w:val="006D5A18"/>
    <w:rsid w:val="006D5AD0"/>
    <w:rsid w:val="006D71F0"/>
    <w:rsid w:val="006D775F"/>
    <w:rsid w:val="006D7944"/>
    <w:rsid w:val="006D79AF"/>
    <w:rsid w:val="006E0034"/>
    <w:rsid w:val="006E0521"/>
    <w:rsid w:val="006E098A"/>
    <w:rsid w:val="006E0C49"/>
    <w:rsid w:val="006E15A9"/>
    <w:rsid w:val="006E2467"/>
    <w:rsid w:val="006E2920"/>
    <w:rsid w:val="006E30B2"/>
    <w:rsid w:val="006E30F5"/>
    <w:rsid w:val="006E41B2"/>
    <w:rsid w:val="006E4224"/>
    <w:rsid w:val="006E5A76"/>
    <w:rsid w:val="006F1678"/>
    <w:rsid w:val="006F2026"/>
    <w:rsid w:val="006F29EA"/>
    <w:rsid w:val="006F2D8B"/>
    <w:rsid w:val="006F355E"/>
    <w:rsid w:val="006F36D0"/>
    <w:rsid w:val="006F3C68"/>
    <w:rsid w:val="006F3D92"/>
    <w:rsid w:val="006F439E"/>
    <w:rsid w:val="006F4AE2"/>
    <w:rsid w:val="006F6B81"/>
    <w:rsid w:val="006F6DAB"/>
    <w:rsid w:val="006F6EC5"/>
    <w:rsid w:val="006F7436"/>
    <w:rsid w:val="006F7B6A"/>
    <w:rsid w:val="007014C5"/>
    <w:rsid w:val="00701CE3"/>
    <w:rsid w:val="00702C0B"/>
    <w:rsid w:val="007032AD"/>
    <w:rsid w:val="007043DD"/>
    <w:rsid w:val="00704F8E"/>
    <w:rsid w:val="007059E1"/>
    <w:rsid w:val="0070744D"/>
    <w:rsid w:val="00707BFB"/>
    <w:rsid w:val="00710F5E"/>
    <w:rsid w:val="00711F19"/>
    <w:rsid w:val="0071201D"/>
    <w:rsid w:val="00714382"/>
    <w:rsid w:val="00714EC1"/>
    <w:rsid w:val="00715687"/>
    <w:rsid w:val="00715D07"/>
    <w:rsid w:val="00715D2C"/>
    <w:rsid w:val="00715D9B"/>
    <w:rsid w:val="007169C5"/>
    <w:rsid w:val="00716DAA"/>
    <w:rsid w:val="0071780A"/>
    <w:rsid w:val="00717BAA"/>
    <w:rsid w:val="007205A8"/>
    <w:rsid w:val="00721731"/>
    <w:rsid w:val="00722559"/>
    <w:rsid w:val="007233FA"/>
    <w:rsid w:val="0072425C"/>
    <w:rsid w:val="00724C34"/>
    <w:rsid w:val="00725145"/>
    <w:rsid w:val="00726EEC"/>
    <w:rsid w:val="00726F3F"/>
    <w:rsid w:val="007276ED"/>
    <w:rsid w:val="0073078F"/>
    <w:rsid w:val="00730C9C"/>
    <w:rsid w:val="00731857"/>
    <w:rsid w:val="007327C6"/>
    <w:rsid w:val="00732D70"/>
    <w:rsid w:val="007338DF"/>
    <w:rsid w:val="00734619"/>
    <w:rsid w:val="007350D0"/>
    <w:rsid w:val="007371BE"/>
    <w:rsid w:val="007372AF"/>
    <w:rsid w:val="00740724"/>
    <w:rsid w:val="00740F02"/>
    <w:rsid w:val="0074180C"/>
    <w:rsid w:val="00741A13"/>
    <w:rsid w:val="00744B4A"/>
    <w:rsid w:val="00744CB6"/>
    <w:rsid w:val="00745825"/>
    <w:rsid w:val="00745B4D"/>
    <w:rsid w:val="007465A5"/>
    <w:rsid w:val="00746785"/>
    <w:rsid w:val="0074768F"/>
    <w:rsid w:val="00747804"/>
    <w:rsid w:val="00747EAB"/>
    <w:rsid w:val="0075050E"/>
    <w:rsid w:val="007505D4"/>
    <w:rsid w:val="00752147"/>
    <w:rsid w:val="007535C4"/>
    <w:rsid w:val="00753656"/>
    <w:rsid w:val="00753799"/>
    <w:rsid w:val="00754996"/>
    <w:rsid w:val="00755E3C"/>
    <w:rsid w:val="007561BC"/>
    <w:rsid w:val="00757703"/>
    <w:rsid w:val="007578C0"/>
    <w:rsid w:val="007628C8"/>
    <w:rsid w:val="00762EF7"/>
    <w:rsid w:val="00763814"/>
    <w:rsid w:val="00763E0E"/>
    <w:rsid w:val="00765C2F"/>
    <w:rsid w:val="00766169"/>
    <w:rsid w:val="00766AA8"/>
    <w:rsid w:val="0076793B"/>
    <w:rsid w:val="00770800"/>
    <w:rsid w:val="007718F9"/>
    <w:rsid w:val="00773C1C"/>
    <w:rsid w:val="0077410D"/>
    <w:rsid w:val="00775AAE"/>
    <w:rsid w:val="00776081"/>
    <w:rsid w:val="007777D6"/>
    <w:rsid w:val="00781A2C"/>
    <w:rsid w:val="00781D57"/>
    <w:rsid w:val="00782A70"/>
    <w:rsid w:val="00782B33"/>
    <w:rsid w:val="007834C5"/>
    <w:rsid w:val="0078362C"/>
    <w:rsid w:val="00784946"/>
    <w:rsid w:val="00784C7B"/>
    <w:rsid w:val="007864C1"/>
    <w:rsid w:val="0078657A"/>
    <w:rsid w:val="00791DCC"/>
    <w:rsid w:val="00792961"/>
    <w:rsid w:val="00793751"/>
    <w:rsid w:val="00793A7C"/>
    <w:rsid w:val="0079497B"/>
    <w:rsid w:val="00794B1F"/>
    <w:rsid w:val="007965E1"/>
    <w:rsid w:val="00796BB3"/>
    <w:rsid w:val="007A0E3F"/>
    <w:rsid w:val="007A26E4"/>
    <w:rsid w:val="007A2B93"/>
    <w:rsid w:val="007A339F"/>
    <w:rsid w:val="007A3786"/>
    <w:rsid w:val="007A3883"/>
    <w:rsid w:val="007A3C33"/>
    <w:rsid w:val="007A461B"/>
    <w:rsid w:val="007A493D"/>
    <w:rsid w:val="007A50C4"/>
    <w:rsid w:val="007A5DA0"/>
    <w:rsid w:val="007A772B"/>
    <w:rsid w:val="007A7EFA"/>
    <w:rsid w:val="007B19FF"/>
    <w:rsid w:val="007B1E9D"/>
    <w:rsid w:val="007B1F33"/>
    <w:rsid w:val="007B31A9"/>
    <w:rsid w:val="007B3F99"/>
    <w:rsid w:val="007B4309"/>
    <w:rsid w:val="007B4932"/>
    <w:rsid w:val="007B5719"/>
    <w:rsid w:val="007B6EE4"/>
    <w:rsid w:val="007B7601"/>
    <w:rsid w:val="007B79B6"/>
    <w:rsid w:val="007B7FC1"/>
    <w:rsid w:val="007C1530"/>
    <w:rsid w:val="007C1E6F"/>
    <w:rsid w:val="007C2EE4"/>
    <w:rsid w:val="007C325A"/>
    <w:rsid w:val="007C3C1A"/>
    <w:rsid w:val="007C3C8A"/>
    <w:rsid w:val="007C5979"/>
    <w:rsid w:val="007D1E9B"/>
    <w:rsid w:val="007D2695"/>
    <w:rsid w:val="007D2CD6"/>
    <w:rsid w:val="007D39FE"/>
    <w:rsid w:val="007D3AE7"/>
    <w:rsid w:val="007D5BB5"/>
    <w:rsid w:val="007D6913"/>
    <w:rsid w:val="007D6AC0"/>
    <w:rsid w:val="007D6AED"/>
    <w:rsid w:val="007D7588"/>
    <w:rsid w:val="007E29EF"/>
    <w:rsid w:val="007E3C59"/>
    <w:rsid w:val="007E3F53"/>
    <w:rsid w:val="007E4A6D"/>
    <w:rsid w:val="007E5C82"/>
    <w:rsid w:val="007E5DEA"/>
    <w:rsid w:val="007E5E8F"/>
    <w:rsid w:val="007E67CD"/>
    <w:rsid w:val="007F102F"/>
    <w:rsid w:val="007F1C50"/>
    <w:rsid w:val="007F3A57"/>
    <w:rsid w:val="007F3EAE"/>
    <w:rsid w:val="007F41DA"/>
    <w:rsid w:val="007F4879"/>
    <w:rsid w:val="007F4C74"/>
    <w:rsid w:val="007F6582"/>
    <w:rsid w:val="007F7034"/>
    <w:rsid w:val="007F7E8C"/>
    <w:rsid w:val="007F7F1D"/>
    <w:rsid w:val="007F7F4E"/>
    <w:rsid w:val="008008AC"/>
    <w:rsid w:val="008009F4"/>
    <w:rsid w:val="00800CD7"/>
    <w:rsid w:val="00800F9A"/>
    <w:rsid w:val="00801E71"/>
    <w:rsid w:val="00802667"/>
    <w:rsid w:val="00802C1E"/>
    <w:rsid w:val="008031CC"/>
    <w:rsid w:val="00803243"/>
    <w:rsid w:val="00803E05"/>
    <w:rsid w:val="00804F0C"/>
    <w:rsid w:val="0080600E"/>
    <w:rsid w:val="008067F0"/>
    <w:rsid w:val="0080683D"/>
    <w:rsid w:val="00806F4C"/>
    <w:rsid w:val="00810806"/>
    <w:rsid w:val="00811B87"/>
    <w:rsid w:val="008127BB"/>
    <w:rsid w:val="00814069"/>
    <w:rsid w:val="00816C40"/>
    <w:rsid w:val="00816D2F"/>
    <w:rsid w:val="008174FA"/>
    <w:rsid w:val="00821957"/>
    <w:rsid w:val="00824695"/>
    <w:rsid w:val="00824D89"/>
    <w:rsid w:val="00826B22"/>
    <w:rsid w:val="00826EF5"/>
    <w:rsid w:val="00830EDC"/>
    <w:rsid w:val="00832A6B"/>
    <w:rsid w:val="00833880"/>
    <w:rsid w:val="00833FC3"/>
    <w:rsid w:val="00836BAA"/>
    <w:rsid w:val="00841124"/>
    <w:rsid w:val="00844702"/>
    <w:rsid w:val="0084533C"/>
    <w:rsid w:val="00845A49"/>
    <w:rsid w:val="008465C6"/>
    <w:rsid w:val="00846B95"/>
    <w:rsid w:val="00847165"/>
    <w:rsid w:val="008478E3"/>
    <w:rsid w:val="008504FE"/>
    <w:rsid w:val="0085069A"/>
    <w:rsid w:val="00850F09"/>
    <w:rsid w:val="00852184"/>
    <w:rsid w:val="00852EAF"/>
    <w:rsid w:val="00853FD1"/>
    <w:rsid w:val="008556CE"/>
    <w:rsid w:val="008561F8"/>
    <w:rsid w:val="008564E8"/>
    <w:rsid w:val="00856726"/>
    <w:rsid w:val="00857C06"/>
    <w:rsid w:val="00857EBE"/>
    <w:rsid w:val="0086149A"/>
    <w:rsid w:val="008618E6"/>
    <w:rsid w:val="00861F73"/>
    <w:rsid w:val="00862190"/>
    <w:rsid w:val="00862901"/>
    <w:rsid w:val="00862D17"/>
    <w:rsid w:val="00863E7F"/>
    <w:rsid w:val="00864E11"/>
    <w:rsid w:val="0086520A"/>
    <w:rsid w:val="00866111"/>
    <w:rsid w:val="00867C93"/>
    <w:rsid w:val="00872347"/>
    <w:rsid w:val="00872E09"/>
    <w:rsid w:val="00875799"/>
    <w:rsid w:val="00875C43"/>
    <w:rsid w:val="00876805"/>
    <w:rsid w:val="00877FD4"/>
    <w:rsid w:val="008808C4"/>
    <w:rsid w:val="008825CD"/>
    <w:rsid w:val="00882A86"/>
    <w:rsid w:val="00882D79"/>
    <w:rsid w:val="00883E47"/>
    <w:rsid w:val="00884F33"/>
    <w:rsid w:val="00885260"/>
    <w:rsid w:val="00886307"/>
    <w:rsid w:val="00886B83"/>
    <w:rsid w:val="008876FF"/>
    <w:rsid w:val="00887803"/>
    <w:rsid w:val="00890424"/>
    <w:rsid w:val="00890618"/>
    <w:rsid w:val="00891FF8"/>
    <w:rsid w:val="00892261"/>
    <w:rsid w:val="0089228E"/>
    <w:rsid w:val="00893017"/>
    <w:rsid w:val="0089416D"/>
    <w:rsid w:val="00895237"/>
    <w:rsid w:val="0089537F"/>
    <w:rsid w:val="0089592A"/>
    <w:rsid w:val="0089602A"/>
    <w:rsid w:val="00896DAF"/>
    <w:rsid w:val="008A0835"/>
    <w:rsid w:val="008A0E94"/>
    <w:rsid w:val="008A14ED"/>
    <w:rsid w:val="008A2714"/>
    <w:rsid w:val="008A2881"/>
    <w:rsid w:val="008A351B"/>
    <w:rsid w:val="008A4073"/>
    <w:rsid w:val="008A40C0"/>
    <w:rsid w:val="008A4705"/>
    <w:rsid w:val="008A4AB4"/>
    <w:rsid w:val="008A7CA0"/>
    <w:rsid w:val="008B05D7"/>
    <w:rsid w:val="008B1C9F"/>
    <w:rsid w:val="008B241C"/>
    <w:rsid w:val="008B3618"/>
    <w:rsid w:val="008B411D"/>
    <w:rsid w:val="008B4542"/>
    <w:rsid w:val="008B52BD"/>
    <w:rsid w:val="008B53B0"/>
    <w:rsid w:val="008B61ED"/>
    <w:rsid w:val="008B67F7"/>
    <w:rsid w:val="008B6FE4"/>
    <w:rsid w:val="008B7BE9"/>
    <w:rsid w:val="008C1B19"/>
    <w:rsid w:val="008C21A7"/>
    <w:rsid w:val="008C23C3"/>
    <w:rsid w:val="008C3B89"/>
    <w:rsid w:val="008C3FDF"/>
    <w:rsid w:val="008C6329"/>
    <w:rsid w:val="008C63A3"/>
    <w:rsid w:val="008D0D45"/>
    <w:rsid w:val="008D219A"/>
    <w:rsid w:val="008D3919"/>
    <w:rsid w:val="008D3C4D"/>
    <w:rsid w:val="008D4701"/>
    <w:rsid w:val="008D5FA3"/>
    <w:rsid w:val="008D6AC6"/>
    <w:rsid w:val="008E0141"/>
    <w:rsid w:val="008E05E3"/>
    <w:rsid w:val="008E0A03"/>
    <w:rsid w:val="008E0FE6"/>
    <w:rsid w:val="008E171C"/>
    <w:rsid w:val="008E21CB"/>
    <w:rsid w:val="008E2448"/>
    <w:rsid w:val="008E460F"/>
    <w:rsid w:val="008E4D64"/>
    <w:rsid w:val="008E5861"/>
    <w:rsid w:val="008E58E4"/>
    <w:rsid w:val="008E5962"/>
    <w:rsid w:val="008E5C45"/>
    <w:rsid w:val="008E65B1"/>
    <w:rsid w:val="008E66CF"/>
    <w:rsid w:val="008E6F91"/>
    <w:rsid w:val="008E7C57"/>
    <w:rsid w:val="008F0D97"/>
    <w:rsid w:val="008F21EA"/>
    <w:rsid w:val="008F2375"/>
    <w:rsid w:val="008F3C84"/>
    <w:rsid w:val="008F5758"/>
    <w:rsid w:val="008F6B94"/>
    <w:rsid w:val="008F7BDD"/>
    <w:rsid w:val="00900D56"/>
    <w:rsid w:val="00900EA9"/>
    <w:rsid w:val="00901B18"/>
    <w:rsid w:val="009035AC"/>
    <w:rsid w:val="009039D6"/>
    <w:rsid w:val="00903E79"/>
    <w:rsid w:val="00904A00"/>
    <w:rsid w:val="00905E60"/>
    <w:rsid w:val="00905F71"/>
    <w:rsid w:val="0090613F"/>
    <w:rsid w:val="009061B3"/>
    <w:rsid w:val="0090684B"/>
    <w:rsid w:val="00906DCD"/>
    <w:rsid w:val="0090714B"/>
    <w:rsid w:val="00907A32"/>
    <w:rsid w:val="00907A67"/>
    <w:rsid w:val="00907E70"/>
    <w:rsid w:val="00907FC4"/>
    <w:rsid w:val="009108B2"/>
    <w:rsid w:val="00910B44"/>
    <w:rsid w:val="00910B5C"/>
    <w:rsid w:val="009111CD"/>
    <w:rsid w:val="0091164A"/>
    <w:rsid w:val="009130EC"/>
    <w:rsid w:val="00913973"/>
    <w:rsid w:val="00914D8C"/>
    <w:rsid w:val="0091667E"/>
    <w:rsid w:val="00916D7B"/>
    <w:rsid w:val="00916F01"/>
    <w:rsid w:val="0092138D"/>
    <w:rsid w:val="00921FD1"/>
    <w:rsid w:val="00923FAF"/>
    <w:rsid w:val="00925AA3"/>
    <w:rsid w:val="00927AE3"/>
    <w:rsid w:val="00932277"/>
    <w:rsid w:val="009323FA"/>
    <w:rsid w:val="00933EE4"/>
    <w:rsid w:val="00934072"/>
    <w:rsid w:val="009344B3"/>
    <w:rsid w:val="009354C8"/>
    <w:rsid w:val="0093575C"/>
    <w:rsid w:val="0093775C"/>
    <w:rsid w:val="00940FF0"/>
    <w:rsid w:val="00941914"/>
    <w:rsid w:val="00942911"/>
    <w:rsid w:val="009439BC"/>
    <w:rsid w:val="009448A1"/>
    <w:rsid w:val="00945727"/>
    <w:rsid w:val="009457DE"/>
    <w:rsid w:val="009458E1"/>
    <w:rsid w:val="009466F5"/>
    <w:rsid w:val="00947944"/>
    <w:rsid w:val="00947C35"/>
    <w:rsid w:val="00950F75"/>
    <w:rsid w:val="009517FE"/>
    <w:rsid w:val="0095217C"/>
    <w:rsid w:val="0095383B"/>
    <w:rsid w:val="009542BE"/>
    <w:rsid w:val="009568C4"/>
    <w:rsid w:val="00956B5E"/>
    <w:rsid w:val="009576C4"/>
    <w:rsid w:val="00960328"/>
    <w:rsid w:val="00961085"/>
    <w:rsid w:val="00961A8C"/>
    <w:rsid w:val="00963249"/>
    <w:rsid w:val="0096403B"/>
    <w:rsid w:val="009652D8"/>
    <w:rsid w:val="0096570F"/>
    <w:rsid w:val="009666DC"/>
    <w:rsid w:val="009671D6"/>
    <w:rsid w:val="009676D9"/>
    <w:rsid w:val="00970904"/>
    <w:rsid w:val="00971416"/>
    <w:rsid w:val="009730B7"/>
    <w:rsid w:val="00973148"/>
    <w:rsid w:val="00973F0E"/>
    <w:rsid w:val="0097416C"/>
    <w:rsid w:val="00974DCC"/>
    <w:rsid w:val="0097682B"/>
    <w:rsid w:val="00980869"/>
    <w:rsid w:val="009822D6"/>
    <w:rsid w:val="0098231D"/>
    <w:rsid w:val="00984A35"/>
    <w:rsid w:val="00986CF2"/>
    <w:rsid w:val="00987C82"/>
    <w:rsid w:val="00990BDC"/>
    <w:rsid w:val="00991AF4"/>
    <w:rsid w:val="00991EA2"/>
    <w:rsid w:val="00992698"/>
    <w:rsid w:val="00994D5B"/>
    <w:rsid w:val="009958EB"/>
    <w:rsid w:val="0099597C"/>
    <w:rsid w:val="00996EF2"/>
    <w:rsid w:val="00997815"/>
    <w:rsid w:val="00997848"/>
    <w:rsid w:val="00997885"/>
    <w:rsid w:val="009979EE"/>
    <w:rsid w:val="009A2C91"/>
    <w:rsid w:val="009A352F"/>
    <w:rsid w:val="009A54F2"/>
    <w:rsid w:val="009A6CA3"/>
    <w:rsid w:val="009A73A6"/>
    <w:rsid w:val="009A78D9"/>
    <w:rsid w:val="009B06DC"/>
    <w:rsid w:val="009B2B43"/>
    <w:rsid w:val="009B3495"/>
    <w:rsid w:val="009B4085"/>
    <w:rsid w:val="009B42F2"/>
    <w:rsid w:val="009B4A15"/>
    <w:rsid w:val="009B52D5"/>
    <w:rsid w:val="009B5763"/>
    <w:rsid w:val="009B5CE3"/>
    <w:rsid w:val="009B6531"/>
    <w:rsid w:val="009B7A98"/>
    <w:rsid w:val="009C03A6"/>
    <w:rsid w:val="009C09A5"/>
    <w:rsid w:val="009C1E9F"/>
    <w:rsid w:val="009C34F1"/>
    <w:rsid w:val="009C35BA"/>
    <w:rsid w:val="009C3C8C"/>
    <w:rsid w:val="009C4AFB"/>
    <w:rsid w:val="009C4CC1"/>
    <w:rsid w:val="009D0678"/>
    <w:rsid w:val="009D0891"/>
    <w:rsid w:val="009D10A9"/>
    <w:rsid w:val="009D1535"/>
    <w:rsid w:val="009D28E6"/>
    <w:rsid w:val="009D4239"/>
    <w:rsid w:val="009D480D"/>
    <w:rsid w:val="009D5AF8"/>
    <w:rsid w:val="009D699F"/>
    <w:rsid w:val="009D75CC"/>
    <w:rsid w:val="009D778E"/>
    <w:rsid w:val="009E1E50"/>
    <w:rsid w:val="009E2D46"/>
    <w:rsid w:val="009E3764"/>
    <w:rsid w:val="009E3E0B"/>
    <w:rsid w:val="009E44DF"/>
    <w:rsid w:val="009E47C0"/>
    <w:rsid w:val="009E56C1"/>
    <w:rsid w:val="009E5725"/>
    <w:rsid w:val="009E584C"/>
    <w:rsid w:val="009E5F7C"/>
    <w:rsid w:val="009E6024"/>
    <w:rsid w:val="009E6701"/>
    <w:rsid w:val="009E748C"/>
    <w:rsid w:val="009F16B0"/>
    <w:rsid w:val="009F4164"/>
    <w:rsid w:val="009F51DD"/>
    <w:rsid w:val="009F5458"/>
    <w:rsid w:val="009F6FC0"/>
    <w:rsid w:val="009F7A8D"/>
    <w:rsid w:val="00A0179E"/>
    <w:rsid w:val="00A01E4D"/>
    <w:rsid w:val="00A02A73"/>
    <w:rsid w:val="00A04C02"/>
    <w:rsid w:val="00A051B5"/>
    <w:rsid w:val="00A116F6"/>
    <w:rsid w:val="00A11B5A"/>
    <w:rsid w:val="00A13CFA"/>
    <w:rsid w:val="00A15540"/>
    <w:rsid w:val="00A1571D"/>
    <w:rsid w:val="00A16582"/>
    <w:rsid w:val="00A17533"/>
    <w:rsid w:val="00A203F3"/>
    <w:rsid w:val="00A20C00"/>
    <w:rsid w:val="00A20DFD"/>
    <w:rsid w:val="00A21A5E"/>
    <w:rsid w:val="00A22328"/>
    <w:rsid w:val="00A2333E"/>
    <w:rsid w:val="00A24792"/>
    <w:rsid w:val="00A24B07"/>
    <w:rsid w:val="00A25181"/>
    <w:rsid w:val="00A25B93"/>
    <w:rsid w:val="00A2734B"/>
    <w:rsid w:val="00A27932"/>
    <w:rsid w:val="00A30591"/>
    <w:rsid w:val="00A32043"/>
    <w:rsid w:val="00A3302D"/>
    <w:rsid w:val="00A33159"/>
    <w:rsid w:val="00A351EC"/>
    <w:rsid w:val="00A356A9"/>
    <w:rsid w:val="00A36B51"/>
    <w:rsid w:val="00A36DF9"/>
    <w:rsid w:val="00A37133"/>
    <w:rsid w:val="00A3772E"/>
    <w:rsid w:val="00A403D4"/>
    <w:rsid w:val="00A404A7"/>
    <w:rsid w:val="00A40E29"/>
    <w:rsid w:val="00A41377"/>
    <w:rsid w:val="00A42B0A"/>
    <w:rsid w:val="00A43495"/>
    <w:rsid w:val="00A4469D"/>
    <w:rsid w:val="00A4488B"/>
    <w:rsid w:val="00A448DE"/>
    <w:rsid w:val="00A46278"/>
    <w:rsid w:val="00A4731F"/>
    <w:rsid w:val="00A503CF"/>
    <w:rsid w:val="00A5176D"/>
    <w:rsid w:val="00A51E6E"/>
    <w:rsid w:val="00A52DAF"/>
    <w:rsid w:val="00A5354E"/>
    <w:rsid w:val="00A53773"/>
    <w:rsid w:val="00A53C95"/>
    <w:rsid w:val="00A55027"/>
    <w:rsid w:val="00A558BC"/>
    <w:rsid w:val="00A563D0"/>
    <w:rsid w:val="00A565B6"/>
    <w:rsid w:val="00A56A2B"/>
    <w:rsid w:val="00A56CC3"/>
    <w:rsid w:val="00A607E9"/>
    <w:rsid w:val="00A615B0"/>
    <w:rsid w:val="00A61903"/>
    <w:rsid w:val="00A61909"/>
    <w:rsid w:val="00A61F02"/>
    <w:rsid w:val="00A6232C"/>
    <w:rsid w:val="00A641DF"/>
    <w:rsid w:val="00A64B2F"/>
    <w:rsid w:val="00A65660"/>
    <w:rsid w:val="00A6590D"/>
    <w:rsid w:val="00A65B83"/>
    <w:rsid w:val="00A65EF9"/>
    <w:rsid w:val="00A720C1"/>
    <w:rsid w:val="00A735AF"/>
    <w:rsid w:val="00A73775"/>
    <w:rsid w:val="00A73EEB"/>
    <w:rsid w:val="00A75E75"/>
    <w:rsid w:val="00A7642B"/>
    <w:rsid w:val="00A76F38"/>
    <w:rsid w:val="00A77987"/>
    <w:rsid w:val="00A77D2D"/>
    <w:rsid w:val="00A8018C"/>
    <w:rsid w:val="00A8274D"/>
    <w:rsid w:val="00A8310D"/>
    <w:rsid w:val="00A83305"/>
    <w:rsid w:val="00A8376D"/>
    <w:rsid w:val="00A844A8"/>
    <w:rsid w:val="00A84B5C"/>
    <w:rsid w:val="00A84C80"/>
    <w:rsid w:val="00A8546A"/>
    <w:rsid w:val="00A85D6F"/>
    <w:rsid w:val="00A861A2"/>
    <w:rsid w:val="00A87A30"/>
    <w:rsid w:val="00A87B77"/>
    <w:rsid w:val="00A90669"/>
    <w:rsid w:val="00A90813"/>
    <w:rsid w:val="00A90944"/>
    <w:rsid w:val="00A91841"/>
    <w:rsid w:val="00A931CA"/>
    <w:rsid w:val="00A9396C"/>
    <w:rsid w:val="00A93C0E"/>
    <w:rsid w:val="00A93E09"/>
    <w:rsid w:val="00A958FE"/>
    <w:rsid w:val="00A96637"/>
    <w:rsid w:val="00A96EAD"/>
    <w:rsid w:val="00A976F0"/>
    <w:rsid w:val="00AA0AD6"/>
    <w:rsid w:val="00AA13EB"/>
    <w:rsid w:val="00AA29E1"/>
    <w:rsid w:val="00AA38BE"/>
    <w:rsid w:val="00AA3D83"/>
    <w:rsid w:val="00AA3F3A"/>
    <w:rsid w:val="00AA5A3C"/>
    <w:rsid w:val="00AA5B28"/>
    <w:rsid w:val="00AA69A8"/>
    <w:rsid w:val="00AA7224"/>
    <w:rsid w:val="00AB102A"/>
    <w:rsid w:val="00AB1387"/>
    <w:rsid w:val="00AB2806"/>
    <w:rsid w:val="00AB3709"/>
    <w:rsid w:val="00AB37FE"/>
    <w:rsid w:val="00AB3FD9"/>
    <w:rsid w:val="00AB45F5"/>
    <w:rsid w:val="00AB4626"/>
    <w:rsid w:val="00AB5E54"/>
    <w:rsid w:val="00AB5E8B"/>
    <w:rsid w:val="00AB5F17"/>
    <w:rsid w:val="00AB62FE"/>
    <w:rsid w:val="00AB64A6"/>
    <w:rsid w:val="00AB6EFA"/>
    <w:rsid w:val="00AB71DB"/>
    <w:rsid w:val="00AC1E68"/>
    <w:rsid w:val="00AC447E"/>
    <w:rsid w:val="00AC46B4"/>
    <w:rsid w:val="00AC4AB0"/>
    <w:rsid w:val="00AC7FE1"/>
    <w:rsid w:val="00AD026C"/>
    <w:rsid w:val="00AD0371"/>
    <w:rsid w:val="00AD1290"/>
    <w:rsid w:val="00AD2315"/>
    <w:rsid w:val="00AD28AE"/>
    <w:rsid w:val="00AD46CE"/>
    <w:rsid w:val="00AD743B"/>
    <w:rsid w:val="00AD7B68"/>
    <w:rsid w:val="00AE0BEF"/>
    <w:rsid w:val="00AE244C"/>
    <w:rsid w:val="00AE384F"/>
    <w:rsid w:val="00AE4F5E"/>
    <w:rsid w:val="00AE54C6"/>
    <w:rsid w:val="00AE5EEE"/>
    <w:rsid w:val="00AE6417"/>
    <w:rsid w:val="00AE6795"/>
    <w:rsid w:val="00AE727E"/>
    <w:rsid w:val="00AF0124"/>
    <w:rsid w:val="00AF0439"/>
    <w:rsid w:val="00AF3F52"/>
    <w:rsid w:val="00AF5F89"/>
    <w:rsid w:val="00AF667D"/>
    <w:rsid w:val="00AF7962"/>
    <w:rsid w:val="00AF7EA3"/>
    <w:rsid w:val="00AF7FEF"/>
    <w:rsid w:val="00B005BA"/>
    <w:rsid w:val="00B008DA"/>
    <w:rsid w:val="00B0131A"/>
    <w:rsid w:val="00B01DE9"/>
    <w:rsid w:val="00B02A4A"/>
    <w:rsid w:val="00B0375B"/>
    <w:rsid w:val="00B03D32"/>
    <w:rsid w:val="00B040C8"/>
    <w:rsid w:val="00B044B5"/>
    <w:rsid w:val="00B04534"/>
    <w:rsid w:val="00B04E6F"/>
    <w:rsid w:val="00B05A8E"/>
    <w:rsid w:val="00B05B9D"/>
    <w:rsid w:val="00B05C60"/>
    <w:rsid w:val="00B05F3B"/>
    <w:rsid w:val="00B06DB4"/>
    <w:rsid w:val="00B12E46"/>
    <w:rsid w:val="00B13134"/>
    <w:rsid w:val="00B1354B"/>
    <w:rsid w:val="00B13DB7"/>
    <w:rsid w:val="00B1693C"/>
    <w:rsid w:val="00B16ACB"/>
    <w:rsid w:val="00B17119"/>
    <w:rsid w:val="00B178DF"/>
    <w:rsid w:val="00B178FF"/>
    <w:rsid w:val="00B206C5"/>
    <w:rsid w:val="00B213D5"/>
    <w:rsid w:val="00B23052"/>
    <w:rsid w:val="00B23321"/>
    <w:rsid w:val="00B23C6D"/>
    <w:rsid w:val="00B23E7D"/>
    <w:rsid w:val="00B2416A"/>
    <w:rsid w:val="00B24BCD"/>
    <w:rsid w:val="00B261B6"/>
    <w:rsid w:val="00B2716E"/>
    <w:rsid w:val="00B31473"/>
    <w:rsid w:val="00B32268"/>
    <w:rsid w:val="00B327EA"/>
    <w:rsid w:val="00B33EEC"/>
    <w:rsid w:val="00B34326"/>
    <w:rsid w:val="00B343AA"/>
    <w:rsid w:val="00B355F2"/>
    <w:rsid w:val="00B35658"/>
    <w:rsid w:val="00B36265"/>
    <w:rsid w:val="00B36533"/>
    <w:rsid w:val="00B37822"/>
    <w:rsid w:val="00B4107C"/>
    <w:rsid w:val="00B423A5"/>
    <w:rsid w:val="00B42EAB"/>
    <w:rsid w:val="00B43866"/>
    <w:rsid w:val="00B447F0"/>
    <w:rsid w:val="00B46211"/>
    <w:rsid w:val="00B464D9"/>
    <w:rsid w:val="00B4715E"/>
    <w:rsid w:val="00B4720F"/>
    <w:rsid w:val="00B53A97"/>
    <w:rsid w:val="00B53CFB"/>
    <w:rsid w:val="00B53F55"/>
    <w:rsid w:val="00B550F0"/>
    <w:rsid w:val="00B55C9C"/>
    <w:rsid w:val="00B56753"/>
    <w:rsid w:val="00B56B52"/>
    <w:rsid w:val="00B61177"/>
    <w:rsid w:val="00B624D0"/>
    <w:rsid w:val="00B6255B"/>
    <w:rsid w:val="00B63627"/>
    <w:rsid w:val="00B63FA4"/>
    <w:rsid w:val="00B64441"/>
    <w:rsid w:val="00B65191"/>
    <w:rsid w:val="00B657AA"/>
    <w:rsid w:val="00B663A9"/>
    <w:rsid w:val="00B66528"/>
    <w:rsid w:val="00B66AE6"/>
    <w:rsid w:val="00B6793E"/>
    <w:rsid w:val="00B7020C"/>
    <w:rsid w:val="00B702FA"/>
    <w:rsid w:val="00B70AE3"/>
    <w:rsid w:val="00B71EFA"/>
    <w:rsid w:val="00B72843"/>
    <w:rsid w:val="00B73441"/>
    <w:rsid w:val="00B73A09"/>
    <w:rsid w:val="00B74243"/>
    <w:rsid w:val="00B75857"/>
    <w:rsid w:val="00B75F46"/>
    <w:rsid w:val="00B76172"/>
    <w:rsid w:val="00B80C31"/>
    <w:rsid w:val="00B813A4"/>
    <w:rsid w:val="00B81B86"/>
    <w:rsid w:val="00B82D60"/>
    <w:rsid w:val="00B83D06"/>
    <w:rsid w:val="00B85B42"/>
    <w:rsid w:val="00B877C5"/>
    <w:rsid w:val="00B87FC4"/>
    <w:rsid w:val="00B90933"/>
    <w:rsid w:val="00B9134F"/>
    <w:rsid w:val="00B91F13"/>
    <w:rsid w:val="00B9225B"/>
    <w:rsid w:val="00B941A4"/>
    <w:rsid w:val="00B94517"/>
    <w:rsid w:val="00B947C3"/>
    <w:rsid w:val="00B952C0"/>
    <w:rsid w:val="00B95A1D"/>
    <w:rsid w:val="00B95D20"/>
    <w:rsid w:val="00B96DD5"/>
    <w:rsid w:val="00B96F99"/>
    <w:rsid w:val="00B97F36"/>
    <w:rsid w:val="00BA1253"/>
    <w:rsid w:val="00BA210E"/>
    <w:rsid w:val="00BA22B6"/>
    <w:rsid w:val="00BA29BC"/>
    <w:rsid w:val="00BA3BC7"/>
    <w:rsid w:val="00BA4277"/>
    <w:rsid w:val="00BA465A"/>
    <w:rsid w:val="00BA60FF"/>
    <w:rsid w:val="00BA654F"/>
    <w:rsid w:val="00BA6568"/>
    <w:rsid w:val="00BA6F17"/>
    <w:rsid w:val="00BB0790"/>
    <w:rsid w:val="00BB0C72"/>
    <w:rsid w:val="00BB38CD"/>
    <w:rsid w:val="00BB5070"/>
    <w:rsid w:val="00BB5398"/>
    <w:rsid w:val="00BB53B8"/>
    <w:rsid w:val="00BB53DE"/>
    <w:rsid w:val="00BB56FE"/>
    <w:rsid w:val="00BB6E9D"/>
    <w:rsid w:val="00BB6FBA"/>
    <w:rsid w:val="00BC00CB"/>
    <w:rsid w:val="00BC02CC"/>
    <w:rsid w:val="00BC2000"/>
    <w:rsid w:val="00BC2C67"/>
    <w:rsid w:val="00BC2E44"/>
    <w:rsid w:val="00BC3097"/>
    <w:rsid w:val="00BC38B7"/>
    <w:rsid w:val="00BC3B1B"/>
    <w:rsid w:val="00BC3DF1"/>
    <w:rsid w:val="00BC4ECF"/>
    <w:rsid w:val="00BC54DE"/>
    <w:rsid w:val="00BC55B6"/>
    <w:rsid w:val="00BC5723"/>
    <w:rsid w:val="00BC5770"/>
    <w:rsid w:val="00BC66CB"/>
    <w:rsid w:val="00BC6ED4"/>
    <w:rsid w:val="00BD1051"/>
    <w:rsid w:val="00BD10B0"/>
    <w:rsid w:val="00BD1AF0"/>
    <w:rsid w:val="00BD1CA1"/>
    <w:rsid w:val="00BD3385"/>
    <w:rsid w:val="00BD3DA8"/>
    <w:rsid w:val="00BD3E32"/>
    <w:rsid w:val="00BD407A"/>
    <w:rsid w:val="00BD4537"/>
    <w:rsid w:val="00BD4D20"/>
    <w:rsid w:val="00BD66E0"/>
    <w:rsid w:val="00BD6968"/>
    <w:rsid w:val="00BD73F4"/>
    <w:rsid w:val="00BE1A8A"/>
    <w:rsid w:val="00BE1B86"/>
    <w:rsid w:val="00BE1BC4"/>
    <w:rsid w:val="00BE2104"/>
    <w:rsid w:val="00BE2B2C"/>
    <w:rsid w:val="00BE2F53"/>
    <w:rsid w:val="00BE5540"/>
    <w:rsid w:val="00BE69B1"/>
    <w:rsid w:val="00BE6D57"/>
    <w:rsid w:val="00BE716D"/>
    <w:rsid w:val="00BF0319"/>
    <w:rsid w:val="00BF1988"/>
    <w:rsid w:val="00BF32A2"/>
    <w:rsid w:val="00BF36C8"/>
    <w:rsid w:val="00BF4C7A"/>
    <w:rsid w:val="00BF4F6B"/>
    <w:rsid w:val="00BF5030"/>
    <w:rsid w:val="00C0072C"/>
    <w:rsid w:val="00C01846"/>
    <w:rsid w:val="00C02C4C"/>
    <w:rsid w:val="00C03218"/>
    <w:rsid w:val="00C06616"/>
    <w:rsid w:val="00C0672E"/>
    <w:rsid w:val="00C06880"/>
    <w:rsid w:val="00C06E17"/>
    <w:rsid w:val="00C11397"/>
    <w:rsid w:val="00C12054"/>
    <w:rsid w:val="00C13EBA"/>
    <w:rsid w:val="00C142A3"/>
    <w:rsid w:val="00C146C5"/>
    <w:rsid w:val="00C1484F"/>
    <w:rsid w:val="00C15C35"/>
    <w:rsid w:val="00C15D80"/>
    <w:rsid w:val="00C1651E"/>
    <w:rsid w:val="00C16774"/>
    <w:rsid w:val="00C17490"/>
    <w:rsid w:val="00C200D7"/>
    <w:rsid w:val="00C20702"/>
    <w:rsid w:val="00C22DB3"/>
    <w:rsid w:val="00C22F25"/>
    <w:rsid w:val="00C240A0"/>
    <w:rsid w:val="00C24581"/>
    <w:rsid w:val="00C24884"/>
    <w:rsid w:val="00C24C76"/>
    <w:rsid w:val="00C25289"/>
    <w:rsid w:val="00C26627"/>
    <w:rsid w:val="00C27291"/>
    <w:rsid w:val="00C27644"/>
    <w:rsid w:val="00C27C4C"/>
    <w:rsid w:val="00C3018B"/>
    <w:rsid w:val="00C30B61"/>
    <w:rsid w:val="00C31D0E"/>
    <w:rsid w:val="00C33F74"/>
    <w:rsid w:val="00C34957"/>
    <w:rsid w:val="00C349A3"/>
    <w:rsid w:val="00C351EA"/>
    <w:rsid w:val="00C35424"/>
    <w:rsid w:val="00C35599"/>
    <w:rsid w:val="00C35B4C"/>
    <w:rsid w:val="00C36A10"/>
    <w:rsid w:val="00C41AF9"/>
    <w:rsid w:val="00C41E59"/>
    <w:rsid w:val="00C4337C"/>
    <w:rsid w:val="00C447C6"/>
    <w:rsid w:val="00C4563B"/>
    <w:rsid w:val="00C45930"/>
    <w:rsid w:val="00C45B59"/>
    <w:rsid w:val="00C473E0"/>
    <w:rsid w:val="00C47AC0"/>
    <w:rsid w:val="00C509EC"/>
    <w:rsid w:val="00C51338"/>
    <w:rsid w:val="00C51BCB"/>
    <w:rsid w:val="00C522C4"/>
    <w:rsid w:val="00C526E0"/>
    <w:rsid w:val="00C548C5"/>
    <w:rsid w:val="00C55026"/>
    <w:rsid w:val="00C55246"/>
    <w:rsid w:val="00C55328"/>
    <w:rsid w:val="00C560FF"/>
    <w:rsid w:val="00C565F5"/>
    <w:rsid w:val="00C56BBD"/>
    <w:rsid w:val="00C56E15"/>
    <w:rsid w:val="00C5747D"/>
    <w:rsid w:val="00C600F8"/>
    <w:rsid w:val="00C601D8"/>
    <w:rsid w:val="00C610AB"/>
    <w:rsid w:val="00C623F5"/>
    <w:rsid w:val="00C6265F"/>
    <w:rsid w:val="00C62E7B"/>
    <w:rsid w:val="00C64399"/>
    <w:rsid w:val="00C6597A"/>
    <w:rsid w:val="00C66616"/>
    <w:rsid w:val="00C70EA0"/>
    <w:rsid w:val="00C71101"/>
    <w:rsid w:val="00C7353B"/>
    <w:rsid w:val="00C73C99"/>
    <w:rsid w:val="00C743BE"/>
    <w:rsid w:val="00C74550"/>
    <w:rsid w:val="00C750B9"/>
    <w:rsid w:val="00C75AD7"/>
    <w:rsid w:val="00C75CD3"/>
    <w:rsid w:val="00C75CD8"/>
    <w:rsid w:val="00C7671C"/>
    <w:rsid w:val="00C77349"/>
    <w:rsid w:val="00C80246"/>
    <w:rsid w:val="00C8091A"/>
    <w:rsid w:val="00C81818"/>
    <w:rsid w:val="00C81873"/>
    <w:rsid w:val="00C836C8"/>
    <w:rsid w:val="00C83AA9"/>
    <w:rsid w:val="00C844E6"/>
    <w:rsid w:val="00C846C8"/>
    <w:rsid w:val="00C84FBC"/>
    <w:rsid w:val="00C8531E"/>
    <w:rsid w:val="00C860C7"/>
    <w:rsid w:val="00C86501"/>
    <w:rsid w:val="00C86CD1"/>
    <w:rsid w:val="00C877DD"/>
    <w:rsid w:val="00C8790F"/>
    <w:rsid w:val="00C87CE3"/>
    <w:rsid w:val="00C90981"/>
    <w:rsid w:val="00C9109F"/>
    <w:rsid w:val="00C91F2E"/>
    <w:rsid w:val="00C921EA"/>
    <w:rsid w:val="00C92644"/>
    <w:rsid w:val="00C95BF4"/>
    <w:rsid w:val="00C963B8"/>
    <w:rsid w:val="00C96820"/>
    <w:rsid w:val="00C96D53"/>
    <w:rsid w:val="00CA0AE5"/>
    <w:rsid w:val="00CA1162"/>
    <w:rsid w:val="00CA2614"/>
    <w:rsid w:val="00CA2D09"/>
    <w:rsid w:val="00CA596C"/>
    <w:rsid w:val="00CA63BA"/>
    <w:rsid w:val="00CA73EF"/>
    <w:rsid w:val="00CB145D"/>
    <w:rsid w:val="00CB2056"/>
    <w:rsid w:val="00CB21D0"/>
    <w:rsid w:val="00CB246E"/>
    <w:rsid w:val="00CB27A1"/>
    <w:rsid w:val="00CB3719"/>
    <w:rsid w:val="00CB3A9F"/>
    <w:rsid w:val="00CB3B99"/>
    <w:rsid w:val="00CB4CE7"/>
    <w:rsid w:val="00CB4DB5"/>
    <w:rsid w:val="00CB536E"/>
    <w:rsid w:val="00CB5A2E"/>
    <w:rsid w:val="00CB7582"/>
    <w:rsid w:val="00CB7FEE"/>
    <w:rsid w:val="00CC0253"/>
    <w:rsid w:val="00CC1070"/>
    <w:rsid w:val="00CC13EA"/>
    <w:rsid w:val="00CC1E03"/>
    <w:rsid w:val="00CC206F"/>
    <w:rsid w:val="00CC263D"/>
    <w:rsid w:val="00CC32EA"/>
    <w:rsid w:val="00CC469D"/>
    <w:rsid w:val="00CC5572"/>
    <w:rsid w:val="00CC59EC"/>
    <w:rsid w:val="00CC5F5C"/>
    <w:rsid w:val="00CC6225"/>
    <w:rsid w:val="00CC71B8"/>
    <w:rsid w:val="00CC71BB"/>
    <w:rsid w:val="00CD0C15"/>
    <w:rsid w:val="00CD0F97"/>
    <w:rsid w:val="00CD191D"/>
    <w:rsid w:val="00CD27A8"/>
    <w:rsid w:val="00CD3C89"/>
    <w:rsid w:val="00CD4E74"/>
    <w:rsid w:val="00CD635F"/>
    <w:rsid w:val="00CD757F"/>
    <w:rsid w:val="00CD7EC7"/>
    <w:rsid w:val="00CE0051"/>
    <w:rsid w:val="00CE0A3C"/>
    <w:rsid w:val="00CE2D6A"/>
    <w:rsid w:val="00CE33BB"/>
    <w:rsid w:val="00CE3B6C"/>
    <w:rsid w:val="00CE5268"/>
    <w:rsid w:val="00CE6BC8"/>
    <w:rsid w:val="00CF0C41"/>
    <w:rsid w:val="00CF0D22"/>
    <w:rsid w:val="00CF0F73"/>
    <w:rsid w:val="00CF28B7"/>
    <w:rsid w:val="00CF45F9"/>
    <w:rsid w:val="00CF4E92"/>
    <w:rsid w:val="00CF5259"/>
    <w:rsid w:val="00CF5B6B"/>
    <w:rsid w:val="00CF6456"/>
    <w:rsid w:val="00CF6CE4"/>
    <w:rsid w:val="00CF7514"/>
    <w:rsid w:val="00D00C0A"/>
    <w:rsid w:val="00D01F05"/>
    <w:rsid w:val="00D04177"/>
    <w:rsid w:val="00D0419B"/>
    <w:rsid w:val="00D05037"/>
    <w:rsid w:val="00D05699"/>
    <w:rsid w:val="00D05AA0"/>
    <w:rsid w:val="00D05EA7"/>
    <w:rsid w:val="00D06C5E"/>
    <w:rsid w:val="00D0712B"/>
    <w:rsid w:val="00D07E87"/>
    <w:rsid w:val="00D12139"/>
    <w:rsid w:val="00D1316D"/>
    <w:rsid w:val="00D16384"/>
    <w:rsid w:val="00D1784B"/>
    <w:rsid w:val="00D17FBF"/>
    <w:rsid w:val="00D2037D"/>
    <w:rsid w:val="00D209B1"/>
    <w:rsid w:val="00D21066"/>
    <w:rsid w:val="00D21E14"/>
    <w:rsid w:val="00D238BD"/>
    <w:rsid w:val="00D23DDF"/>
    <w:rsid w:val="00D241A5"/>
    <w:rsid w:val="00D27B1A"/>
    <w:rsid w:val="00D30467"/>
    <w:rsid w:val="00D30D5E"/>
    <w:rsid w:val="00D30EFD"/>
    <w:rsid w:val="00D31066"/>
    <w:rsid w:val="00D311B4"/>
    <w:rsid w:val="00D3310F"/>
    <w:rsid w:val="00D341A9"/>
    <w:rsid w:val="00D34723"/>
    <w:rsid w:val="00D34768"/>
    <w:rsid w:val="00D34784"/>
    <w:rsid w:val="00D35B86"/>
    <w:rsid w:val="00D362D6"/>
    <w:rsid w:val="00D36BDD"/>
    <w:rsid w:val="00D37127"/>
    <w:rsid w:val="00D37537"/>
    <w:rsid w:val="00D37B44"/>
    <w:rsid w:val="00D37F70"/>
    <w:rsid w:val="00D40019"/>
    <w:rsid w:val="00D40694"/>
    <w:rsid w:val="00D432FF"/>
    <w:rsid w:val="00D44C91"/>
    <w:rsid w:val="00D452D1"/>
    <w:rsid w:val="00D45325"/>
    <w:rsid w:val="00D4648D"/>
    <w:rsid w:val="00D47648"/>
    <w:rsid w:val="00D526C4"/>
    <w:rsid w:val="00D53BDA"/>
    <w:rsid w:val="00D543D8"/>
    <w:rsid w:val="00D54F8E"/>
    <w:rsid w:val="00D555D3"/>
    <w:rsid w:val="00D576EC"/>
    <w:rsid w:val="00D60341"/>
    <w:rsid w:val="00D61500"/>
    <w:rsid w:val="00D615F9"/>
    <w:rsid w:val="00D61B2C"/>
    <w:rsid w:val="00D6280C"/>
    <w:rsid w:val="00D6326A"/>
    <w:rsid w:val="00D634A1"/>
    <w:rsid w:val="00D641D2"/>
    <w:rsid w:val="00D64271"/>
    <w:rsid w:val="00D649D0"/>
    <w:rsid w:val="00D64D3B"/>
    <w:rsid w:val="00D65326"/>
    <w:rsid w:val="00D654FF"/>
    <w:rsid w:val="00D65E63"/>
    <w:rsid w:val="00D7046F"/>
    <w:rsid w:val="00D71517"/>
    <w:rsid w:val="00D71F9B"/>
    <w:rsid w:val="00D738A8"/>
    <w:rsid w:val="00D73FDB"/>
    <w:rsid w:val="00D74FFF"/>
    <w:rsid w:val="00D75DC1"/>
    <w:rsid w:val="00D75F1F"/>
    <w:rsid w:val="00D76339"/>
    <w:rsid w:val="00D76550"/>
    <w:rsid w:val="00D7675E"/>
    <w:rsid w:val="00D76E61"/>
    <w:rsid w:val="00D81487"/>
    <w:rsid w:val="00D81CD4"/>
    <w:rsid w:val="00D81DAA"/>
    <w:rsid w:val="00D83AD5"/>
    <w:rsid w:val="00D852A8"/>
    <w:rsid w:val="00D8546A"/>
    <w:rsid w:val="00D8739E"/>
    <w:rsid w:val="00D87B5E"/>
    <w:rsid w:val="00D87D6F"/>
    <w:rsid w:val="00D90B15"/>
    <w:rsid w:val="00D90CD9"/>
    <w:rsid w:val="00D91081"/>
    <w:rsid w:val="00D913FD"/>
    <w:rsid w:val="00D92484"/>
    <w:rsid w:val="00D93CD2"/>
    <w:rsid w:val="00D95829"/>
    <w:rsid w:val="00D96532"/>
    <w:rsid w:val="00D979CE"/>
    <w:rsid w:val="00D97AE9"/>
    <w:rsid w:val="00DA089C"/>
    <w:rsid w:val="00DA11D6"/>
    <w:rsid w:val="00DA20D2"/>
    <w:rsid w:val="00DA4991"/>
    <w:rsid w:val="00DA4DC3"/>
    <w:rsid w:val="00DB0259"/>
    <w:rsid w:val="00DB041F"/>
    <w:rsid w:val="00DB0439"/>
    <w:rsid w:val="00DB139E"/>
    <w:rsid w:val="00DB1FED"/>
    <w:rsid w:val="00DB3ACA"/>
    <w:rsid w:val="00DB3EB2"/>
    <w:rsid w:val="00DB4205"/>
    <w:rsid w:val="00DB679F"/>
    <w:rsid w:val="00DB6D56"/>
    <w:rsid w:val="00DB6FC2"/>
    <w:rsid w:val="00DB734E"/>
    <w:rsid w:val="00DC0265"/>
    <w:rsid w:val="00DC0614"/>
    <w:rsid w:val="00DC33F5"/>
    <w:rsid w:val="00DC39F6"/>
    <w:rsid w:val="00DC3B7E"/>
    <w:rsid w:val="00DC3D15"/>
    <w:rsid w:val="00DC3FE8"/>
    <w:rsid w:val="00DC425D"/>
    <w:rsid w:val="00DC4509"/>
    <w:rsid w:val="00DC451F"/>
    <w:rsid w:val="00DC46A9"/>
    <w:rsid w:val="00DC50D1"/>
    <w:rsid w:val="00DC5CE3"/>
    <w:rsid w:val="00DC7486"/>
    <w:rsid w:val="00DC787F"/>
    <w:rsid w:val="00DC7D00"/>
    <w:rsid w:val="00DD096B"/>
    <w:rsid w:val="00DD1DF5"/>
    <w:rsid w:val="00DD27C0"/>
    <w:rsid w:val="00DD2CBD"/>
    <w:rsid w:val="00DD5936"/>
    <w:rsid w:val="00DD6558"/>
    <w:rsid w:val="00DD6FBE"/>
    <w:rsid w:val="00DE00E8"/>
    <w:rsid w:val="00DE0510"/>
    <w:rsid w:val="00DE0EB9"/>
    <w:rsid w:val="00DE3A04"/>
    <w:rsid w:val="00DE3E40"/>
    <w:rsid w:val="00DE3FBC"/>
    <w:rsid w:val="00DE5FC6"/>
    <w:rsid w:val="00DE6314"/>
    <w:rsid w:val="00DE68FA"/>
    <w:rsid w:val="00DE7DA9"/>
    <w:rsid w:val="00DF1D35"/>
    <w:rsid w:val="00DF7140"/>
    <w:rsid w:val="00DF71C7"/>
    <w:rsid w:val="00DF726B"/>
    <w:rsid w:val="00E00065"/>
    <w:rsid w:val="00E00693"/>
    <w:rsid w:val="00E01721"/>
    <w:rsid w:val="00E025B0"/>
    <w:rsid w:val="00E025E8"/>
    <w:rsid w:val="00E02EFE"/>
    <w:rsid w:val="00E03474"/>
    <w:rsid w:val="00E03577"/>
    <w:rsid w:val="00E04519"/>
    <w:rsid w:val="00E07DA3"/>
    <w:rsid w:val="00E07E77"/>
    <w:rsid w:val="00E104F9"/>
    <w:rsid w:val="00E10752"/>
    <w:rsid w:val="00E11318"/>
    <w:rsid w:val="00E11AD6"/>
    <w:rsid w:val="00E122F3"/>
    <w:rsid w:val="00E13B8A"/>
    <w:rsid w:val="00E14179"/>
    <w:rsid w:val="00E14C83"/>
    <w:rsid w:val="00E14DBD"/>
    <w:rsid w:val="00E15F81"/>
    <w:rsid w:val="00E16C61"/>
    <w:rsid w:val="00E17FE0"/>
    <w:rsid w:val="00E207C8"/>
    <w:rsid w:val="00E2207E"/>
    <w:rsid w:val="00E22834"/>
    <w:rsid w:val="00E22ED3"/>
    <w:rsid w:val="00E24C24"/>
    <w:rsid w:val="00E24FB6"/>
    <w:rsid w:val="00E253D1"/>
    <w:rsid w:val="00E26CA3"/>
    <w:rsid w:val="00E3044F"/>
    <w:rsid w:val="00E304EC"/>
    <w:rsid w:val="00E30992"/>
    <w:rsid w:val="00E30BD7"/>
    <w:rsid w:val="00E31933"/>
    <w:rsid w:val="00E3237D"/>
    <w:rsid w:val="00E33C9D"/>
    <w:rsid w:val="00E3455D"/>
    <w:rsid w:val="00E345F3"/>
    <w:rsid w:val="00E34855"/>
    <w:rsid w:val="00E378F5"/>
    <w:rsid w:val="00E40094"/>
    <w:rsid w:val="00E40EF0"/>
    <w:rsid w:val="00E43B21"/>
    <w:rsid w:val="00E44785"/>
    <w:rsid w:val="00E44E26"/>
    <w:rsid w:val="00E45987"/>
    <w:rsid w:val="00E470D1"/>
    <w:rsid w:val="00E47593"/>
    <w:rsid w:val="00E476D4"/>
    <w:rsid w:val="00E51657"/>
    <w:rsid w:val="00E52D33"/>
    <w:rsid w:val="00E52F6E"/>
    <w:rsid w:val="00E53B22"/>
    <w:rsid w:val="00E54BC2"/>
    <w:rsid w:val="00E54D14"/>
    <w:rsid w:val="00E5604B"/>
    <w:rsid w:val="00E57308"/>
    <w:rsid w:val="00E57AF0"/>
    <w:rsid w:val="00E603B5"/>
    <w:rsid w:val="00E610EE"/>
    <w:rsid w:val="00E61746"/>
    <w:rsid w:val="00E6240B"/>
    <w:rsid w:val="00E62B0C"/>
    <w:rsid w:val="00E630E1"/>
    <w:rsid w:val="00E636B1"/>
    <w:rsid w:val="00E6374A"/>
    <w:rsid w:val="00E638FC"/>
    <w:rsid w:val="00E64C95"/>
    <w:rsid w:val="00E656BB"/>
    <w:rsid w:val="00E66067"/>
    <w:rsid w:val="00E663CB"/>
    <w:rsid w:val="00E675A3"/>
    <w:rsid w:val="00E67975"/>
    <w:rsid w:val="00E67B17"/>
    <w:rsid w:val="00E7029F"/>
    <w:rsid w:val="00E7160F"/>
    <w:rsid w:val="00E72CD8"/>
    <w:rsid w:val="00E7373E"/>
    <w:rsid w:val="00E7390E"/>
    <w:rsid w:val="00E753AF"/>
    <w:rsid w:val="00E7661C"/>
    <w:rsid w:val="00E80BEF"/>
    <w:rsid w:val="00E80C9F"/>
    <w:rsid w:val="00E81EF4"/>
    <w:rsid w:val="00E839F5"/>
    <w:rsid w:val="00E85114"/>
    <w:rsid w:val="00E85F54"/>
    <w:rsid w:val="00E872EF"/>
    <w:rsid w:val="00E87521"/>
    <w:rsid w:val="00E87702"/>
    <w:rsid w:val="00E878B7"/>
    <w:rsid w:val="00E91202"/>
    <w:rsid w:val="00E9183D"/>
    <w:rsid w:val="00E91F4A"/>
    <w:rsid w:val="00E92180"/>
    <w:rsid w:val="00E949C4"/>
    <w:rsid w:val="00E94A82"/>
    <w:rsid w:val="00E97523"/>
    <w:rsid w:val="00E97E58"/>
    <w:rsid w:val="00E97F66"/>
    <w:rsid w:val="00EA1AC1"/>
    <w:rsid w:val="00EA1BC8"/>
    <w:rsid w:val="00EA1FDF"/>
    <w:rsid w:val="00EA32C5"/>
    <w:rsid w:val="00EA336E"/>
    <w:rsid w:val="00EA40F6"/>
    <w:rsid w:val="00EA5066"/>
    <w:rsid w:val="00EA6E18"/>
    <w:rsid w:val="00EA7FD0"/>
    <w:rsid w:val="00EB15B5"/>
    <w:rsid w:val="00EB2C13"/>
    <w:rsid w:val="00EB2EB4"/>
    <w:rsid w:val="00EB4A26"/>
    <w:rsid w:val="00EB52F7"/>
    <w:rsid w:val="00EB5B8B"/>
    <w:rsid w:val="00EB666A"/>
    <w:rsid w:val="00EB66BB"/>
    <w:rsid w:val="00EC09DF"/>
    <w:rsid w:val="00EC0B8F"/>
    <w:rsid w:val="00EC14D2"/>
    <w:rsid w:val="00EC1FCF"/>
    <w:rsid w:val="00EC3A23"/>
    <w:rsid w:val="00EC3F7E"/>
    <w:rsid w:val="00EC446D"/>
    <w:rsid w:val="00EC4931"/>
    <w:rsid w:val="00EC4FBF"/>
    <w:rsid w:val="00EC4FFA"/>
    <w:rsid w:val="00EC6538"/>
    <w:rsid w:val="00EC65F3"/>
    <w:rsid w:val="00EC66E5"/>
    <w:rsid w:val="00ED3893"/>
    <w:rsid w:val="00ED49B2"/>
    <w:rsid w:val="00ED5ED1"/>
    <w:rsid w:val="00ED6ED5"/>
    <w:rsid w:val="00ED797D"/>
    <w:rsid w:val="00EE0023"/>
    <w:rsid w:val="00EE0B36"/>
    <w:rsid w:val="00EE11DF"/>
    <w:rsid w:val="00EE1821"/>
    <w:rsid w:val="00EE318E"/>
    <w:rsid w:val="00EE5125"/>
    <w:rsid w:val="00EE70D7"/>
    <w:rsid w:val="00EF00F9"/>
    <w:rsid w:val="00EF015E"/>
    <w:rsid w:val="00EF03F7"/>
    <w:rsid w:val="00EF0D0B"/>
    <w:rsid w:val="00EF3608"/>
    <w:rsid w:val="00EF3A94"/>
    <w:rsid w:val="00EF42A3"/>
    <w:rsid w:val="00EF455E"/>
    <w:rsid w:val="00EF4D46"/>
    <w:rsid w:val="00EF55C0"/>
    <w:rsid w:val="00EF5AF2"/>
    <w:rsid w:val="00EF7498"/>
    <w:rsid w:val="00F02430"/>
    <w:rsid w:val="00F024A8"/>
    <w:rsid w:val="00F03753"/>
    <w:rsid w:val="00F04993"/>
    <w:rsid w:val="00F10711"/>
    <w:rsid w:val="00F10B63"/>
    <w:rsid w:val="00F12BA1"/>
    <w:rsid w:val="00F1370C"/>
    <w:rsid w:val="00F13F0C"/>
    <w:rsid w:val="00F14716"/>
    <w:rsid w:val="00F14718"/>
    <w:rsid w:val="00F147C1"/>
    <w:rsid w:val="00F1499E"/>
    <w:rsid w:val="00F14F20"/>
    <w:rsid w:val="00F17293"/>
    <w:rsid w:val="00F176F7"/>
    <w:rsid w:val="00F23B51"/>
    <w:rsid w:val="00F253F1"/>
    <w:rsid w:val="00F25D6E"/>
    <w:rsid w:val="00F26145"/>
    <w:rsid w:val="00F263B9"/>
    <w:rsid w:val="00F263BA"/>
    <w:rsid w:val="00F30217"/>
    <w:rsid w:val="00F31E87"/>
    <w:rsid w:val="00F31EC8"/>
    <w:rsid w:val="00F3418D"/>
    <w:rsid w:val="00F344A3"/>
    <w:rsid w:val="00F3470E"/>
    <w:rsid w:val="00F34AAC"/>
    <w:rsid w:val="00F3592D"/>
    <w:rsid w:val="00F36841"/>
    <w:rsid w:val="00F370BF"/>
    <w:rsid w:val="00F37AFB"/>
    <w:rsid w:val="00F37B0B"/>
    <w:rsid w:val="00F37EA3"/>
    <w:rsid w:val="00F4094F"/>
    <w:rsid w:val="00F41016"/>
    <w:rsid w:val="00F4203B"/>
    <w:rsid w:val="00F4205A"/>
    <w:rsid w:val="00F42667"/>
    <w:rsid w:val="00F43491"/>
    <w:rsid w:val="00F439FE"/>
    <w:rsid w:val="00F43F34"/>
    <w:rsid w:val="00F44E40"/>
    <w:rsid w:val="00F46623"/>
    <w:rsid w:val="00F47E56"/>
    <w:rsid w:val="00F508C3"/>
    <w:rsid w:val="00F50F9A"/>
    <w:rsid w:val="00F510F1"/>
    <w:rsid w:val="00F5157E"/>
    <w:rsid w:val="00F520A4"/>
    <w:rsid w:val="00F530AC"/>
    <w:rsid w:val="00F5409C"/>
    <w:rsid w:val="00F54564"/>
    <w:rsid w:val="00F5493C"/>
    <w:rsid w:val="00F5507C"/>
    <w:rsid w:val="00F573C9"/>
    <w:rsid w:val="00F5769F"/>
    <w:rsid w:val="00F57E60"/>
    <w:rsid w:val="00F60F61"/>
    <w:rsid w:val="00F61EDD"/>
    <w:rsid w:val="00F61FA0"/>
    <w:rsid w:val="00F6214C"/>
    <w:rsid w:val="00F6328B"/>
    <w:rsid w:val="00F6355D"/>
    <w:rsid w:val="00F63BB7"/>
    <w:rsid w:val="00F65280"/>
    <w:rsid w:val="00F66023"/>
    <w:rsid w:val="00F703A4"/>
    <w:rsid w:val="00F708B5"/>
    <w:rsid w:val="00F71B7B"/>
    <w:rsid w:val="00F73403"/>
    <w:rsid w:val="00F73CB8"/>
    <w:rsid w:val="00F75372"/>
    <w:rsid w:val="00F7623D"/>
    <w:rsid w:val="00F76E33"/>
    <w:rsid w:val="00F7771E"/>
    <w:rsid w:val="00F803C1"/>
    <w:rsid w:val="00F804E3"/>
    <w:rsid w:val="00F807AF"/>
    <w:rsid w:val="00F81C24"/>
    <w:rsid w:val="00F8241D"/>
    <w:rsid w:val="00F83F89"/>
    <w:rsid w:val="00F84449"/>
    <w:rsid w:val="00F844C0"/>
    <w:rsid w:val="00F84D33"/>
    <w:rsid w:val="00F864C0"/>
    <w:rsid w:val="00F87667"/>
    <w:rsid w:val="00F876F8"/>
    <w:rsid w:val="00F9081C"/>
    <w:rsid w:val="00F912CB"/>
    <w:rsid w:val="00F918D1"/>
    <w:rsid w:val="00F943BA"/>
    <w:rsid w:val="00F946EA"/>
    <w:rsid w:val="00F948FA"/>
    <w:rsid w:val="00FA0DBE"/>
    <w:rsid w:val="00FA14BD"/>
    <w:rsid w:val="00FA29B4"/>
    <w:rsid w:val="00FA356E"/>
    <w:rsid w:val="00FA40EF"/>
    <w:rsid w:val="00FA436C"/>
    <w:rsid w:val="00FA5454"/>
    <w:rsid w:val="00FA6C27"/>
    <w:rsid w:val="00FA747C"/>
    <w:rsid w:val="00FB0E6B"/>
    <w:rsid w:val="00FB2D63"/>
    <w:rsid w:val="00FB3333"/>
    <w:rsid w:val="00FB34C6"/>
    <w:rsid w:val="00FB3E68"/>
    <w:rsid w:val="00FB4B6E"/>
    <w:rsid w:val="00FB4BE7"/>
    <w:rsid w:val="00FB5170"/>
    <w:rsid w:val="00FB61EA"/>
    <w:rsid w:val="00FC2A73"/>
    <w:rsid w:val="00FC33B3"/>
    <w:rsid w:val="00FC358A"/>
    <w:rsid w:val="00FC4332"/>
    <w:rsid w:val="00FC46F1"/>
    <w:rsid w:val="00FC5D96"/>
    <w:rsid w:val="00FC6440"/>
    <w:rsid w:val="00FC6D3A"/>
    <w:rsid w:val="00FC6F03"/>
    <w:rsid w:val="00FC7714"/>
    <w:rsid w:val="00FC79E3"/>
    <w:rsid w:val="00FD0FB8"/>
    <w:rsid w:val="00FD1D05"/>
    <w:rsid w:val="00FD2979"/>
    <w:rsid w:val="00FD306A"/>
    <w:rsid w:val="00FD39E4"/>
    <w:rsid w:val="00FD40BB"/>
    <w:rsid w:val="00FD51E0"/>
    <w:rsid w:val="00FD5F2B"/>
    <w:rsid w:val="00FD745E"/>
    <w:rsid w:val="00FD7B7D"/>
    <w:rsid w:val="00FE06C5"/>
    <w:rsid w:val="00FE1BE6"/>
    <w:rsid w:val="00FE2C3C"/>
    <w:rsid w:val="00FE3550"/>
    <w:rsid w:val="00FE4C09"/>
    <w:rsid w:val="00FE5998"/>
    <w:rsid w:val="00FE5AAE"/>
    <w:rsid w:val="00FE5B02"/>
    <w:rsid w:val="00FE6237"/>
    <w:rsid w:val="00FE77D4"/>
    <w:rsid w:val="00FF1050"/>
    <w:rsid w:val="00FF23F7"/>
    <w:rsid w:val="00FF2EEC"/>
    <w:rsid w:val="00FF3513"/>
    <w:rsid w:val="00FF36DC"/>
    <w:rsid w:val="00FF3B65"/>
    <w:rsid w:val="00FF44F2"/>
    <w:rsid w:val="00FF4812"/>
    <w:rsid w:val="00FF4955"/>
    <w:rsid w:val="00FF4C3D"/>
    <w:rsid w:val="00FF5592"/>
    <w:rsid w:val="00FF5978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7BEFC"/>
  <w15:docId w15:val="{D7F00F07-513B-4769-90C3-57EBDC4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9466F5"/>
    <w:pPr>
      <w:spacing w:line="360" w:lineRule="auto"/>
      <w:ind w:firstLine="720"/>
      <w:jc w:val="both"/>
    </w:pPr>
    <w:rPr>
      <w:rFonts w:ascii="Times New Roman" w:hAnsi="Times New Roman"/>
      <w:sz w:val="24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630"/>
    <w:pPr>
      <w:keepNext/>
      <w:numPr>
        <w:numId w:val="24"/>
      </w:numPr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6D1AAB"/>
    <w:pPr>
      <w:keepNext/>
      <w:numPr>
        <w:ilvl w:val="1"/>
        <w:numId w:val="24"/>
      </w:numPr>
      <w:jc w:val="left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CA3"/>
    <w:pPr>
      <w:keepNext/>
      <w:numPr>
        <w:ilvl w:val="2"/>
        <w:numId w:val="24"/>
      </w:numPr>
      <w:jc w:val="left"/>
      <w:outlineLvl w:val="2"/>
    </w:pPr>
    <w:rPr>
      <w:rFonts w:eastAsia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66F5"/>
    <w:pPr>
      <w:keepNext/>
      <w:keepLines/>
      <w:numPr>
        <w:ilvl w:val="3"/>
        <w:numId w:val="24"/>
      </w:numPr>
      <w:ind w:left="864"/>
      <w:jc w:val="left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66F5"/>
    <w:pPr>
      <w:keepNext/>
      <w:keepLines/>
      <w:numPr>
        <w:ilvl w:val="4"/>
        <w:numId w:val="24"/>
      </w:numPr>
      <w:spacing w:before="40"/>
      <w:ind w:left="1008"/>
      <w:outlineLvl w:val="4"/>
    </w:pPr>
    <w:rPr>
      <w:rFonts w:eastAsiaTheme="majorEastAsia" w:cstheme="majorBidi"/>
      <w:b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013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13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13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13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qFormat/>
    <w:rsid w:val="004F3DFB"/>
    <w:pPr>
      <w:spacing w:line="240" w:lineRule="auto"/>
      <w:ind w:firstLine="0"/>
      <w:jc w:val="center"/>
    </w:pPr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NormalAbstrak">
    <w:name w:val="[STTS] Normal Abstrak"/>
    <w:basedOn w:val="Normal"/>
    <w:qFormat/>
    <w:rsid w:val="0068373F"/>
    <w:pPr>
      <w:spacing w:line="240" w:lineRule="auto"/>
      <w:ind w:firstLine="0"/>
    </w:p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Heading2"/>
    <w:qFormat/>
    <w:rsid w:val="007A772B"/>
    <w:rPr>
      <w:b w:val="0"/>
    </w:rPr>
  </w:style>
  <w:style w:type="character" w:customStyle="1" w:styleId="Heading1Char">
    <w:name w:val="Heading 1 Char"/>
    <w:link w:val="Heading1"/>
    <w:uiPriority w:val="9"/>
    <w:rsid w:val="00641630"/>
    <w:rPr>
      <w:rFonts w:ascii="Times New Roman" w:eastAsia="Times New Roman" w:hAnsi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6D1AAB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26CA3"/>
    <w:rPr>
      <w:rFonts w:ascii="Times New Roman" w:eastAsia="Times New Roman" w:hAnsi="Times New Roman"/>
      <w:b/>
      <w:bCs/>
      <w:sz w:val="28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7C1530"/>
    <w:pPr>
      <w:spacing w:line="240" w:lineRule="auto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8A2881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8A2881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/>
    </w:pPr>
    <w:rPr>
      <w:b/>
      <w:u w:val="single"/>
    </w:rPr>
  </w:style>
  <w:style w:type="paragraph" w:customStyle="1" w:styleId="STTSBlankSpace">
    <w:name w:val="[STTS] Blank Space"/>
    <w:basedOn w:val="Normal"/>
    <w:qFormat/>
    <w:rsid w:val="0068373F"/>
    <w:pPr>
      <w:ind w:firstLine="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9466F5"/>
    <w:rPr>
      <w:rFonts w:ascii="Times New Roman" w:eastAsiaTheme="majorEastAsia" w:hAnsi="Times New Roman" w:cstheme="majorBidi"/>
      <w:b/>
      <w:iCs/>
      <w:sz w:val="28"/>
      <w:szCs w:val="22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9466F5"/>
    <w:rPr>
      <w:rFonts w:ascii="Times New Roman" w:eastAsiaTheme="majorEastAsia" w:hAnsi="Times New Roman" w:cstheme="majorBidi"/>
      <w:b/>
      <w:sz w:val="28"/>
      <w:szCs w:val="22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013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TSDummyHeading">
    <w:name w:val="[STTS] Dummy Heading"/>
    <w:basedOn w:val="Normal"/>
    <w:link w:val="STTSDummyHeadingChar"/>
    <w:qFormat/>
    <w:rsid w:val="009E5F7C"/>
    <w:pPr>
      <w:ind w:firstLine="0"/>
      <w:jc w:val="center"/>
    </w:pPr>
    <w:rPr>
      <w:b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5401CF"/>
    <w:pPr>
      <w:spacing w:after="100"/>
      <w:ind w:left="720"/>
    </w:pPr>
  </w:style>
  <w:style w:type="character" w:customStyle="1" w:styleId="STTSDummyHeadingChar">
    <w:name w:val="[STTS] Dummy Heading Char"/>
    <w:basedOn w:val="Heading1Char"/>
    <w:link w:val="STTSDummyHeading"/>
    <w:rsid w:val="009E5F7C"/>
    <w:rPr>
      <w:rFonts w:ascii="Times New Roman" w:eastAsia="Times New Roman" w:hAnsi="Times New Roman"/>
      <w:b/>
      <w:bCs w:val="0"/>
      <w:kern w:val="32"/>
      <w:sz w:val="3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01CF"/>
    <w:pPr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5401CF"/>
    <w:pPr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5401CF"/>
    <w:pPr>
      <w:ind w:left="794"/>
    </w:pPr>
  </w:style>
  <w:style w:type="character" w:styleId="Hyperlink">
    <w:name w:val="Hyperlink"/>
    <w:basedOn w:val="DefaultParagraphFont"/>
    <w:uiPriority w:val="99"/>
    <w:unhideWhenUsed/>
    <w:rsid w:val="005075E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54D14"/>
    <w:pPr>
      <w:ind w:firstLine="0"/>
    </w:pPr>
  </w:style>
  <w:style w:type="character" w:styleId="UnresolvedMention">
    <w:name w:val="Unresolved Mention"/>
    <w:basedOn w:val="DefaultParagraphFont"/>
    <w:uiPriority w:val="99"/>
    <w:semiHidden/>
    <w:unhideWhenUsed/>
    <w:rsid w:val="001F045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F3D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3DFB"/>
    <w:pPr>
      <w:spacing w:after="200" w:line="240" w:lineRule="auto"/>
      <w:ind w:firstLine="0"/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3DFB"/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rsid w:val="009130EC"/>
    <w:pPr>
      <w:numPr>
        <w:numId w:val="30"/>
      </w:numPr>
      <w:contextualSpacing/>
    </w:pPr>
  </w:style>
  <w:style w:type="paragraph" w:customStyle="1" w:styleId="STTSDummyTabelLanjutan">
    <w:name w:val="[STTS] Dummy Tabel Lanjutan"/>
    <w:basedOn w:val="Caption"/>
    <w:qFormat/>
    <w:rsid w:val="0039358E"/>
    <w:pPr>
      <w:keepNext/>
    </w:pPr>
  </w:style>
  <w:style w:type="table" w:styleId="GridTable2-Accent1">
    <w:name w:val="Grid Table 2 Accent 1"/>
    <w:basedOn w:val="TableNormal"/>
    <w:uiPriority w:val="47"/>
    <w:rsid w:val="0039358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F7BDD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1B86"/>
    <w:pPr>
      <w:spacing w:after="0"/>
      <w:ind w:firstLine="720"/>
      <w:jc w:val="both"/>
    </w:pPr>
    <w:rPr>
      <w:rFonts w:ascii="Times New Roman" w:eastAsia="Calibri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1B86"/>
    <w:rPr>
      <w:rFonts w:ascii="Times New Roman" w:eastAsiaTheme="minorHAnsi" w:hAnsi="Times New Roman" w:cstheme="minorBidi"/>
      <w:b/>
      <w:bCs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31528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VH\Doc\STTS\SEM_7\TA\Buku\Trial\02\Buku%20TA-TESIS-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87DF74E-FDDD-453F-91B3-ECA704963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Buku TA-TESIS-DOCX.dotx</Template>
  <TotalTime>7387</TotalTime>
  <Pages>4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Nikki</dc:creator>
  <cp:lastModifiedBy>Nicole V</cp:lastModifiedBy>
  <cp:revision>2703</cp:revision>
  <dcterms:created xsi:type="dcterms:W3CDTF">2022-02-22T09:07:00Z</dcterms:created>
  <dcterms:modified xsi:type="dcterms:W3CDTF">2022-05-27T04:14:00Z</dcterms:modified>
</cp:coreProperties>
</file>
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7E3E33F4" w:rsidR="00613013" w:rsidRPr="003B73B6" w:rsidRDefault="00613013" w:rsidP="00C15C35">
      <w:pPr>
        <w:pStyle w:val="STTSDummyHeading"/>
      </w:pPr>
      <w:r w:rsidRPr="003B73B6">
        <w:t xml:space="preserve">BAB </w:t>
      </w:r>
      <w:r w:rsidR="00E45987" w:rsidRPr="003B73B6">
        <w:t>I</w:t>
      </w:r>
      <w:r w:rsidR="00FE1BE6" w:rsidRPr="003B73B6">
        <w:t>V</w:t>
      </w:r>
    </w:p>
    <w:p w14:paraId="7F2CF08B" w14:textId="466224A9" w:rsidR="00165D7D" w:rsidRPr="003B73B6" w:rsidRDefault="00833FC3" w:rsidP="00457ED5">
      <w:pPr>
        <w:pStyle w:val="Heading1"/>
        <w:ind w:left="-709" w:hanging="567"/>
        <w:jc w:val="center"/>
      </w:pPr>
      <w:r w:rsidRPr="003B73B6">
        <w:t>NESTED NER DALAM BAHASA INDONESIA</w:t>
      </w:r>
    </w:p>
    <w:p w14:paraId="7A1500E0" w14:textId="6D6EA92B" w:rsidR="00165D7D" w:rsidRPr="003B73B6" w:rsidRDefault="00165D7D" w:rsidP="00C15C35">
      <w:pPr>
        <w:pStyle w:val="STTSBlankSpace"/>
      </w:pPr>
    </w:p>
    <w:p w14:paraId="3D534C12" w14:textId="5F840292" w:rsidR="00165D7D" w:rsidRPr="003B73B6" w:rsidRDefault="00992698" w:rsidP="000450F4">
      <w:r w:rsidRPr="003B73B6">
        <w:t xml:space="preserve">Pada bab </w:t>
      </w:r>
      <w:r w:rsidR="000450F4" w:rsidRPr="003B73B6">
        <w:t xml:space="preserve">ini akan </w:t>
      </w:r>
      <w:r w:rsidRPr="003B73B6">
        <w:t>di</w:t>
      </w:r>
      <w:r w:rsidR="000450F4" w:rsidRPr="003B73B6">
        <w:t xml:space="preserve">bahas </w:t>
      </w:r>
      <w:r w:rsidRPr="003B73B6">
        <w:t xml:space="preserve">mengenai </w:t>
      </w:r>
      <w:r w:rsidR="001A1DE9" w:rsidRPr="003B73B6">
        <w:t xml:space="preserve">pendahuluan mengenai NER, juga teori </w:t>
      </w:r>
      <w:proofErr w:type="spellStart"/>
      <w:r w:rsidR="001A1DE9" w:rsidRPr="003B73B6">
        <w:t>nested</w:t>
      </w:r>
      <w:proofErr w:type="spellEnd"/>
      <w:r w:rsidR="001A1DE9" w:rsidRPr="003B73B6">
        <w:t xml:space="preserve"> NER juga contoh-contoh penggunaan tugas NER dalam kehidupan sehari-hari. Selain itu, </w:t>
      </w:r>
      <w:proofErr w:type="spellStart"/>
      <w:r w:rsidR="001A1DE9" w:rsidRPr="003B73B6">
        <w:t>dataset</w:t>
      </w:r>
      <w:proofErr w:type="spellEnd"/>
      <w:r w:rsidR="001A1DE9" w:rsidRPr="003B73B6">
        <w:t xml:space="preserve"> yang digunakan dalam tugas akhir ini juga akan dibahas dengan detail</w:t>
      </w:r>
      <w:r w:rsidR="00011184" w:rsidRPr="003B73B6">
        <w:t>.</w:t>
      </w:r>
      <w:r w:rsidR="001A1DE9" w:rsidRPr="003B73B6">
        <w:t xml:space="preserve"> </w:t>
      </w:r>
      <w:r w:rsidR="00011184" w:rsidRPr="003B73B6">
        <w:t xml:space="preserve">Penjelasan </w:t>
      </w:r>
      <w:r w:rsidR="001A1DE9" w:rsidRPr="003B73B6">
        <w:t xml:space="preserve">baik </w:t>
      </w:r>
      <w:r w:rsidR="00011184" w:rsidRPr="003B73B6">
        <w:t xml:space="preserve">untuk </w:t>
      </w:r>
      <w:proofErr w:type="spellStart"/>
      <w:r w:rsidR="001A1DE9" w:rsidRPr="003B73B6">
        <w:t>dataset</w:t>
      </w:r>
      <w:proofErr w:type="spellEnd"/>
      <w:r w:rsidR="001A1DE9" w:rsidRPr="003B73B6">
        <w:t xml:space="preserve"> bahasa Inggris yang utama digunakan dari penelitian, maupun </w:t>
      </w:r>
      <w:proofErr w:type="spellStart"/>
      <w:r w:rsidR="001A1DE9" w:rsidRPr="003B73B6">
        <w:t>dataset</w:t>
      </w:r>
      <w:proofErr w:type="spellEnd"/>
      <w:r w:rsidR="001A1DE9" w:rsidRPr="003B73B6">
        <w:t xml:space="preserve"> bahasa Indonesia yang digunakan dalam penelitian ini.</w:t>
      </w:r>
      <w:r w:rsidR="002F5E15" w:rsidRPr="003B73B6">
        <w:t xml:space="preserve"> </w:t>
      </w:r>
      <w:proofErr w:type="spellStart"/>
      <w:r w:rsidR="002F5E15" w:rsidRPr="003B73B6">
        <w:t>Dataset</w:t>
      </w:r>
      <w:proofErr w:type="spellEnd"/>
      <w:r w:rsidR="002F5E15" w:rsidRPr="003B73B6">
        <w:t xml:space="preserve"> akan dibahas struktur/bentuk, visualisasi dan juga jenis </w:t>
      </w:r>
      <w:proofErr w:type="spellStart"/>
      <w:r w:rsidR="002F5E15" w:rsidRPr="003B73B6">
        <w:t>tagset</w:t>
      </w:r>
      <w:proofErr w:type="spellEnd"/>
      <w:r w:rsidR="002F5E15" w:rsidRPr="003B73B6">
        <w:t xml:space="preserve">/jenis entitas yang ditentukan dalam tiap </w:t>
      </w:r>
      <w:proofErr w:type="spellStart"/>
      <w:r w:rsidR="002F5E15" w:rsidRPr="003B73B6">
        <w:t>dataset</w:t>
      </w:r>
      <w:proofErr w:type="spellEnd"/>
      <w:r w:rsidR="002F5E15" w:rsidRPr="003B73B6">
        <w:t xml:space="preserve">. Bab ini juga ada subbab bagian </w:t>
      </w:r>
      <w:proofErr w:type="spellStart"/>
      <w:r w:rsidR="002F5E15" w:rsidRPr="003B73B6">
        <w:t>pra</w:t>
      </w:r>
      <w:proofErr w:type="spellEnd"/>
      <w:r w:rsidR="002F5E15" w:rsidRPr="003B73B6">
        <w:t xml:space="preserve"> proses (</w:t>
      </w:r>
      <w:proofErr w:type="spellStart"/>
      <w:r w:rsidR="002F5E15" w:rsidRPr="003B73B6">
        <w:rPr>
          <w:i/>
          <w:iCs/>
        </w:rPr>
        <w:t>preprocessing</w:t>
      </w:r>
      <w:proofErr w:type="spellEnd"/>
      <w:r w:rsidR="002F5E15" w:rsidRPr="003B73B6">
        <w:t xml:space="preserve">) dengan rinci untuk mengetahui apa saja yang perlu dimodifikasi dari </w:t>
      </w:r>
      <w:proofErr w:type="spellStart"/>
      <w:r w:rsidR="002F5E15" w:rsidRPr="003B73B6">
        <w:t>dataset</w:t>
      </w:r>
      <w:proofErr w:type="spellEnd"/>
      <w:r w:rsidR="002F5E15" w:rsidRPr="003B73B6">
        <w:t xml:space="preserve"> mentah menjadi </w:t>
      </w:r>
      <w:proofErr w:type="spellStart"/>
      <w:r w:rsidR="002F5E15" w:rsidRPr="003B73B6">
        <w:t>dataset</w:t>
      </w:r>
      <w:proofErr w:type="spellEnd"/>
      <w:r w:rsidR="002F5E15" w:rsidRPr="003B73B6">
        <w:t xml:space="preserve"> yang akhir </w:t>
      </w:r>
      <w:r w:rsidR="0006067B" w:rsidRPr="003B73B6">
        <w:t xml:space="preserve">agar dapat diterima untuk </w:t>
      </w:r>
      <w:proofErr w:type="spellStart"/>
      <w:r w:rsidR="0006067B" w:rsidRPr="003B73B6">
        <w:t>training</w:t>
      </w:r>
      <w:proofErr w:type="spellEnd"/>
      <w:r w:rsidR="0006067B" w:rsidRPr="003B73B6">
        <w:t xml:space="preserve"> model. </w:t>
      </w:r>
    </w:p>
    <w:p w14:paraId="5AF50B4D" w14:textId="77777777" w:rsidR="000450F4" w:rsidRPr="003B73B6" w:rsidRDefault="000450F4" w:rsidP="000450F4"/>
    <w:p w14:paraId="5F12B253" w14:textId="73F6156F" w:rsidR="00D30467" w:rsidRPr="003B73B6" w:rsidRDefault="001C10CB" w:rsidP="006D1AAB">
      <w:pPr>
        <w:pStyle w:val="Heading2"/>
      </w:pPr>
      <w:bookmarkStart w:id="0" w:name="_Toc96542665"/>
      <w:proofErr w:type="spellStart"/>
      <w:r w:rsidRPr="003B73B6">
        <w:t>Named</w:t>
      </w:r>
      <w:proofErr w:type="spellEnd"/>
      <w:r w:rsidRPr="003B73B6">
        <w:t xml:space="preserve"> </w:t>
      </w:r>
      <w:proofErr w:type="spellStart"/>
      <w:r w:rsidRPr="003B73B6">
        <w:t>Enity</w:t>
      </w:r>
      <w:proofErr w:type="spellEnd"/>
      <w:r w:rsidRPr="003B73B6">
        <w:t xml:space="preserve"> </w:t>
      </w:r>
      <w:proofErr w:type="spellStart"/>
      <w:r w:rsidRPr="003B73B6">
        <w:t>Recognition</w:t>
      </w:r>
      <w:proofErr w:type="spellEnd"/>
      <w:r w:rsidR="009B42F2" w:rsidRPr="003B73B6">
        <w:t xml:space="preserve"> (NER)</w:t>
      </w:r>
    </w:p>
    <w:bookmarkEnd w:id="0"/>
    <w:p w14:paraId="4ADEE5C8" w14:textId="08437875" w:rsidR="00864E11" w:rsidRPr="003B73B6" w:rsidRDefault="00AF667D" w:rsidP="001F0DDC">
      <w:pPr>
        <w:rPr>
          <w:i/>
          <w:iCs/>
        </w:rPr>
      </w:pPr>
      <w:r w:rsidRPr="003B73B6">
        <w:t xml:space="preserve">Sebelum mencoba mengerti apa itu tugas pengenalan </w:t>
      </w:r>
      <w:proofErr w:type="spellStart"/>
      <w:r w:rsidRPr="003B73B6">
        <w:t>named</w:t>
      </w:r>
      <w:proofErr w:type="spellEnd"/>
      <w:r w:rsidRPr="003B73B6">
        <w:t xml:space="preserve"> </w:t>
      </w:r>
      <w:proofErr w:type="spellStart"/>
      <w:r w:rsidRPr="003B73B6">
        <w:t>entity</w:t>
      </w:r>
      <w:proofErr w:type="spellEnd"/>
      <w:r w:rsidRPr="003B73B6">
        <w:t xml:space="preserve"> (atau NER) secara mendalam, perlu diketahui terlebih dahulu apa yang dapat disebut sebagai sebuah </w:t>
      </w:r>
      <w:proofErr w:type="spellStart"/>
      <w:r w:rsidRPr="003B73B6">
        <w:t>named</w:t>
      </w:r>
      <w:proofErr w:type="spellEnd"/>
      <w:r w:rsidRPr="003B73B6">
        <w:t xml:space="preserve"> </w:t>
      </w:r>
      <w:proofErr w:type="spellStart"/>
      <w:r w:rsidRPr="003B73B6">
        <w:t>entity</w:t>
      </w:r>
      <w:proofErr w:type="spellEnd"/>
      <w:r w:rsidRPr="003B73B6">
        <w:t xml:space="preserve">. </w:t>
      </w:r>
      <w:r w:rsidR="00431C4D" w:rsidRPr="003B73B6">
        <w:t xml:space="preserve">Istilah </w:t>
      </w:r>
      <w:proofErr w:type="spellStart"/>
      <w:r w:rsidR="00431C4D" w:rsidRPr="003B73B6">
        <w:t>named</w:t>
      </w:r>
      <w:proofErr w:type="spellEnd"/>
      <w:r w:rsidR="00431C4D" w:rsidRPr="003B73B6">
        <w:t xml:space="preserve"> </w:t>
      </w:r>
      <w:proofErr w:type="spellStart"/>
      <w:r w:rsidR="00431C4D" w:rsidRPr="003B73B6">
        <w:t>entity</w:t>
      </w:r>
      <w:proofErr w:type="spellEnd"/>
      <w:r w:rsidR="00431C4D" w:rsidRPr="003B73B6">
        <w:t xml:space="preserve"> awalnya dianggap memiliki relasi dekat dengan pembahasan mengenai </w:t>
      </w:r>
      <w:proofErr w:type="spellStart"/>
      <w:r w:rsidR="00431C4D" w:rsidRPr="003B73B6">
        <w:rPr>
          <w:i/>
          <w:iCs/>
        </w:rPr>
        <w:t>rigid</w:t>
      </w:r>
      <w:proofErr w:type="spellEnd"/>
      <w:r w:rsidR="00431C4D" w:rsidRPr="003B73B6">
        <w:rPr>
          <w:i/>
          <w:iCs/>
        </w:rPr>
        <w:t xml:space="preserve"> </w:t>
      </w:r>
      <w:proofErr w:type="spellStart"/>
      <w:r w:rsidR="00431C4D" w:rsidRPr="003B73B6">
        <w:rPr>
          <w:i/>
          <w:iCs/>
        </w:rPr>
        <w:t>designators</w:t>
      </w:r>
      <w:proofErr w:type="spellEnd"/>
      <w:r w:rsidR="00431C4D" w:rsidRPr="003B73B6">
        <w:t xml:space="preserve"> oleh </w:t>
      </w:r>
      <w:proofErr w:type="spellStart"/>
      <w:r w:rsidR="00431C4D" w:rsidRPr="003B73B6">
        <w:t>Kripke</w:t>
      </w:r>
      <w:proofErr w:type="spellEnd"/>
      <w:r w:rsidR="00431C4D" w:rsidRPr="003B73B6">
        <w:t>.</w:t>
      </w:r>
      <w:r w:rsidR="00431C4D" w:rsidRPr="003B73B6">
        <w:rPr>
          <w:rStyle w:val="FootnoteReference"/>
        </w:rPr>
        <w:footnoteReference w:id="1"/>
      </w:r>
      <w:r w:rsidR="00464865" w:rsidRPr="003B73B6">
        <w:t xml:space="preserve"> Namun diskusi </w:t>
      </w:r>
      <w:proofErr w:type="spellStart"/>
      <w:r w:rsidR="00464865" w:rsidRPr="003B73B6">
        <w:t>named</w:t>
      </w:r>
      <w:proofErr w:type="spellEnd"/>
      <w:r w:rsidR="00464865" w:rsidRPr="003B73B6">
        <w:t xml:space="preserve"> </w:t>
      </w:r>
      <w:proofErr w:type="spellStart"/>
      <w:r w:rsidR="00464865" w:rsidRPr="003B73B6">
        <w:t>entity</w:t>
      </w:r>
      <w:proofErr w:type="spellEnd"/>
      <w:r w:rsidR="00464865" w:rsidRPr="003B73B6">
        <w:t xml:space="preserve"> mengarah kepada </w:t>
      </w:r>
      <w:proofErr w:type="spellStart"/>
      <w:r w:rsidR="00464865" w:rsidRPr="003B73B6">
        <w:t>rigid</w:t>
      </w:r>
      <w:proofErr w:type="spellEnd"/>
      <w:r w:rsidR="00464865" w:rsidRPr="003B73B6">
        <w:t xml:space="preserve"> </w:t>
      </w:r>
      <w:proofErr w:type="spellStart"/>
      <w:r w:rsidR="00464865" w:rsidRPr="003B73B6">
        <w:t>designators</w:t>
      </w:r>
      <w:proofErr w:type="spellEnd"/>
      <w:r w:rsidR="00464865" w:rsidRPr="003B73B6">
        <w:t xml:space="preserve"> menjadi terlalu filosofis</w:t>
      </w:r>
      <w:r w:rsidR="00CD7EC7" w:rsidRPr="003B73B6">
        <w:t>. Sehingga dalam penelitian dicarikan penjelasan yang lebih jelas dan ringkas.</w:t>
      </w:r>
      <w:r w:rsidR="002A252C" w:rsidRPr="003B73B6">
        <w:t xml:space="preserve"> </w:t>
      </w:r>
      <w:r w:rsidR="00864E11" w:rsidRPr="003B73B6">
        <w:t>Sampai saat ini belum ada persetujuan yang resmi dari bidang NLP mengenai definisi resmi NER. Tetapi dalam s</w:t>
      </w:r>
      <w:r w:rsidR="003B59CB" w:rsidRPr="003B73B6">
        <w:t>k</w:t>
      </w:r>
      <w:r w:rsidR="00864E11" w:rsidRPr="003B73B6">
        <w:t xml:space="preserve">enario penelitian NER dapat disimpulkan definisi umum untuk tugas NER </w:t>
      </w:r>
      <w:r w:rsidR="005119CD" w:rsidRPr="003B73B6">
        <w:t xml:space="preserve">maupun arti </w:t>
      </w:r>
      <w:r w:rsidR="009A2C91" w:rsidRPr="003B73B6">
        <w:t xml:space="preserve">sebuah </w:t>
      </w:r>
      <w:proofErr w:type="spellStart"/>
      <w:r w:rsidR="009A2C91" w:rsidRPr="003B73B6">
        <w:t>n</w:t>
      </w:r>
      <w:r w:rsidR="005119CD" w:rsidRPr="003B73B6">
        <w:t>amed</w:t>
      </w:r>
      <w:proofErr w:type="spellEnd"/>
      <w:r w:rsidR="005119CD" w:rsidRPr="003B73B6">
        <w:t xml:space="preserve"> </w:t>
      </w:r>
      <w:proofErr w:type="spellStart"/>
      <w:r w:rsidR="009A2C91" w:rsidRPr="003B73B6">
        <w:t>e</w:t>
      </w:r>
      <w:r w:rsidR="005119CD" w:rsidRPr="003B73B6">
        <w:t>ntities</w:t>
      </w:r>
      <w:proofErr w:type="spellEnd"/>
      <w:r w:rsidR="005119CD" w:rsidRPr="003B73B6">
        <w:t xml:space="preserve"> </w:t>
      </w:r>
      <w:r w:rsidR="00864E11" w:rsidRPr="003B73B6">
        <w:t xml:space="preserve">ini. </w:t>
      </w:r>
      <w:r w:rsidR="005119CD" w:rsidRPr="003B73B6">
        <w:t xml:space="preserve">Oleh pihak </w:t>
      </w:r>
      <w:proofErr w:type="spellStart"/>
      <w:r w:rsidR="005119CD" w:rsidRPr="003B73B6">
        <w:t>CoNLL</w:t>
      </w:r>
      <w:proofErr w:type="spellEnd"/>
      <w:r w:rsidR="005119CD" w:rsidRPr="003B73B6">
        <w:t xml:space="preserve"> 2002 sendiri, </w:t>
      </w:r>
      <w:proofErr w:type="spellStart"/>
      <w:r w:rsidR="009A2C91" w:rsidRPr="003B73B6">
        <w:t>named</w:t>
      </w:r>
      <w:proofErr w:type="spellEnd"/>
      <w:r w:rsidR="009A2C91" w:rsidRPr="003B73B6">
        <w:t xml:space="preserve"> </w:t>
      </w:r>
      <w:proofErr w:type="spellStart"/>
      <w:r w:rsidR="009A2C91" w:rsidRPr="003B73B6">
        <w:t>entities</w:t>
      </w:r>
      <w:proofErr w:type="spellEnd"/>
      <w:r w:rsidR="009A2C91" w:rsidRPr="003B73B6">
        <w:t xml:space="preserve"> adalah frase yang mengandung nama oleh seseorang, suatu organisasi, sebuah lokasi, sebuah waktu dan sejumlah</w:t>
      </w:r>
      <w:r w:rsidR="001F0DDC" w:rsidRPr="003B73B6">
        <w:t xml:space="preserve"> </w:t>
      </w:r>
      <w:r w:rsidR="009A2C91" w:rsidRPr="003B73B6">
        <w:t>kuantitas.</w:t>
      </w:r>
      <w:r w:rsidR="006B0809" w:rsidRPr="003B73B6">
        <w:rPr>
          <w:rStyle w:val="FootnoteReference"/>
        </w:rPr>
        <w:footnoteReference w:id="2"/>
      </w:r>
      <w:r w:rsidR="009A2C91" w:rsidRPr="003B73B6">
        <w:t xml:space="preserve"> </w:t>
      </w:r>
      <w:r w:rsidRPr="003B73B6">
        <w:t xml:space="preserve">Dengan arti yang </w:t>
      </w:r>
      <w:r w:rsidRPr="003B73B6">
        <w:lastRenderedPageBreak/>
        <w:t>jelas dan ringkas,</w:t>
      </w:r>
      <w:r w:rsidR="009A2C91" w:rsidRPr="003B73B6">
        <w:t xml:space="preserve"> tugas pengenalan </w:t>
      </w:r>
      <w:proofErr w:type="spellStart"/>
      <w:r w:rsidR="009A2C91" w:rsidRPr="003B73B6">
        <w:t>named</w:t>
      </w:r>
      <w:proofErr w:type="spellEnd"/>
      <w:r w:rsidR="009A2C91" w:rsidRPr="003B73B6">
        <w:t xml:space="preserve"> </w:t>
      </w:r>
      <w:proofErr w:type="spellStart"/>
      <w:r w:rsidR="009A2C91" w:rsidRPr="003B73B6">
        <w:t>entities</w:t>
      </w:r>
      <w:proofErr w:type="spellEnd"/>
      <w:r w:rsidR="009A2C91" w:rsidRPr="003B73B6">
        <w:t xml:space="preserve"> menjadi persetujuan secara umum definisinya seperti yang telah dinyatakan pihak </w:t>
      </w:r>
      <w:proofErr w:type="spellStart"/>
      <w:r w:rsidR="009A2C91" w:rsidRPr="003B73B6">
        <w:t>CoNLL</w:t>
      </w:r>
      <w:proofErr w:type="spellEnd"/>
      <w:r w:rsidR="009A2C91" w:rsidRPr="003B73B6">
        <w:t xml:space="preserve"> 2002. </w:t>
      </w:r>
    </w:p>
    <w:p w14:paraId="1AB80525" w14:textId="2866E09C" w:rsidR="001C10CB" w:rsidRPr="003B73B6" w:rsidRDefault="006253AC" w:rsidP="001C10CB">
      <w:r w:rsidRPr="003B73B6">
        <w:t>Untuk mempermudah dan memperjelas penjelasan, akan dijelaskan dengan perbedaan pengenalan suatu entitas dengan entitas bernama (</w:t>
      </w:r>
      <w:proofErr w:type="spellStart"/>
      <w:r w:rsidRPr="003B73B6">
        <w:t>named</w:t>
      </w:r>
      <w:proofErr w:type="spellEnd"/>
      <w:r w:rsidRPr="003B73B6">
        <w:t xml:space="preserve"> </w:t>
      </w:r>
      <w:proofErr w:type="spellStart"/>
      <w:r w:rsidRPr="003B73B6">
        <w:t>entity</w:t>
      </w:r>
      <w:proofErr w:type="spellEnd"/>
      <w:r w:rsidRPr="003B73B6">
        <w:t xml:space="preserve">). </w:t>
      </w:r>
      <w:r w:rsidR="00863E7F" w:rsidRPr="003B73B6">
        <w:t xml:space="preserve">Suatu entitas adalah </w:t>
      </w:r>
      <w:r w:rsidR="00890618" w:rsidRPr="003B73B6">
        <w:t>kata-kata yang termasuk kategori jenis entitas namun tidak memiliki suatu nama. Contoh kalimatnya seperti, “Anak kecil itu bermain sepak bola di lapangan”. Entitas yang dapat diketahui adalah anak kecil sebagai orang/</w:t>
      </w:r>
      <w:r w:rsidR="00890618" w:rsidRPr="003B73B6">
        <w:rPr>
          <w:i/>
          <w:iCs/>
        </w:rPr>
        <w:t>person</w:t>
      </w:r>
      <w:r w:rsidR="00890618" w:rsidRPr="003B73B6">
        <w:t>, lapangan dapat diketahui sebagai lokasi/</w:t>
      </w:r>
      <w:proofErr w:type="spellStart"/>
      <w:r w:rsidR="00890618" w:rsidRPr="003B73B6">
        <w:rPr>
          <w:i/>
          <w:iCs/>
        </w:rPr>
        <w:t>location</w:t>
      </w:r>
      <w:proofErr w:type="spellEnd"/>
      <w:r w:rsidR="00890618" w:rsidRPr="003B73B6">
        <w:t xml:space="preserve">. Namun dengan tugas NER kedua entitas itu tidak berlaku karena tidak memiliki nama. Untuk tugas NER, kalimat yang tepat sebagai contoh adalah “Budi bermain sepak bola di Lapangan Gelora 10 November”. </w:t>
      </w:r>
      <w:r w:rsidR="00C11397" w:rsidRPr="003B73B6">
        <w:t xml:space="preserve">Dengan entitas bernama person untuk Budi, dan entitas bernama jenis </w:t>
      </w:r>
      <w:proofErr w:type="spellStart"/>
      <w:r w:rsidR="00C11397" w:rsidRPr="003B73B6">
        <w:t>location</w:t>
      </w:r>
      <w:proofErr w:type="spellEnd"/>
      <w:r w:rsidR="00C11397" w:rsidRPr="003B73B6">
        <w:t xml:space="preserve"> untuk Lapangan Gelora 10 November. </w:t>
      </w:r>
    </w:p>
    <w:p w14:paraId="46FAB2A0" w14:textId="04952B58" w:rsidR="00D8546A" w:rsidRPr="003B73B6" w:rsidRDefault="00577FC9" w:rsidP="00C92644">
      <w:r w:rsidRPr="003B73B6">
        <w:t>Pada tahun 199</w:t>
      </w:r>
      <w:r w:rsidR="00941914" w:rsidRPr="003B73B6">
        <w:t>7</w:t>
      </w:r>
      <w:r w:rsidRPr="003B73B6">
        <w:t xml:space="preserve"> ada konferensi yang diadakan yang menghasilkan dokumen </w:t>
      </w:r>
      <w:proofErr w:type="spellStart"/>
      <w:r w:rsidRPr="003B73B6">
        <w:t>Message</w:t>
      </w:r>
      <w:proofErr w:type="spellEnd"/>
      <w:r w:rsidRPr="003B73B6">
        <w:t xml:space="preserve"> </w:t>
      </w:r>
      <w:proofErr w:type="spellStart"/>
      <w:r w:rsidRPr="003B73B6">
        <w:t>Understanding</w:t>
      </w:r>
      <w:proofErr w:type="spellEnd"/>
      <w:r w:rsidRPr="003B73B6">
        <w:t xml:space="preserve"> </w:t>
      </w:r>
      <w:proofErr w:type="spellStart"/>
      <w:r w:rsidRPr="003B73B6">
        <w:t>Conference</w:t>
      </w:r>
      <w:proofErr w:type="spellEnd"/>
      <w:r w:rsidRPr="003B73B6">
        <w:t xml:space="preserve"> (MUC-</w:t>
      </w:r>
      <w:r w:rsidR="00941914" w:rsidRPr="003B73B6">
        <w:t>7</w:t>
      </w:r>
      <w:r w:rsidRPr="003B73B6">
        <w:t>).</w:t>
      </w:r>
      <w:r w:rsidR="00941914" w:rsidRPr="003B73B6">
        <w:rPr>
          <w:rStyle w:val="FootnoteReference"/>
        </w:rPr>
        <w:footnoteReference w:id="3"/>
      </w:r>
      <w:r w:rsidRPr="003B73B6">
        <w:t xml:space="preserve"> </w:t>
      </w:r>
      <w:r w:rsidR="005331A3" w:rsidRPr="003B73B6">
        <w:t xml:space="preserve">Isi dari dokumen ini menjadi salah satu standar umum dalam dunia NLP untuk menentukan kata-kata yang dianggap merupakan </w:t>
      </w:r>
      <w:proofErr w:type="spellStart"/>
      <w:r w:rsidR="005331A3" w:rsidRPr="003B73B6">
        <w:t>named</w:t>
      </w:r>
      <w:proofErr w:type="spellEnd"/>
      <w:r w:rsidR="005331A3" w:rsidRPr="003B73B6">
        <w:t xml:space="preserve"> </w:t>
      </w:r>
      <w:proofErr w:type="spellStart"/>
      <w:r w:rsidR="005331A3" w:rsidRPr="003B73B6">
        <w:t>entities</w:t>
      </w:r>
      <w:proofErr w:type="spellEnd"/>
      <w:r w:rsidR="00AA38BE" w:rsidRPr="003B73B6">
        <w:t xml:space="preserve"> dan juga standar jenis-jenis entitas yang akan umumnya sering dipakai </w:t>
      </w:r>
      <w:r w:rsidR="00D7046F" w:rsidRPr="003B73B6">
        <w:t>ke depannya</w:t>
      </w:r>
      <w:r w:rsidR="00AA38BE" w:rsidRPr="003B73B6">
        <w:t xml:space="preserve">. </w:t>
      </w:r>
      <w:r w:rsidR="00C750B9" w:rsidRPr="003B73B6">
        <w:t xml:space="preserve">Dijelaskan dalam MUC-7 terdapat dianotasikan ekspresi bernama yang unik (seperti person, </w:t>
      </w:r>
      <w:proofErr w:type="spellStart"/>
      <w:r w:rsidR="00C750B9" w:rsidRPr="003B73B6">
        <w:t>location</w:t>
      </w:r>
      <w:proofErr w:type="spellEnd"/>
      <w:r w:rsidR="00C750B9" w:rsidRPr="003B73B6">
        <w:t xml:space="preserve">, </w:t>
      </w:r>
      <w:proofErr w:type="spellStart"/>
      <w:r w:rsidR="00C750B9" w:rsidRPr="003B73B6">
        <w:rPr>
          <w:i/>
          <w:iCs/>
        </w:rPr>
        <w:t>organization</w:t>
      </w:r>
      <w:proofErr w:type="spellEnd"/>
      <w:r w:rsidR="00C750B9" w:rsidRPr="003B73B6">
        <w:t xml:space="preserve">), ekspresi bilangan (seperti </w:t>
      </w:r>
      <w:proofErr w:type="spellStart"/>
      <w:r w:rsidR="00C750B9" w:rsidRPr="003B73B6">
        <w:rPr>
          <w:i/>
          <w:iCs/>
        </w:rPr>
        <w:t>monetary</w:t>
      </w:r>
      <w:proofErr w:type="spellEnd"/>
      <w:r w:rsidR="00C750B9" w:rsidRPr="003B73B6">
        <w:rPr>
          <w:i/>
          <w:iCs/>
        </w:rPr>
        <w:t xml:space="preserve"> </w:t>
      </w:r>
      <w:proofErr w:type="spellStart"/>
      <w:r w:rsidR="00C750B9" w:rsidRPr="003B73B6">
        <w:rPr>
          <w:i/>
          <w:iCs/>
        </w:rPr>
        <w:t>values</w:t>
      </w:r>
      <w:proofErr w:type="spellEnd"/>
      <w:r w:rsidR="00C750B9" w:rsidRPr="003B73B6">
        <w:rPr>
          <w:i/>
          <w:iCs/>
        </w:rPr>
        <w:t xml:space="preserve">, </w:t>
      </w:r>
      <w:proofErr w:type="spellStart"/>
      <w:r w:rsidR="00C750B9" w:rsidRPr="003B73B6">
        <w:rPr>
          <w:i/>
          <w:iCs/>
        </w:rPr>
        <w:t>percentage</w:t>
      </w:r>
      <w:proofErr w:type="spellEnd"/>
      <w:r w:rsidR="00C750B9" w:rsidRPr="003B73B6">
        <w:t>) dan ekspresi waktu (</w:t>
      </w:r>
      <w:proofErr w:type="spellStart"/>
      <w:r w:rsidR="00C750B9" w:rsidRPr="003B73B6">
        <w:rPr>
          <w:i/>
          <w:iCs/>
        </w:rPr>
        <w:t>date</w:t>
      </w:r>
      <w:proofErr w:type="spellEnd"/>
      <w:r w:rsidR="00C750B9" w:rsidRPr="003B73B6">
        <w:rPr>
          <w:i/>
          <w:iCs/>
        </w:rPr>
        <w:t xml:space="preserve">, </w:t>
      </w:r>
      <w:proofErr w:type="spellStart"/>
      <w:r w:rsidR="00C750B9" w:rsidRPr="003B73B6">
        <w:rPr>
          <w:i/>
          <w:iCs/>
        </w:rPr>
        <w:t>time</w:t>
      </w:r>
      <w:proofErr w:type="spellEnd"/>
      <w:r w:rsidR="00C750B9" w:rsidRPr="003B73B6">
        <w:t xml:space="preserve">). </w:t>
      </w:r>
      <w:r w:rsidR="00211192" w:rsidRPr="003B73B6">
        <w:t xml:space="preserve">Dan terdapat banyak petunjuk untuk contoh kasus menganotasikan </w:t>
      </w:r>
      <w:proofErr w:type="spellStart"/>
      <w:r w:rsidR="00211192" w:rsidRPr="003B73B6">
        <w:t>named</w:t>
      </w:r>
      <w:proofErr w:type="spellEnd"/>
      <w:r w:rsidR="00211192" w:rsidRPr="003B73B6">
        <w:t xml:space="preserve"> </w:t>
      </w:r>
      <w:proofErr w:type="spellStart"/>
      <w:r w:rsidR="00211192" w:rsidRPr="003B73B6">
        <w:t>entities</w:t>
      </w:r>
      <w:proofErr w:type="spellEnd"/>
      <w:r w:rsidR="00211192" w:rsidRPr="003B73B6">
        <w:t xml:space="preserve">, namun untuk tugas akhir ini tidak seluruhnya mengikuti petunjuk MUC-7 ini. </w:t>
      </w:r>
      <w:proofErr w:type="spellStart"/>
      <w:r w:rsidR="00211192" w:rsidRPr="003B73B6">
        <w:t>Contohya</w:t>
      </w:r>
      <w:proofErr w:type="spellEnd"/>
      <w:r w:rsidR="00211192" w:rsidRPr="003B73B6">
        <w:t xml:space="preserve"> untuk </w:t>
      </w:r>
      <w:r w:rsidR="0097682B" w:rsidRPr="003B73B6">
        <w:t xml:space="preserve">poin A.1.3, menyatakan jika sebuah entitas yang mengandung </w:t>
      </w:r>
      <w:proofErr w:type="spellStart"/>
      <w:r w:rsidR="0097682B" w:rsidRPr="003B73B6">
        <w:t>substring</w:t>
      </w:r>
      <w:proofErr w:type="spellEnd"/>
      <w:r w:rsidR="0097682B" w:rsidRPr="003B73B6">
        <w:t xml:space="preserve"> sebuah entitas bernama yang lain tidak akan dinyatakan entitas bernama sendiri karena tidak dapat dipecahkan. </w:t>
      </w:r>
      <w:r w:rsidR="0005769B" w:rsidRPr="003B73B6">
        <w:t xml:space="preserve">Poin ini tidak berlaku untuk tugas akhir ini karena pada saat ini sedang meneliti metode untuk memecahkan poin tersebut. Contoh dari poin yang dimaksud dalam bentuk kalimat adalah “Arthur Anderson </w:t>
      </w:r>
      <w:proofErr w:type="spellStart"/>
      <w:r w:rsidR="0005769B" w:rsidRPr="003B73B6">
        <w:t>Consulting</w:t>
      </w:r>
      <w:proofErr w:type="spellEnd"/>
      <w:r w:rsidR="0005769B" w:rsidRPr="003B73B6">
        <w:t xml:space="preserve">”, </w:t>
      </w:r>
      <w:proofErr w:type="spellStart"/>
      <w:r w:rsidR="0005769B" w:rsidRPr="003B73B6">
        <w:t>dimana</w:t>
      </w:r>
      <w:proofErr w:type="spellEnd"/>
      <w:r w:rsidR="0005769B" w:rsidRPr="003B73B6">
        <w:t xml:space="preserve"> Arthur Anderson </w:t>
      </w:r>
      <w:proofErr w:type="spellStart"/>
      <w:r w:rsidR="0005769B" w:rsidRPr="003B73B6">
        <w:t>Consulting</w:t>
      </w:r>
      <w:proofErr w:type="spellEnd"/>
      <w:r w:rsidR="0005769B" w:rsidRPr="003B73B6">
        <w:t xml:space="preserve"> merupakan </w:t>
      </w:r>
      <w:proofErr w:type="spellStart"/>
      <w:r w:rsidR="0005769B" w:rsidRPr="003B73B6">
        <w:t>named</w:t>
      </w:r>
      <w:proofErr w:type="spellEnd"/>
      <w:r w:rsidR="0005769B" w:rsidRPr="003B73B6">
        <w:t xml:space="preserve"> </w:t>
      </w:r>
      <w:proofErr w:type="spellStart"/>
      <w:r w:rsidR="0005769B" w:rsidRPr="003B73B6">
        <w:t>entity</w:t>
      </w:r>
      <w:proofErr w:type="spellEnd"/>
      <w:r w:rsidR="0005769B" w:rsidRPr="003B73B6">
        <w:t xml:space="preserve"> </w:t>
      </w:r>
      <w:proofErr w:type="spellStart"/>
      <w:r w:rsidR="0005769B" w:rsidRPr="003B73B6">
        <w:t>organization</w:t>
      </w:r>
      <w:proofErr w:type="spellEnd"/>
      <w:r w:rsidR="0005769B" w:rsidRPr="003B73B6">
        <w:t xml:space="preserve">, namun Arthur Anderson tidak dianggap person karena menurut MUC-7 tidak dapat dipisahkan. </w:t>
      </w:r>
    </w:p>
    <w:p w14:paraId="7D5297BC" w14:textId="1854BB21" w:rsidR="00C31D0E" w:rsidRPr="003B73B6" w:rsidRDefault="00956B5E" w:rsidP="00793751">
      <w:proofErr w:type="spellStart"/>
      <w:r w:rsidRPr="003B73B6">
        <w:lastRenderedPageBreak/>
        <w:t>Nested</w:t>
      </w:r>
      <w:proofErr w:type="spellEnd"/>
      <w:r w:rsidRPr="003B73B6">
        <w:t xml:space="preserve"> NER merupakan </w:t>
      </w:r>
      <w:proofErr w:type="spellStart"/>
      <w:r w:rsidRPr="003B73B6">
        <w:t>task</w:t>
      </w:r>
      <w:proofErr w:type="spellEnd"/>
      <w:r w:rsidRPr="003B73B6">
        <w:t xml:space="preserve"> yang tidak jauh berbeda dengan </w:t>
      </w:r>
      <w:proofErr w:type="spellStart"/>
      <w:r w:rsidRPr="003B73B6">
        <w:t>task</w:t>
      </w:r>
      <w:proofErr w:type="spellEnd"/>
      <w:r w:rsidRPr="003B73B6">
        <w:t xml:space="preserve"> NER sendiri.</w:t>
      </w:r>
      <w:r w:rsidR="00E6240B" w:rsidRPr="003B73B6">
        <w:t xml:space="preserve"> Bahkan persentase </w:t>
      </w:r>
      <w:proofErr w:type="spellStart"/>
      <w:r w:rsidR="00E6240B" w:rsidRPr="003B73B6">
        <w:t>nested</w:t>
      </w:r>
      <w:proofErr w:type="spellEnd"/>
      <w:r w:rsidR="00E6240B" w:rsidRPr="003B73B6">
        <w:t xml:space="preserve"> NER pada beberapa </w:t>
      </w:r>
      <w:proofErr w:type="spellStart"/>
      <w:r w:rsidR="00E6240B" w:rsidRPr="003B73B6">
        <w:t>dataset</w:t>
      </w:r>
      <w:proofErr w:type="spellEnd"/>
      <w:r w:rsidR="00E6240B" w:rsidRPr="003B73B6">
        <w:t xml:space="preserve"> signifikan, contohnya pada GENIA terkandung 17% </w:t>
      </w:r>
      <w:proofErr w:type="spellStart"/>
      <w:r w:rsidR="00E6240B" w:rsidRPr="003B73B6">
        <w:t>nested</w:t>
      </w:r>
      <w:proofErr w:type="spellEnd"/>
      <w:r w:rsidR="00E6240B" w:rsidRPr="003B73B6">
        <w:t xml:space="preserve"> NER dan 30% untuk </w:t>
      </w:r>
      <w:proofErr w:type="spellStart"/>
      <w:r w:rsidR="00E6240B" w:rsidRPr="003B73B6">
        <w:t>dataset</w:t>
      </w:r>
      <w:proofErr w:type="spellEnd"/>
      <w:r w:rsidR="00E6240B" w:rsidRPr="003B73B6">
        <w:t xml:space="preserve"> ACE.</w:t>
      </w:r>
      <w:r w:rsidRPr="003B73B6">
        <w:t xml:space="preserve"> Namun </w:t>
      </w:r>
      <w:proofErr w:type="spellStart"/>
      <w:r w:rsidRPr="003B73B6">
        <w:t>task</w:t>
      </w:r>
      <w:proofErr w:type="spellEnd"/>
      <w:r w:rsidRPr="003B73B6">
        <w:t xml:space="preserve"> ini sering dilewatkan, </w:t>
      </w:r>
      <w:proofErr w:type="spellStart"/>
      <w:r w:rsidRPr="003B73B6">
        <w:t>dimana</w:t>
      </w:r>
      <w:proofErr w:type="spellEnd"/>
      <w:r w:rsidRPr="003B73B6">
        <w:t xml:space="preserve"> penelitian pada umumnya hanya fokus pada </w:t>
      </w:r>
      <w:proofErr w:type="spellStart"/>
      <w:r w:rsidRPr="003B73B6">
        <w:t>task</w:t>
      </w:r>
      <w:proofErr w:type="spellEnd"/>
      <w:r w:rsidRPr="003B73B6">
        <w:t xml:space="preserve"> NER bukan yang </w:t>
      </w:r>
      <w:proofErr w:type="spellStart"/>
      <w:r w:rsidRPr="003B73B6">
        <w:t>nested</w:t>
      </w:r>
      <w:proofErr w:type="spellEnd"/>
      <w:r w:rsidRPr="003B73B6">
        <w:t xml:space="preserve">/bersarang. Jenny Rose </w:t>
      </w:r>
      <w:proofErr w:type="spellStart"/>
      <w:r w:rsidRPr="003B73B6">
        <w:t>Finkel</w:t>
      </w:r>
      <w:proofErr w:type="spellEnd"/>
      <w:r w:rsidRPr="003B73B6">
        <w:t xml:space="preserve"> dan Christopher D. </w:t>
      </w:r>
      <w:proofErr w:type="spellStart"/>
      <w:r w:rsidRPr="003B73B6">
        <w:t>Manning</w:t>
      </w:r>
      <w:proofErr w:type="spellEnd"/>
      <w:r w:rsidRPr="003B73B6">
        <w:rPr>
          <w:rStyle w:val="FootnoteReference"/>
        </w:rPr>
        <w:footnoteReference w:id="4"/>
      </w:r>
      <w:r w:rsidRPr="003B73B6">
        <w:t xml:space="preserve"> menjelaskan dengan baik mengenai </w:t>
      </w:r>
      <w:r w:rsidR="000F63CB" w:rsidRPr="003B73B6">
        <w:t xml:space="preserve">perkiraan </w:t>
      </w:r>
      <w:r w:rsidRPr="003B73B6">
        <w:t>alasan mengapa hal ini terjadi.</w:t>
      </w:r>
      <w:r w:rsidR="00A73EEB" w:rsidRPr="003B73B6">
        <w:t xml:space="preserve"> </w:t>
      </w:r>
      <w:proofErr w:type="spellStart"/>
      <w:r w:rsidR="0063595D" w:rsidRPr="003B73B6">
        <w:t>Finkel</w:t>
      </w:r>
      <w:proofErr w:type="spellEnd"/>
      <w:r w:rsidR="0063595D" w:rsidRPr="003B73B6">
        <w:t xml:space="preserve"> dan </w:t>
      </w:r>
      <w:proofErr w:type="spellStart"/>
      <w:r w:rsidR="0063595D" w:rsidRPr="003B73B6">
        <w:t>Manning</w:t>
      </w:r>
      <w:proofErr w:type="spellEnd"/>
      <w:r w:rsidR="0063595D" w:rsidRPr="003B73B6">
        <w:t xml:space="preserve"> menjelaskan bahwa dipercaya ada dua penyebab NER lebih meningkat daripada </w:t>
      </w:r>
      <w:proofErr w:type="spellStart"/>
      <w:r w:rsidR="0063595D" w:rsidRPr="003B73B6">
        <w:t>nested</w:t>
      </w:r>
      <w:proofErr w:type="spellEnd"/>
      <w:r w:rsidR="0063595D" w:rsidRPr="003B73B6">
        <w:t xml:space="preserve"> NER yaitu karena alasa</w:t>
      </w:r>
      <w:r w:rsidR="00E6240B" w:rsidRPr="003B73B6">
        <w:t>n</w:t>
      </w:r>
      <w:r w:rsidR="0063595D" w:rsidRPr="003B73B6">
        <w:t xml:space="preserve"> untuk kepraktisan dan alasan teknologi. </w:t>
      </w:r>
    </w:p>
    <w:p w14:paraId="4309A215" w14:textId="48737FC1" w:rsidR="00D238BD" w:rsidRPr="003B73B6" w:rsidRDefault="002E3E53" w:rsidP="00793751">
      <w:r w:rsidRPr="003B73B6">
        <w:t xml:space="preserve">Fakta bahwa penelitian terhadap NER disengaja tidak fokus pada </w:t>
      </w:r>
      <w:proofErr w:type="spellStart"/>
      <w:r w:rsidRPr="003B73B6">
        <w:t>nested</w:t>
      </w:r>
      <w:proofErr w:type="spellEnd"/>
      <w:r w:rsidRPr="003B73B6">
        <w:t xml:space="preserve"> NER</w:t>
      </w:r>
      <w:r w:rsidR="00626629" w:rsidRPr="003B73B6">
        <w:t xml:space="preserve"> hanya karena kepraktisan adalah</w:t>
      </w:r>
      <w:r w:rsidRPr="003B73B6">
        <w:t xml:space="preserve"> karena sebagian besar </w:t>
      </w:r>
      <w:proofErr w:type="spellStart"/>
      <w:r w:rsidRPr="003B73B6">
        <w:t>dataset</w:t>
      </w:r>
      <w:proofErr w:type="spellEnd"/>
      <w:r w:rsidRPr="003B73B6">
        <w:t xml:space="preserve"> NER, seperti </w:t>
      </w:r>
      <w:proofErr w:type="spellStart"/>
      <w:r w:rsidRPr="003B73B6">
        <w:t>CoNLL</w:t>
      </w:r>
      <w:proofErr w:type="spellEnd"/>
      <w:r w:rsidRPr="003B73B6">
        <w:t xml:space="preserve">, MUC-6, </w:t>
      </w:r>
      <w:proofErr w:type="spellStart"/>
      <w:r w:rsidRPr="003B73B6">
        <w:t>and</w:t>
      </w:r>
      <w:proofErr w:type="spellEnd"/>
      <w:r w:rsidRPr="003B73B6">
        <w:t xml:space="preserve"> MUC-7 NER, </w:t>
      </w:r>
      <w:r w:rsidR="00254C4F" w:rsidRPr="003B73B6">
        <w:t>memang memutuskan untuk</w:t>
      </w:r>
      <w:r w:rsidRPr="003B73B6">
        <w:t xml:space="preserve"> menganotasikan </w:t>
      </w:r>
      <w:proofErr w:type="spellStart"/>
      <w:r w:rsidRPr="003B73B6">
        <w:t>named</w:t>
      </w:r>
      <w:proofErr w:type="spellEnd"/>
      <w:r w:rsidRPr="003B73B6">
        <w:t xml:space="preserve"> </w:t>
      </w:r>
      <w:proofErr w:type="spellStart"/>
      <w:r w:rsidRPr="003B73B6">
        <w:t>entity</w:t>
      </w:r>
      <w:proofErr w:type="spellEnd"/>
      <w:r w:rsidRPr="003B73B6">
        <w:t xml:space="preserve"> dengan </w:t>
      </w:r>
      <w:proofErr w:type="spellStart"/>
      <w:r w:rsidRPr="003B73B6">
        <w:t>string</w:t>
      </w:r>
      <w:proofErr w:type="spellEnd"/>
      <w:r w:rsidRPr="003B73B6">
        <w:t xml:space="preserve"> terpanjang. Semisal untuk kata Bank Indonesia, akan dianotasikan Bank Indonesia dengan </w:t>
      </w:r>
      <w:proofErr w:type="spellStart"/>
      <w:r w:rsidRPr="003B73B6">
        <w:t>named</w:t>
      </w:r>
      <w:proofErr w:type="spellEnd"/>
      <w:r w:rsidRPr="003B73B6">
        <w:t xml:space="preserve"> </w:t>
      </w:r>
      <w:proofErr w:type="spellStart"/>
      <w:r w:rsidRPr="003B73B6">
        <w:t>entity</w:t>
      </w:r>
      <w:proofErr w:type="spellEnd"/>
      <w:r w:rsidRPr="003B73B6">
        <w:t xml:space="preserve"> organisasi, namun Indonesia tidak akan dianotasikan, di</w:t>
      </w:r>
      <w:r w:rsidR="00717BAA" w:rsidRPr="003B73B6">
        <w:t xml:space="preserve"> </w:t>
      </w:r>
      <w:r w:rsidRPr="003B73B6">
        <w:t>mana seharusnya kata Indonesia seharusnya dianotasikan lokasi.</w:t>
      </w:r>
      <w:r w:rsidR="00254C4F" w:rsidRPr="003B73B6">
        <w:t xml:space="preserve"> </w:t>
      </w:r>
      <w:r w:rsidR="00EB66BB" w:rsidRPr="003B73B6">
        <w:t xml:space="preserve">Dan mengapa dipercaya karena teknologi adalah karena tersedianya </w:t>
      </w:r>
      <w:proofErr w:type="spellStart"/>
      <w:r w:rsidR="00EB66BB" w:rsidRPr="003B73B6">
        <w:t>dataset</w:t>
      </w:r>
      <w:proofErr w:type="spellEnd"/>
      <w:r w:rsidR="00EB66BB" w:rsidRPr="003B73B6">
        <w:t xml:space="preserve"> yang tidak memfasilitasi </w:t>
      </w:r>
      <w:proofErr w:type="spellStart"/>
      <w:r w:rsidR="00EB66BB" w:rsidRPr="003B73B6">
        <w:t>named</w:t>
      </w:r>
      <w:proofErr w:type="spellEnd"/>
      <w:r w:rsidR="00EB66BB" w:rsidRPr="003B73B6">
        <w:t xml:space="preserve"> </w:t>
      </w:r>
      <w:proofErr w:type="spellStart"/>
      <w:r w:rsidR="00EB66BB" w:rsidRPr="003B73B6">
        <w:t>entity</w:t>
      </w:r>
      <w:proofErr w:type="spellEnd"/>
      <w:r w:rsidR="00EB66BB" w:rsidRPr="003B73B6">
        <w:t xml:space="preserve"> yang bersarang sehingga banyak penelitian yang mengembangkan untuk pengenalan </w:t>
      </w:r>
      <w:r w:rsidR="00EB66BB" w:rsidRPr="003B73B6">
        <w:rPr>
          <w:i/>
          <w:iCs/>
        </w:rPr>
        <w:t xml:space="preserve">flat </w:t>
      </w:r>
      <w:proofErr w:type="spellStart"/>
      <w:r w:rsidR="00EB66BB" w:rsidRPr="003B73B6">
        <w:rPr>
          <w:i/>
          <w:iCs/>
        </w:rPr>
        <w:t>named</w:t>
      </w:r>
      <w:proofErr w:type="spellEnd"/>
      <w:r w:rsidR="00EB66BB" w:rsidRPr="003B73B6">
        <w:rPr>
          <w:i/>
          <w:iCs/>
        </w:rPr>
        <w:t xml:space="preserve"> </w:t>
      </w:r>
      <w:proofErr w:type="spellStart"/>
      <w:r w:rsidR="00EB66BB" w:rsidRPr="003B73B6">
        <w:rPr>
          <w:i/>
          <w:iCs/>
        </w:rPr>
        <w:t>entity</w:t>
      </w:r>
      <w:proofErr w:type="spellEnd"/>
      <w:r w:rsidR="00EB66BB" w:rsidRPr="003B73B6">
        <w:t xml:space="preserve"> (</w:t>
      </w:r>
      <w:proofErr w:type="spellStart"/>
      <w:r w:rsidR="00EB66BB" w:rsidRPr="003B73B6">
        <w:t>named</w:t>
      </w:r>
      <w:proofErr w:type="spellEnd"/>
      <w:r w:rsidR="00EB66BB" w:rsidRPr="003B73B6">
        <w:t xml:space="preserve"> </w:t>
      </w:r>
      <w:proofErr w:type="spellStart"/>
      <w:r w:rsidR="00EB66BB" w:rsidRPr="003B73B6">
        <w:t>entity</w:t>
      </w:r>
      <w:proofErr w:type="spellEnd"/>
      <w:r w:rsidR="00EB66BB" w:rsidRPr="003B73B6">
        <w:t xml:space="preserve"> yang tidak bersarang). </w:t>
      </w:r>
      <w:r w:rsidR="00074716" w:rsidRPr="003B73B6">
        <w:t xml:space="preserve">Contoh </w:t>
      </w:r>
      <w:proofErr w:type="spellStart"/>
      <w:r w:rsidR="00B05C60" w:rsidRPr="003B73B6">
        <w:t>nested</w:t>
      </w:r>
      <w:proofErr w:type="spellEnd"/>
      <w:r w:rsidR="00B05C60" w:rsidRPr="003B73B6">
        <w:t xml:space="preserve"> NER berada pada </w:t>
      </w:r>
      <w:r w:rsidR="00B05C60" w:rsidRPr="003B73B6">
        <w:fldChar w:fldCharType="begin"/>
      </w:r>
      <w:r w:rsidR="00B05C60" w:rsidRPr="003B73B6">
        <w:instrText xml:space="preserve"> REF _Ref103345750 \h </w:instrText>
      </w:r>
      <w:r w:rsidR="00B05C60" w:rsidRPr="003B73B6">
        <w:fldChar w:fldCharType="separate"/>
      </w:r>
      <w:r w:rsidR="003B73B6" w:rsidRPr="003B73B6">
        <w:t xml:space="preserve">Gambar </w:t>
      </w:r>
      <w:r w:rsidR="003B73B6">
        <w:rPr>
          <w:noProof/>
        </w:rPr>
        <w:t>4</w:t>
      </w:r>
      <w:r w:rsidR="003B73B6" w:rsidRPr="003B73B6">
        <w:t>.</w:t>
      </w:r>
      <w:r w:rsidR="003B73B6">
        <w:rPr>
          <w:noProof/>
        </w:rPr>
        <w:t>1</w:t>
      </w:r>
      <w:r w:rsidR="00B05C60" w:rsidRPr="003B73B6">
        <w:fldChar w:fldCharType="end"/>
      </w:r>
      <w:r w:rsidR="00B05C60" w:rsidRPr="003B73B6">
        <w:t>.</w:t>
      </w:r>
    </w:p>
    <w:p w14:paraId="18965BB1" w14:textId="39B93B7D" w:rsidR="00C26627" w:rsidRPr="003B73B6" w:rsidRDefault="00C26627" w:rsidP="00793751"/>
    <w:p w14:paraId="1E76421C" w14:textId="77777777" w:rsidR="00C26627" w:rsidRPr="003B73B6" w:rsidRDefault="00C26627" w:rsidP="00C26627">
      <w:pPr>
        <w:keepNext/>
        <w:spacing w:line="240" w:lineRule="auto"/>
        <w:ind w:firstLine="0"/>
        <w:jc w:val="center"/>
      </w:pPr>
      <w:r w:rsidRPr="003B73B6">
        <w:rPr>
          <w:noProof/>
        </w:rPr>
        <w:drawing>
          <wp:inline distT="0" distB="0" distL="0" distR="0" wp14:anchorId="3B49AD18" wp14:editId="7F090785">
            <wp:extent cx="4784725" cy="1225550"/>
            <wp:effectExtent l="19050" t="19050" r="1587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57" t="4493" r="2620" b="8805"/>
                    <a:stretch/>
                  </pic:blipFill>
                  <pic:spPr bwMode="auto">
                    <a:xfrm>
                      <a:off x="0" y="0"/>
                      <a:ext cx="4784725" cy="122555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22BF977" w14:textId="486243EA" w:rsidR="00C26627" w:rsidRPr="003B73B6" w:rsidRDefault="00C26627" w:rsidP="00C26627">
      <w:pPr>
        <w:pStyle w:val="Caption"/>
      </w:pPr>
      <w:bookmarkStart w:id="1" w:name="_Ref103345750"/>
      <w:r w:rsidRPr="003B73B6">
        <w:t xml:space="preserve">Gambar </w:t>
      </w:r>
      <w:r w:rsidR="00075B71" w:rsidRPr="003B73B6">
        <w:fldChar w:fldCharType="begin"/>
      </w:r>
      <w:r w:rsidR="00075B71" w:rsidRPr="003B73B6">
        <w:instrText xml:space="preserve"> STYLEREF 1 \s </w:instrText>
      </w:r>
      <w:r w:rsidR="00075B71" w:rsidRPr="003B73B6">
        <w:fldChar w:fldCharType="separate"/>
      </w:r>
      <w:r w:rsidR="003B73B6">
        <w:rPr>
          <w:noProof/>
        </w:rPr>
        <w:t>4</w:t>
      </w:r>
      <w:r w:rsidR="00075B71" w:rsidRPr="003B73B6">
        <w:fldChar w:fldCharType="end"/>
      </w:r>
      <w:r w:rsidR="00075B71" w:rsidRPr="003B73B6">
        <w:t>.</w:t>
      </w:r>
      <w:r w:rsidR="00075B71" w:rsidRPr="003B73B6">
        <w:fldChar w:fldCharType="begin"/>
      </w:r>
      <w:r w:rsidR="00075B71" w:rsidRPr="003B73B6">
        <w:instrText xml:space="preserve"> SEQ Gambar \* ARABIC \s 1 </w:instrText>
      </w:r>
      <w:r w:rsidR="00075B71" w:rsidRPr="003B73B6">
        <w:fldChar w:fldCharType="separate"/>
      </w:r>
      <w:r w:rsidR="003B73B6">
        <w:rPr>
          <w:noProof/>
        </w:rPr>
        <w:t>1</w:t>
      </w:r>
      <w:r w:rsidR="00075B71" w:rsidRPr="003B73B6">
        <w:fldChar w:fldCharType="end"/>
      </w:r>
      <w:bookmarkEnd w:id="1"/>
      <w:r w:rsidRPr="003B73B6">
        <w:br/>
        <w:t xml:space="preserve">Contoh Hasil </w:t>
      </w:r>
      <w:proofErr w:type="spellStart"/>
      <w:r w:rsidRPr="003B73B6">
        <w:t>Task</w:t>
      </w:r>
      <w:proofErr w:type="spellEnd"/>
      <w:r w:rsidRPr="003B73B6">
        <w:t xml:space="preserve"> </w:t>
      </w:r>
      <w:proofErr w:type="spellStart"/>
      <w:r w:rsidRPr="003B73B6">
        <w:t>Nested</w:t>
      </w:r>
      <w:proofErr w:type="spellEnd"/>
      <w:r w:rsidRPr="003B73B6">
        <w:t xml:space="preserve"> NER</w:t>
      </w:r>
    </w:p>
    <w:p w14:paraId="016FD133" w14:textId="77777777" w:rsidR="00C26627" w:rsidRPr="003B73B6" w:rsidRDefault="00C26627" w:rsidP="00793751"/>
    <w:p w14:paraId="5B04797B" w14:textId="676C9BE0" w:rsidR="00CE0051" w:rsidRPr="003B73B6" w:rsidRDefault="00FD0FB8" w:rsidP="003A1673">
      <w:r w:rsidRPr="003B73B6">
        <w:t xml:space="preserve">Penelitian terhadap </w:t>
      </w:r>
      <w:proofErr w:type="spellStart"/>
      <w:r w:rsidRPr="003B73B6">
        <w:t>nested</w:t>
      </w:r>
      <w:proofErr w:type="spellEnd"/>
      <w:r w:rsidRPr="003B73B6">
        <w:t xml:space="preserve"> NER sebelumnya sudah ada</w:t>
      </w:r>
      <w:r w:rsidR="00563E2F" w:rsidRPr="003B73B6">
        <w:t xml:space="preserve"> seperti </w:t>
      </w:r>
      <w:r w:rsidRPr="003B73B6">
        <w:t xml:space="preserve">penelitian </w:t>
      </w:r>
      <w:r w:rsidR="00563E2F" w:rsidRPr="003B73B6">
        <w:t xml:space="preserve">sekitar </w:t>
      </w:r>
      <w:r w:rsidRPr="003B73B6">
        <w:t>tahun 2006</w:t>
      </w:r>
      <w:r w:rsidR="00563E2F" w:rsidRPr="003B73B6">
        <w:t>-2007</w:t>
      </w:r>
      <w:r w:rsidRPr="003B73B6">
        <w:t>.</w:t>
      </w:r>
      <w:r w:rsidR="00563E2F" w:rsidRPr="003B73B6">
        <w:t xml:space="preserve"> </w:t>
      </w:r>
      <w:r w:rsidR="003614F8" w:rsidRPr="003B73B6">
        <w:t xml:space="preserve">Meskipun begitu, </w:t>
      </w:r>
      <w:proofErr w:type="spellStart"/>
      <w:r w:rsidR="003614F8" w:rsidRPr="003B73B6">
        <w:t>nested</w:t>
      </w:r>
      <w:proofErr w:type="spellEnd"/>
      <w:r w:rsidR="003614F8" w:rsidRPr="003B73B6">
        <w:t xml:space="preserve"> NER masih belum diperjelas </w:t>
      </w:r>
      <w:r w:rsidR="003614F8" w:rsidRPr="003B73B6">
        <w:lastRenderedPageBreak/>
        <w:t xml:space="preserve">sebagai topik yang perlu diteliti lebih dalam atau topik yang perlu dikembangkan dengan metode selain penggantian </w:t>
      </w:r>
      <w:proofErr w:type="spellStart"/>
      <w:r w:rsidR="003614F8" w:rsidRPr="003B73B6">
        <w:t>dataset</w:t>
      </w:r>
      <w:proofErr w:type="spellEnd"/>
      <w:r w:rsidR="00E07E77" w:rsidRPr="003B73B6">
        <w:t>.</w:t>
      </w:r>
      <w:r w:rsidR="003B5A56" w:rsidRPr="003B73B6">
        <w:rPr>
          <w:rStyle w:val="FootnoteReference"/>
        </w:rPr>
        <w:footnoteReference w:id="5"/>
      </w:r>
      <w:r w:rsidR="00E07E77" w:rsidRPr="003B73B6">
        <w:t xml:space="preserve"> </w:t>
      </w:r>
      <w:r w:rsidR="005F2562" w:rsidRPr="003B73B6">
        <w:t xml:space="preserve">Sehingga </w:t>
      </w:r>
      <w:proofErr w:type="spellStart"/>
      <w:r w:rsidR="005F2562" w:rsidRPr="003B73B6">
        <w:t>Finkel</w:t>
      </w:r>
      <w:proofErr w:type="spellEnd"/>
      <w:r w:rsidR="005F2562" w:rsidRPr="003B73B6">
        <w:t xml:space="preserve"> dan </w:t>
      </w:r>
      <w:proofErr w:type="spellStart"/>
      <w:r w:rsidR="005F2562" w:rsidRPr="003B73B6">
        <w:t>Manning</w:t>
      </w:r>
      <w:proofErr w:type="spellEnd"/>
      <w:r w:rsidR="005F2562" w:rsidRPr="003B73B6">
        <w:t xml:space="preserve"> melakukan penelitian dengan </w:t>
      </w:r>
      <w:proofErr w:type="spellStart"/>
      <w:r w:rsidR="005F2562" w:rsidRPr="003B73B6">
        <w:t>nested</w:t>
      </w:r>
      <w:proofErr w:type="spellEnd"/>
      <w:r w:rsidR="005F2562" w:rsidRPr="003B73B6">
        <w:t xml:space="preserve"> NER sebagai topik dan judul utam</w:t>
      </w:r>
      <w:r w:rsidR="006865BC" w:rsidRPr="003B73B6">
        <w:t xml:space="preserve">anya. </w:t>
      </w:r>
      <w:r w:rsidR="002E76D9" w:rsidRPr="003B73B6">
        <w:t>Setelah tahun</w:t>
      </w:r>
      <w:r w:rsidR="00753799" w:rsidRPr="003B73B6">
        <w:t xml:space="preserve"> 2009 sedikit demi sedikit penelitian </w:t>
      </w:r>
      <w:proofErr w:type="spellStart"/>
      <w:r w:rsidR="00753799" w:rsidRPr="003B73B6">
        <w:t>nested</w:t>
      </w:r>
      <w:proofErr w:type="spellEnd"/>
      <w:r w:rsidR="00753799" w:rsidRPr="003B73B6">
        <w:t xml:space="preserve"> NER lebih sering dilakukan meskipun tidak banyak</w:t>
      </w:r>
      <w:r w:rsidR="00E7661C" w:rsidRPr="003B73B6">
        <w:t>.</w:t>
      </w:r>
    </w:p>
    <w:p w14:paraId="5FAE4B97" w14:textId="77777777" w:rsidR="003A1673" w:rsidRPr="003B73B6" w:rsidRDefault="003A1673" w:rsidP="003A1673"/>
    <w:p w14:paraId="7229DA2E" w14:textId="2576F225" w:rsidR="000450F4" w:rsidRPr="003B73B6" w:rsidRDefault="001C10CB" w:rsidP="000450F4">
      <w:pPr>
        <w:pStyle w:val="Heading2"/>
      </w:pPr>
      <w:proofErr w:type="spellStart"/>
      <w:r w:rsidRPr="003B73B6">
        <w:t>Dataset</w:t>
      </w:r>
      <w:proofErr w:type="spellEnd"/>
      <w:r w:rsidRPr="003B73B6">
        <w:t xml:space="preserve"> dan </w:t>
      </w:r>
      <w:proofErr w:type="spellStart"/>
      <w:r w:rsidRPr="003B73B6">
        <w:t>Tagset</w:t>
      </w:r>
      <w:proofErr w:type="spellEnd"/>
      <w:r w:rsidRPr="003B73B6">
        <w:t xml:space="preserve"> Bahasa Inggris</w:t>
      </w:r>
    </w:p>
    <w:p w14:paraId="29E8CB09" w14:textId="6580C12F" w:rsidR="001C10CB" w:rsidRPr="003B73B6" w:rsidRDefault="00111B37" w:rsidP="001C10CB">
      <w:proofErr w:type="spellStart"/>
      <w:r w:rsidRPr="003B73B6">
        <w:t>Dataset</w:t>
      </w:r>
      <w:proofErr w:type="spellEnd"/>
      <w:r w:rsidRPr="003B73B6">
        <w:t xml:space="preserve"> yang digunakan pada penelitian yang dirujuk di tugas akhir ini menggunakan beberapa </w:t>
      </w:r>
      <w:proofErr w:type="spellStart"/>
      <w:r w:rsidRPr="003B73B6">
        <w:t>dataset</w:t>
      </w:r>
      <w:proofErr w:type="spellEnd"/>
      <w:r w:rsidRPr="003B73B6">
        <w:t xml:space="preserve">, tetapi sebagai </w:t>
      </w:r>
      <w:r w:rsidR="000B38BE" w:rsidRPr="003B73B6">
        <w:t>rujukan</w:t>
      </w:r>
      <w:r w:rsidRPr="003B73B6">
        <w:t xml:space="preserve"> utama di penelitian utama ini akan fokus pada </w:t>
      </w:r>
      <w:proofErr w:type="spellStart"/>
      <w:r w:rsidRPr="003B73B6">
        <w:t>dataset</w:t>
      </w:r>
      <w:proofErr w:type="spellEnd"/>
      <w:r w:rsidRPr="003B73B6">
        <w:t xml:space="preserve"> GENIA</w:t>
      </w:r>
      <w:r w:rsidR="009671D6" w:rsidRPr="003B73B6">
        <w:rPr>
          <w:rStyle w:val="FootnoteReference"/>
        </w:rPr>
        <w:footnoteReference w:id="6"/>
      </w:r>
      <w:r w:rsidRPr="003B73B6">
        <w:t xml:space="preserve">. </w:t>
      </w:r>
      <w:r w:rsidR="003D66FF" w:rsidRPr="003B73B6">
        <w:t xml:space="preserve">Sebagai informasi tambahan, </w:t>
      </w:r>
      <w:proofErr w:type="spellStart"/>
      <w:r w:rsidR="003D66FF" w:rsidRPr="003B73B6">
        <w:t>dataset</w:t>
      </w:r>
      <w:proofErr w:type="spellEnd"/>
      <w:r w:rsidR="003D66FF" w:rsidRPr="003B73B6">
        <w:t xml:space="preserve"> lain yang digunakan oleh peneliti </w:t>
      </w:r>
      <w:proofErr w:type="spellStart"/>
      <w:r w:rsidR="003D66FF" w:rsidRPr="003B73B6">
        <w:t>Sequence</w:t>
      </w:r>
      <w:proofErr w:type="spellEnd"/>
      <w:r w:rsidR="003D66FF" w:rsidRPr="003B73B6">
        <w:t>-</w:t>
      </w:r>
      <w:proofErr w:type="spellStart"/>
      <w:r w:rsidR="003D66FF" w:rsidRPr="003B73B6">
        <w:t>to</w:t>
      </w:r>
      <w:proofErr w:type="spellEnd"/>
      <w:r w:rsidR="003D66FF" w:rsidRPr="003B73B6">
        <w:t>-Set Network adalah ACE 2004</w:t>
      </w:r>
      <w:r w:rsidR="00FC2A73" w:rsidRPr="003B73B6">
        <w:rPr>
          <w:rStyle w:val="FootnoteReference"/>
        </w:rPr>
        <w:footnoteReference w:id="7"/>
      </w:r>
      <w:r w:rsidR="003D66FF" w:rsidRPr="003B73B6">
        <w:t>, ACE 2005</w:t>
      </w:r>
      <w:r w:rsidR="00FD745E" w:rsidRPr="003B73B6">
        <w:rPr>
          <w:rStyle w:val="FootnoteReference"/>
        </w:rPr>
        <w:footnoteReference w:id="8"/>
      </w:r>
      <w:r w:rsidR="003D66FF" w:rsidRPr="003B73B6">
        <w:t>, KBP 2017</w:t>
      </w:r>
      <w:r w:rsidR="00FD745E" w:rsidRPr="003B73B6">
        <w:rPr>
          <w:rStyle w:val="FootnoteReference"/>
        </w:rPr>
        <w:footnoteReference w:id="9"/>
      </w:r>
      <w:r w:rsidR="002507AD" w:rsidRPr="003B73B6">
        <w:t xml:space="preserve">. </w:t>
      </w:r>
      <w:r w:rsidR="00282314" w:rsidRPr="003B73B6">
        <w:t xml:space="preserve">Keempat </w:t>
      </w:r>
      <w:proofErr w:type="spellStart"/>
      <w:r w:rsidR="00282314" w:rsidRPr="003B73B6">
        <w:t>dataset</w:t>
      </w:r>
      <w:proofErr w:type="spellEnd"/>
      <w:r w:rsidR="00282314" w:rsidRPr="003B73B6">
        <w:t xml:space="preserve"> yang digunakan merupakan beberapa </w:t>
      </w:r>
      <w:proofErr w:type="spellStart"/>
      <w:r w:rsidR="00282314" w:rsidRPr="003B73B6">
        <w:t>dataset</w:t>
      </w:r>
      <w:proofErr w:type="spellEnd"/>
      <w:r w:rsidR="00282314" w:rsidRPr="003B73B6">
        <w:t xml:space="preserve"> standar yang digunakan dalam penelitian NER bahasa Inggris.</w:t>
      </w:r>
      <w:r w:rsidR="006B03EB" w:rsidRPr="003B73B6">
        <w:t xml:space="preserve"> Berikut penjelasan singkat untuk </w:t>
      </w:r>
      <w:proofErr w:type="spellStart"/>
      <w:r w:rsidR="006B03EB" w:rsidRPr="003B73B6">
        <w:t>dataset</w:t>
      </w:r>
      <w:proofErr w:type="spellEnd"/>
      <w:r w:rsidR="006B03EB" w:rsidRPr="003B73B6">
        <w:t xml:space="preserve"> yang digunakan</w:t>
      </w:r>
      <w:r w:rsidR="00A90813" w:rsidRPr="003B73B6">
        <w:t xml:space="preserve"> dalam </w:t>
      </w:r>
      <w:proofErr w:type="spellStart"/>
      <w:r w:rsidR="00A90813" w:rsidRPr="003B73B6">
        <w:t>Sequence</w:t>
      </w:r>
      <w:proofErr w:type="spellEnd"/>
      <w:r w:rsidR="00A90813" w:rsidRPr="003B73B6">
        <w:t>-</w:t>
      </w:r>
      <w:proofErr w:type="spellStart"/>
      <w:r w:rsidR="00A90813" w:rsidRPr="003B73B6">
        <w:t>to</w:t>
      </w:r>
      <w:proofErr w:type="spellEnd"/>
      <w:r w:rsidR="00A90813" w:rsidRPr="003B73B6">
        <w:t>-Set Network</w:t>
      </w:r>
      <w:r w:rsidR="006B03EB" w:rsidRPr="003B73B6">
        <w:t>.</w:t>
      </w:r>
    </w:p>
    <w:p w14:paraId="61742302" w14:textId="048FBE3E" w:rsidR="006B03EB" w:rsidRPr="003B73B6" w:rsidRDefault="00C64399" w:rsidP="001C10CB">
      <w:proofErr w:type="spellStart"/>
      <w:r w:rsidRPr="003B73B6">
        <w:t>Dataset</w:t>
      </w:r>
      <w:proofErr w:type="spellEnd"/>
      <w:r w:rsidRPr="003B73B6">
        <w:t xml:space="preserve"> GENIA adalah </w:t>
      </w:r>
      <w:proofErr w:type="spellStart"/>
      <w:r w:rsidRPr="003B73B6">
        <w:t>dataset</w:t>
      </w:r>
      <w:proofErr w:type="spellEnd"/>
      <w:r w:rsidRPr="003B73B6">
        <w:t xml:space="preserve"> utama untuk penulisan biomedis dalam penelitian bidang NLP. </w:t>
      </w:r>
      <w:r w:rsidR="005840E3" w:rsidRPr="003B73B6">
        <w:t xml:space="preserve">Tujuan utama adanya </w:t>
      </w:r>
      <w:proofErr w:type="spellStart"/>
      <w:r w:rsidR="005840E3" w:rsidRPr="003B73B6">
        <w:t>dataset</w:t>
      </w:r>
      <w:proofErr w:type="spellEnd"/>
      <w:r w:rsidR="005840E3" w:rsidRPr="003B73B6">
        <w:t xml:space="preserve"> ini untuk membantu perkembangan ekstraksi informasi dan </w:t>
      </w:r>
      <w:proofErr w:type="spellStart"/>
      <w:r w:rsidR="005840E3" w:rsidRPr="003B73B6">
        <w:rPr>
          <w:i/>
          <w:iCs/>
        </w:rPr>
        <w:t>mining</w:t>
      </w:r>
      <w:proofErr w:type="spellEnd"/>
      <w:r w:rsidR="005840E3" w:rsidRPr="003B73B6">
        <w:t xml:space="preserve"> teks dalam domain </w:t>
      </w:r>
      <w:proofErr w:type="spellStart"/>
      <w:r w:rsidR="005840E3" w:rsidRPr="003B73B6">
        <w:rPr>
          <w:i/>
          <w:iCs/>
        </w:rPr>
        <w:t>molecular</w:t>
      </w:r>
      <w:proofErr w:type="spellEnd"/>
      <w:r w:rsidR="005840E3" w:rsidRPr="003B73B6">
        <w:rPr>
          <w:i/>
          <w:iCs/>
        </w:rPr>
        <w:t xml:space="preserve"> </w:t>
      </w:r>
      <w:proofErr w:type="spellStart"/>
      <w:r w:rsidR="005840E3" w:rsidRPr="003B73B6">
        <w:rPr>
          <w:i/>
          <w:iCs/>
        </w:rPr>
        <w:t>biology</w:t>
      </w:r>
      <w:proofErr w:type="spellEnd"/>
      <w:r w:rsidR="005840E3" w:rsidRPr="003B73B6">
        <w:t xml:space="preserve">. </w:t>
      </w:r>
      <w:r w:rsidR="002D1B6B" w:rsidRPr="003B73B6">
        <w:t xml:space="preserve">GENIA dapat digunakan dalam beberapa kategori penelitian seperti </w:t>
      </w:r>
      <w:proofErr w:type="spellStart"/>
      <w:r w:rsidR="002D1B6B" w:rsidRPr="003B73B6">
        <w:rPr>
          <w:i/>
          <w:iCs/>
        </w:rPr>
        <w:t>Part-of-Speech</w:t>
      </w:r>
      <w:proofErr w:type="spellEnd"/>
      <w:r w:rsidR="002D1B6B" w:rsidRPr="003B73B6">
        <w:rPr>
          <w:i/>
          <w:iCs/>
        </w:rPr>
        <w:t xml:space="preserve"> </w:t>
      </w:r>
      <w:proofErr w:type="spellStart"/>
      <w:r w:rsidR="002D1B6B" w:rsidRPr="003B73B6">
        <w:rPr>
          <w:i/>
          <w:iCs/>
        </w:rPr>
        <w:t>annotation</w:t>
      </w:r>
      <w:proofErr w:type="spellEnd"/>
      <w:r w:rsidR="002D1B6B" w:rsidRPr="003B73B6">
        <w:t xml:space="preserve">, </w:t>
      </w:r>
      <w:proofErr w:type="spellStart"/>
      <w:r w:rsidR="002D1B6B" w:rsidRPr="003B73B6">
        <w:rPr>
          <w:i/>
          <w:iCs/>
        </w:rPr>
        <w:t>Constituency</w:t>
      </w:r>
      <w:proofErr w:type="spellEnd"/>
      <w:r w:rsidR="002D1B6B" w:rsidRPr="003B73B6">
        <w:t xml:space="preserve"> (</w:t>
      </w:r>
      <w:proofErr w:type="spellStart"/>
      <w:r w:rsidR="002D1B6B" w:rsidRPr="003B73B6">
        <w:rPr>
          <w:i/>
          <w:iCs/>
        </w:rPr>
        <w:t>phrase</w:t>
      </w:r>
      <w:proofErr w:type="spellEnd"/>
      <w:r w:rsidR="002D1B6B" w:rsidRPr="003B73B6">
        <w:rPr>
          <w:i/>
          <w:iCs/>
        </w:rPr>
        <w:t xml:space="preserve"> </w:t>
      </w:r>
      <w:proofErr w:type="spellStart"/>
      <w:r w:rsidR="002D1B6B" w:rsidRPr="003B73B6">
        <w:rPr>
          <w:i/>
          <w:iCs/>
        </w:rPr>
        <w:t>structure</w:t>
      </w:r>
      <w:proofErr w:type="spellEnd"/>
      <w:r w:rsidR="002D1B6B" w:rsidRPr="003B73B6">
        <w:t xml:space="preserve">) </w:t>
      </w:r>
      <w:proofErr w:type="spellStart"/>
      <w:r w:rsidR="002D1B6B" w:rsidRPr="003B73B6">
        <w:rPr>
          <w:i/>
          <w:iCs/>
        </w:rPr>
        <w:t>syntactic</w:t>
      </w:r>
      <w:proofErr w:type="spellEnd"/>
      <w:r w:rsidR="002D1B6B" w:rsidRPr="003B73B6">
        <w:rPr>
          <w:i/>
          <w:iCs/>
        </w:rPr>
        <w:t xml:space="preserve"> </w:t>
      </w:r>
      <w:proofErr w:type="spellStart"/>
      <w:r w:rsidR="002D1B6B" w:rsidRPr="003B73B6">
        <w:rPr>
          <w:i/>
          <w:iCs/>
        </w:rPr>
        <w:t>annotation</w:t>
      </w:r>
      <w:proofErr w:type="spellEnd"/>
      <w:r w:rsidR="002D1B6B" w:rsidRPr="003B73B6">
        <w:t xml:space="preserve">, </w:t>
      </w:r>
      <w:r w:rsidR="002D1B6B" w:rsidRPr="003B73B6">
        <w:rPr>
          <w:i/>
          <w:iCs/>
        </w:rPr>
        <w:t xml:space="preserve">Term </w:t>
      </w:r>
      <w:proofErr w:type="spellStart"/>
      <w:r w:rsidR="002D1B6B" w:rsidRPr="003B73B6">
        <w:rPr>
          <w:i/>
          <w:iCs/>
        </w:rPr>
        <w:t>annotation</w:t>
      </w:r>
      <w:proofErr w:type="spellEnd"/>
      <w:r w:rsidR="002D1B6B" w:rsidRPr="003B73B6">
        <w:t xml:space="preserve">, </w:t>
      </w:r>
      <w:r w:rsidR="002D1B6B" w:rsidRPr="003B73B6">
        <w:rPr>
          <w:i/>
          <w:iCs/>
        </w:rPr>
        <w:t xml:space="preserve">Event </w:t>
      </w:r>
      <w:proofErr w:type="spellStart"/>
      <w:r w:rsidR="002D1B6B" w:rsidRPr="003B73B6">
        <w:rPr>
          <w:i/>
          <w:iCs/>
        </w:rPr>
        <w:t>annotation</w:t>
      </w:r>
      <w:proofErr w:type="spellEnd"/>
      <w:r w:rsidR="002D1B6B" w:rsidRPr="003B73B6">
        <w:t xml:space="preserve">, </w:t>
      </w:r>
      <w:proofErr w:type="spellStart"/>
      <w:r w:rsidR="002D1B6B" w:rsidRPr="003B73B6">
        <w:rPr>
          <w:i/>
          <w:iCs/>
        </w:rPr>
        <w:t>Relation</w:t>
      </w:r>
      <w:proofErr w:type="spellEnd"/>
      <w:r w:rsidR="002D1B6B" w:rsidRPr="003B73B6">
        <w:rPr>
          <w:i/>
          <w:iCs/>
        </w:rPr>
        <w:t xml:space="preserve"> </w:t>
      </w:r>
      <w:proofErr w:type="spellStart"/>
      <w:r w:rsidR="002D1B6B" w:rsidRPr="003B73B6">
        <w:rPr>
          <w:i/>
          <w:iCs/>
        </w:rPr>
        <w:t>annotation</w:t>
      </w:r>
      <w:proofErr w:type="spellEnd"/>
      <w:r w:rsidR="002D1B6B" w:rsidRPr="003B73B6">
        <w:t xml:space="preserve">, </w:t>
      </w:r>
      <w:proofErr w:type="spellStart"/>
      <w:r w:rsidR="002D1B6B" w:rsidRPr="003B73B6">
        <w:rPr>
          <w:i/>
          <w:iCs/>
        </w:rPr>
        <w:t>Coreference</w:t>
      </w:r>
      <w:proofErr w:type="spellEnd"/>
      <w:r w:rsidR="002D1B6B" w:rsidRPr="003B73B6">
        <w:rPr>
          <w:i/>
          <w:iCs/>
        </w:rPr>
        <w:t xml:space="preserve"> </w:t>
      </w:r>
      <w:proofErr w:type="spellStart"/>
      <w:r w:rsidR="002D1B6B" w:rsidRPr="003B73B6">
        <w:rPr>
          <w:i/>
          <w:iCs/>
        </w:rPr>
        <w:t>annotation</w:t>
      </w:r>
      <w:proofErr w:type="spellEnd"/>
      <w:r w:rsidR="002D1B6B" w:rsidRPr="003B73B6">
        <w:t>.</w:t>
      </w:r>
      <w:r w:rsidR="00424447" w:rsidRPr="003B73B6">
        <w:t xml:space="preserve"> </w:t>
      </w:r>
      <w:r w:rsidR="002D3AAC" w:rsidRPr="003B73B6">
        <w:t xml:space="preserve">Bahkan GENIA adalah salah satu </w:t>
      </w:r>
      <w:proofErr w:type="spellStart"/>
      <w:r w:rsidR="002D3AAC" w:rsidRPr="003B73B6">
        <w:t>dataset</w:t>
      </w:r>
      <w:proofErr w:type="spellEnd"/>
      <w:r w:rsidR="002D3AAC" w:rsidRPr="003B73B6">
        <w:t xml:space="preserve"> yang pada awalnya menganotasikan </w:t>
      </w:r>
      <w:proofErr w:type="spellStart"/>
      <w:r w:rsidR="002D3AAC" w:rsidRPr="003B73B6">
        <w:t>dataset</w:t>
      </w:r>
      <w:proofErr w:type="spellEnd"/>
      <w:r w:rsidR="001449C3" w:rsidRPr="003B73B6">
        <w:t xml:space="preserve"> </w:t>
      </w:r>
      <w:proofErr w:type="spellStart"/>
      <w:r w:rsidR="002D3AAC" w:rsidRPr="003B73B6">
        <w:t>nya</w:t>
      </w:r>
      <w:proofErr w:type="spellEnd"/>
      <w:r w:rsidR="002D3AAC" w:rsidRPr="003B73B6">
        <w:t xml:space="preserve"> secara </w:t>
      </w:r>
      <w:proofErr w:type="spellStart"/>
      <w:r w:rsidR="002D3AAC" w:rsidRPr="003B73B6">
        <w:t>nested</w:t>
      </w:r>
      <w:proofErr w:type="spellEnd"/>
      <w:r w:rsidR="002D3AAC" w:rsidRPr="003B73B6">
        <w:t xml:space="preserve"> bukan flat</w:t>
      </w:r>
      <w:r w:rsidR="00392FD0" w:rsidRPr="003B73B6">
        <w:t xml:space="preserve"> (tidak menghiraukan </w:t>
      </w:r>
      <w:proofErr w:type="spellStart"/>
      <w:r w:rsidR="00392FD0" w:rsidRPr="003B73B6">
        <w:t>nested</w:t>
      </w:r>
      <w:proofErr w:type="spellEnd"/>
      <w:r w:rsidR="00392FD0" w:rsidRPr="003B73B6">
        <w:t xml:space="preserve"> </w:t>
      </w:r>
      <w:proofErr w:type="spellStart"/>
      <w:r w:rsidR="00392FD0" w:rsidRPr="003B73B6">
        <w:t>named</w:t>
      </w:r>
      <w:proofErr w:type="spellEnd"/>
      <w:r w:rsidR="00392FD0" w:rsidRPr="003B73B6">
        <w:t xml:space="preserve"> </w:t>
      </w:r>
      <w:proofErr w:type="spellStart"/>
      <w:r w:rsidR="00392FD0" w:rsidRPr="003B73B6">
        <w:t>entities</w:t>
      </w:r>
      <w:proofErr w:type="spellEnd"/>
      <w:r w:rsidR="00392FD0" w:rsidRPr="003B73B6">
        <w:t xml:space="preserve">). </w:t>
      </w:r>
    </w:p>
    <w:p w14:paraId="415965E0" w14:textId="43934A21" w:rsidR="00627DD6" w:rsidRPr="003B73B6" w:rsidRDefault="00615BF8" w:rsidP="001C10CB">
      <w:r w:rsidRPr="003B73B6">
        <w:t xml:space="preserve">Sedangkan </w:t>
      </w:r>
      <w:proofErr w:type="spellStart"/>
      <w:r w:rsidRPr="003B73B6">
        <w:t>dataset</w:t>
      </w:r>
      <w:proofErr w:type="spellEnd"/>
      <w:r w:rsidRPr="003B73B6">
        <w:t xml:space="preserve"> ACE 2004 dan ACE 2005 berasal dari program riset yang sama yaitu ACE (</w:t>
      </w:r>
      <w:proofErr w:type="spellStart"/>
      <w:r w:rsidRPr="003B73B6">
        <w:t>Automatic</w:t>
      </w:r>
      <w:proofErr w:type="spellEnd"/>
      <w:r w:rsidRPr="003B73B6">
        <w:t xml:space="preserve"> </w:t>
      </w:r>
      <w:proofErr w:type="spellStart"/>
      <w:r w:rsidRPr="003B73B6">
        <w:t>Content</w:t>
      </w:r>
      <w:proofErr w:type="spellEnd"/>
      <w:r w:rsidRPr="003B73B6">
        <w:t xml:space="preserve"> </w:t>
      </w:r>
      <w:proofErr w:type="spellStart"/>
      <w:r w:rsidRPr="003B73B6">
        <w:t>Extraction</w:t>
      </w:r>
      <w:proofErr w:type="spellEnd"/>
      <w:r w:rsidRPr="003B73B6">
        <w:t>)</w:t>
      </w:r>
      <w:r w:rsidR="00C0072C" w:rsidRPr="003B73B6">
        <w:t xml:space="preserve"> oleh institut NIST (National </w:t>
      </w:r>
      <w:proofErr w:type="spellStart"/>
      <w:r w:rsidR="00C0072C" w:rsidRPr="003B73B6">
        <w:lastRenderedPageBreak/>
        <w:t>Institute</w:t>
      </w:r>
      <w:proofErr w:type="spellEnd"/>
      <w:r w:rsidR="00C0072C" w:rsidRPr="003B73B6">
        <w:t xml:space="preserve"> </w:t>
      </w:r>
      <w:proofErr w:type="spellStart"/>
      <w:r w:rsidR="00C0072C" w:rsidRPr="003B73B6">
        <w:t>of</w:t>
      </w:r>
      <w:proofErr w:type="spellEnd"/>
      <w:r w:rsidR="00C0072C" w:rsidRPr="003B73B6">
        <w:t xml:space="preserve"> </w:t>
      </w:r>
      <w:proofErr w:type="spellStart"/>
      <w:r w:rsidR="00C0072C" w:rsidRPr="003B73B6">
        <w:t>Standards</w:t>
      </w:r>
      <w:proofErr w:type="spellEnd"/>
      <w:r w:rsidR="00C0072C" w:rsidRPr="003B73B6">
        <w:t xml:space="preserve"> </w:t>
      </w:r>
      <w:proofErr w:type="spellStart"/>
      <w:r w:rsidR="00C0072C" w:rsidRPr="003B73B6">
        <w:t>and</w:t>
      </w:r>
      <w:proofErr w:type="spellEnd"/>
      <w:r w:rsidR="00C0072C" w:rsidRPr="003B73B6">
        <w:t xml:space="preserve"> Technology)</w:t>
      </w:r>
      <w:r w:rsidR="004F0388" w:rsidRPr="003B73B6">
        <w:t xml:space="preserve"> yang mengutamakan pengembangan ekstraksi informasi dan sudah berjalan dari tahun 1999 sampai 2008. Tidak hanya bahasa Inggris, </w:t>
      </w:r>
      <w:proofErr w:type="spellStart"/>
      <w:r w:rsidR="004F0388" w:rsidRPr="003B73B6">
        <w:t>dataset</w:t>
      </w:r>
      <w:proofErr w:type="spellEnd"/>
      <w:r w:rsidR="004F0388" w:rsidRPr="003B73B6">
        <w:t xml:space="preserve"> ACE </w:t>
      </w:r>
      <w:r w:rsidR="001449C3" w:rsidRPr="003B73B6">
        <w:t>berkembang</w:t>
      </w:r>
      <w:r w:rsidR="004F0388" w:rsidRPr="003B73B6">
        <w:t xml:space="preserve"> tiap tahunnya dengan menyediakan untuk bahasa Mandarin, bahasa Arab, dan bahasa Spanyol.</w:t>
      </w:r>
      <w:r w:rsidR="0058542C" w:rsidRPr="003B73B6">
        <w:t xml:space="preserve"> Teks yang disediakan ACE berasal dari teks berita maupun teks siaran. </w:t>
      </w:r>
    </w:p>
    <w:p w14:paraId="0F513B61" w14:textId="515B513F" w:rsidR="002507AD" w:rsidRPr="003B73B6" w:rsidRDefault="00A53773" w:rsidP="001C10CB">
      <w:r w:rsidRPr="003B73B6">
        <w:t xml:space="preserve">Selain ACE, NIST juga menyediakan </w:t>
      </w:r>
      <w:proofErr w:type="spellStart"/>
      <w:r w:rsidRPr="003B73B6">
        <w:t>dataset</w:t>
      </w:r>
      <w:proofErr w:type="spellEnd"/>
      <w:r w:rsidRPr="003B73B6">
        <w:t xml:space="preserve"> lain dari konferensi mereka </w:t>
      </w:r>
      <w:proofErr w:type="spellStart"/>
      <w:r w:rsidRPr="003B73B6">
        <w:t>Text</w:t>
      </w:r>
      <w:proofErr w:type="spellEnd"/>
      <w:r w:rsidRPr="003B73B6">
        <w:t xml:space="preserve"> </w:t>
      </w:r>
      <w:proofErr w:type="spellStart"/>
      <w:r w:rsidRPr="003B73B6">
        <w:t>Analysis</w:t>
      </w:r>
      <w:proofErr w:type="spellEnd"/>
      <w:r w:rsidRPr="003B73B6">
        <w:t xml:space="preserve"> </w:t>
      </w:r>
      <w:proofErr w:type="spellStart"/>
      <w:r w:rsidRPr="003B73B6">
        <w:t>Conference</w:t>
      </w:r>
      <w:proofErr w:type="spellEnd"/>
      <w:r w:rsidRPr="003B73B6">
        <w:t xml:space="preserve"> 2017 dengan nama </w:t>
      </w:r>
      <w:proofErr w:type="spellStart"/>
      <w:r w:rsidRPr="003B73B6">
        <w:t>dataset</w:t>
      </w:r>
      <w:proofErr w:type="spellEnd"/>
      <w:r w:rsidRPr="003B73B6">
        <w:t xml:space="preserve"> </w:t>
      </w:r>
      <w:proofErr w:type="spellStart"/>
      <w:r w:rsidR="003D3D84" w:rsidRPr="003B73B6">
        <w:t>Knowledge</w:t>
      </w:r>
      <w:proofErr w:type="spellEnd"/>
      <w:r w:rsidR="003D3D84" w:rsidRPr="003B73B6">
        <w:t xml:space="preserve"> Base </w:t>
      </w:r>
      <w:proofErr w:type="spellStart"/>
      <w:r w:rsidR="003D3D84" w:rsidRPr="003B73B6">
        <w:t>Population</w:t>
      </w:r>
      <w:proofErr w:type="spellEnd"/>
      <w:r w:rsidR="003D3D84" w:rsidRPr="003B73B6">
        <w:t xml:space="preserve"> (</w:t>
      </w:r>
      <w:r w:rsidRPr="003B73B6">
        <w:t>KBP</w:t>
      </w:r>
      <w:r w:rsidR="003D3D84" w:rsidRPr="003B73B6">
        <w:t>)</w:t>
      </w:r>
      <w:r w:rsidRPr="003B73B6">
        <w:t xml:space="preserve"> 2017. </w:t>
      </w:r>
      <w:r w:rsidR="001B6A58" w:rsidRPr="003B73B6">
        <w:t xml:space="preserve">TAC adalah konferensi yang menyediakan </w:t>
      </w:r>
      <w:proofErr w:type="spellStart"/>
      <w:r w:rsidR="001B6A58" w:rsidRPr="003B73B6">
        <w:rPr>
          <w:i/>
          <w:iCs/>
        </w:rPr>
        <w:t>evaluation</w:t>
      </w:r>
      <w:proofErr w:type="spellEnd"/>
      <w:r w:rsidR="001B6A58" w:rsidRPr="003B73B6">
        <w:rPr>
          <w:i/>
          <w:iCs/>
        </w:rPr>
        <w:t xml:space="preserve"> </w:t>
      </w:r>
      <w:proofErr w:type="spellStart"/>
      <w:r w:rsidR="001B6A58" w:rsidRPr="003B73B6">
        <w:rPr>
          <w:i/>
          <w:iCs/>
        </w:rPr>
        <w:t>workshop</w:t>
      </w:r>
      <w:proofErr w:type="spellEnd"/>
      <w:r w:rsidR="001B6A58" w:rsidRPr="003B73B6">
        <w:t xml:space="preserve"> untuk membantu berkem</w:t>
      </w:r>
      <w:r w:rsidR="00C351EA" w:rsidRPr="003B73B6">
        <w:t>ba</w:t>
      </w:r>
      <w:r w:rsidR="001B6A58" w:rsidRPr="003B73B6">
        <w:t>ngnya penelitian di bidang NLP</w:t>
      </w:r>
      <w:r w:rsidR="00653424" w:rsidRPr="003B73B6">
        <w:t xml:space="preserve"> dengan menyediakan data dan cara evaluasi kemudian mengadakan forum untuk membahas hasil-hasil yang telah ditemukan oleh peneliti/organisasi lainnya. </w:t>
      </w:r>
      <w:r w:rsidR="00744B4A" w:rsidRPr="003B73B6">
        <w:t xml:space="preserve">Ada beberapa jenis </w:t>
      </w:r>
      <w:proofErr w:type="spellStart"/>
      <w:r w:rsidR="00744B4A" w:rsidRPr="003B73B6">
        <w:t>task</w:t>
      </w:r>
      <w:proofErr w:type="spellEnd"/>
      <w:r w:rsidR="00744B4A" w:rsidRPr="003B73B6">
        <w:t xml:space="preserve"> yang disediakan oleh TAC untuk diteliti dan salah satunya adalah </w:t>
      </w:r>
      <w:proofErr w:type="spellStart"/>
      <w:r w:rsidR="00744B4A" w:rsidRPr="003B73B6">
        <w:t>Entity</w:t>
      </w:r>
      <w:proofErr w:type="spellEnd"/>
      <w:r w:rsidR="00744B4A" w:rsidRPr="003B73B6">
        <w:t xml:space="preserve"> </w:t>
      </w:r>
      <w:proofErr w:type="spellStart"/>
      <w:r w:rsidR="00744B4A" w:rsidRPr="003B73B6">
        <w:t>Descovery</w:t>
      </w:r>
      <w:proofErr w:type="spellEnd"/>
      <w:r w:rsidR="00744B4A" w:rsidRPr="003B73B6">
        <w:t xml:space="preserve"> </w:t>
      </w:r>
      <w:proofErr w:type="spellStart"/>
      <w:r w:rsidR="00744B4A" w:rsidRPr="003B73B6">
        <w:t>and</w:t>
      </w:r>
      <w:proofErr w:type="spellEnd"/>
      <w:r w:rsidR="00744B4A" w:rsidRPr="003B73B6">
        <w:t xml:space="preserve"> </w:t>
      </w:r>
      <w:proofErr w:type="spellStart"/>
      <w:r w:rsidR="00744B4A" w:rsidRPr="003B73B6">
        <w:t>Linking</w:t>
      </w:r>
      <w:proofErr w:type="spellEnd"/>
      <w:r w:rsidR="00744B4A" w:rsidRPr="003B73B6">
        <w:t xml:space="preserve"> (EDL) dalam area KBP tersebut. </w:t>
      </w:r>
      <w:proofErr w:type="spellStart"/>
      <w:r w:rsidR="007014C5" w:rsidRPr="003B73B6">
        <w:t>Task</w:t>
      </w:r>
      <w:proofErr w:type="spellEnd"/>
      <w:r w:rsidR="007014C5" w:rsidRPr="003B73B6">
        <w:t xml:space="preserve"> selain EDL adalah </w:t>
      </w:r>
      <w:proofErr w:type="spellStart"/>
      <w:r w:rsidR="007014C5" w:rsidRPr="003B73B6">
        <w:rPr>
          <w:i/>
          <w:iCs/>
        </w:rPr>
        <w:t>Cold</w:t>
      </w:r>
      <w:proofErr w:type="spellEnd"/>
      <w:r w:rsidR="007014C5" w:rsidRPr="003B73B6">
        <w:rPr>
          <w:i/>
          <w:iCs/>
        </w:rPr>
        <w:t xml:space="preserve"> Start KB</w:t>
      </w:r>
      <w:r w:rsidR="007014C5" w:rsidRPr="003B73B6">
        <w:t xml:space="preserve"> (CSKB), </w:t>
      </w:r>
      <w:proofErr w:type="spellStart"/>
      <w:r w:rsidR="007014C5" w:rsidRPr="003B73B6">
        <w:rPr>
          <w:i/>
          <w:iCs/>
        </w:rPr>
        <w:t>Slot</w:t>
      </w:r>
      <w:proofErr w:type="spellEnd"/>
      <w:r w:rsidR="007014C5" w:rsidRPr="003B73B6">
        <w:rPr>
          <w:i/>
          <w:iCs/>
        </w:rPr>
        <w:t xml:space="preserve"> </w:t>
      </w:r>
      <w:proofErr w:type="spellStart"/>
      <w:r w:rsidR="007014C5" w:rsidRPr="003B73B6">
        <w:rPr>
          <w:i/>
          <w:iCs/>
        </w:rPr>
        <w:t>Filling</w:t>
      </w:r>
      <w:proofErr w:type="spellEnd"/>
      <w:r w:rsidR="007014C5" w:rsidRPr="003B73B6">
        <w:t xml:space="preserve"> (SF), </w:t>
      </w:r>
      <w:r w:rsidR="007014C5" w:rsidRPr="003B73B6">
        <w:rPr>
          <w:i/>
          <w:iCs/>
        </w:rPr>
        <w:t>Event</w:t>
      </w:r>
      <w:r w:rsidR="007014C5" w:rsidRPr="003B73B6">
        <w:t xml:space="preserve">, </w:t>
      </w:r>
      <w:proofErr w:type="spellStart"/>
      <w:r w:rsidR="007014C5" w:rsidRPr="003B73B6">
        <w:rPr>
          <w:i/>
          <w:iCs/>
        </w:rPr>
        <w:t>Belief</w:t>
      </w:r>
      <w:proofErr w:type="spellEnd"/>
      <w:r w:rsidR="007014C5" w:rsidRPr="003B73B6">
        <w:rPr>
          <w:i/>
          <w:iCs/>
        </w:rPr>
        <w:t xml:space="preserve"> </w:t>
      </w:r>
      <w:proofErr w:type="spellStart"/>
      <w:r w:rsidR="007014C5" w:rsidRPr="003B73B6">
        <w:rPr>
          <w:i/>
          <w:iCs/>
        </w:rPr>
        <w:t>and</w:t>
      </w:r>
      <w:proofErr w:type="spellEnd"/>
      <w:r w:rsidR="007014C5" w:rsidRPr="003B73B6">
        <w:rPr>
          <w:i/>
          <w:iCs/>
        </w:rPr>
        <w:t xml:space="preserve"> </w:t>
      </w:r>
      <w:proofErr w:type="spellStart"/>
      <w:r w:rsidR="007014C5" w:rsidRPr="003B73B6">
        <w:rPr>
          <w:i/>
          <w:iCs/>
        </w:rPr>
        <w:t>Sentiment</w:t>
      </w:r>
      <w:proofErr w:type="spellEnd"/>
      <w:r w:rsidR="007014C5" w:rsidRPr="003B73B6">
        <w:t xml:space="preserve"> (</w:t>
      </w:r>
      <w:proofErr w:type="spellStart"/>
      <w:r w:rsidR="007014C5" w:rsidRPr="003B73B6">
        <w:t>BeSt</w:t>
      </w:r>
      <w:proofErr w:type="spellEnd"/>
      <w:r w:rsidR="007014C5" w:rsidRPr="003B73B6">
        <w:t xml:space="preserve">) dan area tersendiri </w:t>
      </w:r>
      <w:proofErr w:type="spellStart"/>
      <w:r w:rsidR="007014C5" w:rsidRPr="003B73B6">
        <w:rPr>
          <w:i/>
          <w:iCs/>
        </w:rPr>
        <w:t>Adverse</w:t>
      </w:r>
      <w:proofErr w:type="spellEnd"/>
      <w:r w:rsidR="007014C5" w:rsidRPr="003B73B6">
        <w:rPr>
          <w:i/>
          <w:iCs/>
        </w:rPr>
        <w:t xml:space="preserve"> </w:t>
      </w:r>
      <w:proofErr w:type="spellStart"/>
      <w:r w:rsidR="007014C5" w:rsidRPr="003B73B6">
        <w:rPr>
          <w:i/>
          <w:iCs/>
        </w:rPr>
        <w:t>Drug</w:t>
      </w:r>
      <w:proofErr w:type="spellEnd"/>
      <w:r w:rsidR="007014C5" w:rsidRPr="003B73B6">
        <w:rPr>
          <w:i/>
          <w:iCs/>
        </w:rPr>
        <w:t xml:space="preserve"> </w:t>
      </w:r>
      <w:proofErr w:type="spellStart"/>
      <w:r w:rsidR="007014C5" w:rsidRPr="003B73B6">
        <w:rPr>
          <w:i/>
          <w:iCs/>
        </w:rPr>
        <w:t>Reaction</w:t>
      </w:r>
      <w:proofErr w:type="spellEnd"/>
      <w:r w:rsidR="007014C5" w:rsidRPr="003B73B6">
        <w:rPr>
          <w:i/>
          <w:iCs/>
        </w:rPr>
        <w:t xml:space="preserve"> </w:t>
      </w:r>
      <w:proofErr w:type="spellStart"/>
      <w:r w:rsidR="007014C5" w:rsidRPr="003B73B6">
        <w:rPr>
          <w:i/>
          <w:iCs/>
        </w:rPr>
        <w:t>Extraction</w:t>
      </w:r>
      <w:proofErr w:type="spellEnd"/>
      <w:r w:rsidR="007014C5" w:rsidRPr="003B73B6">
        <w:t xml:space="preserve"> (ADR)</w:t>
      </w:r>
      <w:r w:rsidR="00AA3F3A" w:rsidRPr="003B73B6">
        <w:t xml:space="preserve">. </w:t>
      </w:r>
      <w:proofErr w:type="spellStart"/>
      <w:r w:rsidR="000B2D24" w:rsidRPr="003B73B6">
        <w:t>Dataset</w:t>
      </w:r>
      <w:proofErr w:type="spellEnd"/>
      <w:r w:rsidR="000B2D24" w:rsidRPr="003B73B6">
        <w:t xml:space="preserve"> yang disediakan untuk EDL digunakan sebagai salah satu </w:t>
      </w:r>
      <w:proofErr w:type="spellStart"/>
      <w:r w:rsidR="000B2D24" w:rsidRPr="003B73B6">
        <w:t>dataset</w:t>
      </w:r>
      <w:proofErr w:type="spellEnd"/>
      <w:r w:rsidR="000B2D24" w:rsidRPr="003B73B6">
        <w:t xml:space="preserve"> untuk </w:t>
      </w:r>
      <w:proofErr w:type="spellStart"/>
      <w:r w:rsidR="000B2D24" w:rsidRPr="003B73B6">
        <w:t>Sequence</w:t>
      </w:r>
      <w:proofErr w:type="spellEnd"/>
      <w:r w:rsidR="000B2D24" w:rsidRPr="003B73B6">
        <w:t>-</w:t>
      </w:r>
      <w:proofErr w:type="spellStart"/>
      <w:r w:rsidR="000B2D24" w:rsidRPr="003B73B6">
        <w:t>to</w:t>
      </w:r>
      <w:proofErr w:type="spellEnd"/>
      <w:r w:rsidR="000B2D24" w:rsidRPr="003B73B6">
        <w:t xml:space="preserve">-Set Network. </w:t>
      </w:r>
    </w:p>
    <w:p w14:paraId="260550B2" w14:textId="77777777" w:rsidR="00A53773" w:rsidRPr="003B73B6" w:rsidRDefault="00A53773" w:rsidP="001C10CB"/>
    <w:p w14:paraId="74ED64A9" w14:textId="77777777" w:rsidR="00225FEC" w:rsidRPr="003B73B6" w:rsidRDefault="00225FEC" w:rsidP="00225FEC">
      <w:pPr>
        <w:pStyle w:val="Heading3"/>
      </w:pPr>
      <w:r w:rsidRPr="003B73B6">
        <w:t>GENIA</w:t>
      </w:r>
    </w:p>
    <w:p w14:paraId="050BCF1D" w14:textId="73801985" w:rsidR="00AB37FE" w:rsidRPr="003B73B6" w:rsidRDefault="00C36A10" w:rsidP="00545B86">
      <w:r w:rsidRPr="003B73B6">
        <w:t>GENIA</w:t>
      </w:r>
      <w:r w:rsidR="003F706E" w:rsidRPr="003B73B6">
        <w:t xml:space="preserve">, </w:t>
      </w:r>
      <w:proofErr w:type="spellStart"/>
      <w:r w:rsidRPr="003B73B6">
        <w:t>dataset</w:t>
      </w:r>
      <w:proofErr w:type="spellEnd"/>
      <w:r w:rsidRPr="003B73B6">
        <w:t xml:space="preserve"> utama biomedis </w:t>
      </w:r>
      <w:r w:rsidR="003F706E" w:rsidRPr="003B73B6">
        <w:t xml:space="preserve">untuk </w:t>
      </w:r>
      <w:r w:rsidRPr="003B73B6">
        <w:t>penelitian NLP</w:t>
      </w:r>
      <w:r w:rsidR="003F706E" w:rsidRPr="003B73B6">
        <w:t xml:space="preserve">, telah </w:t>
      </w:r>
      <w:r w:rsidR="001449C3" w:rsidRPr="003B73B6">
        <w:t>berkembang</w:t>
      </w:r>
      <w:r w:rsidR="003F706E" w:rsidRPr="003B73B6">
        <w:t xml:space="preserve"> dari tahun 1998 sampai saat ini, dengan fokus utama yaitu </w:t>
      </w:r>
      <w:r w:rsidRPr="003B73B6">
        <w:t xml:space="preserve">perkembangan ekstraksi informasi dan </w:t>
      </w:r>
      <w:proofErr w:type="spellStart"/>
      <w:r w:rsidRPr="003B73B6">
        <w:t>mining</w:t>
      </w:r>
      <w:proofErr w:type="spellEnd"/>
      <w:r w:rsidRPr="003B73B6">
        <w:t xml:space="preserve"> teks dalam domain </w:t>
      </w:r>
      <w:proofErr w:type="spellStart"/>
      <w:r w:rsidRPr="003B73B6">
        <w:t>molecular</w:t>
      </w:r>
      <w:proofErr w:type="spellEnd"/>
      <w:r w:rsidRPr="003B73B6">
        <w:t xml:space="preserve"> </w:t>
      </w:r>
      <w:proofErr w:type="spellStart"/>
      <w:r w:rsidRPr="003B73B6">
        <w:t>biology</w:t>
      </w:r>
      <w:proofErr w:type="spellEnd"/>
      <w:r w:rsidRPr="003B73B6">
        <w:t xml:space="preserve">. </w:t>
      </w:r>
      <w:r w:rsidR="00006A61" w:rsidRPr="003B73B6">
        <w:t xml:space="preserve">Pada 2003, GENIA telah menghasilkan </w:t>
      </w:r>
      <w:proofErr w:type="spellStart"/>
      <w:r w:rsidR="00006A61" w:rsidRPr="003B73B6">
        <w:t>dataset</w:t>
      </w:r>
      <w:proofErr w:type="spellEnd"/>
      <w:r w:rsidR="00006A61" w:rsidRPr="003B73B6">
        <w:t xml:space="preserve"> versi ketiga</w:t>
      </w:r>
      <w:r w:rsidR="00D2037D" w:rsidRPr="003B73B6">
        <w:t xml:space="preserve"> yang terdiri dari 2.000 abstrak, lebih dari 400.000 jumlah kata, dan kurang lebih 100.000 anotasi dengan campur tangan manusia. </w:t>
      </w:r>
    </w:p>
    <w:p w14:paraId="3A108582" w14:textId="678D0F20" w:rsidR="0013377E" w:rsidRPr="003B73B6" w:rsidRDefault="009A54F2" w:rsidP="00545B86">
      <w:r w:rsidRPr="003B73B6">
        <w:t xml:space="preserve">Isi dari </w:t>
      </w:r>
      <w:proofErr w:type="spellStart"/>
      <w:r w:rsidRPr="003B73B6">
        <w:t>dataset</w:t>
      </w:r>
      <w:proofErr w:type="spellEnd"/>
      <w:r w:rsidRPr="003B73B6">
        <w:t xml:space="preserve"> ini terdiri dari ekstraksi artikel dari MEDLINE. </w:t>
      </w:r>
      <w:r w:rsidR="007535C4" w:rsidRPr="003B73B6">
        <w:t>Bentuk dari GENIA adalah artikel yang menggunakan bentuk mark</w:t>
      </w:r>
      <w:r w:rsidR="00BC66CB" w:rsidRPr="003B73B6">
        <w:t>-</w:t>
      </w:r>
      <w:proofErr w:type="spellStart"/>
      <w:r w:rsidR="007535C4" w:rsidRPr="003B73B6">
        <w:t>up</w:t>
      </w:r>
      <w:proofErr w:type="spellEnd"/>
      <w:r w:rsidR="007535C4" w:rsidRPr="003B73B6">
        <w:t xml:space="preserve"> berbasis XML dengan ID MEDLINE, judul dan abstrak untuk setiap artikel MEDLINE. </w:t>
      </w:r>
      <w:r w:rsidR="000F1448" w:rsidRPr="003B73B6">
        <w:t xml:space="preserve">Setiap </w:t>
      </w:r>
      <w:r w:rsidR="007535C4" w:rsidRPr="003B73B6">
        <w:t xml:space="preserve">abstrak </w:t>
      </w:r>
      <w:r w:rsidR="000F1448" w:rsidRPr="003B73B6">
        <w:t xml:space="preserve">terdapat teks yang terbagi </w:t>
      </w:r>
      <w:r w:rsidR="007535C4" w:rsidRPr="003B73B6">
        <w:t>menjadi kalimat</w:t>
      </w:r>
      <w:r w:rsidR="00E66067" w:rsidRPr="003B73B6">
        <w:t>-kalimat.</w:t>
      </w:r>
      <w:r w:rsidR="00156093" w:rsidRPr="003B73B6">
        <w:t xml:space="preserve"> </w:t>
      </w:r>
      <w:r w:rsidR="00B36533" w:rsidRPr="003B73B6">
        <w:t>GENIA mengutamakan kuali</w:t>
      </w:r>
      <w:r w:rsidR="007E3F53" w:rsidRPr="003B73B6">
        <w:t>t</w:t>
      </w:r>
      <w:r w:rsidR="00B36533" w:rsidRPr="003B73B6">
        <w:t xml:space="preserve">as dari anotasinya, seluruh abstrak dan judulnya ditentukan oleh dua pakar domain untuk istilah biologis, dan </w:t>
      </w:r>
      <w:r w:rsidR="00E43B21" w:rsidRPr="003B73B6">
        <w:t xml:space="preserve">istilah biologis tersebut </w:t>
      </w:r>
      <w:r w:rsidR="00B36533" w:rsidRPr="003B73B6">
        <w:t>telah dianotasi secara semantik dengan deskrip</w:t>
      </w:r>
      <w:r w:rsidR="00BC66CB" w:rsidRPr="003B73B6">
        <w:t>si</w:t>
      </w:r>
      <w:r w:rsidR="00B36533" w:rsidRPr="003B73B6">
        <w:t xml:space="preserve"> dari ontologi GENIA</w:t>
      </w:r>
      <w:r w:rsidR="00484CD0" w:rsidRPr="003B73B6">
        <w:t xml:space="preserve"> (dapat dilihat pada </w:t>
      </w:r>
      <w:r w:rsidR="00484CD0" w:rsidRPr="003B73B6">
        <w:fldChar w:fldCharType="begin"/>
      </w:r>
      <w:r w:rsidR="00484CD0" w:rsidRPr="003B73B6">
        <w:instrText xml:space="preserve"> REF _Ref103345712 \h </w:instrText>
      </w:r>
      <w:r w:rsidR="00484CD0" w:rsidRPr="003B73B6">
        <w:fldChar w:fldCharType="separate"/>
      </w:r>
      <w:r w:rsidR="003B73B6" w:rsidRPr="003B73B6">
        <w:t xml:space="preserve">Gambar </w:t>
      </w:r>
      <w:r w:rsidR="003B73B6">
        <w:rPr>
          <w:noProof/>
        </w:rPr>
        <w:t>4</w:t>
      </w:r>
      <w:r w:rsidR="003B73B6" w:rsidRPr="003B73B6">
        <w:t>.</w:t>
      </w:r>
      <w:r w:rsidR="003B73B6">
        <w:rPr>
          <w:noProof/>
        </w:rPr>
        <w:t>2</w:t>
      </w:r>
      <w:r w:rsidR="00484CD0" w:rsidRPr="003B73B6">
        <w:fldChar w:fldCharType="end"/>
      </w:r>
      <w:r w:rsidR="00484CD0" w:rsidRPr="003B73B6">
        <w:t>).</w:t>
      </w:r>
    </w:p>
    <w:p w14:paraId="48B1A5E4" w14:textId="77777777" w:rsidR="00075B71" w:rsidRPr="003B73B6" w:rsidRDefault="007E29EF" w:rsidP="00075B71">
      <w:pPr>
        <w:keepNext/>
        <w:spacing w:line="240" w:lineRule="auto"/>
        <w:ind w:firstLine="0"/>
        <w:jc w:val="center"/>
      </w:pPr>
      <w:r w:rsidRPr="003B73B6">
        <w:rPr>
          <w:noProof/>
        </w:rPr>
        <w:lastRenderedPageBreak/>
        <w:drawing>
          <wp:inline distT="0" distB="0" distL="0" distR="0" wp14:anchorId="7C22B2BA" wp14:editId="58CA704D">
            <wp:extent cx="3322864" cy="3160028"/>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6350" cy="3191873"/>
                    </a:xfrm>
                    <a:prstGeom prst="rect">
                      <a:avLst/>
                    </a:prstGeom>
                    <a:ln>
                      <a:solidFill>
                        <a:schemeClr val="tx1"/>
                      </a:solidFill>
                    </a:ln>
                  </pic:spPr>
                </pic:pic>
              </a:graphicData>
            </a:graphic>
          </wp:inline>
        </w:drawing>
      </w:r>
    </w:p>
    <w:p w14:paraId="552F0F30" w14:textId="10CD8C9E" w:rsidR="00225FEC" w:rsidRPr="003B73B6" w:rsidRDefault="00075B71" w:rsidP="00075B71">
      <w:pPr>
        <w:pStyle w:val="Caption"/>
      </w:pPr>
      <w:bookmarkStart w:id="2" w:name="_Ref103345712"/>
      <w:r w:rsidRPr="003B73B6">
        <w:t xml:space="preserve">Gambar </w:t>
      </w:r>
      <w:r w:rsidRPr="003B73B6">
        <w:fldChar w:fldCharType="begin"/>
      </w:r>
      <w:r w:rsidRPr="003B73B6">
        <w:instrText xml:space="preserve"> STYLEREF 1 \s </w:instrText>
      </w:r>
      <w:r w:rsidRPr="003B73B6">
        <w:fldChar w:fldCharType="separate"/>
      </w:r>
      <w:r w:rsidR="003B73B6">
        <w:rPr>
          <w:noProof/>
        </w:rPr>
        <w:t>4</w:t>
      </w:r>
      <w:r w:rsidRPr="003B73B6">
        <w:fldChar w:fldCharType="end"/>
      </w:r>
      <w:r w:rsidRPr="003B73B6">
        <w:t>.</w:t>
      </w:r>
      <w:r w:rsidRPr="003B73B6">
        <w:fldChar w:fldCharType="begin"/>
      </w:r>
      <w:r w:rsidRPr="003B73B6">
        <w:instrText xml:space="preserve"> SEQ Gambar \* ARABIC \s 1 </w:instrText>
      </w:r>
      <w:r w:rsidRPr="003B73B6">
        <w:fldChar w:fldCharType="separate"/>
      </w:r>
      <w:r w:rsidR="003B73B6">
        <w:rPr>
          <w:noProof/>
        </w:rPr>
        <w:t>2</w:t>
      </w:r>
      <w:r w:rsidRPr="003B73B6">
        <w:fldChar w:fldCharType="end"/>
      </w:r>
      <w:bookmarkEnd w:id="2"/>
      <w:r w:rsidRPr="003B73B6">
        <w:br/>
        <w:t>Ontologi dan Statistika dari GENIA</w:t>
      </w:r>
      <w:r w:rsidR="00057302" w:rsidRPr="003B73B6">
        <w:rPr>
          <w:rStyle w:val="FootnoteReference"/>
        </w:rPr>
        <w:footnoteReference w:id="10"/>
      </w:r>
    </w:p>
    <w:p w14:paraId="13FE62D7" w14:textId="77777777" w:rsidR="004F4FDB" w:rsidRPr="003B73B6" w:rsidRDefault="004F4FDB" w:rsidP="004F4FDB"/>
    <w:p w14:paraId="37D719A0" w14:textId="3D85513E" w:rsidR="00AA7224" w:rsidRPr="003B73B6" w:rsidRDefault="004F4FDB" w:rsidP="004F4FDB">
      <w:r w:rsidRPr="003B73B6">
        <w:fldChar w:fldCharType="begin"/>
      </w:r>
      <w:r w:rsidRPr="003B73B6">
        <w:instrText xml:space="preserve"> REF _Ref103523828 \h </w:instrText>
      </w:r>
      <w:r w:rsidRPr="003B73B6">
        <w:fldChar w:fldCharType="separate"/>
      </w:r>
      <w:r w:rsidR="003B73B6" w:rsidRPr="003B73B6">
        <w:t xml:space="preserve">Tabel </w:t>
      </w:r>
      <w:r w:rsidR="003B73B6">
        <w:rPr>
          <w:noProof/>
        </w:rPr>
        <w:t>4</w:t>
      </w:r>
      <w:r w:rsidR="003B73B6" w:rsidRPr="003B73B6">
        <w:t>.</w:t>
      </w:r>
      <w:r w:rsidR="003B73B6">
        <w:rPr>
          <w:noProof/>
        </w:rPr>
        <w:t>1</w:t>
      </w:r>
      <w:r w:rsidRPr="003B73B6">
        <w:fldChar w:fldCharType="end"/>
      </w:r>
      <w:r w:rsidRPr="003B73B6">
        <w:t xml:space="preserve"> adalah spesifikasi </w:t>
      </w:r>
      <w:proofErr w:type="spellStart"/>
      <w:r w:rsidRPr="003B73B6">
        <w:t>dataset</w:t>
      </w:r>
      <w:proofErr w:type="spellEnd"/>
      <w:r w:rsidRPr="003B73B6">
        <w:t xml:space="preserve"> untuk penelitian </w:t>
      </w:r>
      <w:proofErr w:type="spellStart"/>
      <w:r w:rsidRPr="003B73B6">
        <w:t>nested</w:t>
      </w:r>
      <w:proofErr w:type="spellEnd"/>
      <w:r w:rsidRPr="003B73B6">
        <w:t xml:space="preserve"> NER dari GENIA. Penelitian </w:t>
      </w:r>
      <w:proofErr w:type="spellStart"/>
      <w:r w:rsidRPr="003B73B6">
        <w:t>Sequence</w:t>
      </w:r>
      <w:proofErr w:type="spellEnd"/>
      <w:r w:rsidRPr="003B73B6">
        <w:t>-</w:t>
      </w:r>
      <w:proofErr w:type="spellStart"/>
      <w:r w:rsidRPr="003B73B6">
        <w:t>to</w:t>
      </w:r>
      <w:proofErr w:type="spellEnd"/>
      <w:r w:rsidRPr="003B73B6">
        <w:t xml:space="preserve">-Set Network menggunakan spesifikasi </w:t>
      </w:r>
      <w:r w:rsidRPr="003B73B6">
        <w:fldChar w:fldCharType="begin"/>
      </w:r>
      <w:r w:rsidRPr="003B73B6">
        <w:instrText xml:space="preserve"> REF _Ref103523828 \h </w:instrText>
      </w:r>
      <w:r w:rsidRPr="003B73B6">
        <w:fldChar w:fldCharType="separate"/>
      </w:r>
      <w:r w:rsidR="003B73B6" w:rsidRPr="003B73B6">
        <w:t xml:space="preserve">Tabel </w:t>
      </w:r>
      <w:r w:rsidR="003B73B6">
        <w:rPr>
          <w:noProof/>
        </w:rPr>
        <w:t>4</w:t>
      </w:r>
      <w:r w:rsidR="003B73B6" w:rsidRPr="003B73B6">
        <w:t>.</w:t>
      </w:r>
      <w:r w:rsidR="003B73B6">
        <w:rPr>
          <w:noProof/>
        </w:rPr>
        <w:t>1</w:t>
      </w:r>
      <w:r w:rsidRPr="003B73B6">
        <w:fldChar w:fldCharType="end"/>
      </w:r>
      <w:r w:rsidRPr="003B73B6">
        <w:t xml:space="preserve"> untuk pembagian data </w:t>
      </w:r>
      <w:proofErr w:type="spellStart"/>
      <w:r w:rsidRPr="003B73B6">
        <w:t>training</w:t>
      </w:r>
      <w:proofErr w:type="spellEnd"/>
      <w:r w:rsidRPr="003B73B6">
        <w:t xml:space="preserve"> dan </w:t>
      </w:r>
      <w:proofErr w:type="spellStart"/>
      <w:r w:rsidRPr="003B73B6">
        <w:t>test</w:t>
      </w:r>
      <w:proofErr w:type="spellEnd"/>
      <w:r w:rsidRPr="003B73B6">
        <w:t xml:space="preserve">. Hasil penghitungan ini terdapat dari sejumlah 2000 abstrak yang dimiliki. Dan penghitungan jumlah </w:t>
      </w:r>
      <w:proofErr w:type="spellStart"/>
      <w:r w:rsidRPr="003B73B6">
        <w:t>named</w:t>
      </w:r>
      <w:proofErr w:type="spellEnd"/>
      <w:r w:rsidRPr="003B73B6">
        <w:t xml:space="preserve"> </w:t>
      </w:r>
      <w:proofErr w:type="spellStart"/>
      <w:r w:rsidRPr="003B73B6">
        <w:t>entity</w:t>
      </w:r>
      <w:proofErr w:type="spellEnd"/>
      <w:r w:rsidRPr="003B73B6">
        <w:t xml:space="preserve"> dan </w:t>
      </w:r>
      <w:proofErr w:type="spellStart"/>
      <w:r w:rsidRPr="003B73B6">
        <w:t>nested</w:t>
      </w:r>
      <w:proofErr w:type="spellEnd"/>
      <w:r w:rsidRPr="003B73B6">
        <w:t xml:space="preserve"> </w:t>
      </w:r>
      <w:proofErr w:type="spellStart"/>
      <w:r w:rsidRPr="003B73B6">
        <w:t>named</w:t>
      </w:r>
      <w:proofErr w:type="spellEnd"/>
      <w:r w:rsidRPr="003B73B6">
        <w:t xml:space="preserve"> </w:t>
      </w:r>
      <w:proofErr w:type="spellStart"/>
      <w:r w:rsidRPr="003B73B6">
        <w:t>entity</w:t>
      </w:r>
      <w:proofErr w:type="spellEnd"/>
      <w:r w:rsidRPr="003B73B6">
        <w:t xml:space="preserve"> dari 18.546 kalimat. </w:t>
      </w:r>
      <w:r w:rsidR="002B1E1D" w:rsidRPr="003B73B6">
        <w:t xml:space="preserve">Tabel ini menjadi referensi untuk </w:t>
      </w:r>
      <w:proofErr w:type="spellStart"/>
      <w:r w:rsidR="002B1E1D" w:rsidRPr="003B73B6">
        <w:t>dataset</w:t>
      </w:r>
      <w:proofErr w:type="spellEnd"/>
      <w:r w:rsidR="002B1E1D" w:rsidRPr="003B73B6">
        <w:t xml:space="preserve"> yang digunakan dalam tugas akhir ini dengan pernyataan minimal 10-20% </w:t>
      </w:r>
      <w:proofErr w:type="spellStart"/>
      <w:r w:rsidR="002B1E1D" w:rsidRPr="003B73B6">
        <w:t>nested</w:t>
      </w:r>
      <w:proofErr w:type="spellEnd"/>
      <w:r w:rsidR="002B1E1D" w:rsidRPr="003B73B6">
        <w:t xml:space="preserve"> </w:t>
      </w:r>
      <w:proofErr w:type="spellStart"/>
      <w:r w:rsidR="002B1E1D" w:rsidRPr="003B73B6">
        <w:t>entities</w:t>
      </w:r>
      <w:proofErr w:type="spellEnd"/>
      <w:r w:rsidR="002B1E1D" w:rsidRPr="003B73B6">
        <w:t xml:space="preserve"> didapat dari jumlah </w:t>
      </w:r>
      <w:proofErr w:type="spellStart"/>
      <w:r w:rsidR="002B1E1D" w:rsidRPr="003B73B6">
        <w:t>entities</w:t>
      </w:r>
      <w:proofErr w:type="spellEnd"/>
      <w:r w:rsidR="002B1E1D" w:rsidRPr="003B73B6">
        <w:t xml:space="preserve"> yang dimiliki </w:t>
      </w:r>
      <w:proofErr w:type="spellStart"/>
      <w:r w:rsidR="002B1E1D" w:rsidRPr="003B73B6">
        <w:t>dataset</w:t>
      </w:r>
      <w:proofErr w:type="spellEnd"/>
      <w:r w:rsidR="002B1E1D" w:rsidRPr="003B73B6">
        <w:t xml:space="preserve"> tersebut.</w:t>
      </w:r>
    </w:p>
    <w:p w14:paraId="076D153C" w14:textId="125DE998" w:rsidR="004F4FDB" w:rsidRPr="003B73B6" w:rsidRDefault="002B1E1D" w:rsidP="004F4FDB">
      <w:r w:rsidRPr="003B73B6">
        <w:t xml:space="preserve"> </w:t>
      </w:r>
    </w:p>
    <w:p w14:paraId="6CD73B80" w14:textId="7D41E401" w:rsidR="00AA7224" w:rsidRPr="003B73B6" w:rsidRDefault="00AA7224" w:rsidP="00AA7224">
      <w:pPr>
        <w:pStyle w:val="Caption"/>
        <w:keepNext/>
      </w:pPr>
      <w:bookmarkStart w:id="3" w:name="_Ref103523828"/>
      <w:r w:rsidRPr="003B73B6">
        <w:t xml:space="preserve">Tabel </w:t>
      </w:r>
      <w:r w:rsidR="003B73B6">
        <w:fldChar w:fldCharType="begin"/>
      </w:r>
      <w:r w:rsidR="003B73B6">
        <w:instrText xml:space="preserve"> STYLEREF 1 \s </w:instrText>
      </w:r>
      <w:r w:rsidR="003B73B6">
        <w:fldChar w:fldCharType="separate"/>
      </w:r>
      <w:r w:rsidR="003B73B6">
        <w:rPr>
          <w:noProof/>
        </w:rPr>
        <w:t>4</w:t>
      </w:r>
      <w:r w:rsidR="003B73B6">
        <w:fldChar w:fldCharType="end"/>
      </w:r>
      <w:r w:rsidR="003B73B6">
        <w:t>.</w:t>
      </w:r>
      <w:r w:rsidR="003B73B6">
        <w:fldChar w:fldCharType="begin"/>
      </w:r>
      <w:r w:rsidR="003B73B6">
        <w:instrText xml:space="preserve"> SEQ Tabel \* ARABIC \s 1 </w:instrText>
      </w:r>
      <w:r w:rsidR="003B73B6">
        <w:fldChar w:fldCharType="separate"/>
      </w:r>
      <w:r w:rsidR="003B73B6">
        <w:rPr>
          <w:noProof/>
        </w:rPr>
        <w:t>1</w:t>
      </w:r>
      <w:r w:rsidR="003B73B6">
        <w:fldChar w:fldCharType="end"/>
      </w:r>
      <w:bookmarkEnd w:id="3"/>
      <w:r w:rsidRPr="003B73B6">
        <w:br/>
        <w:t xml:space="preserve">Spesifikasi </w:t>
      </w:r>
      <w:proofErr w:type="spellStart"/>
      <w:r w:rsidRPr="003B73B6">
        <w:t>Dataset</w:t>
      </w:r>
      <w:proofErr w:type="spellEnd"/>
      <w:r w:rsidRPr="003B73B6">
        <w:t xml:space="preserve"> GENIA</w:t>
      </w:r>
    </w:p>
    <w:tbl>
      <w:tblPr>
        <w:tblStyle w:val="TableGrid"/>
        <w:tblW w:w="0" w:type="auto"/>
        <w:tblLook w:val="04A0" w:firstRow="1" w:lastRow="0" w:firstColumn="1" w:lastColumn="0" w:noHBand="0" w:noVBand="1"/>
      </w:tblPr>
      <w:tblGrid>
        <w:gridCol w:w="3397"/>
        <w:gridCol w:w="2123"/>
        <w:gridCol w:w="2408"/>
      </w:tblGrid>
      <w:tr w:rsidR="00AA7224" w:rsidRPr="003B73B6" w14:paraId="65A112E6" w14:textId="77777777" w:rsidTr="000001EC">
        <w:tc>
          <w:tcPr>
            <w:tcW w:w="3397" w:type="dxa"/>
            <w:shd w:val="clear" w:color="auto" w:fill="D9D9D9" w:themeFill="background1" w:themeFillShade="D9"/>
          </w:tcPr>
          <w:p w14:paraId="18128CFF" w14:textId="77777777" w:rsidR="00AA7224" w:rsidRPr="003B73B6" w:rsidRDefault="00AA7224" w:rsidP="000001EC">
            <w:pPr>
              <w:ind w:firstLine="0"/>
              <w:jc w:val="center"/>
              <w:rPr>
                <w:b/>
                <w:bCs/>
              </w:rPr>
            </w:pPr>
            <w:r w:rsidRPr="003B73B6">
              <w:rPr>
                <w:b/>
                <w:bCs/>
              </w:rPr>
              <w:t>Statistika</w:t>
            </w:r>
          </w:p>
        </w:tc>
        <w:tc>
          <w:tcPr>
            <w:tcW w:w="2123" w:type="dxa"/>
            <w:shd w:val="clear" w:color="auto" w:fill="D9D9D9" w:themeFill="background1" w:themeFillShade="D9"/>
          </w:tcPr>
          <w:p w14:paraId="1AB7D0E8" w14:textId="77777777" w:rsidR="00AA7224" w:rsidRPr="003B73B6" w:rsidRDefault="00AA7224" w:rsidP="000001EC">
            <w:pPr>
              <w:ind w:firstLine="0"/>
              <w:jc w:val="center"/>
              <w:rPr>
                <w:b/>
                <w:bCs/>
              </w:rPr>
            </w:pPr>
            <w:r w:rsidRPr="003B73B6">
              <w:rPr>
                <w:b/>
                <w:bCs/>
              </w:rPr>
              <w:t xml:space="preserve">Jumlah </w:t>
            </w:r>
            <w:proofErr w:type="spellStart"/>
            <w:r w:rsidRPr="003B73B6">
              <w:rPr>
                <w:b/>
                <w:bCs/>
              </w:rPr>
              <w:t>Train</w:t>
            </w:r>
            <w:proofErr w:type="spellEnd"/>
          </w:p>
        </w:tc>
        <w:tc>
          <w:tcPr>
            <w:tcW w:w="2408" w:type="dxa"/>
            <w:shd w:val="clear" w:color="auto" w:fill="D9D9D9" w:themeFill="background1" w:themeFillShade="D9"/>
          </w:tcPr>
          <w:p w14:paraId="18D60596" w14:textId="77777777" w:rsidR="00AA7224" w:rsidRPr="003B73B6" w:rsidRDefault="00AA7224" w:rsidP="000001EC">
            <w:pPr>
              <w:ind w:firstLine="0"/>
              <w:jc w:val="center"/>
              <w:rPr>
                <w:b/>
                <w:bCs/>
              </w:rPr>
            </w:pPr>
            <w:r w:rsidRPr="003B73B6">
              <w:rPr>
                <w:b/>
                <w:bCs/>
              </w:rPr>
              <w:t xml:space="preserve">Jumlah </w:t>
            </w:r>
            <w:proofErr w:type="spellStart"/>
            <w:r w:rsidRPr="003B73B6">
              <w:rPr>
                <w:b/>
                <w:bCs/>
              </w:rPr>
              <w:t>Test</w:t>
            </w:r>
            <w:proofErr w:type="spellEnd"/>
          </w:p>
        </w:tc>
      </w:tr>
      <w:tr w:rsidR="00AA7224" w:rsidRPr="003B73B6" w14:paraId="5D7CE730" w14:textId="77777777" w:rsidTr="000001EC">
        <w:tc>
          <w:tcPr>
            <w:tcW w:w="3397" w:type="dxa"/>
          </w:tcPr>
          <w:p w14:paraId="6F5EDF5D" w14:textId="77777777" w:rsidR="00AA7224" w:rsidRPr="003B73B6" w:rsidRDefault="00AA7224" w:rsidP="000001EC">
            <w:pPr>
              <w:ind w:firstLine="0"/>
            </w:pPr>
            <w:r w:rsidRPr="003B73B6">
              <w:t>Kalimat</w:t>
            </w:r>
          </w:p>
        </w:tc>
        <w:tc>
          <w:tcPr>
            <w:tcW w:w="2123" w:type="dxa"/>
          </w:tcPr>
          <w:p w14:paraId="25ABDC83" w14:textId="77777777" w:rsidR="00AA7224" w:rsidRPr="003B73B6" w:rsidRDefault="00AA7224" w:rsidP="000001EC">
            <w:pPr>
              <w:ind w:firstLine="0"/>
            </w:pPr>
            <w:r w:rsidRPr="003B73B6">
              <w:t>16692</w:t>
            </w:r>
          </w:p>
        </w:tc>
        <w:tc>
          <w:tcPr>
            <w:tcW w:w="2408" w:type="dxa"/>
          </w:tcPr>
          <w:p w14:paraId="4D374C74" w14:textId="77777777" w:rsidR="00AA7224" w:rsidRPr="003B73B6" w:rsidRDefault="00AA7224" w:rsidP="000001EC">
            <w:pPr>
              <w:ind w:firstLine="0"/>
            </w:pPr>
            <w:r w:rsidRPr="003B73B6">
              <w:t>1854</w:t>
            </w:r>
          </w:p>
        </w:tc>
      </w:tr>
      <w:tr w:rsidR="00AA7224" w:rsidRPr="003B73B6" w14:paraId="74916785" w14:textId="77777777" w:rsidTr="000001EC">
        <w:tc>
          <w:tcPr>
            <w:tcW w:w="3397" w:type="dxa"/>
          </w:tcPr>
          <w:p w14:paraId="1BBE0F9B" w14:textId="77777777" w:rsidR="00AA7224" w:rsidRPr="003B73B6" w:rsidRDefault="00AA7224" w:rsidP="000001EC">
            <w:pPr>
              <w:ind w:firstLine="0"/>
            </w:pPr>
            <w:r w:rsidRPr="003B73B6">
              <w:t xml:space="preserve">Kalimat dengan </w:t>
            </w:r>
            <w:proofErr w:type="spellStart"/>
            <w:r w:rsidRPr="003B73B6">
              <w:t>Nested</w:t>
            </w:r>
            <w:proofErr w:type="spellEnd"/>
            <w:r w:rsidRPr="003B73B6">
              <w:t xml:space="preserve"> </w:t>
            </w:r>
            <w:proofErr w:type="spellStart"/>
            <w:r w:rsidRPr="003B73B6">
              <w:t>Entities</w:t>
            </w:r>
            <w:proofErr w:type="spellEnd"/>
          </w:p>
        </w:tc>
        <w:tc>
          <w:tcPr>
            <w:tcW w:w="2123" w:type="dxa"/>
          </w:tcPr>
          <w:p w14:paraId="656967C0" w14:textId="77777777" w:rsidR="00AA7224" w:rsidRPr="003B73B6" w:rsidRDefault="00AA7224" w:rsidP="000001EC">
            <w:pPr>
              <w:ind w:firstLine="0"/>
            </w:pPr>
            <w:r w:rsidRPr="003B73B6">
              <w:t>3522</w:t>
            </w:r>
          </w:p>
        </w:tc>
        <w:tc>
          <w:tcPr>
            <w:tcW w:w="2408" w:type="dxa"/>
          </w:tcPr>
          <w:p w14:paraId="17BE24AB" w14:textId="77777777" w:rsidR="00AA7224" w:rsidRPr="003B73B6" w:rsidRDefault="00AA7224" w:rsidP="000001EC">
            <w:pPr>
              <w:ind w:firstLine="0"/>
            </w:pPr>
            <w:r w:rsidRPr="003B73B6">
              <w:t>446</w:t>
            </w:r>
          </w:p>
        </w:tc>
      </w:tr>
      <w:tr w:rsidR="00AA7224" w:rsidRPr="003B73B6" w14:paraId="4AFE0421" w14:textId="77777777" w:rsidTr="000001EC">
        <w:tc>
          <w:tcPr>
            <w:tcW w:w="3397" w:type="dxa"/>
          </w:tcPr>
          <w:p w14:paraId="093D4A63" w14:textId="77777777" w:rsidR="00AA7224" w:rsidRPr="003B73B6" w:rsidRDefault="00AA7224" w:rsidP="000001EC">
            <w:pPr>
              <w:ind w:firstLine="0"/>
            </w:pPr>
            <w:r w:rsidRPr="003B73B6">
              <w:t>Rata-rata panjang kalimat</w:t>
            </w:r>
          </w:p>
        </w:tc>
        <w:tc>
          <w:tcPr>
            <w:tcW w:w="2123" w:type="dxa"/>
          </w:tcPr>
          <w:p w14:paraId="0F5B6F31" w14:textId="77777777" w:rsidR="00AA7224" w:rsidRPr="003B73B6" w:rsidRDefault="00AA7224" w:rsidP="000001EC">
            <w:pPr>
              <w:ind w:firstLine="0"/>
            </w:pPr>
            <w:r w:rsidRPr="003B73B6">
              <w:t>25.35</w:t>
            </w:r>
          </w:p>
        </w:tc>
        <w:tc>
          <w:tcPr>
            <w:tcW w:w="2408" w:type="dxa"/>
          </w:tcPr>
          <w:p w14:paraId="41C55942" w14:textId="77777777" w:rsidR="00AA7224" w:rsidRPr="003B73B6" w:rsidRDefault="00AA7224" w:rsidP="000001EC">
            <w:pPr>
              <w:ind w:firstLine="0"/>
            </w:pPr>
            <w:r w:rsidRPr="003B73B6">
              <w:t>25.99</w:t>
            </w:r>
          </w:p>
        </w:tc>
      </w:tr>
      <w:tr w:rsidR="00AA7224" w:rsidRPr="003B73B6" w14:paraId="5ACEDE01" w14:textId="77777777" w:rsidTr="000001EC">
        <w:tc>
          <w:tcPr>
            <w:tcW w:w="3397" w:type="dxa"/>
          </w:tcPr>
          <w:p w14:paraId="0DF146F3" w14:textId="77777777" w:rsidR="00AA7224" w:rsidRPr="003B73B6" w:rsidRDefault="00AA7224" w:rsidP="000001EC">
            <w:pPr>
              <w:ind w:firstLine="0"/>
            </w:pPr>
            <w:r w:rsidRPr="003B73B6">
              <w:t xml:space="preserve">Seluruh </w:t>
            </w:r>
            <w:proofErr w:type="spellStart"/>
            <w:r w:rsidRPr="003B73B6">
              <w:t>Entity</w:t>
            </w:r>
            <w:proofErr w:type="spellEnd"/>
          </w:p>
        </w:tc>
        <w:tc>
          <w:tcPr>
            <w:tcW w:w="2123" w:type="dxa"/>
          </w:tcPr>
          <w:p w14:paraId="7C3B8D66" w14:textId="77777777" w:rsidR="00AA7224" w:rsidRPr="003B73B6" w:rsidRDefault="00AA7224" w:rsidP="000001EC">
            <w:pPr>
              <w:ind w:firstLine="0"/>
            </w:pPr>
            <w:r w:rsidRPr="003B73B6">
              <w:t>50509</w:t>
            </w:r>
          </w:p>
        </w:tc>
        <w:tc>
          <w:tcPr>
            <w:tcW w:w="2408" w:type="dxa"/>
          </w:tcPr>
          <w:p w14:paraId="13AC79F1" w14:textId="77777777" w:rsidR="00AA7224" w:rsidRPr="003B73B6" w:rsidRDefault="00AA7224" w:rsidP="000001EC">
            <w:pPr>
              <w:ind w:firstLine="0"/>
            </w:pPr>
            <w:r w:rsidRPr="003B73B6">
              <w:t>5506</w:t>
            </w:r>
          </w:p>
        </w:tc>
      </w:tr>
    </w:tbl>
    <w:p w14:paraId="33F5C63A" w14:textId="01C8C028" w:rsidR="00AA7224" w:rsidRPr="003B73B6" w:rsidRDefault="00AA7224" w:rsidP="00AA7224">
      <w:pPr>
        <w:pStyle w:val="STTSDummyTabelLanjutan"/>
      </w:pPr>
      <w:r w:rsidRPr="003B73B6">
        <w:lastRenderedPageBreak/>
        <w:t xml:space="preserve">Tabel 4.1 (Lanjutan) </w:t>
      </w:r>
      <w:r w:rsidRPr="003B73B6">
        <w:br/>
        <w:t xml:space="preserve">Spesifikasi </w:t>
      </w:r>
      <w:proofErr w:type="spellStart"/>
      <w:r w:rsidRPr="003B73B6">
        <w:t>Dataset</w:t>
      </w:r>
      <w:proofErr w:type="spellEnd"/>
      <w:r w:rsidRPr="003B73B6">
        <w:t xml:space="preserve"> GENIA</w:t>
      </w:r>
    </w:p>
    <w:tbl>
      <w:tblPr>
        <w:tblStyle w:val="TableGrid"/>
        <w:tblW w:w="0" w:type="auto"/>
        <w:tblLook w:val="04A0" w:firstRow="1" w:lastRow="0" w:firstColumn="1" w:lastColumn="0" w:noHBand="0" w:noVBand="1"/>
      </w:tblPr>
      <w:tblGrid>
        <w:gridCol w:w="3397"/>
        <w:gridCol w:w="2123"/>
        <w:gridCol w:w="2408"/>
      </w:tblGrid>
      <w:tr w:rsidR="00AA7224" w:rsidRPr="003B73B6" w14:paraId="4585E450" w14:textId="77777777" w:rsidTr="000001EC">
        <w:tc>
          <w:tcPr>
            <w:tcW w:w="3397" w:type="dxa"/>
            <w:shd w:val="clear" w:color="auto" w:fill="D9D9D9" w:themeFill="background1" w:themeFillShade="D9"/>
          </w:tcPr>
          <w:p w14:paraId="78AD5443" w14:textId="77777777" w:rsidR="00AA7224" w:rsidRPr="003B73B6" w:rsidRDefault="00AA7224" w:rsidP="000001EC">
            <w:pPr>
              <w:ind w:firstLine="0"/>
              <w:jc w:val="center"/>
              <w:rPr>
                <w:b/>
                <w:bCs/>
              </w:rPr>
            </w:pPr>
            <w:r w:rsidRPr="003B73B6">
              <w:rPr>
                <w:b/>
                <w:bCs/>
              </w:rPr>
              <w:t>Statistika</w:t>
            </w:r>
          </w:p>
        </w:tc>
        <w:tc>
          <w:tcPr>
            <w:tcW w:w="2123" w:type="dxa"/>
            <w:shd w:val="clear" w:color="auto" w:fill="D9D9D9" w:themeFill="background1" w:themeFillShade="D9"/>
          </w:tcPr>
          <w:p w14:paraId="2C867FDC" w14:textId="77777777" w:rsidR="00AA7224" w:rsidRPr="003B73B6" w:rsidRDefault="00AA7224" w:rsidP="000001EC">
            <w:pPr>
              <w:ind w:firstLine="0"/>
              <w:jc w:val="center"/>
              <w:rPr>
                <w:b/>
                <w:bCs/>
              </w:rPr>
            </w:pPr>
            <w:r w:rsidRPr="003B73B6">
              <w:rPr>
                <w:b/>
                <w:bCs/>
              </w:rPr>
              <w:t xml:space="preserve">Jumlah </w:t>
            </w:r>
            <w:proofErr w:type="spellStart"/>
            <w:r w:rsidRPr="003B73B6">
              <w:rPr>
                <w:b/>
                <w:bCs/>
              </w:rPr>
              <w:t>Train</w:t>
            </w:r>
            <w:proofErr w:type="spellEnd"/>
          </w:p>
        </w:tc>
        <w:tc>
          <w:tcPr>
            <w:tcW w:w="2408" w:type="dxa"/>
            <w:shd w:val="clear" w:color="auto" w:fill="D9D9D9" w:themeFill="background1" w:themeFillShade="D9"/>
          </w:tcPr>
          <w:p w14:paraId="3EE3D597" w14:textId="77777777" w:rsidR="00AA7224" w:rsidRPr="003B73B6" w:rsidRDefault="00AA7224" w:rsidP="000001EC">
            <w:pPr>
              <w:ind w:firstLine="0"/>
              <w:jc w:val="center"/>
              <w:rPr>
                <w:b/>
                <w:bCs/>
              </w:rPr>
            </w:pPr>
            <w:r w:rsidRPr="003B73B6">
              <w:rPr>
                <w:b/>
                <w:bCs/>
              </w:rPr>
              <w:t xml:space="preserve">Jumlah </w:t>
            </w:r>
            <w:proofErr w:type="spellStart"/>
            <w:r w:rsidRPr="003B73B6">
              <w:rPr>
                <w:b/>
                <w:bCs/>
              </w:rPr>
              <w:t>Test</w:t>
            </w:r>
            <w:proofErr w:type="spellEnd"/>
          </w:p>
        </w:tc>
      </w:tr>
      <w:tr w:rsidR="00AA7224" w:rsidRPr="003B73B6" w14:paraId="2F84FA1F" w14:textId="77777777" w:rsidTr="000001EC">
        <w:tc>
          <w:tcPr>
            <w:tcW w:w="3397" w:type="dxa"/>
          </w:tcPr>
          <w:p w14:paraId="4C63F849" w14:textId="77777777" w:rsidR="00AA7224" w:rsidRPr="003B73B6" w:rsidRDefault="00AA7224" w:rsidP="000001EC">
            <w:pPr>
              <w:ind w:firstLine="0"/>
            </w:pPr>
            <w:r w:rsidRPr="003B73B6">
              <w:t xml:space="preserve">Seluruh </w:t>
            </w:r>
            <w:proofErr w:type="spellStart"/>
            <w:r w:rsidRPr="003B73B6">
              <w:t>Nested</w:t>
            </w:r>
            <w:proofErr w:type="spellEnd"/>
            <w:r w:rsidRPr="003B73B6">
              <w:t xml:space="preserve"> </w:t>
            </w:r>
            <w:proofErr w:type="spellStart"/>
            <w:r w:rsidRPr="003B73B6">
              <w:t>Entities</w:t>
            </w:r>
            <w:proofErr w:type="spellEnd"/>
          </w:p>
        </w:tc>
        <w:tc>
          <w:tcPr>
            <w:tcW w:w="2123" w:type="dxa"/>
          </w:tcPr>
          <w:p w14:paraId="3238D971" w14:textId="77777777" w:rsidR="00AA7224" w:rsidRPr="003B73B6" w:rsidRDefault="00AA7224" w:rsidP="000001EC">
            <w:pPr>
              <w:ind w:firstLine="0"/>
            </w:pPr>
            <w:r w:rsidRPr="003B73B6">
              <w:t>9064</w:t>
            </w:r>
          </w:p>
        </w:tc>
        <w:tc>
          <w:tcPr>
            <w:tcW w:w="2408" w:type="dxa"/>
          </w:tcPr>
          <w:p w14:paraId="49FAA47C" w14:textId="77777777" w:rsidR="00AA7224" w:rsidRPr="003B73B6" w:rsidRDefault="00AA7224" w:rsidP="000001EC">
            <w:pPr>
              <w:ind w:firstLine="0"/>
            </w:pPr>
            <w:r w:rsidRPr="003B73B6">
              <w:t>1199</w:t>
            </w:r>
          </w:p>
        </w:tc>
      </w:tr>
      <w:tr w:rsidR="00AA7224" w:rsidRPr="003B73B6" w14:paraId="7E7290D9" w14:textId="77777777" w:rsidTr="000001EC">
        <w:tc>
          <w:tcPr>
            <w:tcW w:w="3397" w:type="dxa"/>
          </w:tcPr>
          <w:p w14:paraId="1B7C3F45" w14:textId="77777777" w:rsidR="00AA7224" w:rsidRPr="003B73B6" w:rsidRDefault="00AA7224" w:rsidP="000001EC">
            <w:pPr>
              <w:ind w:firstLine="0"/>
            </w:pPr>
            <w:r w:rsidRPr="003B73B6">
              <w:t xml:space="preserve">Persentase </w:t>
            </w:r>
            <w:proofErr w:type="spellStart"/>
            <w:r w:rsidRPr="003B73B6">
              <w:t>Entities</w:t>
            </w:r>
            <w:proofErr w:type="spellEnd"/>
            <w:r w:rsidRPr="003B73B6">
              <w:t xml:space="preserve"> (%)</w:t>
            </w:r>
          </w:p>
        </w:tc>
        <w:tc>
          <w:tcPr>
            <w:tcW w:w="2123" w:type="dxa"/>
          </w:tcPr>
          <w:p w14:paraId="089402E7" w14:textId="77777777" w:rsidR="00AA7224" w:rsidRPr="003B73B6" w:rsidRDefault="00AA7224" w:rsidP="000001EC">
            <w:pPr>
              <w:ind w:firstLine="0"/>
            </w:pPr>
            <w:r w:rsidRPr="003B73B6">
              <w:t>17.95</w:t>
            </w:r>
          </w:p>
        </w:tc>
        <w:tc>
          <w:tcPr>
            <w:tcW w:w="2408" w:type="dxa"/>
          </w:tcPr>
          <w:p w14:paraId="313FFA50" w14:textId="77777777" w:rsidR="00AA7224" w:rsidRPr="003B73B6" w:rsidRDefault="00AA7224" w:rsidP="000001EC">
            <w:pPr>
              <w:ind w:firstLine="0"/>
            </w:pPr>
            <w:r w:rsidRPr="003B73B6">
              <w:t>21.78</w:t>
            </w:r>
          </w:p>
        </w:tc>
      </w:tr>
    </w:tbl>
    <w:p w14:paraId="232D1222" w14:textId="77777777" w:rsidR="00C36A10" w:rsidRPr="003B73B6" w:rsidRDefault="00C36A10" w:rsidP="00225FEC"/>
    <w:p w14:paraId="5DC5D8E2" w14:textId="2C9AF14A" w:rsidR="00901B18" w:rsidRPr="003B73B6" w:rsidRDefault="00901B18" w:rsidP="00901B18">
      <w:pPr>
        <w:pStyle w:val="Heading3"/>
      </w:pPr>
      <w:r w:rsidRPr="003B73B6">
        <w:t xml:space="preserve">Penjelasan Jenis </w:t>
      </w:r>
      <w:proofErr w:type="spellStart"/>
      <w:r w:rsidRPr="003B73B6">
        <w:t>Tagset</w:t>
      </w:r>
      <w:proofErr w:type="spellEnd"/>
      <w:r w:rsidRPr="003B73B6">
        <w:t xml:space="preserve"> Bahasa Inggris</w:t>
      </w:r>
    </w:p>
    <w:p w14:paraId="2747D14E" w14:textId="0C0C2EB2" w:rsidR="004C4A46" w:rsidRPr="003B73B6" w:rsidRDefault="00895237" w:rsidP="004C4A46">
      <w:proofErr w:type="spellStart"/>
      <w:r w:rsidRPr="003B73B6">
        <w:t>D</w:t>
      </w:r>
      <w:r w:rsidR="00973F0E" w:rsidRPr="003B73B6">
        <w:t>ataset</w:t>
      </w:r>
      <w:proofErr w:type="spellEnd"/>
      <w:r w:rsidR="00973F0E" w:rsidRPr="003B73B6">
        <w:t xml:space="preserve"> utama yang digunakan untuk uji coba </w:t>
      </w:r>
      <w:proofErr w:type="spellStart"/>
      <w:r w:rsidR="00973F0E" w:rsidRPr="003B73B6">
        <w:t>Sequence</w:t>
      </w:r>
      <w:proofErr w:type="spellEnd"/>
      <w:r w:rsidR="00973F0E" w:rsidRPr="003B73B6">
        <w:t>-</w:t>
      </w:r>
      <w:proofErr w:type="spellStart"/>
      <w:r w:rsidR="00973F0E" w:rsidRPr="003B73B6">
        <w:t>to</w:t>
      </w:r>
      <w:proofErr w:type="spellEnd"/>
      <w:r w:rsidR="00973F0E" w:rsidRPr="003B73B6">
        <w:t xml:space="preserve">-Set Network </w:t>
      </w:r>
      <w:r w:rsidRPr="003B73B6">
        <w:t xml:space="preserve">dalam tugas akhir ini </w:t>
      </w:r>
      <w:r w:rsidR="00973F0E" w:rsidRPr="003B73B6">
        <w:t>adalah GENIA</w:t>
      </w:r>
      <w:r w:rsidRPr="003B73B6">
        <w:t>. Namun,</w:t>
      </w:r>
      <w:r w:rsidR="00973F0E" w:rsidRPr="003B73B6">
        <w:t xml:space="preserve"> </w:t>
      </w:r>
      <w:proofErr w:type="spellStart"/>
      <w:r w:rsidR="00973F0E" w:rsidRPr="003B73B6">
        <w:t>tagset</w:t>
      </w:r>
      <w:proofErr w:type="spellEnd"/>
      <w:r w:rsidR="00973F0E" w:rsidRPr="003B73B6">
        <w:t xml:space="preserve"> yang dirujukkan lebih mengarah kepada </w:t>
      </w:r>
      <w:proofErr w:type="spellStart"/>
      <w:r w:rsidR="00274E63" w:rsidRPr="003B73B6">
        <w:t>tagset</w:t>
      </w:r>
      <w:proofErr w:type="spellEnd"/>
      <w:r w:rsidR="00274E63" w:rsidRPr="003B73B6">
        <w:t xml:space="preserve"> </w:t>
      </w:r>
      <w:r w:rsidR="008067F0" w:rsidRPr="003B73B6">
        <w:t xml:space="preserve">yang </w:t>
      </w:r>
      <w:r w:rsidR="00274E63" w:rsidRPr="003B73B6">
        <w:t xml:space="preserve">digunakan ACE dengan beberapa tambahan </w:t>
      </w:r>
      <w:proofErr w:type="spellStart"/>
      <w:r w:rsidR="00274E63" w:rsidRPr="003B73B6">
        <w:t>tagset</w:t>
      </w:r>
      <w:proofErr w:type="spellEnd"/>
      <w:r w:rsidR="00274E63" w:rsidRPr="003B73B6">
        <w:t xml:space="preserve"> lain (terinspirasi dari jenis </w:t>
      </w:r>
      <w:proofErr w:type="spellStart"/>
      <w:r w:rsidR="00274E63" w:rsidRPr="003B73B6">
        <w:t>tagset</w:t>
      </w:r>
      <w:proofErr w:type="spellEnd"/>
      <w:r w:rsidR="00274E63" w:rsidRPr="003B73B6">
        <w:t xml:space="preserve"> dari </w:t>
      </w:r>
      <w:r w:rsidR="00274E63" w:rsidRPr="003B73B6">
        <w:rPr>
          <w:i/>
          <w:iCs/>
        </w:rPr>
        <w:t xml:space="preserve">open </w:t>
      </w:r>
      <w:proofErr w:type="spellStart"/>
      <w:r w:rsidR="00274E63" w:rsidRPr="003B73B6">
        <w:rPr>
          <w:i/>
          <w:iCs/>
        </w:rPr>
        <w:t>library</w:t>
      </w:r>
      <w:proofErr w:type="spellEnd"/>
      <w:r w:rsidR="00274E63" w:rsidRPr="003B73B6">
        <w:t xml:space="preserve"> </w:t>
      </w:r>
      <w:proofErr w:type="spellStart"/>
      <w:r w:rsidR="00274E63" w:rsidRPr="003B73B6">
        <w:t>spaCy</w:t>
      </w:r>
      <w:proofErr w:type="spellEnd"/>
      <w:r w:rsidR="00274E63" w:rsidRPr="003B73B6">
        <w:t xml:space="preserve">). </w:t>
      </w:r>
      <w:r w:rsidR="00E17FE0" w:rsidRPr="003B73B6">
        <w:t xml:space="preserve">Tabel di bawah </w:t>
      </w:r>
      <w:r w:rsidR="009958EB" w:rsidRPr="003B73B6">
        <w:t xml:space="preserve">adalah seluruh </w:t>
      </w:r>
      <w:proofErr w:type="spellStart"/>
      <w:r w:rsidR="009958EB" w:rsidRPr="003B73B6">
        <w:t>tagset</w:t>
      </w:r>
      <w:proofErr w:type="spellEnd"/>
      <w:r w:rsidR="009958EB" w:rsidRPr="003B73B6">
        <w:t xml:space="preserve"> yang digunakan untuk anotasi </w:t>
      </w:r>
      <w:proofErr w:type="spellStart"/>
      <w:r w:rsidR="009958EB" w:rsidRPr="003B73B6">
        <w:t>dataset</w:t>
      </w:r>
      <w:proofErr w:type="spellEnd"/>
      <w:r w:rsidR="009958EB" w:rsidRPr="003B73B6">
        <w:t xml:space="preserve"> ACE 2005 juga ACE 2004. </w:t>
      </w:r>
      <w:r w:rsidR="00464FD6" w:rsidRPr="003B73B6">
        <w:t xml:space="preserve">Pada </w:t>
      </w:r>
      <w:r w:rsidR="004C4A46" w:rsidRPr="003B73B6">
        <w:fldChar w:fldCharType="begin"/>
      </w:r>
      <w:r w:rsidR="004C4A46" w:rsidRPr="003B73B6">
        <w:instrText xml:space="preserve"> REF _Ref103524882 \h </w:instrText>
      </w:r>
      <w:r w:rsidR="004C4A46" w:rsidRPr="003B73B6">
        <w:fldChar w:fldCharType="separate"/>
      </w:r>
      <w:r w:rsidR="003B73B6" w:rsidRPr="003B73B6">
        <w:t xml:space="preserve">Tabel </w:t>
      </w:r>
      <w:r w:rsidR="003B73B6">
        <w:rPr>
          <w:noProof/>
        </w:rPr>
        <w:t>4</w:t>
      </w:r>
      <w:r w:rsidR="003B73B6" w:rsidRPr="003B73B6">
        <w:t>.</w:t>
      </w:r>
      <w:r w:rsidR="003B73B6">
        <w:rPr>
          <w:noProof/>
        </w:rPr>
        <w:t>2</w:t>
      </w:r>
      <w:r w:rsidR="004C4A46" w:rsidRPr="003B73B6">
        <w:fldChar w:fldCharType="end"/>
      </w:r>
      <w:r w:rsidR="004C4A46" w:rsidRPr="003B73B6">
        <w:t xml:space="preserve"> </w:t>
      </w:r>
      <w:r w:rsidR="0090684B" w:rsidRPr="003B73B6">
        <w:t xml:space="preserve">terdapat kolom entitas yang berisi istilah yang digunakan untuk </w:t>
      </w:r>
      <w:proofErr w:type="spellStart"/>
      <w:r w:rsidR="0090684B" w:rsidRPr="003B73B6">
        <w:t>named</w:t>
      </w:r>
      <w:proofErr w:type="spellEnd"/>
      <w:r w:rsidR="0090684B" w:rsidRPr="003B73B6">
        <w:t xml:space="preserve"> </w:t>
      </w:r>
      <w:proofErr w:type="spellStart"/>
      <w:r w:rsidR="0090684B" w:rsidRPr="003B73B6">
        <w:t>entity</w:t>
      </w:r>
      <w:proofErr w:type="spellEnd"/>
      <w:r w:rsidR="0090684B" w:rsidRPr="003B73B6">
        <w:t xml:space="preserve"> </w:t>
      </w:r>
      <w:proofErr w:type="spellStart"/>
      <w:r w:rsidR="0090684B" w:rsidRPr="003B73B6">
        <w:t>nya</w:t>
      </w:r>
      <w:proofErr w:type="spellEnd"/>
      <w:r w:rsidR="004C1067" w:rsidRPr="003B73B6">
        <w:t xml:space="preserve">. </w:t>
      </w:r>
      <w:r w:rsidR="00E025B0" w:rsidRPr="003B73B6">
        <w:t xml:space="preserve">Istilah dari entitas ada dua jenis yaitu istilah panjangnya dengan istilah pendek, istilah pendek digunakan untuk memudahkan visualisasi dan anotasi saat proses pelabelan. </w:t>
      </w:r>
      <w:r w:rsidR="004C1067" w:rsidRPr="003B73B6">
        <w:t>K</w:t>
      </w:r>
      <w:r w:rsidR="0090684B" w:rsidRPr="003B73B6">
        <w:t>emudian kolom keterangan untuk memberi penjelasan singkat mengenai entitas apa yang akan di</w:t>
      </w:r>
      <w:r w:rsidR="00CB3A9F" w:rsidRPr="003B73B6">
        <w:t xml:space="preserve"> anotasikan sebagai </w:t>
      </w:r>
      <w:proofErr w:type="spellStart"/>
      <w:r w:rsidR="00CB3A9F" w:rsidRPr="003B73B6">
        <w:t>named</w:t>
      </w:r>
      <w:proofErr w:type="spellEnd"/>
      <w:r w:rsidR="00CB3A9F" w:rsidRPr="003B73B6">
        <w:t xml:space="preserve"> </w:t>
      </w:r>
      <w:proofErr w:type="spellStart"/>
      <w:r w:rsidR="00CB3A9F" w:rsidRPr="003B73B6">
        <w:t>entity</w:t>
      </w:r>
      <w:proofErr w:type="spellEnd"/>
      <w:r w:rsidR="00CB3A9F" w:rsidRPr="003B73B6">
        <w:t xml:space="preserve">. </w:t>
      </w:r>
      <w:r w:rsidR="004D3189" w:rsidRPr="003B73B6">
        <w:t>K</w:t>
      </w:r>
      <w:r w:rsidR="00CB3A9F" w:rsidRPr="003B73B6">
        <w:t xml:space="preserve">olom </w:t>
      </w:r>
      <w:r w:rsidR="004D3189" w:rsidRPr="003B73B6">
        <w:t xml:space="preserve">terakhir </w:t>
      </w:r>
      <w:r w:rsidR="00D74FFF" w:rsidRPr="003B73B6">
        <w:t xml:space="preserve">adalah </w:t>
      </w:r>
      <w:r w:rsidR="00CB3A9F" w:rsidRPr="003B73B6">
        <w:t xml:space="preserve">contoh </w:t>
      </w:r>
      <w:r w:rsidR="00BC66CB" w:rsidRPr="003B73B6">
        <w:t>konkret</w:t>
      </w:r>
      <w:r w:rsidR="00CB3A9F" w:rsidRPr="003B73B6">
        <w:t xml:space="preserve"> subjek yang dapat dianotasikan sebagai </w:t>
      </w:r>
      <w:proofErr w:type="spellStart"/>
      <w:r w:rsidR="00CB3A9F" w:rsidRPr="003B73B6">
        <w:t>named</w:t>
      </w:r>
      <w:proofErr w:type="spellEnd"/>
      <w:r w:rsidR="00CB3A9F" w:rsidRPr="003B73B6">
        <w:t xml:space="preserve"> </w:t>
      </w:r>
      <w:proofErr w:type="spellStart"/>
      <w:r w:rsidR="00CB3A9F" w:rsidRPr="003B73B6">
        <w:t>entity</w:t>
      </w:r>
      <w:proofErr w:type="spellEnd"/>
      <w:r w:rsidR="00CB3A9F" w:rsidRPr="003B73B6">
        <w:t xml:space="preserve">. </w:t>
      </w:r>
    </w:p>
    <w:p w14:paraId="7AA61575" w14:textId="77777777" w:rsidR="004C4A46" w:rsidRPr="003B73B6" w:rsidRDefault="004C4A46" w:rsidP="004C4A46"/>
    <w:p w14:paraId="4B7C4022" w14:textId="702B4B7F" w:rsidR="00A720C1" w:rsidRPr="003B73B6" w:rsidRDefault="00A720C1" w:rsidP="00A720C1">
      <w:pPr>
        <w:pStyle w:val="Caption"/>
        <w:keepNext/>
      </w:pPr>
      <w:bookmarkStart w:id="4" w:name="_Ref103524882"/>
      <w:r w:rsidRPr="003B73B6">
        <w:t xml:space="preserve">Tabel </w:t>
      </w:r>
      <w:r w:rsidR="003B73B6">
        <w:fldChar w:fldCharType="begin"/>
      </w:r>
      <w:r w:rsidR="003B73B6">
        <w:instrText xml:space="preserve"> STYLEREF 1 \s </w:instrText>
      </w:r>
      <w:r w:rsidR="003B73B6">
        <w:fldChar w:fldCharType="separate"/>
      </w:r>
      <w:r w:rsidR="003B73B6">
        <w:rPr>
          <w:noProof/>
        </w:rPr>
        <w:t>4</w:t>
      </w:r>
      <w:r w:rsidR="003B73B6">
        <w:fldChar w:fldCharType="end"/>
      </w:r>
      <w:r w:rsidR="003B73B6">
        <w:t>.</w:t>
      </w:r>
      <w:r w:rsidR="003B73B6">
        <w:fldChar w:fldCharType="begin"/>
      </w:r>
      <w:r w:rsidR="003B73B6">
        <w:instrText xml:space="preserve"> SEQ Tabel \* ARABIC \s 1 </w:instrText>
      </w:r>
      <w:r w:rsidR="003B73B6">
        <w:fldChar w:fldCharType="separate"/>
      </w:r>
      <w:r w:rsidR="003B73B6">
        <w:rPr>
          <w:noProof/>
        </w:rPr>
        <w:t>2</w:t>
      </w:r>
      <w:r w:rsidR="003B73B6">
        <w:fldChar w:fldCharType="end"/>
      </w:r>
      <w:bookmarkEnd w:id="4"/>
      <w:r w:rsidRPr="003B73B6">
        <w:br/>
        <w:t xml:space="preserve">Daftar </w:t>
      </w:r>
      <w:proofErr w:type="spellStart"/>
      <w:r w:rsidRPr="003B73B6">
        <w:t>Tagset</w:t>
      </w:r>
      <w:proofErr w:type="spellEnd"/>
      <w:r w:rsidRPr="003B73B6">
        <w:t xml:space="preserve"> ACE 2005</w:t>
      </w:r>
    </w:p>
    <w:tbl>
      <w:tblPr>
        <w:tblStyle w:val="TableGrid"/>
        <w:tblW w:w="7934" w:type="dxa"/>
        <w:tblLook w:val="04A0" w:firstRow="1" w:lastRow="0" w:firstColumn="1" w:lastColumn="0" w:noHBand="0" w:noVBand="1"/>
      </w:tblPr>
      <w:tblGrid>
        <w:gridCol w:w="2263"/>
        <w:gridCol w:w="3686"/>
        <w:gridCol w:w="1985"/>
      </w:tblGrid>
      <w:tr w:rsidR="0044179E" w:rsidRPr="003B73B6" w14:paraId="34AFD4A1" w14:textId="77777777" w:rsidTr="00885260">
        <w:tc>
          <w:tcPr>
            <w:tcW w:w="2263" w:type="dxa"/>
            <w:shd w:val="clear" w:color="auto" w:fill="D9D9D9" w:themeFill="background1" w:themeFillShade="D9"/>
            <w:vAlign w:val="center"/>
          </w:tcPr>
          <w:p w14:paraId="376600D0" w14:textId="11B71F2C" w:rsidR="0044179E" w:rsidRPr="003B73B6" w:rsidRDefault="00876805" w:rsidP="00885260">
            <w:pPr>
              <w:ind w:firstLine="0"/>
              <w:jc w:val="center"/>
              <w:rPr>
                <w:b/>
                <w:bCs/>
              </w:rPr>
            </w:pPr>
            <w:r w:rsidRPr="003B73B6">
              <w:rPr>
                <w:b/>
                <w:bCs/>
              </w:rPr>
              <w:t>Entitas</w:t>
            </w:r>
          </w:p>
        </w:tc>
        <w:tc>
          <w:tcPr>
            <w:tcW w:w="3686" w:type="dxa"/>
            <w:shd w:val="clear" w:color="auto" w:fill="D9D9D9" w:themeFill="background1" w:themeFillShade="D9"/>
            <w:vAlign w:val="center"/>
          </w:tcPr>
          <w:p w14:paraId="5F39F717" w14:textId="44307A88" w:rsidR="0044179E" w:rsidRPr="003B73B6" w:rsidRDefault="00876805" w:rsidP="00885260">
            <w:pPr>
              <w:ind w:firstLine="0"/>
              <w:jc w:val="center"/>
              <w:rPr>
                <w:b/>
                <w:bCs/>
              </w:rPr>
            </w:pPr>
            <w:r w:rsidRPr="003B73B6">
              <w:rPr>
                <w:b/>
                <w:bCs/>
              </w:rPr>
              <w:t>Keterangan</w:t>
            </w:r>
          </w:p>
        </w:tc>
        <w:tc>
          <w:tcPr>
            <w:tcW w:w="1985" w:type="dxa"/>
            <w:shd w:val="clear" w:color="auto" w:fill="D9D9D9" w:themeFill="background1" w:themeFillShade="D9"/>
            <w:vAlign w:val="center"/>
          </w:tcPr>
          <w:p w14:paraId="4DC90ACA" w14:textId="6AAE9F16" w:rsidR="0044179E" w:rsidRPr="003B73B6" w:rsidRDefault="00876805" w:rsidP="00885260">
            <w:pPr>
              <w:ind w:firstLine="0"/>
              <w:jc w:val="center"/>
              <w:rPr>
                <w:b/>
                <w:bCs/>
              </w:rPr>
            </w:pPr>
            <w:r w:rsidRPr="003B73B6">
              <w:rPr>
                <w:b/>
                <w:bCs/>
              </w:rPr>
              <w:t>Contoh</w:t>
            </w:r>
          </w:p>
        </w:tc>
      </w:tr>
      <w:tr w:rsidR="00084E23" w:rsidRPr="003B73B6" w14:paraId="2AE8E1CE" w14:textId="77777777" w:rsidTr="00521FBF">
        <w:tc>
          <w:tcPr>
            <w:tcW w:w="2263" w:type="dxa"/>
            <w:vAlign w:val="center"/>
          </w:tcPr>
          <w:p w14:paraId="587CF7E2" w14:textId="4AC595BC" w:rsidR="00084E23" w:rsidRPr="003B73B6" w:rsidRDefault="00084E23" w:rsidP="00521FBF">
            <w:pPr>
              <w:spacing w:line="240" w:lineRule="auto"/>
              <w:ind w:firstLine="0"/>
              <w:jc w:val="center"/>
            </w:pPr>
            <w:r w:rsidRPr="003B73B6">
              <w:t>Person (PER)</w:t>
            </w:r>
          </w:p>
        </w:tc>
        <w:tc>
          <w:tcPr>
            <w:tcW w:w="3686" w:type="dxa"/>
            <w:vAlign w:val="center"/>
          </w:tcPr>
          <w:p w14:paraId="4D3E794F" w14:textId="344FF920" w:rsidR="00084E23" w:rsidRPr="003B73B6" w:rsidRDefault="00084E23" w:rsidP="00521FBF">
            <w:pPr>
              <w:spacing w:line="240" w:lineRule="auto"/>
              <w:ind w:firstLine="0"/>
              <w:jc w:val="center"/>
            </w:pPr>
            <w:r w:rsidRPr="003B73B6">
              <w:t>Se</w:t>
            </w:r>
            <w:r w:rsidR="00485CD3" w:rsidRPr="003B73B6">
              <w:t>se</w:t>
            </w:r>
            <w:r w:rsidRPr="003B73B6">
              <w:t>orang</w:t>
            </w:r>
            <w:r w:rsidR="0025238E" w:rsidRPr="003B73B6">
              <w:t>/</w:t>
            </w:r>
            <w:r w:rsidRPr="003B73B6">
              <w:t>kumpulan orang</w:t>
            </w:r>
          </w:p>
        </w:tc>
        <w:tc>
          <w:tcPr>
            <w:tcW w:w="1985" w:type="dxa"/>
            <w:vAlign w:val="center"/>
          </w:tcPr>
          <w:p w14:paraId="70C0AE3A" w14:textId="02896DFB" w:rsidR="00084E23" w:rsidRPr="003B73B6" w:rsidRDefault="00B550F0" w:rsidP="00521FBF">
            <w:pPr>
              <w:spacing w:line="240" w:lineRule="auto"/>
              <w:ind w:firstLine="0"/>
              <w:jc w:val="center"/>
            </w:pPr>
            <w:proofErr w:type="spellStart"/>
            <w:r w:rsidRPr="003B73B6">
              <w:t>President</w:t>
            </w:r>
            <w:proofErr w:type="spellEnd"/>
            <w:r w:rsidRPr="003B73B6">
              <w:t xml:space="preserve"> Obama</w:t>
            </w:r>
          </w:p>
        </w:tc>
      </w:tr>
      <w:tr w:rsidR="00084E23" w:rsidRPr="003B73B6" w14:paraId="1C017F64" w14:textId="77777777" w:rsidTr="00521FBF">
        <w:tc>
          <w:tcPr>
            <w:tcW w:w="2263" w:type="dxa"/>
            <w:vAlign w:val="center"/>
          </w:tcPr>
          <w:p w14:paraId="432B63B1" w14:textId="3BEA23D4" w:rsidR="00084E23" w:rsidRPr="003B73B6" w:rsidRDefault="00006B96" w:rsidP="00521FBF">
            <w:pPr>
              <w:spacing w:line="240" w:lineRule="auto"/>
              <w:ind w:firstLine="0"/>
              <w:jc w:val="center"/>
            </w:pPr>
            <w:proofErr w:type="spellStart"/>
            <w:r w:rsidRPr="003B73B6">
              <w:t>Organization</w:t>
            </w:r>
            <w:proofErr w:type="spellEnd"/>
            <w:r w:rsidR="00084E23" w:rsidRPr="003B73B6">
              <w:t xml:space="preserve"> (ORG)</w:t>
            </w:r>
          </w:p>
        </w:tc>
        <w:tc>
          <w:tcPr>
            <w:tcW w:w="3686" w:type="dxa"/>
            <w:vAlign w:val="center"/>
          </w:tcPr>
          <w:p w14:paraId="729C5E8E" w14:textId="69EFE3F1" w:rsidR="00084E23" w:rsidRPr="003B73B6" w:rsidRDefault="00084E23" w:rsidP="00521FBF">
            <w:pPr>
              <w:spacing w:line="240" w:lineRule="auto"/>
              <w:ind w:firstLine="0"/>
              <w:jc w:val="center"/>
            </w:pPr>
            <w:r w:rsidRPr="003B73B6">
              <w:t>Perusahaan, agensi, grup</w:t>
            </w:r>
            <w:r w:rsidR="00D8739E" w:rsidRPr="003B73B6">
              <w:t xml:space="preserve"> </w:t>
            </w:r>
            <w:r w:rsidR="0084533C" w:rsidRPr="003B73B6">
              <w:t xml:space="preserve">dalam struktur </w:t>
            </w:r>
            <w:r w:rsidR="00A3772E" w:rsidRPr="003B73B6">
              <w:t>organisasi</w:t>
            </w:r>
          </w:p>
        </w:tc>
        <w:tc>
          <w:tcPr>
            <w:tcW w:w="1985" w:type="dxa"/>
            <w:vAlign w:val="center"/>
          </w:tcPr>
          <w:p w14:paraId="73E464F2" w14:textId="6EE236BB" w:rsidR="00084E23" w:rsidRPr="003B73B6" w:rsidRDefault="00B550F0" w:rsidP="00521FBF">
            <w:pPr>
              <w:spacing w:line="240" w:lineRule="auto"/>
              <w:ind w:firstLine="0"/>
              <w:jc w:val="center"/>
            </w:pPr>
            <w:r w:rsidRPr="003B73B6">
              <w:t>Secret Service</w:t>
            </w:r>
          </w:p>
        </w:tc>
      </w:tr>
      <w:tr w:rsidR="00A3772E" w:rsidRPr="003B73B6" w14:paraId="7C8C4D3C" w14:textId="77777777" w:rsidTr="00521FBF">
        <w:tc>
          <w:tcPr>
            <w:tcW w:w="2263" w:type="dxa"/>
            <w:vAlign w:val="center"/>
          </w:tcPr>
          <w:p w14:paraId="0080F354" w14:textId="4D766D1B" w:rsidR="00A3772E" w:rsidRPr="003B73B6" w:rsidRDefault="00A3772E" w:rsidP="00521FBF">
            <w:pPr>
              <w:spacing w:line="240" w:lineRule="auto"/>
              <w:ind w:firstLine="0"/>
              <w:jc w:val="center"/>
            </w:pPr>
            <w:proofErr w:type="spellStart"/>
            <w:r w:rsidRPr="003B73B6">
              <w:t>Facility</w:t>
            </w:r>
            <w:proofErr w:type="spellEnd"/>
            <w:r w:rsidRPr="003B73B6">
              <w:t xml:space="preserve"> (FAC)</w:t>
            </w:r>
          </w:p>
        </w:tc>
        <w:tc>
          <w:tcPr>
            <w:tcW w:w="3686" w:type="dxa"/>
            <w:vAlign w:val="center"/>
          </w:tcPr>
          <w:p w14:paraId="6E038261" w14:textId="2A244BED" w:rsidR="00A3772E" w:rsidRPr="003B73B6" w:rsidRDefault="00A3772E" w:rsidP="00521FBF">
            <w:pPr>
              <w:spacing w:line="240" w:lineRule="auto"/>
              <w:ind w:firstLine="0"/>
              <w:jc w:val="center"/>
            </w:pPr>
            <w:r w:rsidRPr="003B73B6">
              <w:t>Bangunan, gedung,</w:t>
            </w:r>
            <w:r w:rsidR="00122B62" w:rsidRPr="003B73B6">
              <w:t xml:space="preserve"> </w:t>
            </w:r>
            <w:r w:rsidRPr="003B73B6">
              <w:t>perumahan</w:t>
            </w:r>
          </w:p>
        </w:tc>
        <w:tc>
          <w:tcPr>
            <w:tcW w:w="1985" w:type="dxa"/>
            <w:vAlign w:val="center"/>
          </w:tcPr>
          <w:p w14:paraId="17ADAB2B" w14:textId="611BE18D" w:rsidR="00A3772E" w:rsidRPr="003B73B6" w:rsidRDefault="004D0681" w:rsidP="00521FBF">
            <w:pPr>
              <w:spacing w:line="240" w:lineRule="auto"/>
              <w:ind w:firstLine="0"/>
              <w:jc w:val="center"/>
            </w:pPr>
            <w:proofErr w:type="spellStart"/>
            <w:r w:rsidRPr="003B73B6">
              <w:t>White</w:t>
            </w:r>
            <w:proofErr w:type="spellEnd"/>
            <w:r w:rsidRPr="003B73B6">
              <w:t xml:space="preserve"> House</w:t>
            </w:r>
          </w:p>
        </w:tc>
      </w:tr>
      <w:tr w:rsidR="00A3772E" w:rsidRPr="003B73B6" w14:paraId="4E849920" w14:textId="77777777" w:rsidTr="00521FBF">
        <w:tc>
          <w:tcPr>
            <w:tcW w:w="2263" w:type="dxa"/>
            <w:vAlign w:val="center"/>
          </w:tcPr>
          <w:p w14:paraId="2D7BF4FA" w14:textId="53447355" w:rsidR="00A3772E" w:rsidRPr="003B73B6" w:rsidRDefault="00A3772E" w:rsidP="00521FBF">
            <w:pPr>
              <w:spacing w:line="240" w:lineRule="auto"/>
              <w:ind w:firstLine="0"/>
              <w:jc w:val="center"/>
            </w:pPr>
            <w:proofErr w:type="spellStart"/>
            <w:r w:rsidRPr="003B73B6">
              <w:t>Location</w:t>
            </w:r>
            <w:proofErr w:type="spellEnd"/>
            <w:r w:rsidRPr="003B73B6">
              <w:t xml:space="preserve"> (LOC)</w:t>
            </w:r>
          </w:p>
        </w:tc>
        <w:tc>
          <w:tcPr>
            <w:tcW w:w="3686" w:type="dxa"/>
            <w:vAlign w:val="center"/>
          </w:tcPr>
          <w:p w14:paraId="0771F02B" w14:textId="0642595A" w:rsidR="00A3772E" w:rsidRPr="003B73B6" w:rsidRDefault="00A3772E" w:rsidP="00521FBF">
            <w:pPr>
              <w:spacing w:line="240" w:lineRule="auto"/>
              <w:ind w:firstLine="0"/>
              <w:jc w:val="center"/>
            </w:pPr>
            <w:r w:rsidRPr="003B73B6">
              <w:t>Lokasi geografis seperti daratan, lautan, dan bentukan geologis</w:t>
            </w:r>
          </w:p>
        </w:tc>
        <w:tc>
          <w:tcPr>
            <w:tcW w:w="1985" w:type="dxa"/>
            <w:vAlign w:val="center"/>
          </w:tcPr>
          <w:p w14:paraId="391750D4" w14:textId="159469C7" w:rsidR="00A3772E" w:rsidRPr="003B73B6" w:rsidRDefault="000152EB" w:rsidP="00521FBF">
            <w:pPr>
              <w:spacing w:line="240" w:lineRule="auto"/>
              <w:ind w:firstLine="0"/>
              <w:jc w:val="center"/>
            </w:pPr>
            <w:r w:rsidRPr="003B73B6">
              <w:t>Red Sea</w:t>
            </w:r>
          </w:p>
        </w:tc>
      </w:tr>
      <w:tr w:rsidR="00A3772E" w:rsidRPr="003B73B6" w14:paraId="6BAD337B" w14:textId="77777777" w:rsidTr="00521FBF">
        <w:tc>
          <w:tcPr>
            <w:tcW w:w="2263" w:type="dxa"/>
            <w:vAlign w:val="center"/>
          </w:tcPr>
          <w:p w14:paraId="4FF33EBC" w14:textId="04096B82" w:rsidR="00A3772E" w:rsidRPr="003B73B6" w:rsidRDefault="00A3772E" w:rsidP="00521FBF">
            <w:pPr>
              <w:spacing w:line="240" w:lineRule="auto"/>
              <w:ind w:firstLine="0"/>
              <w:jc w:val="center"/>
            </w:pPr>
            <w:r w:rsidRPr="003B73B6">
              <w:t>Geo-</w:t>
            </w:r>
            <w:proofErr w:type="spellStart"/>
            <w:r w:rsidRPr="003B73B6">
              <w:t>Political</w:t>
            </w:r>
            <w:proofErr w:type="spellEnd"/>
            <w:r w:rsidRPr="003B73B6">
              <w:t xml:space="preserve"> </w:t>
            </w:r>
            <w:proofErr w:type="spellStart"/>
            <w:r w:rsidRPr="003B73B6">
              <w:t>Entity</w:t>
            </w:r>
            <w:proofErr w:type="spellEnd"/>
            <w:r w:rsidRPr="003B73B6">
              <w:t xml:space="preserve"> (GPE)</w:t>
            </w:r>
          </w:p>
        </w:tc>
        <w:tc>
          <w:tcPr>
            <w:tcW w:w="3686" w:type="dxa"/>
            <w:vAlign w:val="center"/>
          </w:tcPr>
          <w:p w14:paraId="41BA9188" w14:textId="3A6A78CF" w:rsidR="00A3772E" w:rsidRPr="003B73B6" w:rsidRDefault="00A3772E" w:rsidP="00521FBF">
            <w:pPr>
              <w:spacing w:line="240" w:lineRule="auto"/>
              <w:ind w:firstLine="0"/>
              <w:jc w:val="center"/>
            </w:pPr>
            <w:r w:rsidRPr="003B73B6">
              <w:t>Wilayah geografis dalam kekuasaan politik atau grup sosial</w:t>
            </w:r>
          </w:p>
        </w:tc>
        <w:tc>
          <w:tcPr>
            <w:tcW w:w="1985" w:type="dxa"/>
            <w:vAlign w:val="center"/>
          </w:tcPr>
          <w:p w14:paraId="2D6DE314" w14:textId="0014DCA9" w:rsidR="00A3772E" w:rsidRPr="003B73B6" w:rsidRDefault="001B5F49" w:rsidP="00521FBF">
            <w:pPr>
              <w:spacing w:line="240" w:lineRule="auto"/>
              <w:ind w:firstLine="0"/>
              <w:jc w:val="center"/>
            </w:pPr>
            <w:r w:rsidRPr="003B73B6">
              <w:t xml:space="preserve">United States </w:t>
            </w:r>
            <w:proofErr w:type="spellStart"/>
            <w:r w:rsidRPr="003B73B6">
              <w:t>of</w:t>
            </w:r>
            <w:proofErr w:type="spellEnd"/>
            <w:r w:rsidRPr="003B73B6">
              <w:t xml:space="preserve"> America</w:t>
            </w:r>
          </w:p>
        </w:tc>
      </w:tr>
      <w:tr w:rsidR="00A3772E" w:rsidRPr="003B73B6" w14:paraId="78EF12A7" w14:textId="77777777" w:rsidTr="00521FBF">
        <w:tc>
          <w:tcPr>
            <w:tcW w:w="2263" w:type="dxa"/>
            <w:vAlign w:val="center"/>
          </w:tcPr>
          <w:p w14:paraId="6E9CDEE1" w14:textId="786E15B7" w:rsidR="00A3772E" w:rsidRPr="003B73B6" w:rsidRDefault="00A3772E" w:rsidP="00521FBF">
            <w:pPr>
              <w:spacing w:line="240" w:lineRule="auto"/>
              <w:ind w:firstLine="0"/>
              <w:jc w:val="center"/>
            </w:pPr>
            <w:proofErr w:type="spellStart"/>
            <w:r w:rsidRPr="003B73B6">
              <w:t>Vehicle</w:t>
            </w:r>
            <w:proofErr w:type="spellEnd"/>
            <w:r w:rsidRPr="003B73B6">
              <w:t xml:space="preserve"> (VEC)</w:t>
            </w:r>
          </w:p>
        </w:tc>
        <w:tc>
          <w:tcPr>
            <w:tcW w:w="3686" w:type="dxa"/>
            <w:vAlign w:val="center"/>
          </w:tcPr>
          <w:p w14:paraId="131F5ED8" w14:textId="65608400" w:rsidR="00A3772E" w:rsidRPr="003B73B6" w:rsidRDefault="00A3772E" w:rsidP="00521FBF">
            <w:pPr>
              <w:spacing w:line="240" w:lineRule="auto"/>
              <w:ind w:firstLine="0"/>
              <w:jc w:val="center"/>
            </w:pPr>
            <w:r w:rsidRPr="003B73B6">
              <w:t>Alat untuk memindahkan objek dari satu tempat ke tempat lain</w:t>
            </w:r>
          </w:p>
        </w:tc>
        <w:tc>
          <w:tcPr>
            <w:tcW w:w="1985" w:type="dxa"/>
            <w:vAlign w:val="center"/>
          </w:tcPr>
          <w:p w14:paraId="358636BF" w14:textId="5B1D35E1" w:rsidR="00A3772E" w:rsidRPr="003B73B6" w:rsidRDefault="006027B0" w:rsidP="00521FBF">
            <w:pPr>
              <w:spacing w:line="240" w:lineRule="auto"/>
              <w:ind w:firstLine="0"/>
              <w:jc w:val="center"/>
            </w:pPr>
            <w:proofErr w:type="spellStart"/>
            <w:r w:rsidRPr="003B73B6">
              <w:t>Limousine</w:t>
            </w:r>
            <w:proofErr w:type="spellEnd"/>
          </w:p>
        </w:tc>
      </w:tr>
      <w:tr w:rsidR="00A3772E" w:rsidRPr="003B73B6" w14:paraId="5C11B36E" w14:textId="77777777" w:rsidTr="00521FBF">
        <w:tc>
          <w:tcPr>
            <w:tcW w:w="2263" w:type="dxa"/>
            <w:vAlign w:val="center"/>
          </w:tcPr>
          <w:p w14:paraId="06AB85A3" w14:textId="3244163A" w:rsidR="00A3772E" w:rsidRPr="003B73B6" w:rsidRDefault="00A3772E" w:rsidP="00521FBF">
            <w:pPr>
              <w:spacing w:line="240" w:lineRule="auto"/>
              <w:ind w:firstLine="0"/>
              <w:jc w:val="center"/>
            </w:pPr>
            <w:proofErr w:type="spellStart"/>
            <w:r w:rsidRPr="003B73B6">
              <w:t>Weapon</w:t>
            </w:r>
            <w:proofErr w:type="spellEnd"/>
            <w:r w:rsidRPr="003B73B6">
              <w:t xml:space="preserve"> (WEA)</w:t>
            </w:r>
          </w:p>
        </w:tc>
        <w:tc>
          <w:tcPr>
            <w:tcW w:w="3686" w:type="dxa"/>
            <w:vAlign w:val="center"/>
          </w:tcPr>
          <w:p w14:paraId="7D326027" w14:textId="433BF607" w:rsidR="00A3772E" w:rsidRPr="003B73B6" w:rsidRDefault="00071DA7" w:rsidP="00521FBF">
            <w:pPr>
              <w:spacing w:line="240" w:lineRule="auto"/>
              <w:ind w:firstLine="0"/>
              <w:jc w:val="center"/>
            </w:pPr>
            <w:r w:rsidRPr="003B73B6">
              <w:t>Alat untuk menyakiti atau menghancurkan objek lain</w:t>
            </w:r>
          </w:p>
        </w:tc>
        <w:tc>
          <w:tcPr>
            <w:tcW w:w="1985" w:type="dxa"/>
            <w:vAlign w:val="center"/>
          </w:tcPr>
          <w:p w14:paraId="109FC33D" w14:textId="0BCA8305" w:rsidR="00A3772E" w:rsidRPr="003B73B6" w:rsidRDefault="001B5F49" w:rsidP="00521FBF">
            <w:pPr>
              <w:spacing w:line="240" w:lineRule="auto"/>
              <w:ind w:firstLine="0"/>
              <w:jc w:val="center"/>
            </w:pPr>
            <w:proofErr w:type="spellStart"/>
            <w:r w:rsidRPr="003B73B6">
              <w:t>Sniper</w:t>
            </w:r>
            <w:proofErr w:type="spellEnd"/>
            <w:r w:rsidRPr="003B73B6">
              <w:t xml:space="preserve">, </w:t>
            </w:r>
            <w:proofErr w:type="spellStart"/>
            <w:r w:rsidRPr="003B73B6">
              <w:t>Knife</w:t>
            </w:r>
            <w:proofErr w:type="spellEnd"/>
          </w:p>
        </w:tc>
      </w:tr>
    </w:tbl>
    <w:p w14:paraId="506114C1" w14:textId="675CE13F" w:rsidR="0044179E" w:rsidRPr="003B73B6" w:rsidRDefault="0044179E" w:rsidP="000450F4"/>
    <w:p w14:paraId="713A118A" w14:textId="24CC361D" w:rsidR="00586C35" w:rsidRPr="003B73B6" w:rsidRDefault="00071642" w:rsidP="000450F4">
      <w:r w:rsidRPr="003B73B6">
        <w:lastRenderedPageBreak/>
        <w:t xml:space="preserve">ACE 2004 dan ACE 2004 berada di bawah lisensi dan </w:t>
      </w:r>
      <w:proofErr w:type="spellStart"/>
      <w:r w:rsidRPr="003B73B6">
        <w:t>dataset</w:t>
      </w:r>
      <w:proofErr w:type="spellEnd"/>
      <w:r w:rsidRPr="003B73B6">
        <w:t xml:space="preserve"> ini tidak dapat diperoleh secara gratis</w:t>
      </w:r>
      <w:r w:rsidR="00213055" w:rsidRPr="003B73B6">
        <w:t>. H</w:t>
      </w:r>
      <w:r w:rsidRPr="003B73B6">
        <w:t xml:space="preserve">arga yang dicantumkan untuk yang bukan anggota dari organisasinya akan mendapatkan tarif $ 4.000,00. Tabel </w:t>
      </w:r>
      <w:r w:rsidR="00F3592D" w:rsidRPr="003B73B6">
        <w:t xml:space="preserve">merepresentasikan ketujuh </w:t>
      </w:r>
      <w:proofErr w:type="spellStart"/>
      <w:r w:rsidR="00F3592D" w:rsidRPr="003B73B6">
        <w:t>tagset</w:t>
      </w:r>
      <w:proofErr w:type="spellEnd"/>
      <w:r w:rsidR="00F3592D" w:rsidRPr="003B73B6">
        <w:t xml:space="preserve"> dari ACE, untuk contoh yang diambil secara langsung dari </w:t>
      </w:r>
      <w:proofErr w:type="spellStart"/>
      <w:r w:rsidR="00F3592D" w:rsidRPr="003B73B6">
        <w:t>dataset</w:t>
      </w:r>
      <w:proofErr w:type="spellEnd"/>
      <w:r w:rsidR="00F3592D" w:rsidRPr="003B73B6">
        <w:t xml:space="preserve"> ACE tidak dapat dilampirkan karena lisensi dari </w:t>
      </w:r>
      <w:proofErr w:type="spellStart"/>
      <w:r w:rsidR="00F3592D" w:rsidRPr="003B73B6">
        <w:t>dataset</w:t>
      </w:r>
      <w:proofErr w:type="spellEnd"/>
      <w:r w:rsidR="00F3592D" w:rsidRPr="003B73B6">
        <w:t xml:space="preserve"> tersebut. </w:t>
      </w:r>
      <w:r w:rsidR="00C06880" w:rsidRPr="003B73B6">
        <w:t xml:space="preserve">Karena itu, untuk beberapa subbab </w:t>
      </w:r>
      <w:proofErr w:type="spellStart"/>
      <w:r w:rsidR="00C06880" w:rsidRPr="003B73B6">
        <w:t>kedepan</w:t>
      </w:r>
      <w:proofErr w:type="spellEnd"/>
      <w:r w:rsidR="00C06880" w:rsidRPr="003B73B6">
        <w:t xml:space="preserve"> mengenai penjelasan </w:t>
      </w:r>
      <w:proofErr w:type="spellStart"/>
      <w:r w:rsidR="00C06880" w:rsidRPr="003B73B6">
        <w:t>tagset</w:t>
      </w:r>
      <w:proofErr w:type="spellEnd"/>
      <w:r w:rsidR="00C06880" w:rsidRPr="003B73B6">
        <w:t xml:space="preserve"> bahasa Inggris akan menggunakan contoh dan visualisasi dari penulis sendiri. </w:t>
      </w:r>
    </w:p>
    <w:p w14:paraId="4944CAE7" w14:textId="6F28EDFC" w:rsidR="00B355F2" w:rsidRPr="003B73B6" w:rsidRDefault="00B355F2" w:rsidP="000450F4"/>
    <w:p w14:paraId="6B7FCADC" w14:textId="70DF3706" w:rsidR="000450F4" w:rsidRPr="003B73B6" w:rsidRDefault="001C10CB" w:rsidP="000450F4">
      <w:pPr>
        <w:pStyle w:val="Heading2"/>
      </w:pPr>
      <w:proofErr w:type="spellStart"/>
      <w:r w:rsidRPr="003B73B6">
        <w:t>Dataset</w:t>
      </w:r>
      <w:proofErr w:type="spellEnd"/>
      <w:r w:rsidRPr="003B73B6">
        <w:t xml:space="preserve"> dan </w:t>
      </w:r>
      <w:proofErr w:type="spellStart"/>
      <w:r w:rsidRPr="003B73B6">
        <w:t>Tagset</w:t>
      </w:r>
      <w:proofErr w:type="spellEnd"/>
      <w:r w:rsidRPr="003B73B6">
        <w:t xml:space="preserve"> Bahasa Indonesia</w:t>
      </w:r>
    </w:p>
    <w:p w14:paraId="42C52B9A" w14:textId="6D9035BA" w:rsidR="00B1693C" w:rsidRPr="003B73B6" w:rsidRDefault="005E222E" w:rsidP="00B1693C">
      <w:r w:rsidRPr="003B73B6">
        <w:t xml:space="preserve">Pada saat ini, belum ada </w:t>
      </w:r>
      <w:proofErr w:type="spellStart"/>
      <w:r w:rsidRPr="003B73B6">
        <w:t>dataset</w:t>
      </w:r>
      <w:proofErr w:type="spellEnd"/>
      <w:r w:rsidRPr="003B73B6">
        <w:t xml:space="preserve"> </w:t>
      </w:r>
      <w:r w:rsidR="008E5962" w:rsidRPr="003B73B6">
        <w:t xml:space="preserve">umum </w:t>
      </w:r>
      <w:r w:rsidRPr="003B73B6">
        <w:t xml:space="preserve">untuk penelitian </w:t>
      </w:r>
      <w:proofErr w:type="spellStart"/>
      <w:r w:rsidRPr="003B73B6">
        <w:t>nested</w:t>
      </w:r>
      <w:proofErr w:type="spellEnd"/>
      <w:r w:rsidRPr="003B73B6">
        <w:t xml:space="preserve"> NER dalam bahasa Indonesia yang dapat digunakan sebagai referensi maupun yang dapat digunakan untuk penelitian sebagai </w:t>
      </w:r>
      <w:proofErr w:type="spellStart"/>
      <w:r w:rsidRPr="003B73B6">
        <w:t>dataset</w:t>
      </w:r>
      <w:proofErr w:type="spellEnd"/>
      <w:r w:rsidR="008E5962" w:rsidRPr="003B73B6">
        <w:t>.</w:t>
      </w:r>
      <w:r w:rsidRPr="003B73B6">
        <w:t xml:space="preserve"> </w:t>
      </w:r>
      <w:r w:rsidR="000E5A36" w:rsidRPr="003B73B6">
        <w:t xml:space="preserve">Karena ini, </w:t>
      </w:r>
      <w:proofErr w:type="spellStart"/>
      <w:r w:rsidR="000E5A36" w:rsidRPr="003B73B6">
        <w:t>dataset</w:t>
      </w:r>
      <w:proofErr w:type="spellEnd"/>
      <w:r w:rsidR="000E5A36" w:rsidRPr="003B73B6">
        <w:t xml:space="preserve"> yang digunakan dalam tugas akhir ini diambil dari tugas akhir sebelumnya yang juga meneliti dalam topik NER</w:t>
      </w:r>
      <w:r w:rsidR="000E5E71" w:rsidRPr="003B73B6">
        <w:t xml:space="preserve">, yaitu </w:t>
      </w:r>
      <w:proofErr w:type="spellStart"/>
      <w:r w:rsidR="000E5E71" w:rsidRPr="003B73B6">
        <w:t>dataset</w:t>
      </w:r>
      <w:proofErr w:type="spellEnd"/>
      <w:r w:rsidR="000E5E71" w:rsidRPr="003B73B6">
        <w:t xml:space="preserve"> dari tugas akhir mahasiswa Georgia Nikita (218116685)</w:t>
      </w:r>
      <w:r w:rsidR="00CC5572" w:rsidRPr="003B73B6">
        <w:rPr>
          <w:rStyle w:val="FootnoteReference"/>
        </w:rPr>
        <w:footnoteReference w:id="11"/>
      </w:r>
      <w:r w:rsidR="00CC5572" w:rsidRPr="003B73B6">
        <w:t xml:space="preserve"> </w:t>
      </w:r>
      <w:r w:rsidR="000E5E71" w:rsidRPr="003B73B6">
        <w:t xml:space="preserve">yang juga menggunakan topik </w:t>
      </w:r>
      <w:proofErr w:type="spellStart"/>
      <w:r w:rsidR="000E5E71" w:rsidRPr="003B73B6">
        <w:t>nested</w:t>
      </w:r>
      <w:proofErr w:type="spellEnd"/>
      <w:r w:rsidR="000E5E71" w:rsidRPr="003B73B6">
        <w:t xml:space="preserve"> NER dalam tugas akhirnya. </w:t>
      </w:r>
      <w:proofErr w:type="spellStart"/>
      <w:r w:rsidR="00B1693C" w:rsidRPr="003B73B6">
        <w:t>Dataset</w:t>
      </w:r>
      <w:proofErr w:type="spellEnd"/>
      <w:r w:rsidR="00B1693C" w:rsidRPr="003B73B6">
        <w:t xml:space="preserve"> ini juga berasal dari tugas akhir sebelum Georgia Nikita yaitu mahasiswa Christian Nathaniel Purwanto (214116299)</w:t>
      </w:r>
      <w:r w:rsidR="001031D3" w:rsidRPr="003B73B6">
        <w:rPr>
          <w:rStyle w:val="FootnoteReference"/>
        </w:rPr>
        <w:footnoteReference w:id="12"/>
      </w:r>
      <w:r w:rsidR="00B1693C" w:rsidRPr="003B73B6">
        <w:t xml:space="preserve">. Seperti yang diulas dalam tugas akhir Christian Nathaniel Purwanto, bahwa pemilihan </w:t>
      </w:r>
      <w:proofErr w:type="spellStart"/>
      <w:r w:rsidR="00B1693C" w:rsidRPr="003B73B6">
        <w:t>tagset</w:t>
      </w:r>
      <w:proofErr w:type="spellEnd"/>
      <w:r w:rsidR="00B1693C" w:rsidRPr="003B73B6">
        <w:t xml:space="preserve">/jenis entitas dalam </w:t>
      </w:r>
      <w:proofErr w:type="spellStart"/>
      <w:r w:rsidR="00B1693C" w:rsidRPr="003B73B6">
        <w:t>dataset</w:t>
      </w:r>
      <w:proofErr w:type="spellEnd"/>
      <w:r w:rsidR="00B1693C" w:rsidRPr="003B73B6">
        <w:t xml:space="preserve"> ini mengambil inspirasi dari jenis </w:t>
      </w:r>
      <w:proofErr w:type="spellStart"/>
      <w:r w:rsidR="00B1693C" w:rsidRPr="003B73B6">
        <w:t>tagset</w:t>
      </w:r>
      <w:proofErr w:type="spellEnd"/>
      <w:r w:rsidR="00B1693C" w:rsidRPr="003B73B6">
        <w:t xml:space="preserve"> bahasa Inggris yang ada, namun juga </w:t>
      </w:r>
      <w:proofErr w:type="spellStart"/>
      <w:r w:rsidR="00B1693C" w:rsidRPr="003B73B6">
        <w:t>tagset</w:t>
      </w:r>
      <w:proofErr w:type="spellEnd"/>
      <w:r w:rsidR="00B1693C" w:rsidRPr="003B73B6">
        <w:t xml:space="preserve"> yang dipilih disesuaikan dengan </w:t>
      </w:r>
      <w:proofErr w:type="spellStart"/>
      <w:r w:rsidR="00B1693C" w:rsidRPr="003B73B6">
        <w:t>dataset</w:t>
      </w:r>
      <w:proofErr w:type="spellEnd"/>
      <w:r w:rsidR="00B1693C" w:rsidRPr="003B73B6">
        <w:t xml:space="preserve"> bahasa Indonesia tugas akhir ini. </w:t>
      </w:r>
    </w:p>
    <w:p w14:paraId="72050B6A" w14:textId="137ED7D5" w:rsidR="003020F8" w:rsidRPr="003B73B6" w:rsidRDefault="003020F8" w:rsidP="00B1693C">
      <w:r w:rsidRPr="003B73B6">
        <w:t xml:space="preserve">Dokumen </w:t>
      </w:r>
      <w:proofErr w:type="spellStart"/>
      <w:r w:rsidRPr="003B73B6">
        <w:t>dataset</w:t>
      </w:r>
      <w:proofErr w:type="spellEnd"/>
      <w:r w:rsidRPr="003B73B6">
        <w:t xml:space="preserve"> </w:t>
      </w:r>
      <w:proofErr w:type="spellStart"/>
      <w:r w:rsidRPr="003B73B6">
        <w:t>nested</w:t>
      </w:r>
      <w:proofErr w:type="spellEnd"/>
      <w:r w:rsidRPr="003B73B6">
        <w:t xml:space="preserve"> NER tugas akhir ini bersumber dari </w:t>
      </w:r>
      <w:proofErr w:type="spellStart"/>
      <w:r w:rsidR="00EB2EB4" w:rsidRPr="003B73B6">
        <w:t>beberapat</w:t>
      </w:r>
      <w:proofErr w:type="spellEnd"/>
      <w:r w:rsidR="00EB2EB4" w:rsidRPr="003B73B6">
        <w:t xml:space="preserve"> </w:t>
      </w:r>
      <w:r w:rsidRPr="003B73B6">
        <w:t xml:space="preserve">situs </w:t>
      </w:r>
      <w:r w:rsidR="00EB2EB4" w:rsidRPr="003B73B6">
        <w:t xml:space="preserve">berbeda. Secara singkat, sumber </w:t>
      </w:r>
      <w:proofErr w:type="spellStart"/>
      <w:r w:rsidR="00EB2EB4" w:rsidRPr="003B73B6">
        <w:t>dataset</w:t>
      </w:r>
      <w:proofErr w:type="spellEnd"/>
      <w:r w:rsidR="00EB2EB4" w:rsidRPr="003B73B6">
        <w:t xml:space="preserve"> berasal dari </w:t>
      </w:r>
      <w:r w:rsidRPr="003B73B6">
        <w:t xml:space="preserve">berita CNN Indonesia, situs ensiklopedia Wikipedia Indonesia dan </w:t>
      </w:r>
      <w:proofErr w:type="spellStart"/>
      <w:r w:rsidRPr="003B73B6">
        <w:t>crawling</w:t>
      </w:r>
      <w:proofErr w:type="spellEnd"/>
      <w:r w:rsidRPr="003B73B6">
        <w:t xml:space="preserve"> beberapa situs dari Googl</w:t>
      </w:r>
      <w:r w:rsidR="004155B0" w:rsidRPr="003B73B6">
        <w:t xml:space="preserve">e yang telah </w:t>
      </w:r>
      <w:proofErr w:type="spellStart"/>
      <w:r w:rsidR="004155B0" w:rsidRPr="003B73B6">
        <w:t>ditranslasikan</w:t>
      </w:r>
      <w:proofErr w:type="spellEnd"/>
      <w:r w:rsidR="004155B0" w:rsidRPr="003B73B6">
        <w:t xml:space="preserve"> ke dalam bahasa Indonesi</w:t>
      </w:r>
      <w:r w:rsidR="003027F0" w:rsidRPr="003B73B6">
        <w:t xml:space="preserve">a. </w:t>
      </w:r>
      <w:r w:rsidR="00E753AF" w:rsidRPr="003B73B6">
        <w:t xml:space="preserve">Secara keseluruhan, dokumen </w:t>
      </w:r>
      <w:proofErr w:type="spellStart"/>
      <w:r w:rsidR="00E753AF" w:rsidRPr="003B73B6">
        <w:t>dataset</w:t>
      </w:r>
      <w:proofErr w:type="spellEnd"/>
      <w:r w:rsidR="00E753AF" w:rsidRPr="003B73B6">
        <w:t xml:space="preserve"> ini memiliki domain berita politik sehingga entitas yang digunakan telah disesuaikan dengan seringnya beberapa </w:t>
      </w:r>
      <w:r w:rsidR="008E05E3" w:rsidRPr="003B73B6">
        <w:t xml:space="preserve">jenis </w:t>
      </w:r>
      <w:r w:rsidR="00E753AF" w:rsidRPr="003B73B6">
        <w:t xml:space="preserve">entitas </w:t>
      </w:r>
      <w:r w:rsidR="008E05E3" w:rsidRPr="003B73B6">
        <w:t xml:space="preserve">sering disebutkan. Beberapa contoh jenis entitas yang paling sering disebut adalah person, </w:t>
      </w:r>
      <w:proofErr w:type="spellStart"/>
      <w:r w:rsidR="008E05E3" w:rsidRPr="003B73B6">
        <w:t>organization</w:t>
      </w:r>
      <w:proofErr w:type="spellEnd"/>
      <w:r w:rsidR="008E05E3" w:rsidRPr="003B73B6">
        <w:t xml:space="preserve">, dan </w:t>
      </w:r>
      <w:proofErr w:type="spellStart"/>
      <w:r w:rsidR="008E05E3" w:rsidRPr="003B73B6">
        <w:t>date</w:t>
      </w:r>
      <w:proofErr w:type="spellEnd"/>
      <w:r w:rsidR="008E05E3" w:rsidRPr="003B73B6">
        <w:t xml:space="preserve"> atau </w:t>
      </w:r>
      <w:proofErr w:type="spellStart"/>
      <w:r w:rsidR="008E05E3" w:rsidRPr="003B73B6">
        <w:t>time</w:t>
      </w:r>
      <w:proofErr w:type="spellEnd"/>
      <w:r w:rsidR="008E05E3" w:rsidRPr="003B73B6">
        <w:t xml:space="preserve">. </w:t>
      </w:r>
    </w:p>
    <w:p w14:paraId="19858A56" w14:textId="7545A3D1" w:rsidR="00225FEC" w:rsidRPr="003B73B6" w:rsidRDefault="00225FEC" w:rsidP="00225FEC">
      <w:pPr>
        <w:pStyle w:val="Heading3"/>
      </w:pPr>
      <w:r w:rsidRPr="003B73B6">
        <w:lastRenderedPageBreak/>
        <w:t xml:space="preserve">Jenis </w:t>
      </w:r>
      <w:proofErr w:type="spellStart"/>
      <w:r w:rsidRPr="003B73B6">
        <w:t>Tagset</w:t>
      </w:r>
      <w:proofErr w:type="spellEnd"/>
      <w:r w:rsidRPr="003B73B6">
        <w:t xml:space="preserve"> Bahasa Indonesia</w:t>
      </w:r>
    </w:p>
    <w:p w14:paraId="3A56D71A" w14:textId="67464720" w:rsidR="00882D79" w:rsidRPr="003B73B6" w:rsidRDefault="00106229" w:rsidP="00225FEC">
      <w:r w:rsidRPr="003B73B6">
        <w:t xml:space="preserve">Berikut adalah penjelasan mengenai jenis-jenis </w:t>
      </w:r>
      <w:r w:rsidR="00D979CE" w:rsidRPr="003B73B6">
        <w:t>entitas/</w:t>
      </w:r>
      <w:proofErr w:type="spellStart"/>
      <w:r w:rsidRPr="003B73B6">
        <w:t>tagset</w:t>
      </w:r>
      <w:proofErr w:type="spellEnd"/>
      <w:r w:rsidRPr="003B73B6">
        <w:t xml:space="preserve"> yang ditentukan dalam </w:t>
      </w:r>
      <w:proofErr w:type="spellStart"/>
      <w:r w:rsidRPr="003B73B6">
        <w:t>dataset</w:t>
      </w:r>
      <w:proofErr w:type="spellEnd"/>
      <w:r w:rsidRPr="003B73B6">
        <w:t xml:space="preserve"> tugas akhir ini. Terdapat tujuh jenis entitas dan tiap penjelasan dapat ditemukan dari </w:t>
      </w:r>
      <w:r w:rsidR="000E322C" w:rsidRPr="003B73B6">
        <w:fldChar w:fldCharType="begin"/>
      </w:r>
      <w:r w:rsidR="000E322C" w:rsidRPr="003B73B6">
        <w:instrText xml:space="preserve"> REF _Ref103674623 \h </w:instrText>
      </w:r>
      <w:r w:rsidR="000E322C" w:rsidRPr="003B73B6">
        <w:fldChar w:fldCharType="separate"/>
      </w:r>
      <w:r w:rsidR="003B73B6" w:rsidRPr="003B73B6">
        <w:t xml:space="preserve">Tabel </w:t>
      </w:r>
      <w:r w:rsidR="003B73B6">
        <w:rPr>
          <w:noProof/>
        </w:rPr>
        <w:t>4</w:t>
      </w:r>
      <w:r w:rsidR="003B73B6" w:rsidRPr="003B73B6">
        <w:t>.</w:t>
      </w:r>
      <w:r w:rsidR="003B73B6">
        <w:rPr>
          <w:noProof/>
        </w:rPr>
        <w:t>3</w:t>
      </w:r>
      <w:r w:rsidR="000E322C" w:rsidRPr="003B73B6">
        <w:fldChar w:fldCharType="end"/>
      </w:r>
      <w:r w:rsidR="00882D79" w:rsidRPr="003B73B6">
        <w:t xml:space="preserve">. </w:t>
      </w:r>
      <w:r w:rsidR="000E322C" w:rsidRPr="003B73B6">
        <w:fldChar w:fldCharType="begin"/>
      </w:r>
      <w:r w:rsidR="000E322C" w:rsidRPr="003B73B6">
        <w:instrText xml:space="preserve"> REF _Ref103674623 \h </w:instrText>
      </w:r>
      <w:r w:rsidR="000E322C" w:rsidRPr="003B73B6">
        <w:fldChar w:fldCharType="separate"/>
      </w:r>
      <w:r w:rsidR="003B73B6" w:rsidRPr="003B73B6">
        <w:t xml:space="preserve">Tabel </w:t>
      </w:r>
      <w:r w:rsidR="003B73B6">
        <w:rPr>
          <w:noProof/>
        </w:rPr>
        <w:t>4</w:t>
      </w:r>
      <w:r w:rsidR="003B73B6" w:rsidRPr="003B73B6">
        <w:t>.</w:t>
      </w:r>
      <w:r w:rsidR="003B73B6">
        <w:rPr>
          <w:noProof/>
        </w:rPr>
        <w:t>3</w:t>
      </w:r>
      <w:r w:rsidR="000E322C" w:rsidRPr="003B73B6">
        <w:fldChar w:fldCharType="end"/>
      </w:r>
      <w:r w:rsidR="000E322C" w:rsidRPr="003B73B6">
        <w:t xml:space="preserve"> </w:t>
      </w:r>
      <w:r w:rsidR="00882D79" w:rsidRPr="003B73B6">
        <w:t xml:space="preserve">punya kemiripan dengan </w:t>
      </w:r>
      <w:r w:rsidR="00950F75" w:rsidRPr="003B73B6">
        <w:t xml:space="preserve">tabel sebelumnya yang menjelaskan jenis </w:t>
      </w:r>
      <w:proofErr w:type="spellStart"/>
      <w:r w:rsidR="00950F75" w:rsidRPr="003B73B6">
        <w:t>tagset</w:t>
      </w:r>
      <w:proofErr w:type="spellEnd"/>
      <w:r w:rsidR="00950F75" w:rsidRPr="003B73B6">
        <w:t xml:space="preserve"> bahasa inggris</w:t>
      </w:r>
      <w:r w:rsidR="0093575C" w:rsidRPr="003B73B6">
        <w:t xml:space="preserve">, yaitu memiliki tiga jenis kolom. Kolom nama dengan singkatan nama jenis entitas, penjelasan </w:t>
      </w:r>
      <w:r w:rsidR="001F5DD8" w:rsidRPr="003B73B6">
        <w:t xml:space="preserve">mengenai jenis entitas tersebut dan contoh konkret kata-kata yang dianggap jenis entitas tersebut. Untuk inspirasi tiap </w:t>
      </w:r>
      <w:proofErr w:type="spellStart"/>
      <w:r w:rsidR="001F5DD8" w:rsidRPr="003B73B6">
        <w:t>dataset</w:t>
      </w:r>
      <w:proofErr w:type="spellEnd"/>
      <w:r w:rsidR="001F5DD8" w:rsidRPr="003B73B6">
        <w:t xml:space="preserve"> didapatkan dari beberapa sumber. </w:t>
      </w:r>
      <w:r w:rsidR="00D979CE" w:rsidRPr="003B73B6">
        <w:t xml:space="preserve">Person, </w:t>
      </w:r>
      <w:proofErr w:type="spellStart"/>
      <w:r w:rsidR="00006B96" w:rsidRPr="003B73B6">
        <w:t>organization</w:t>
      </w:r>
      <w:proofErr w:type="spellEnd"/>
      <w:r w:rsidR="00D979CE" w:rsidRPr="003B73B6">
        <w:t xml:space="preserve">, </w:t>
      </w:r>
      <w:proofErr w:type="spellStart"/>
      <w:r w:rsidR="00D979CE" w:rsidRPr="003B73B6">
        <w:t>location</w:t>
      </w:r>
      <w:proofErr w:type="spellEnd"/>
      <w:r w:rsidR="00D979CE" w:rsidRPr="003B73B6">
        <w:t xml:space="preserve"> adalah </w:t>
      </w:r>
      <w:proofErr w:type="spellStart"/>
      <w:r w:rsidR="00D979CE" w:rsidRPr="003B73B6">
        <w:t>tagset</w:t>
      </w:r>
      <w:proofErr w:type="spellEnd"/>
      <w:r w:rsidR="00D979CE" w:rsidRPr="003B73B6">
        <w:t xml:space="preserve"> yang paling sering </w:t>
      </w:r>
      <w:r w:rsidR="002B1FD3" w:rsidRPr="003B73B6">
        <w:t xml:space="preserve">digunakan. Hampir seluruh </w:t>
      </w:r>
      <w:proofErr w:type="spellStart"/>
      <w:r w:rsidR="002B1FD3" w:rsidRPr="003B73B6">
        <w:t>dataset</w:t>
      </w:r>
      <w:proofErr w:type="spellEnd"/>
      <w:r w:rsidR="002B1FD3" w:rsidRPr="003B73B6">
        <w:t xml:space="preserve"> umum NER menggunakan ketiga jenis ini seperti ACE 2004, ACE 2005, </w:t>
      </w:r>
      <w:proofErr w:type="spellStart"/>
      <w:r w:rsidR="002B1FD3" w:rsidRPr="003B73B6">
        <w:t>C</w:t>
      </w:r>
      <w:r w:rsidR="001623E7" w:rsidRPr="003B73B6">
        <w:t>o</w:t>
      </w:r>
      <w:r w:rsidR="002B1FD3" w:rsidRPr="003B73B6">
        <w:t>NLL</w:t>
      </w:r>
      <w:proofErr w:type="spellEnd"/>
      <w:r w:rsidR="002B1FD3" w:rsidRPr="003B73B6">
        <w:t xml:space="preserve"> 2003, MUC 7. </w:t>
      </w:r>
      <w:r w:rsidR="001623E7" w:rsidRPr="003B73B6">
        <w:t xml:space="preserve">Untuk jenis </w:t>
      </w:r>
      <w:proofErr w:type="spellStart"/>
      <w:r w:rsidR="001623E7" w:rsidRPr="003B73B6">
        <w:t>tagset</w:t>
      </w:r>
      <w:proofErr w:type="spellEnd"/>
      <w:r w:rsidR="001623E7" w:rsidRPr="003B73B6">
        <w:t xml:space="preserve"> Date, </w:t>
      </w:r>
      <w:proofErr w:type="spellStart"/>
      <w:r w:rsidR="001623E7" w:rsidRPr="003B73B6">
        <w:t>Time</w:t>
      </w:r>
      <w:proofErr w:type="spellEnd"/>
      <w:r w:rsidR="001623E7" w:rsidRPr="003B73B6">
        <w:t xml:space="preserve"> berasal dari jenis </w:t>
      </w:r>
      <w:proofErr w:type="spellStart"/>
      <w:r w:rsidR="001623E7" w:rsidRPr="003B73B6">
        <w:t>tagset</w:t>
      </w:r>
      <w:proofErr w:type="spellEnd"/>
      <w:r w:rsidR="001623E7" w:rsidRPr="003B73B6">
        <w:t xml:space="preserve"> yang digunakan oleh MUC 7. Dan jenis Event merupakan salah satu </w:t>
      </w:r>
      <w:proofErr w:type="spellStart"/>
      <w:r w:rsidR="001623E7" w:rsidRPr="003B73B6">
        <w:t>tagset</w:t>
      </w:r>
      <w:proofErr w:type="spellEnd"/>
      <w:r w:rsidR="001623E7" w:rsidRPr="003B73B6">
        <w:t xml:space="preserve"> yang bukan berasal dari </w:t>
      </w:r>
      <w:proofErr w:type="spellStart"/>
      <w:r w:rsidR="001623E7" w:rsidRPr="003B73B6">
        <w:t>tagset</w:t>
      </w:r>
      <w:proofErr w:type="spellEnd"/>
      <w:r w:rsidR="001623E7" w:rsidRPr="003B73B6">
        <w:t xml:space="preserve"> yang umum, namun ditemukan dalam salah satu </w:t>
      </w:r>
      <w:proofErr w:type="spellStart"/>
      <w:r w:rsidR="001623E7" w:rsidRPr="003B73B6">
        <w:rPr>
          <w:i/>
          <w:iCs/>
        </w:rPr>
        <w:t>library</w:t>
      </w:r>
      <w:proofErr w:type="spellEnd"/>
      <w:r w:rsidR="001623E7" w:rsidRPr="003B73B6">
        <w:t xml:space="preserve"> umum yaitu </w:t>
      </w:r>
      <w:proofErr w:type="spellStart"/>
      <w:r w:rsidR="001623E7" w:rsidRPr="003B73B6">
        <w:t>spaCy</w:t>
      </w:r>
      <w:proofErr w:type="spellEnd"/>
      <w:r w:rsidR="001623E7" w:rsidRPr="003B73B6">
        <w:t xml:space="preserve">. </w:t>
      </w:r>
      <w:r w:rsidR="00F4205A" w:rsidRPr="003B73B6">
        <w:t xml:space="preserve">Dan untuk </w:t>
      </w:r>
      <w:proofErr w:type="spellStart"/>
      <w:r w:rsidR="00F4205A" w:rsidRPr="003B73B6">
        <w:t>Miscellaneous</w:t>
      </w:r>
      <w:proofErr w:type="spellEnd"/>
      <w:r w:rsidR="00F4205A" w:rsidRPr="003B73B6">
        <w:t xml:space="preserve"> adalah jenis entitas yang </w:t>
      </w:r>
      <w:r w:rsidR="00CF45F9" w:rsidRPr="003B73B6">
        <w:t xml:space="preserve">ditemukan namun berada </w:t>
      </w:r>
      <w:proofErr w:type="spellStart"/>
      <w:r w:rsidR="00CF45F9" w:rsidRPr="003B73B6">
        <w:t>diluar</w:t>
      </w:r>
      <w:proofErr w:type="spellEnd"/>
      <w:r w:rsidR="00CF45F9" w:rsidRPr="003B73B6">
        <w:t xml:space="preserve"> ketujuh entitas yang telah ditentukan. </w:t>
      </w:r>
    </w:p>
    <w:p w14:paraId="3318D5F1" w14:textId="0DFB32E3" w:rsidR="00225FEC" w:rsidRPr="003B73B6" w:rsidRDefault="00225FEC" w:rsidP="00225FEC"/>
    <w:p w14:paraId="5199BA8A" w14:textId="7F16A44F" w:rsidR="00F912CB" w:rsidRPr="003B73B6" w:rsidRDefault="00F912CB" w:rsidP="00F912CB">
      <w:pPr>
        <w:pStyle w:val="Caption"/>
        <w:keepNext/>
      </w:pPr>
      <w:bookmarkStart w:id="5" w:name="_Ref103674623"/>
      <w:r w:rsidRPr="003B73B6">
        <w:t xml:space="preserve">Tabel </w:t>
      </w:r>
      <w:r w:rsidR="003B73B6">
        <w:fldChar w:fldCharType="begin"/>
      </w:r>
      <w:r w:rsidR="003B73B6">
        <w:instrText xml:space="preserve"> STYLEREF 1 \s </w:instrText>
      </w:r>
      <w:r w:rsidR="003B73B6">
        <w:fldChar w:fldCharType="separate"/>
      </w:r>
      <w:r w:rsidR="003B73B6">
        <w:rPr>
          <w:noProof/>
        </w:rPr>
        <w:t>4</w:t>
      </w:r>
      <w:r w:rsidR="003B73B6">
        <w:fldChar w:fldCharType="end"/>
      </w:r>
      <w:r w:rsidR="003B73B6">
        <w:t>.</w:t>
      </w:r>
      <w:r w:rsidR="003B73B6">
        <w:fldChar w:fldCharType="begin"/>
      </w:r>
      <w:r w:rsidR="003B73B6">
        <w:instrText xml:space="preserve"> SEQ Tabel \* ARABIC \s 1 </w:instrText>
      </w:r>
      <w:r w:rsidR="003B73B6">
        <w:fldChar w:fldCharType="separate"/>
      </w:r>
      <w:r w:rsidR="003B73B6">
        <w:rPr>
          <w:noProof/>
        </w:rPr>
        <w:t>3</w:t>
      </w:r>
      <w:r w:rsidR="003B73B6">
        <w:fldChar w:fldCharType="end"/>
      </w:r>
      <w:bookmarkEnd w:id="5"/>
      <w:r w:rsidRPr="003B73B6">
        <w:br/>
        <w:t xml:space="preserve">Jenis </w:t>
      </w:r>
      <w:proofErr w:type="spellStart"/>
      <w:r w:rsidRPr="003B73B6">
        <w:t>Tagset</w:t>
      </w:r>
      <w:proofErr w:type="spellEnd"/>
      <w:r w:rsidRPr="003B73B6">
        <w:t xml:space="preserve"> Bahasa Indonesia</w:t>
      </w:r>
    </w:p>
    <w:tbl>
      <w:tblPr>
        <w:tblStyle w:val="TableGrid"/>
        <w:tblW w:w="0" w:type="auto"/>
        <w:tblLook w:val="04A0" w:firstRow="1" w:lastRow="0" w:firstColumn="1" w:lastColumn="0" w:noHBand="0" w:noVBand="1"/>
      </w:tblPr>
      <w:tblGrid>
        <w:gridCol w:w="2642"/>
        <w:gridCol w:w="2643"/>
        <w:gridCol w:w="2643"/>
      </w:tblGrid>
      <w:tr w:rsidR="00F3470E" w:rsidRPr="003B73B6" w14:paraId="1C41DACD" w14:textId="77777777" w:rsidTr="00163A56">
        <w:tc>
          <w:tcPr>
            <w:tcW w:w="2642" w:type="dxa"/>
            <w:shd w:val="clear" w:color="auto" w:fill="D9D9D9" w:themeFill="background1" w:themeFillShade="D9"/>
            <w:vAlign w:val="center"/>
          </w:tcPr>
          <w:p w14:paraId="61F9E5E8" w14:textId="4CA628C8" w:rsidR="00F3470E" w:rsidRPr="003B73B6" w:rsidRDefault="00F3470E" w:rsidP="00C3018B">
            <w:pPr>
              <w:spacing w:line="240" w:lineRule="auto"/>
              <w:ind w:firstLine="0"/>
              <w:jc w:val="center"/>
            </w:pPr>
            <w:r w:rsidRPr="003B73B6">
              <w:rPr>
                <w:b/>
                <w:bCs/>
              </w:rPr>
              <w:t>Entitas</w:t>
            </w:r>
          </w:p>
        </w:tc>
        <w:tc>
          <w:tcPr>
            <w:tcW w:w="2643" w:type="dxa"/>
            <w:shd w:val="clear" w:color="auto" w:fill="D9D9D9" w:themeFill="background1" w:themeFillShade="D9"/>
            <w:vAlign w:val="center"/>
          </w:tcPr>
          <w:p w14:paraId="4AF5DE7B" w14:textId="1D7766F0" w:rsidR="00F3470E" w:rsidRPr="003B73B6" w:rsidRDefault="00F3470E" w:rsidP="00C3018B">
            <w:pPr>
              <w:spacing w:line="240" w:lineRule="auto"/>
              <w:ind w:firstLine="0"/>
              <w:jc w:val="center"/>
            </w:pPr>
            <w:r w:rsidRPr="003B73B6">
              <w:rPr>
                <w:b/>
                <w:bCs/>
              </w:rPr>
              <w:t>Keterangan</w:t>
            </w:r>
          </w:p>
        </w:tc>
        <w:tc>
          <w:tcPr>
            <w:tcW w:w="2643" w:type="dxa"/>
            <w:shd w:val="clear" w:color="auto" w:fill="D9D9D9" w:themeFill="background1" w:themeFillShade="D9"/>
            <w:vAlign w:val="center"/>
          </w:tcPr>
          <w:p w14:paraId="5564EF6C" w14:textId="08B4B658" w:rsidR="00F3470E" w:rsidRPr="003B73B6" w:rsidRDefault="00F3470E" w:rsidP="00C3018B">
            <w:pPr>
              <w:spacing w:line="240" w:lineRule="auto"/>
              <w:ind w:firstLine="0"/>
              <w:jc w:val="center"/>
            </w:pPr>
            <w:r w:rsidRPr="003B73B6">
              <w:rPr>
                <w:b/>
                <w:bCs/>
              </w:rPr>
              <w:t>Contoh</w:t>
            </w:r>
          </w:p>
        </w:tc>
      </w:tr>
      <w:tr w:rsidR="00C3018B" w:rsidRPr="003B73B6" w14:paraId="14D651F1" w14:textId="77777777" w:rsidTr="001F2D5D">
        <w:tc>
          <w:tcPr>
            <w:tcW w:w="2642" w:type="dxa"/>
            <w:vAlign w:val="center"/>
          </w:tcPr>
          <w:p w14:paraId="2573B8C6" w14:textId="719EB4C6" w:rsidR="00C3018B" w:rsidRPr="003B73B6" w:rsidRDefault="00C3018B" w:rsidP="00C3018B">
            <w:pPr>
              <w:spacing w:line="240" w:lineRule="auto"/>
              <w:ind w:firstLine="0"/>
              <w:jc w:val="center"/>
            </w:pPr>
            <w:r w:rsidRPr="003B73B6">
              <w:t>Person (PER)</w:t>
            </w:r>
          </w:p>
        </w:tc>
        <w:tc>
          <w:tcPr>
            <w:tcW w:w="2643" w:type="dxa"/>
            <w:vAlign w:val="center"/>
          </w:tcPr>
          <w:p w14:paraId="638456A6" w14:textId="708A1526" w:rsidR="00C3018B" w:rsidRPr="003B73B6" w:rsidRDefault="00C3018B" w:rsidP="00C3018B">
            <w:pPr>
              <w:spacing w:line="240" w:lineRule="auto"/>
              <w:ind w:firstLine="0"/>
              <w:jc w:val="center"/>
            </w:pPr>
            <w:r w:rsidRPr="003B73B6">
              <w:t>Seseorang/kumpulan orang</w:t>
            </w:r>
          </w:p>
        </w:tc>
        <w:tc>
          <w:tcPr>
            <w:tcW w:w="2643" w:type="dxa"/>
            <w:vAlign w:val="center"/>
          </w:tcPr>
          <w:p w14:paraId="66FD0C86" w14:textId="7C5A5181" w:rsidR="00C3018B" w:rsidRPr="003B73B6" w:rsidRDefault="00C3018B" w:rsidP="00C3018B">
            <w:pPr>
              <w:spacing w:line="240" w:lineRule="auto"/>
              <w:ind w:firstLine="0"/>
              <w:jc w:val="center"/>
            </w:pPr>
            <w:proofErr w:type="spellStart"/>
            <w:r w:rsidRPr="003B73B6">
              <w:t>President</w:t>
            </w:r>
            <w:proofErr w:type="spellEnd"/>
            <w:r w:rsidRPr="003B73B6">
              <w:t xml:space="preserve"> Obama</w:t>
            </w:r>
          </w:p>
        </w:tc>
      </w:tr>
      <w:tr w:rsidR="00C3018B" w:rsidRPr="003B73B6" w14:paraId="7695F1CF" w14:textId="77777777" w:rsidTr="001F2D5D">
        <w:tc>
          <w:tcPr>
            <w:tcW w:w="2642" w:type="dxa"/>
            <w:vAlign w:val="center"/>
          </w:tcPr>
          <w:p w14:paraId="7D12352E" w14:textId="10971B97" w:rsidR="00C3018B" w:rsidRPr="003B73B6" w:rsidRDefault="00006B96" w:rsidP="00C3018B">
            <w:pPr>
              <w:spacing w:line="240" w:lineRule="auto"/>
              <w:ind w:firstLine="0"/>
              <w:jc w:val="center"/>
            </w:pPr>
            <w:proofErr w:type="spellStart"/>
            <w:r w:rsidRPr="003B73B6">
              <w:t>Organization</w:t>
            </w:r>
            <w:proofErr w:type="spellEnd"/>
            <w:r w:rsidR="00C3018B" w:rsidRPr="003B73B6">
              <w:t xml:space="preserve"> (ORG)</w:t>
            </w:r>
          </w:p>
        </w:tc>
        <w:tc>
          <w:tcPr>
            <w:tcW w:w="2643" w:type="dxa"/>
            <w:vAlign w:val="center"/>
          </w:tcPr>
          <w:p w14:paraId="3E8F337A" w14:textId="0308CD95" w:rsidR="00C3018B" w:rsidRPr="003B73B6" w:rsidRDefault="00C3018B" w:rsidP="00C3018B">
            <w:pPr>
              <w:spacing w:line="240" w:lineRule="auto"/>
              <w:ind w:firstLine="0"/>
              <w:jc w:val="center"/>
            </w:pPr>
            <w:r w:rsidRPr="003B73B6">
              <w:t>Perusahaan, agensi, grup dalam struktur organisasi</w:t>
            </w:r>
          </w:p>
        </w:tc>
        <w:tc>
          <w:tcPr>
            <w:tcW w:w="2643" w:type="dxa"/>
            <w:vAlign w:val="center"/>
          </w:tcPr>
          <w:p w14:paraId="16B69C46" w14:textId="03C37059" w:rsidR="00C3018B" w:rsidRPr="003B73B6" w:rsidRDefault="00C3018B" w:rsidP="00C3018B">
            <w:pPr>
              <w:spacing w:line="240" w:lineRule="auto"/>
              <w:ind w:firstLine="0"/>
              <w:jc w:val="center"/>
            </w:pPr>
            <w:r w:rsidRPr="003B73B6">
              <w:t>Secret Service</w:t>
            </w:r>
          </w:p>
        </w:tc>
      </w:tr>
      <w:tr w:rsidR="001C47CF" w:rsidRPr="003B73B6" w14:paraId="352301D1" w14:textId="77777777" w:rsidTr="001F2D5D">
        <w:tc>
          <w:tcPr>
            <w:tcW w:w="2642" w:type="dxa"/>
            <w:vAlign w:val="center"/>
          </w:tcPr>
          <w:p w14:paraId="716A7DDE" w14:textId="1F8362FE" w:rsidR="001C47CF" w:rsidRPr="003B73B6" w:rsidRDefault="001C47CF" w:rsidP="001C47CF">
            <w:pPr>
              <w:spacing w:line="240" w:lineRule="auto"/>
              <w:ind w:firstLine="0"/>
              <w:jc w:val="center"/>
            </w:pPr>
            <w:proofErr w:type="spellStart"/>
            <w:r w:rsidRPr="003B73B6">
              <w:t>Location</w:t>
            </w:r>
            <w:proofErr w:type="spellEnd"/>
            <w:r w:rsidRPr="003B73B6">
              <w:t xml:space="preserve"> (LOC)</w:t>
            </w:r>
          </w:p>
        </w:tc>
        <w:tc>
          <w:tcPr>
            <w:tcW w:w="2643" w:type="dxa"/>
            <w:vAlign w:val="center"/>
          </w:tcPr>
          <w:p w14:paraId="1D6BAE9A" w14:textId="0E797F9F" w:rsidR="001C47CF" w:rsidRPr="003B73B6" w:rsidRDefault="001C47CF" w:rsidP="001C47CF">
            <w:pPr>
              <w:spacing w:line="240" w:lineRule="auto"/>
              <w:ind w:firstLine="0"/>
              <w:jc w:val="center"/>
            </w:pPr>
            <w:r w:rsidRPr="003B73B6">
              <w:t>Lokasi geografis seperti daratan, lautan, dan bentukan geologis</w:t>
            </w:r>
          </w:p>
        </w:tc>
        <w:tc>
          <w:tcPr>
            <w:tcW w:w="2643" w:type="dxa"/>
            <w:vAlign w:val="center"/>
          </w:tcPr>
          <w:p w14:paraId="471614A6" w14:textId="6621A5F7" w:rsidR="001C47CF" w:rsidRPr="003B73B6" w:rsidRDefault="001C47CF" w:rsidP="001C47CF">
            <w:pPr>
              <w:spacing w:line="240" w:lineRule="auto"/>
              <w:ind w:firstLine="0"/>
              <w:jc w:val="center"/>
            </w:pPr>
            <w:r w:rsidRPr="003B73B6">
              <w:t>Red Sea</w:t>
            </w:r>
          </w:p>
        </w:tc>
      </w:tr>
      <w:tr w:rsidR="001C47CF" w:rsidRPr="003B73B6" w14:paraId="2A0FE6FD" w14:textId="77777777" w:rsidTr="001F2D5D">
        <w:tc>
          <w:tcPr>
            <w:tcW w:w="2642" w:type="dxa"/>
            <w:vAlign w:val="center"/>
          </w:tcPr>
          <w:p w14:paraId="1B097CC7" w14:textId="017A2144" w:rsidR="001C47CF" w:rsidRPr="003B73B6" w:rsidRDefault="001C47CF" w:rsidP="001C47CF">
            <w:pPr>
              <w:spacing w:line="240" w:lineRule="auto"/>
              <w:ind w:firstLine="0"/>
              <w:jc w:val="center"/>
            </w:pPr>
            <w:r w:rsidRPr="003B73B6">
              <w:t>Date</w:t>
            </w:r>
            <w:r w:rsidR="003E2432" w:rsidRPr="003B73B6">
              <w:t xml:space="preserve"> (DATE)</w:t>
            </w:r>
          </w:p>
        </w:tc>
        <w:tc>
          <w:tcPr>
            <w:tcW w:w="2643" w:type="dxa"/>
            <w:vAlign w:val="center"/>
          </w:tcPr>
          <w:p w14:paraId="5604AD91" w14:textId="45EBA46C" w:rsidR="001C47CF" w:rsidRPr="003B73B6" w:rsidRDefault="00BE2F53" w:rsidP="001C47CF">
            <w:pPr>
              <w:spacing w:line="240" w:lineRule="auto"/>
              <w:ind w:firstLine="0"/>
              <w:jc w:val="center"/>
            </w:pPr>
            <w:r w:rsidRPr="003B73B6">
              <w:t>Tanggal, bulan, tahun</w:t>
            </w:r>
          </w:p>
        </w:tc>
        <w:tc>
          <w:tcPr>
            <w:tcW w:w="2643" w:type="dxa"/>
            <w:vAlign w:val="center"/>
          </w:tcPr>
          <w:p w14:paraId="1D1BCF35" w14:textId="77777777" w:rsidR="00F7623D" w:rsidRPr="003B73B6" w:rsidRDefault="00664792" w:rsidP="001C47CF">
            <w:pPr>
              <w:spacing w:line="240" w:lineRule="auto"/>
              <w:ind w:firstLine="0"/>
              <w:jc w:val="center"/>
            </w:pPr>
            <w:r w:rsidRPr="003B73B6">
              <w:t xml:space="preserve">17 Agustus 1945, </w:t>
            </w:r>
          </w:p>
          <w:p w14:paraId="0C837443" w14:textId="788B8FE2" w:rsidR="001C47CF" w:rsidRPr="003B73B6" w:rsidRDefault="00664792" w:rsidP="001C47CF">
            <w:pPr>
              <w:spacing w:line="240" w:lineRule="auto"/>
              <w:ind w:firstLine="0"/>
              <w:jc w:val="center"/>
            </w:pPr>
            <w:r w:rsidRPr="003B73B6">
              <w:t>bulan Juli</w:t>
            </w:r>
          </w:p>
        </w:tc>
      </w:tr>
      <w:tr w:rsidR="001C47CF" w:rsidRPr="003B73B6" w14:paraId="5F20CDC9" w14:textId="77777777" w:rsidTr="001F2D5D">
        <w:tc>
          <w:tcPr>
            <w:tcW w:w="2642" w:type="dxa"/>
            <w:vAlign w:val="center"/>
          </w:tcPr>
          <w:p w14:paraId="3F1D37AD" w14:textId="66AF3EB1" w:rsidR="001C47CF" w:rsidRPr="003B73B6" w:rsidRDefault="001C47CF" w:rsidP="001C47CF">
            <w:pPr>
              <w:spacing w:line="240" w:lineRule="auto"/>
              <w:ind w:left="720" w:hanging="720"/>
              <w:jc w:val="center"/>
            </w:pPr>
            <w:proofErr w:type="spellStart"/>
            <w:r w:rsidRPr="003B73B6">
              <w:t>Time</w:t>
            </w:r>
            <w:proofErr w:type="spellEnd"/>
            <w:r w:rsidR="003E2432" w:rsidRPr="003B73B6">
              <w:t xml:space="preserve"> (TIME)</w:t>
            </w:r>
          </w:p>
        </w:tc>
        <w:tc>
          <w:tcPr>
            <w:tcW w:w="2643" w:type="dxa"/>
            <w:vAlign w:val="center"/>
          </w:tcPr>
          <w:p w14:paraId="615B044D" w14:textId="77777777" w:rsidR="00693E1F" w:rsidRPr="003B73B6" w:rsidRDefault="00722559" w:rsidP="001C47CF">
            <w:pPr>
              <w:spacing w:line="240" w:lineRule="auto"/>
              <w:ind w:firstLine="0"/>
              <w:jc w:val="center"/>
            </w:pPr>
            <w:r w:rsidRPr="003B73B6">
              <w:t xml:space="preserve">Jam, menit, detik, </w:t>
            </w:r>
          </w:p>
          <w:p w14:paraId="5EEDB16D" w14:textId="4A2750FE" w:rsidR="001C47CF" w:rsidRPr="003B73B6" w:rsidRDefault="00722559" w:rsidP="001C47CF">
            <w:pPr>
              <w:spacing w:line="240" w:lineRule="auto"/>
              <w:ind w:firstLine="0"/>
              <w:jc w:val="center"/>
            </w:pPr>
            <w:r w:rsidRPr="003B73B6">
              <w:t>zona waktu, kurun waktu</w:t>
            </w:r>
          </w:p>
        </w:tc>
        <w:tc>
          <w:tcPr>
            <w:tcW w:w="2643" w:type="dxa"/>
            <w:vAlign w:val="center"/>
          </w:tcPr>
          <w:p w14:paraId="59B3C40C" w14:textId="77777777" w:rsidR="00F7623D" w:rsidRPr="003B73B6" w:rsidRDefault="00664792" w:rsidP="001C47CF">
            <w:pPr>
              <w:spacing w:line="240" w:lineRule="auto"/>
              <w:ind w:firstLine="0"/>
              <w:jc w:val="center"/>
            </w:pPr>
            <w:r w:rsidRPr="003B73B6">
              <w:t xml:space="preserve">19:00, malam hari, </w:t>
            </w:r>
          </w:p>
          <w:p w14:paraId="5FBC8AAC" w14:textId="7412292E" w:rsidR="001C47CF" w:rsidRPr="003B73B6" w:rsidRDefault="00664792" w:rsidP="001C47CF">
            <w:pPr>
              <w:spacing w:line="240" w:lineRule="auto"/>
              <w:ind w:firstLine="0"/>
              <w:jc w:val="center"/>
            </w:pPr>
            <w:r w:rsidRPr="003B73B6">
              <w:t>Senin pagi</w:t>
            </w:r>
            <w:r w:rsidR="00722559" w:rsidRPr="003B73B6">
              <w:t>, era Soekarno</w:t>
            </w:r>
          </w:p>
        </w:tc>
      </w:tr>
      <w:tr w:rsidR="001C47CF" w:rsidRPr="003B73B6" w14:paraId="2A4310EB" w14:textId="77777777" w:rsidTr="001F2D5D">
        <w:tc>
          <w:tcPr>
            <w:tcW w:w="2642" w:type="dxa"/>
            <w:vAlign w:val="center"/>
          </w:tcPr>
          <w:p w14:paraId="0883880B" w14:textId="21B45C90" w:rsidR="001C47CF" w:rsidRPr="003B73B6" w:rsidRDefault="001C47CF" w:rsidP="001C47CF">
            <w:pPr>
              <w:spacing w:line="240" w:lineRule="auto"/>
              <w:ind w:firstLine="0"/>
              <w:jc w:val="center"/>
            </w:pPr>
            <w:r w:rsidRPr="003B73B6">
              <w:t>Event</w:t>
            </w:r>
            <w:r w:rsidR="003E2432" w:rsidRPr="003B73B6">
              <w:t xml:space="preserve"> (EVENT)</w:t>
            </w:r>
          </w:p>
        </w:tc>
        <w:tc>
          <w:tcPr>
            <w:tcW w:w="2643" w:type="dxa"/>
            <w:vAlign w:val="center"/>
          </w:tcPr>
          <w:p w14:paraId="3906B050" w14:textId="77C17677" w:rsidR="001C47CF" w:rsidRPr="003B73B6" w:rsidRDefault="00AF3F52" w:rsidP="001C47CF">
            <w:pPr>
              <w:spacing w:line="240" w:lineRule="auto"/>
              <w:ind w:firstLine="0"/>
              <w:jc w:val="center"/>
            </w:pPr>
            <w:r w:rsidRPr="003B73B6">
              <w:t>Kejadian, peristiwa yang dirancang untuk terjadi</w:t>
            </w:r>
          </w:p>
        </w:tc>
        <w:tc>
          <w:tcPr>
            <w:tcW w:w="2643" w:type="dxa"/>
            <w:vAlign w:val="center"/>
          </w:tcPr>
          <w:p w14:paraId="7FB5533F" w14:textId="77777777" w:rsidR="00F7623D" w:rsidRPr="003B73B6" w:rsidRDefault="002E2FE6" w:rsidP="001C47CF">
            <w:pPr>
              <w:spacing w:line="240" w:lineRule="auto"/>
              <w:ind w:firstLine="0"/>
              <w:jc w:val="center"/>
            </w:pPr>
            <w:r w:rsidRPr="003B73B6">
              <w:t xml:space="preserve">Pilkada 2019, </w:t>
            </w:r>
          </w:p>
          <w:p w14:paraId="50A6CE3E" w14:textId="6074E656" w:rsidR="001C47CF" w:rsidRPr="003B73B6" w:rsidRDefault="002E2FE6" w:rsidP="001C47CF">
            <w:pPr>
              <w:spacing w:line="240" w:lineRule="auto"/>
              <w:ind w:firstLine="0"/>
              <w:jc w:val="center"/>
            </w:pPr>
            <w:r w:rsidRPr="003B73B6">
              <w:t xml:space="preserve">selebrasi </w:t>
            </w:r>
            <w:r w:rsidR="006D2841" w:rsidRPr="003B73B6">
              <w:t>Tahun Baru</w:t>
            </w:r>
          </w:p>
        </w:tc>
      </w:tr>
      <w:tr w:rsidR="001C47CF" w:rsidRPr="003B73B6" w14:paraId="10FB59B2" w14:textId="77777777" w:rsidTr="001F2D5D">
        <w:tc>
          <w:tcPr>
            <w:tcW w:w="2642" w:type="dxa"/>
            <w:vAlign w:val="center"/>
          </w:tcPr>
          <w:p w14:paraId="69ECCC87" w14:textId="638E155F" w:rsidR="001C47CF" w:rsidRPr="003B73B6" w:rsidRDefault="003E2432" w:rsidP="001C47CF">
            <w:pPr>
              <w:spacing w:line="240" w:lineRule="auto"/>
              <w:ind w:firstLine="0"/>
              <w:jc w:val="center"/>
            </w:pPr>
            <w:proofErr w:type="spellStart"/>
            <w:r w:rsidRPr="003B73B6">
              <w:t>Miscellaneous</w:t>
            </w:r>
            <w:proofErr w:type="spellEnd"/>
            <w:r w:rsidRPr="003B73B6">
              <w:t xml:space="preserve"> (MISC)</w:t>
            </w:r>
          </w:p>
        </w:tc>
        <w:tc>
          <w:tcPr>
            <w:tcW w:w="2643" w:type="dxa"/>
            <w:vAlign w:val="center"/>
          </w:tcPr>
          <w:p w14:paraId="3C6F49FC" w14:textId="559C1501" w:rsidR="001C47CF" w:rsidRPr="003B73B6" w:rsidRDefault="00757703" w:rsidP="001C47CF">
            <w:pPr>
              <w:spacing w:line="240" w:lineRule="auto"/>
              <w:ind w:firstLine="0"/>
              <w:jc w:val="center"/>
            </w:pPr>
            <w:r w:rsidRPr="003B73B6">
              <w:t>Enti</w:t>
            </w:r>
            <w:r w:rsidR="00D64271" w:rsidRPr="003B73B6">
              <w:t>t</w:t>
            </w:r>
            <w:r w:rsidRPr="003B73B6">
              <w:t>as selain enam entitas sebelumnya</w:t>
            </w:r>
          </w:p>
        </w:tc>
        <w:tc>
          <w:tcPr>
            <w:tcW w:w="2643" w:type="dxa"/>
            <w:vAlign w:val="center"/>
          </w:tcPr>
          <w:p w14:paraId="14761474" w14:textId="3740DC19" w:rsidR="001C47CF" w:rsidRPr="003B73B6" w:rsidRDefault="00E40094" w:rsidP="001C47CF">
            <w:pPr>
              <w:spacing w:line="240" w:lineRule="auto"/>
              <w:ind w:firstLine="0"/>
              <w:jc w:val="center"/>
            </w:pPr>
            <w:r w:rsidRPr="003B73B6">
              <w:t>10 persen, R</w:t>
            </w:r>
            <w:r w:rsidR="00103269" w:rsidRPr="003B73B6">
              <w:t>p</w:t>
            </w:r>
            <w:r w:rsidRPr="003B73B6">
              <w:t>. 10.000</w:t>
            </w:r>
            <w:r w:rsidR="00103269" w:rsidRPr="003B73B6">
              <w:t xml:space="preserve">, </w:t>
            </w:r>
            <w:proofErr w:type="spellStart"/>
            <w:r w:rsidR="00103269" w:rsidRPr="003B73B6">
              <w:t>Undang-Undang</w:t>
            </w:r>
            <w:proofErr w:type="spellEnd"/>
          </w:p>
        </w:tc>
      </w:tr>
    </w:tbl>
    <w:p w14:paraId="5AD44A14" w14:textId="77777777" w:rsidR="00225FEC" w:rsidRPr="003B73B6" w:rsidRDefault="00225FEC" w:rsidP="00225FEC"/>
    <w:p w14:paraId="1BCFEE64" w14:textId="0FAD6A8C" w:rsidR="006E0C49" w:rsidRPr="003B73B6" w:rsidRDefault="00FF1050" w:rsidP="006E0C49">
      <w:r w:rsidRPr="003B73B6">
        <w:t xml:space="preserve">Bagian penjelasan ini akan mendeskripsikan contoh kasus kata-kata yang akan dianggap merupakan jenis entitas dari jenis </w:t>
      </w:r>
      <w:proofErr w:type="spellStart"/>
      <w:r w:rsidRPr="003B73B6">
        <w:t>tagset</w:t>
      </w:r>
      <w:proofErr w:type="spellEnd"/>
      <w:r w:rsidRPr="003B73B6">
        <w:t xml:space="preserve"> tersebut. Penentuan kata </w:t>
      </w:r>
      <w:r w:rsidRPr="003B73B6">
        <w:lastRenderedPageBreak/>
        <w:t xml:space="preserve">yang termasuk entitas person akan mengarah kepada nama seseorang (Basuki </w:t>
      </w:r>
      <w:proofErr w:type="spellStart"/>
      <w:r w:rsidRPr="003B73B6">
        <w:t>Tjahaja</w:t>
      </w:r>
      <w:proofErr w:type="spellEnd"/>
      <w:r w:rsidRPr="003B73B6">
        <w:t xml:space="preserve"> Purnama), maupun pangkat seseorang (</w:t>
      </w:r>
      <w:proofErr w:type="spellStart"/>
      <w:r w:rsidRPr="003B73B6">
        <w:t>Irjenad</w:t>
      </w:r>
      <w:proofErr w:type="spellEnd"/>
      <w:r w:rsidRPr="003B73B6">
        <w:t xml:space="preserve"> Letjen TNI Rudianto). Seseorang yang memiliki panggilan seperti Bapak </w:t>
      </w:r>
      <w:proofErr w:type="spellStart"/>
      <w:r w:rsidRPr="003B73B6">
        <w:t>Ahok</w:t>
      </w:r>
      <w:proofErr w:type="spellEnd"/>
      <w:r w:rsidRPr="003B73B6">
        <w:t>, Saudara Rudianto akan diketahui juga disebut entitas person. Subyek/obyek yang disebut hanya dengan jabatan seseorang dapat dianggap sebuah entitas, namun perlu adanya konteks jabatan disebut sebagai orang bukan hanya sebagai jabatan. Contohnya terdapat dua kalimat, kalimat A adalah “Itulah pekerjaan Presiden Indonesia”, dan kalimat B adalah “Akan dilakukan oleh Presiden Indonesia”. Kalimat A mereferensikan kata Presiden sebagai sebuah jabatan. Sedangkan untuk kalimat B, mereferensikan kata Presiden sebagai</w:t>
      </w:r>
      <w:r w:rsidR="00CB2056" w:rsidRPr="003B73B6">
        <w:t xml:space="preserve"> </w:t>
      </w:r>
      <w:r w:rsidR="00AF0439" w:rsidRPr="003B73B6">
        <w:t>seseorang, sehingga untuk kalimat ini Presiden dapat ditentukan sebagai entitas</w:t>
      </w:r>
      <w:r w:rsidR="00802667" w:rsidRPr="003B73B6">
        <w:t xml:space="preserve"> PERSON. </w:t>
      </w:r>
      <w:r w:rsidR="006E0C49" w:rsidRPr="003B73B6">
        <w:t xml:space="preserve">Namun untuk panggil yang tidak bernama seperti kata dia, perempuan/lelaki itu, pejabat tersebut, penghuni itu, panggilan-panggilan yang tidak memiliki konteks sebelumnya </w:t>
      </w:r>
      <w:r w:rsidR="00BD6968" w:rsidRPr="003B73B6">
        <w:t xml:space="preserve">(seperti sebutan nama </w:t>
      </w:r>
      <w:proofErr w:type="spellStart"/>
      <w:r w:rsidR="00BD6968" w:rsidRPr="003B73B6">
        <w:t>siapakan</w:t>
      </w:r>
      <w:proofErr w:type="spellEnd"/>
      <w:r w:rsidR="00BD6968" w:rsidRPr="003B73B6">
        <w:t xml:space="preserve"> orang tersebut) </w:t>
      </w:r>
      <w:r w:rsidR="006E0C49" w:rsidRPr="003B73B6">
        <w:t>siapa</w:t>
      </w:r>
      <w:r w:rsidR="00FB3333" w:rsidRPr="003B73B6">
        <w:t xml:space="preserve"> tidak akan ditandai sebagai entitas. </w:t>
      </w:r>
    </w:p>
    <w:p w14:paraId="3AC6B319" w14:textId="60917CC3" w:rsidR="00FF1050" w:rsidRPr="003B73B6" w:rsidRDefault="0013723D" w:rsidP="00225FEC">
      <w:r w:rsidRPr="003B73B6">
        <w:t xml:space="preserve">Definisi </w:t>
      </w:r>
      <w:r w:rsidR="00533F70" w:rsidRPr="003B73B6">
        <w:t xml:space="preserve">untuk entitas </w:t>
      </w:r>
      <w:r w:rsidRPr="003B73B6">
        <w:t xml:space="preserve">organisasi adalah sekumpulan orang yang bekerja sama untuk mencapai tujuan tertentu dan biasanya terpimpin atau terkendali. </w:t>
      </w:r>
      <w:r w:rsidR="00533F70" w:rsidRPr="003B73B6">
        <w:t xml:space="preserve">Organisasi yang </w:t>
      </w:r>
      <w:r w:rsidR="00A25B93" w:rsidRPr="003B73B6">
        <w:t>mudah untuk diketahui adalah sebuah usaha atau perusahaan</w:t>
      </w:r>
      <w:r w:rsidR="001F5CA3" w:rsidRPr="003B73B6">
        <w:t xml:space="preserve"> (</w:t>
      </w:r>
      <w:proofErr w:type="spellStart"/>
      <w:r w:rsidR="001F5CA3" w:rsidRPr="003B73B6">
        <w:t>Shopee</w:t>
      </w:r>
      <w:proofErr w:type="spellEnd"/>
      <w:r w:rsidR="001F5CA3" w:rsidRPr="003B73B6">
        <w:t xml:space="preserve">, Pertamina). Adapun organisasi politik yang akan sering ditemukan dalam </w:t>
      </w:r>
      <w:proofErr w:type="spellStart"/>
      <w:r w:rsidR="001F5CA3" w:rsidRPr="003B73B6">
        <w:t>dataset</w:t>
      </w:r>
      <w:proofErr w:type="spellEnd"/>
      <w:r w:rsidR="001F5CA3" w:rsidRPr="003B73B6">
        <w:t xml:space="preserve"> seperti TNI, partai politik, badan legislatif. </w:t>
      </w:r>
      <w:r w:rsidR="0086520A" w:rsidRPr="003B73B6">
        <w:t xml:space="preserve">Organisasi formal yang tidak berhubungan dengan bisnis dan profesi juga dapat ditemukan seperti persekolahan, universitas, perseroan. </w:t>
      </w:r>
      <w:r w:rsidR="000930A3" w:rsidRPr="003B73B6">
        <w:t>Organisasi sosial seperti LSM, karang tarun</w:t>
      </w:r>
      <w:r w:rsidR="00FE06C5" w:rsidRPr="003B73B6">
        <w:t>a</w:t>
      </w:r>
      <w:r w:rsidR="000930A3" w:rsidRPr="003B73B6">
        <w:t xml:space="preserve">, PMI juga diikut sertakan sebagai entitas. </w:t>
      </w:r>
      <w:r w:rsidR="00C74550" w:rsidRPr="003B73B6">
        <w:t>Untuk kumpulan orang namun tidak ada penamaan yang jelas seperti para murid, para relawan, seluruh anak, tidak dinyatakan sebagai</w:t>
      </w:r>
      <w:r w:rsidR="00B65191" w:rsidRPr="003B73B6">
        <w:t xml:space="preserve"> </w:t>
      </w:r>
      <w:r w:rsidR="00C74550" w:rsidRPr="003B73B6">
        <w:t>entitas</w:t>
      </w:r>
      <w:r w:rsidR="00B65191" w:rsidRPr="003B73B6">
        <w:t xml:space="preserve"> jika tidak ada konteks lebih. Contoh entitas yang dapat digolongkan sebagai organisasi dari konteks seperti para anggota DPR. </w:t>
      </w:r>
    </w:p>
    <w:p w14:paraId="2E2BCAF6" w14:textId="7FBEB02C" w:rsidR="00B01DE9" w:rsidRPr="003B73B6" w:rsidRDefault="00DB3ACA" w:rsidP="00B01DE9">
      <w:r w:rsidRPr="003B73B6">
        <w:t xml:space="preserve">Entitas </w:t>
      </w:r>
      <w:proofErr w:type="spellStart"/>
      <w:r w:rsidRPr="003B73B6">
        <w:t>location</w:t>
      </w:r>
      <w:proofErr w:type="spellEnd"/>
      <w:r w:rsidRPr="003B73B6">
        <w:t xml:space="preserve"> akan digolongkan untuk suatu daerah apa</w:t>
      </w:r>
      <w:r w:rsidR="00716DAA" w:rsidRPr="003B73B6">
        <w:t xml:space="preserve"> </w:t>
      </w:r>
      <w:r w:rsidRPr="003B73B6">
        <w:t xml:space="preserve">pun (daratan, </w:t>
      </w:r>
      <w:r w:rsidR="005B62FD" w:rsidRPr="003B73B6">
        <w:t>perairan</w:t>
      </w:r>
      <w:r w:rsidRPr="003B73B6">
        <w:t xml:space="preserve">) yang dapat ditunjuk secara akurat dengan konteks yang memadai. </w:t>
      </w:r>
      <w:r w:rsidR="005B62FD" w:rsidRPr="003B73B6">
        <w:t xml:space="preserve">Contoh umum dapat diambil dari penamaan daerah seperti kota, provinsi, negara. Bisa juga </w:t>
      </w:r>
      <w:r w:rsidR="00852EAF" w:rsidRPr="003B73B6">
        <w:t xml:space="preserve">perairan atau bentuk lahan yang memiliki nama yang resmi seperti Danau Toba, Laut Sulawesi, Bukit Bintang. </w:t>
      </w:r>
      <w:r w:rsidR="003E67B3" w:rsidRPr="003B73B6">
        <w:t>Bisa juga lokasi suatu gedung, tempat apa</w:t>
      </w:r>
      <w:r w:rsidR="004E7C54" w:rsidRPr="003B73B6">
        <w:t xml:space="preserve"> </w:t>
      </w:r>
      <w:r w:rsidR="003E67B3" w:rsidRPr="003B73B6">
        <w:t xml:space="preserve">pun yang memiliki penulisan nama yang jelas seperti jalan, daerah, arah mata angin. Semisal </w:t>
      </w:r>
      <w:r w:rsidR="003E67B3" w:rsidRPr="003B73B6">
        <w:lastRenderedPageBreak/>
        <w:t xml:space="preserve">Jawa Barat, Rumah Sakit Mata </w:t>
      </w:r>
      <w:proofErr w:type="spellStart"/>
      <w:r w:rsidR="003E67B3" w:rsidRPr="003B73B6">
        <w:t>Undaan</w:t>
      </w:r>
      <w:proofErr w:type="spellEnd"/>
      <w:r w:rsidR="003E67B3" w:rsidRPr="003B73B6">
        <w:t xml:space="preserve"> (</w:t>
      </w:r>
      <w:proofErr w:type="spellStart"/>
      <w:r w:rsidR="003E67B3" w:rsidRPr="003B73B6">
        <w:t>Undaan</w:t>
      </w:r>
      <w:proofErr w:type="spellEnd"/>
      <w:r w:rsidR="003E67B3" w:rsidRPr="003B73B6">
        <w:t xml:space="preserve"> juga dapat digolongkan sebagai </w:t>
      </w:r>
      <w:proofErr w:type="spellStart"/>
      <w:r w:rsidR="003E67B3" w:rsidRPr="003B73B6">
        <w:t>location</w:t>
      </w:r>
      <w:proofErr w:type="spellEnd"/>
      <w:r w:rsidR="003E67B3" w:rsidRPr="003B73B6">
        <w:t xml:space="preserve"> sendiri)</w:t>
      </w:r>
      <w:r w:rsidR="00A43495" w:rsidRPr="003B73B6">
        <w:t xml:space="preserve">, Jl. </w:t>
      </w:r>
      <w:proofErr w:type="spellStart"/>
      <w:r w:rsidR="00A43495" w:rsidRPr="003B73B6">
        <w:t>Ngagel</w:t>
      </w:r>
      <w:proofErr w:type="spellEnd"/>
      <w:r w:rsidR="00A43495" w:rsidRPr="003B73B6">
        <w:t xml:space="preserve"> Jaya Tengah No. 73-77. </w:t>
      </w:r>
      <w:r w:rsidR="0004262B" w:rsidRPr="003B73B6">
        <w:t>Objek wisata dan fasilitas umum seperti Trans</w:t>
      </w:r>
      <w:r w:rsidR="00103BF0" w:rsidRPr="003B73B6">
        <w:t xml:space="preserve"> S</w:t>
      </w:r>
      <w:r w:rsidR="0004262B" w:rsidRPr="003B73B6">
        <w:t xml:space="preserve">tudio Bandung atau Bandara Soekarno-Hatta juga termasuk dalam entitas </w:t>
      </w:r>
      <w:proofErr w:type="spellStart"/>
      <w:r w:rsidR="0004262B" w:rsidRPr="003B73B6">
        <w:t>location</w:t>
      </w:r>
      <w:proofErr w:type="spellEnd"/>
      <w:r w:rsidR="0004262B" w:rsidRPr="003B73B6">
        <w:t xml:space="preserve">. </w:t>
      </w:r>
      <w:r w:rsidR="00B01DE9" w:rsidRPr="003B73B6">
        <w:t xml:space="preserve">Beberapa dari dokumen </w:t>
      </w:r>
      <w:proofErr w:type="spellStart"/>
      <w:r w:rsidR="00B01DE9" w:rsidRPr="003B73B6">
        <w:t>dataset</w:t>
      </w:r>
      <w:proofErr w:type="spellEnd"/>
      <w:r w:rsidR="00B01DE9" w:rsidRPr="003B73B6">
        <w:t xml:space="preserve"> memiliki penulisan lokasi dengan penulisan bujur dan lintang, 10.59 Lintang Selatan (LS) dan 119.42 Bujur Timur (BT) juga termasuk </w:t>
      </w:r>
      <w:proofErr w:type="spellStart"/>
      <w:r w:rsidR="00B01DE9" w:rsidRPr="003B73B6">
        <w:t>location</w:t>
      </w:r>
      <w:proofErr w:type="spellEnd"/>
      <w:r w:rsidR="00B01DE9" w:rsidRPr="003B73B6">
        <w:t xml:space="preserve">. Entitas </w:t>
      </w:r>
      <w:proofErr w:type="spellStart"/>
      <w:r w:rsidR="00B01DE9" w:rsidRPr="003B73B6">
        <w:t>location</w:t>
      </w:r>
      <w:proofErr w:type="spellEnd"/>
      <w:r w:rsidR="00B01DE9" w:rsidRPr="003B73B6">
        <w:t xml:space="preserve"> yang ada dari </w:t>
      </w:r>
      <w:proofErr w:type="spellStart"/>
      <w:r w:rsidR="00B01DE9" w:rsidRPr="003B73B6">
        <w:t>dataset</w:t>
      </w:r>
      <w:proofErr w:type="spellEnd"/>
      <w:r w:rsidR="00B01DE9" w:rsidRPr="003B73B6">
        <w:t xml:space="preserve"> adalah daerah jalan yang ditentukan arah dan tujuan</w:t>
      </w:r>
      <w:r w:rsidR="00F804E3" w:rsidRPr="003B73B6">
        <w:t xml:space="preserve"> (KM 14 Tol Jagorawi arah menuju Cawang)</w:t>
      </w:r>
      <w:r w:rsidR="00C560FF" w:rsidRPr="003B73B6">
        <w:t>.</w:t>
      </w:r>
    </w:p>
    <w:p w14:paraId="3F204EDB" w14:textId="268C3DD8" w:rsidR="003E7543" w:rsidRPr="003B73B6" w:rsidRDefault="000E7388" w:rsidP="00225FEC">
      <w:r w:rsidRPr="003B73B6">
        <w:t xml:space="preserve">Selanjutnya entitas </w:t>
      </w:r>
      <w:proofErr w:type="spellStart"/>
      <w:r w:rsidRPr="003B73B6">
        <w:t>date</w:t>
      </w:r>
      <w:proofErr w:type="spellEnd"/>
      <w:r w:rsidRPr="003B73B6">
        <w:t xml:space="preserve"> cukup singkat dan jelas, yaitu </w:t>
      </w:r>
      <w:r w:rsidR="00A20C00" w:rsidRPr="003B73B6">
        <w:t xml:space="preserve">penulisan tanggal baik tanggal hari, tanggal bulan, tanggal tahun. Juga penulisan nama bulan dapat dihitung sebagai entitas </w:t>
      </w:r>
      <w:proofErr w:type="spellStart"/>
      <w:r w:rsidR="00A20C00" w:rsidRPr="003B73B6">
        <w:t>date</w:t>
      </w:r>
      <w:proofErr w:type="spellEnd"/>
      <w:r w:rsidR="00A20C00" w:rsidRPr="003B73B6">
        <w:t xml:space="preserve">. Contoh yang dapat diberikan, bulan Januari, 17/08/1945, tahun 2022, dan kombinasi penulisan tanggal lainnya. </w:t>
      </w:r>
      <w:r w:rsidR="00BC6ED4" w:rsidRPr="003B73B6">
        <w:t xml:space="preserve">Entitas </w:t>
      </w:r>
      <w:proofErr w:type="spellStart"/>
      <w:r w:rsidR="00BC6ED4" w:rsidRPr="003B73B6">
        <w:t>date</w:t>
      </w:r>
      <w:proofErr w:type="spellEnd"/>
      <w:r w:rsidR="00BC6ED4" w:rsidRPr="003B73B6">
        <w:t xml:space="preserve"> sering dipasangkan dengan entitas </w:t>
      </w:r>
      <w:proofErr w:type="spellStart"/>
      <w:r w:rsidR="00BC6ED4" w:rsidRPr="003B73B6">
        <w:t>time</w:t>
      </w:r>
      <w:proofErr w:type="spellEnd"/>
      <w:r w:rsidR="00BC6ED4" w:rsidRPr="003B73B6">
        <w:t xml:space="preserve">, </w:t>
      </w:r>
      <w:proofErr w:type="spellStart"/>
      <w:r w:rsidR="00BC6ED4" w:rsidRPr="003B73B6">
        <w:t>dimana</w:t>
      </w:r>
      <w:proofErr w:type="spellEnd"/>
      <w:r w:rsidR="00BC6ED4" w:rsidRPr="003B73B6">
        <w:t xml:space="preserve"> entitas </w:t>
      </w:r>
      <w:proofErr w:type="spellStart"/>
      <w:r w:rsidR="00BC6ED4" w:rsidRPr="003B73B6">
        <w:t>time</w:t>
      </w:r>
      <w:proofErr w:type="spellEnd"/>
      <w:r w:rsidR="00BC6ED4" w:rsidRPr="003B73B6">
        <w:t xml:space="preserve"> akan memiliki ambiguitas yang banyak.</w:t>
      </w:r>
      <w:r w:rsidR="00F804E3" w:rsidRPr="003B73B6">
        <w:t xml:space="preserve"> Ambiguitas ini sering ditemukan karena </w:t>
      </w:r>
      <w:r w:rsidR="00714EC1" w:rsidRPr="003B73B6">
        <w:t xml:space="preserve">entitas </w:t>
      </w:r>
      <w:proofErr w:type="spellStart"/>
      <w:r w:rsidR="00714EC1" w:rsidRPr="003B73B6">
        <w:t>time</w:t>
      </w:r>
      <w:proofErr w:type="spellEnd"/>
      <w:r w:rsidR="00714EC1" w:rsidRPr="003B73B6">
        <w:t xml:space="preserve"> didefinisikan dengan periode waktu yang disebut. Beberapa contoh yang jelas sebagai </w:t>
      </w:r>
      <w:proofErr w:type="spellStart"/>
      <w:r w:rsidR="00714EC1" w:rsidRPr="003B73B6">
        <w:t>time</w:t>
      </w:r>
      <w:proofErr w:type="spellEnd"/>
      <w:r w:rsidR="00714EC1" w:rsidRPr="003B73B6">
        <w:t xml:space="preserve"> adalah nama hari, waktu, zona waktu, jumlah waktu, bagian hari. Juga ada contoh seperti periode, masa, dan lainnya. Semisal, hari Senin, 17:00 WIB, 1 jam 30 menit,</w:t>
      </w:r>
      <w:r w:rsidR="006D775F" w:rsidRPr="003B73B6">
        <w:t xml:space="preserve"> enam hari,</w:t>
      </w:r>
      <w:r w:rsidR="00714EC1" w:rsidRPr="003B73B6">
        <w:t xml:space="preserve"> malam hari,</w:t>
      </w:r>
      <w:r w:rsidR="00C877DD" w:rsidRPr="003B73B6">
        <w:t xml:space="preserve"> </w:t>
      </w:r>
      <w:r w:rsidR="00CB21D0" w:rsidRPr="003B73B6">
        <w:t>tahun ajaran 2022 – 2023, era Soeharto</w:t>
      </w:r>
      <w:r w:rsidR="006D775F" w:rsidRPr="003B73B6">
        <w:t>.</w:t>
      </w:r>
      <w:r w:rsidR="00A607E9" w:rsidRPr="003B73B6">
        <w:t xml:space="preserve"> </w:t>
      </w:r>
    </w:p>
    <w:p w14:paraId="56A8D5D4" w14:textId="3DCF2885" w:rsidR="00365EFA" w:rsidRPr="003B73B6" w:rsidRDefault="00301DFB" w:rsidP="00225FEC">
      <w:r w:rsidRPr="003B73B6">
        <w:t>Event dalam bahasa Indonesia adalah peristiwa</w:t>
      </w:r>
      <w:r w:rsidR="00FC6440" w:rsidRPr="003B73B6">
        <w:t xml:space="preserve">, kejadian. </w:t>
      </w:r>
      <w:r w:rsidR="00B87FC4" w:rsidRPr="003B73B6">
        <w:t xml:space="preserve">Dalam tugas akhir ini, ditentukan adanya entitas ini untuk menyesuaikan dengan kebutuhan </w:t>
      </w:r>
      <w:proofErr w:type="spellStart"/>
      <w:r w:rsidR="00B87FC4" w:rsidRPr="003B73B6">
        <w:t>dataset</w:t>
      </w:r>
      <w:proofErr w:type="spellEnd"/>
      <w:r w:rsidR="00B87FC4" w:rsidRPr="003B73B6">
        <w:t xml:space="preserve"> yang menyebut entitas </w:t>
      </w:r>
      <w:proofErr w:type="spellStart"/>
      <w:r w:rsidR="00B87FC4" w:rsidRPr="003B73B6">
        <w:t>event</w:t>
      </w:r>
      <w:proofErr w:type="spellEnd"/>
      <w:r w:rsidR="00B87FC4" w:rsidRPr="003B73B6">
        <w:t xml:space="preserve"> cukup sering. Untuk mempersingkat, </w:t>
      </w:r>
      <w:r w:rsidR="00D64271" w:rsidRPr="003B73B6">
        <w:t xml:space="preserve">entitas ini dianggap jika kata-kata yang disebut menyebut suatu nama kejadian/peristiwa yang </w:t>
      </w:r>
      <w:proofErr w:type="spellStart"/>
      <w:r w:rsidR="00D64271" w:rsidRPr="003B73B6">
        <w:t>yang</w:t>
      </w:r>
      <w:proofErr w:type="spellEnd"/>
      <w:r w:rsidR="00D64271" w:rsidRPr="003B73B6">
        <w:t xml:space="preserve"> sudah dirancang secara sengaja untuk terjadi. Semisal </w:t>
      </w:r>
      <w:r w:rsidR="004D3AE5" w:rsidRPr="003B73B6">
        <w:t xml:space="preserve">untuk kejadian pemilihan kepala daerah adalah suatu entitas </w:t>
      </w:r>
      <w:proofErr w:type="spellStart"/>
      <w:r w:rsidR="004D3AE5" w:rsidRPr="003B73B6">
        <w:t>event</w:t>
      </w:r>
      <w:proofErr w:type="spellEnd"/>
      <w:r w:rsidR="004D3AE5" w:rsidRPr="003B73B6">
        <w:t xml:space="preserve"> yang telah dirancang dan memiliki jadwal yang pasti tiap beberapa tahun. </w:t>
      </w:r>
      <w:r w:rsidR="0099597C" w:rsidRPr="003B73B6">
        <w:t xml:space="preserve">Bisa juga kejadian </w:t>
      </w:r>
      <w:r w:rsidR="00490DE5" w:rsidRPr="003B73B6">
        <w:t xml:space="preserve">yang formal yang bukan diadakan beberapa hari seperti Pilkada, rapat paripurna atau suatu persidangan bisa juga acara yang diadakan oleh seorang organisasi seperti </w:t>
      </w:r>
      <w:r w:rsidR="00490DE5" w:rsidRPr="003B73B6">
        <w:tab/>
      </w:r>
      <w:r w:rsidR="00536CE6" w:rsidRPr="003B73B6">
        <w:t>acara festival atau lomba.</w:t>
      </w:r>
    </w:p>
    <w:p w14:paraId="25B22700" w14:textId="03392028" w:rsidR="00D17FBF" w:rsidRPr="003B73B6" w:rsidRDefault="00B952C0" w:rsidP="00225FEC">
      <w:pPr>
        <w:rPr>
          <w:lang w:val="en-US"/>
        </w:rPr>
      </w:pPr>
      <w:proofErr w:type="spellStart"/>
      <w:r w:rsidRPr="003B73B6">
        <w:t>Miscellaneous</w:t>
      </w:r>
      <w:proofErr w:type="spellEnd"/>
      <w:r w:rsidRPr="003B73B6">
        <w:t xml:space="preserve"> jika </w:t>
      </w:r>
      <w:proofErr w:type="spellStart"/>
      <w:r w:rsidRPr="003B73B6">
        <w:t>ditranslasi</w:t>
      </w:r>
      <w:proofErr w:type="spellEnd"/>
      <w:r w:rsidRPr="003B73B6">
        <w:t xml:space="preserve"> dalam bahasa Indonesia berarti aneka ragam</w:t>
      </w:r>
      <w:r w:rsidR="000D2DAC" w:rsidRPr="003B73B6">
        <w:t xml:space="preserve"> atau </w:t>
      </w:r>
      <w:r w:rsidRPr="003B73B6">
        <w:t xml:space="preserve">bermacam-macam. </w:t>
      </w:r>
      <w:r w:rsidR="007372AF" w:rsidRPr="003B73B6">
        <w:t xml:space="preserve">Tujuan dengan adanya jenis entitas ini untuk menandakan kata-kata yang bisa termasuk </w:t>
      </w:r>
      <w:proofErr w:type="spellStart"/>
      <w:r w:rsidR="007372AF" w:rsidRPr="003B73B6">
        <w:t>named</w:t>
      </w:r>
      <w:proofErr w:type="spellEnd"/>
      <w:r w:rsidR="007372AF" w:rsidRPr="003B73B6">
        <w:t xml:space="preserve"> </w:t>
      </w:r>
      <w:proofErr w:type="spellStart"/>
      <w:r w:rsidR="007372AF" w:rsidRPr="003B73B6">
        <w:t>entity</w:t>
      </w:r>
      <w:proofErr w:type="spellEnd"/>
      <w:r w:rsidR="007372AF" w:rsidRPr="003B73B6">
        <w:t xml:space="preserve">, namun tidak </w:t>
      </w:r>
      <w:proofErr w:type="spellStart"/>
      <w:r w:rsidR="007372AF" w:rsidRPr="003B73B6">
        <w:t>temrasuk</w:t>
      </w:r>
      <w:proofErr w:type="spellEnd"/>
      <w:r w:rsidR="007372AF" w:rsidRPr="003B73B6">
        <w:t xml:space="preserve"> dalam jenis yang </w:t>
      </w:r>
      <w:r w:rsidR="007372AF" w:rsidRPr="003B73B6">
        <w:lastRenderedPageBreak/>
        <w:t xml:space="preserve">telah di tentukan dalam </w:t>
      </w:r>
      <w:proofErr w:type="spellStart"/>
      <w:r w:rsidR="007372AF" w:rsidRPr="003B73B6">
        <w:t>named</w:t>
      </w:r>
      <w:proofErr w:type="spellEnd"/>
      <w:r w:rsidR="007372AF" w:rsidRPr="003B73B6">
        <w:t xml:space="preserve"> </w:t>
      </w:r>
      <w:proofErr w:type="spellStart"/>
      <w:r w:rsidR="007372AF" w:rsidRPr="003B73B6">
        <w:t>entity</w:t>
      </w:r>
      <w:proofErr w:type="spellEnd"/>
      <w:r w:rsidR="007372AF" w:rsidRPr="003B73B6">
        <w:t xml:space="preserve"> yang sudah ada (dari keenam jenis </w:t>
      </w:r>
      <w:proofErr w:type="spellStart"/>
      <w:r w:rsidR="007372AF" w:rsidRPr="003B73B6">
        <w:t>named</w:t>
      </w:r>
      <w:proofErr w:type="spellEnd"/>
      <w:r w:rsidR="007372AF" w:rsidRPr="003B73B6">
        <w:t xml:space="preserve"> </w:t>
      </w:r>
      <w:proofErr w:type="spellStart"/>
      <w:r w:rsidR="007372AF" w:rsidRPr="003B73B6">
        <w:t>entity</w:t>
      </w:r>
      <w:proofErr w:type="spellEnd"/>
      <w:r w:rsidR="007372AF" w:rsidRPr="003B73B6">
        <w:t xml:space="preserve"> lainnya). </w:t>
      </w:r>
      <w:r w:rsidR="00F47E56" w:rsidRPr="003B73B6">
        <w:t xml:space="preserve">Beberapa contoh kata-kata yang ditemukan dalam </w:t>
      </w:r>
      <w:proofErr w:type="spellStart"/>
      <w:r w:rsidR="00F47E56" w:rsidRPr="003B73B6">
        <w:t>dataset</w:t>
      </w:r>
      <w:proofErr w:type="spellEnd"/>
      <w:r w:rsidR="00F47E56" w:rsidRPr="003B73B6">
        <w:t xml:space="preserve"> untuk </w:t>
      </w:r>
      <w:proofErr w:type="spellStart"/>
      <w:r w:rsidR="00F47E56" w:rsidRPr="003B73B6">
        <w:t>named</w:t>
      </w:r>
      <w:proofErr w:type="spellEnd"/>
      <w:r w:rsidR="00F47E56" w:rsidRPr="003B73B6">
        <w:t xml:space="preserve"> </w:t>
      </w:r>
      <w:proofErr w:type="spellStart"/>
      <w:r w:rsidR="00F47E56" w:rsidRPr="003B73B6">
        <w:t>entity</w:t>
      </w:r>
      <w:proofErr w:type="spellEnd"/>
      <w:r w:rsidR="00F47E56" w:rsidRPr="003B73B6">
        <w:t xml:space="preserve"> </w:t>
      </w:r>
      <w:proofErr w:type="spellStart"/>
      <w:r w:rsidR="00F47E56" w:rsidRPr="003B73B6">
        <w:t>miscellaneous</w:t>
      </w:r>
      <w:proofErr w:type="spellEnd"/>
      <w:r w:rsidR="00F47E56" w:rsidRPr="003B73B6">
        <w:t xml:space="preserve"> adalah entitas jenis </w:t>
      </w:r>
      <w:r w:rsidR="00577CCC" w:rsidRPr="003B73B6">
        <w:t>uang (Rp. 100.000, 10 ribu rupiah, USD 100), entitas jenis dokumen/</w:t>
      </w:r>
      <w:proofErr w:type="spellStart"/>
      <w:r w:rsidR="00577CCC" w:rsidRPr="003B73B6">
        <w:t>perhukuman</w:t>
      </w:r>
      <w:proofErr w:type="spellEnd"/>
      <w:r w:rsidR="00577CCC" w:rsidRPr="003B73B6">
        <w:t xml:space="preserve"> (Pasal 107 KUHP, </w:t>
      </w:r>
      <w:proofErr w:type="spellStart"/>
      <w:r w:rsidR="00577CCC" w:rsidRPr="003B73B6">
        <w:t>Undang-Undang</w:t>
      </w:r>
      <w:proofErr w:type="spellEnd"/>
      <w:r w:rsidR="00577CCC" w:rsidRPr="003B73B6">
        <w:t>,</w:t>
      </w:r>
      <w:r w:rsidR="006F2026" w:rsidRPr="003B73B6">
        <w:t xml:space="preserve"> Peraturan Pemerintahan/PP)</w:t>
      </w:r>
      <w:r w:rsidR="003B73B6">
        <w:rPr>
          <w:lang w:val="en-US"/>
        </w:rPr>
        <w:t xml:space="preserve">, </w:t>
      </w:r>
      <w:proofErr w:type="spellStart"/>
      <w:r w:rsidR="003B73B6">
        <w:rPr>
          <w:lang w:val="en-US"/>
        </w:rPr>
        <w:t>entitas</w:t>
      </w:r>
      <w:proofErr w:type="spellEnd"/>
      <w:r w:rsidR="003B73B6">
        <w:rPr>
          <w:lang w:val="en-US"/>
        </w:rPr>
        <w:t xml:space="preserve"> </w:t>
      </w:r>
      <w:proofErr w:type="spellStart"/>
      <w:r w:rsidR="003B73B6">
        <w:rPr>
          <w:lang w:val="en-US"/>
        </w:rPr>
        <w:t>jenis</w:t>
      </w:r>
      <w:proofErr w:type="spellEnd"/>
      <w:r w:rsidR="003B73B6">
        <w:rPr>
          <w:lang w:val="en-US"/>
        </w:rPr>
        <w:t xml:space="preserve"> </w:t>
      </w:r>
      <w:proofErr w:type="spellStart"/>
      <w:r w:rsidR="003B73B6">
        <w:rPr>
          <w:lang w:val="en-US"/>
        </w:rPr>
        <w:t>karya</w:t>
      </w:r>
      <w:proofErr w:type="spellEnd"/>
      <w:r w:rsidR="003B73B6">
        <w:rPr>
          <w:lang w:val="en-US"/>
        </w:rPr>
        <w:t xml:space="preserve"> </w:t>
      </w:r>
      <w:proofErr w:type="spellStart"/>
      <w:r w:rsidR="003B73B6">
        <w:rPr>
          <w:lang w:val="en-US"/>
        </w:rPr>
        <w:t>seperti</w:t>
      </w:r>
      <w:proofErr w:type="spellEnd"/>
      <w:r w:rsidR="003B73B6">
        <w:rPr>
          <w:lang w:val="en-US"/>
        </w:rPr>
        <w:t xml:space="preserve"> </w:t>
      </w:r>
      <w:proofErr w:type="spellStart"/>
      <w:r w:rsidR="003B73B6">
        <w:rPr>
          <w:lang w:val="en-US"/>
        </w:rPr>
        <w:t>buku</w:t>
      </w:r>
      <w:proofErr w:type="spellEnd"/>
      <w:r w:rsidR="003B73B6">
        <w:rPr>
          <w:lang w:val="en-US"/>
        </w:rPr>
        <w:t xml:space="preserve"> novel, </w:t>
      </w:r>
      <w:proofErr w:type="spellStart"/>
      <w:r w:rsidR="003B73B6">
        <w:rPr>
          <w:lang w:val="en-US"/>
        </w:rPr>
        <w:t>lukisan</w:t>
      </w:r>
      <w:proofErr w:type="spellEnd"/>
      <w:r w:rsidR="003B73B6">
        <w:rPr>
          <w:lang w:val="en-US"/>
        </w:rPr>
        <w:t xml:space="preserve">, </w:t>
      </w:r>
      <w:proofErr w:type="spellStart"/>
      <w:r w:rsidR="003B73B6">
        <w:rPr>
          <w:lang w:val="en-US"/>
        </w:rPr>
        <w:t>lagu</w:t>
      </w:r>
      <w:proofErr w:type="spellEnd"/>
      <w:r w:rsidR="003B73B6">
        <w:rPr>
          <w:lang w:val="en-US"/>
        </w:rPr>
        <w:t xml:space="preserve"> dan lain-</w:t>
      </w:r>
      <w:proofErr w:type="spellStart"/>
      <w:r w:rsidR="003B73B6">
        <w:rPr>
          <w:lang w:val="en-US"/>
        </w:rPr>
        <w:t>lainnya</w:t>
      </w:r>
      <w:proofErr w:type="spellEnd"/>
      <w:r w:rsidR="003B73B6">
        <w:rPr>
          <w:lang w:val="en-US"/>
        </w:rPr>
        <w:t xml:space="preserve"> (</w:t>
      </w:r>
      <w:proofErr w:type="spellStart"/>
      <w:r w:rsidR="003B73B6">
        <w:rPr>
          <w:lang w:val="en-US"/>
        </w:rPr>
        <w:t>seni</w:t>
      </w:r>
      <w:proofErr w:type="spellEnd"/>
      <w:r w:rsidR="003B73B6">
        <w:rPr>
          <w:lang w:val="en-US"/>
        </w:rPr>
        <w:t xml:space="preserve"> batik, Indonesia Raya</w:t>
      </w:r>
      <w:r w:rsidR="00493EAE">
        <w:rPr>
          <w:lang w:val="en-US"/>
        </w:rPr>
        <w:t xml:space="preserve">, Ada </w:t>
      </w:r>
      <w:proofErr w:type="spellStart"/>
      <w:r w:rsidR="00493EAE">
        <w:rPr>
          <w:lang w:val="en-US"/>
        </w:rPr>
        <w:t>Apa</w:t>
      </w:r>
      <w:proofErr w:type="spellEnd"/>
      <w:r w:rsidR="00493EAE">
        <w:rPr>
          <w:lang w:val="en-US"/>
        </w:rPr>
        <w:t xml:space="preserve"> </w:t>
      </w:r>
      <w:proofErr w:type="spellStart"/>
      <w:r w:rsidR="00493EAE">
        <w:rPr>
          <w:lang w:val="en-US"/>
        </w:rPr>
        <w:t>dengan</w:t>
      </w:r>
      <w:proofErr w:type="spellEnd"/>
      <w:r w:rsidR="00493EAE">
        <w:rPr>
          <w:lang w:val="en-US"/>
        </w:rPr>
        <w:t xml:space="preserve"> </w:t>
      </w:r>
      <w:proofErr w:type="spellStart"/>
      <w:r w:rsidR="00493EAE">
        <w:rPr>
          <w:lang w:val="en-US"/>
        </w:rPr>
        <w:t>Cinta</w:t>
      </w:r>
      <w:proofErr w:type="spellEnd"/>
      <w:r w:rsidR="003B73B6">
        <w:rPr>
          <w:lang w:val="en-US"/>
        </w:rPr>
        <w:t>)</w:t>
      </w:r>
      <w:r w:rsidR="00493EAE">
        <w:rPr>
          <w:lang w:val="en-US"/>
        </w:rPr>
        <w:t xml:space="preserve">, </w:t>
      </w:r>
      <w:proofErr w:type="spellStart"/>
      <w:r w:rsidR="00493EAE">
        <w:rPr>
          <w:lang w:val="en-US"/>
        </w:rPr>
        <w:t>entitas</w:t>
      </w:r>
      <w:proofErr w:type="spellEnd"/>
      <w:r w:rsidR="00493EAE">
        <w:rPr>
          <w:lang w:val="en-US"/>
        </w:rPr>
        <w:t xml:space="preserve"> </w:t>
      </w:r>
      <w:proofErr w:type="spellStart"/>
      <w:r w:rsidR="00493EAE">
        <w:rPr>
          <w:lang w:val="en-US"/>
        </w:rPr>
        <w:t>jenis</w:t>
      </w:r>
      <w:proofErr w:type="spellEnd"/>
      <w:r w:rsidR="00493EAE">
        <w:rPr>
          <w:lang w:val="en-US"/>
        </w:rPr>
        <w:t xml:space="preserve"> </w:t>
      </w:r>
      <w:proofErr w:type="spellStart"/>
      <w:r w:rsidR="00493EAE">
        <w:rPr>
          <w:lang w:val="en-US"/>
        </w:rPr>
        <w:t>produk</w:t>
      </w:r>
      <w:proofErr w:type="spellEnd"/>
      <w:r w:rsidR="00493EAE">
        <w:rPr>
          <w:lang w:val="en-US"/>
        </w:rPr>
        <w:t xml:space="preserve"> (Toyota, Suzuki APV)</w:t>
      </w:r>
      <w:r w:rsidR="003B73B6">
        <w:rPr>
          <w:lang w:val="en-US"/>
        </w:rPr>
        <w:t xml:space="preserve">.  </w:t>
      </w:r>
    </w:p>
    <w:p w14:paraId="0C11F425" w14:textId="77777777" w:rsidR="007372AF" w:rsidRPr="003B73B6" w:rsidRDefault="007372AF" w:rsidP="00225FEC"/>
    <w:p w14:paraId="50545BA1" w14:textId="245568A3" w:rsidR="00901B18" w:rsidRPr="003B73B6" w:rsidRDefault="00901B18" w:rsidP="00901B18">
      <w:pPr>
        <w:pStyle w:val="Heading3"/>
      </w:pPr>
      <w:r w:rsidRPr="003B73B6">
        <w:t xml:space="preserve">Statistika </w:t>
      </w:r>
      <w:proofErr w:type="spellStart"/>
      <w:r w:rsidRPr="003B73B6">
        <w:t>Dataset</w:t>
      </w:r>
      <w:proofErr w:type="spellEnd"/>
    </w:p>
    <w:p w14:paraId="27FB374F" w14:textId="75A3EB3C" w:rsidR="00901B18" w:rsidRPr="003B73B6" w:rsidRDefault="003F17DC" w:rsidP="00901B18">
      <w:proofErr w:type="spellStart"/>
      <w:r w:rsidRPr="003B73B6">
        <w:t>Dataset</w:t>
      </w:r>
      <w:proofErr w:type="spellEnd"/>
      <w:r w:rsidRPr="003B73B6">
        <w:t xml:space="preserve"> bahasa Indonesia pada tugas akhir ini berasal dari CNN Indonesia dengan domain berita politik. </w:t>
      </w:r>
      <w:proofErr w:type="spellStart"/>
      <w:r w:rsidR="00DD2CBD" w:rsidRPr="003B73B6">
        <w:t>Dataset</w:t>
      </w:r>
      <w:proofErr w:type="spellEnd"/>
      <w:r w:rsidR="00DD2CBD" w:rsidRPr="003B73B6">
        <w:t xml:space="preserve"> ini sebelumnya sudah pernah dipakai untuk tugas akhir Christian Nathaniel Purwanto (214116299) dan juga tugas akhir Georgia Nikita (218116685). </w:t>
      </w:r>
      <w:r w:rsidR="00BB6FBA" w:rsidRPr="003B73B6">
        <w:t>Berjumlah 2000 dokumen, isi dari tiap dokumen merupakan berita politik Indonesia. Mayoritas berita akan menyinggung politik seperti kasus korupsi, kenaikan jabatan menteri, pelaksanaan atau kampanye Pilkada</w:t>
      </w:r>
      <w:r w:rsidR="00130DDF" w:rsidRPr="003B73B6">
        <w:t>, berita kemacetan lalu lintas</w:t>
      </w:r>
      <w:r w:rsidR="00BB6FBA" w:rsidRPr="003B73B6">
        <w:t xml:space="preserve">. </w:t>
      </w:r>
      <w:r w:rsidR="00DC4509">
        <w:fldChar w:fldCharType="begin"/>
      </w:r>
      <w:r w:rsidR="00DC4509">
        <w:instrText xml:space="preserve"> REF _Ref103676627 \h </w:instrText>
      </w:r>
      <w:r w:rsidR="00DC4509">
        <w:fldChar w:fldCharType="separate"/>
      </w:r>
      <w:r w:rsidR="00DC4509">
        <w:t xml:space="preserve">Tabel </w:t>
      </w:r>
      <w:r w:rsidR="00DC4509">
        <w:rPr>
          <w:noProof/>
        </w:rPr>
        <w:t>4</w:t>
      </w:r>
      <w:r w:rsidR="00DC4509">
        <w:t>.</w:t>
      </w:r>
      <w:r w:rsidR="00DC4509">
        <w:rPr>
          <w:noProof/>
        </w:rPr>
        <w:t>4</w:t>
      </w:r>
      <w:r w:rsidR="00DC4509">
        <w:fldChar w:fldCharType="end"/>
      </w:r>
      <w:r w:rsidR="00DC4509">
        <w:rPr>
          <w:lang w:val="en-US"/>
        </w:rPr>
        <w:t xml:space="preserve"> </w:t>
      </w:r>
      <w:r w:rsidR="00633CA5" w:rsidRPr="003B73B6">
        <w:t xml:space="preserve">adalah tabel yang menunjukkan statistika </w:t>
      </w:r>
      <w:proofErr w:type="spellStart"/>
      <w:r w:rsidR="00200997" w:rsidRPr="003B73B6">
        <w:t>named</w:t>
      </w:r>
      <w:proofErr w:type="spellEnd"/>
      <w:r w:rsidR="00200997" w:rsidRPr="003B73B6">
        <w:t xml:space="preserve"> </w:t>
      </w:r>
      <w:proofErr w:type="spellStart"/>
      <w:r w:rsidR="00200997" w:rsidRPr="003B73B6">
        <w:t>entity</w:t>
      </w:r>
      <w:proofErr w:type="spellEnd"/>
      <w:r w:rsidR="00200997" w:rsidRPr="003B73B6">
        <w:t xml:space="preserve"> </w:t>
      </w:r>
      <w:proofErr w:type="spellStart"/>
      <w:r w:rsidR="00633CA5" w:rsidRPr="003B73B6">
        <w:t>dataset</w:t>
      </w:r>
      <w:proofErr w:type="spellEnd"/>
      <w:r w:rsidR="00633CA5" w:rsidRPr="003B73B6">
        <w:t xml:space="preserve"> pada saat tugas akhir ini dikerjakan. Statistika yang ditunjukkan adalah jumlah entitas yang bersarang dalam </w:t>
      </w:r>
      <w:proofErr w:type="spellStart"/>
      <w:r w:rsidR="00633CA5" w:rsidRPr="003B73B6">
        <w:t>dataset</w:t>
      </w:r>
      <w:proofErr w:type="spellEnd"/>
      <w:r w:rsidR="00633CA5" w:rsidRPr="003B73B6">
        <w:t xml:space="preserve"> secara keseluruhan dalam satuan persentase dengan jenis entitas/</w:t>
      </w:r>
      <w:proofErr w:type="spellStart"/>
      <w:r w:rsidR="00633CA5" w:rsidRPr="003B73B6">
        <w:t>tagset</w:t>
      </w:r>
      <w:proofErr w:type="spellEnd"/>
      <w:r w:rsidR="00633CA5" w:rsidRPr="003B73B6">
        <w:t xml:space="preserve"> yang telah dibahas pada bab sebelumnya.</w:t>
      </w:r>
      <w:r w:rsidR="00F024A8" w:rsidRPr="003B73B6">
        <w:t xml:space="preserve"> </w:t>
      </w:r>
      <w:r w:rsidR="0096403B">
        <w:rPr>
          <w:lang w:val="en-US"/>
        </w:rPr>
        <w:t>D</w:t>
      </w:r>
      <w:proofErr w:type="spellStart"/>
      <w:r w:rsidR="00F024A8" w:rsidRPr="003B73B6">
        <w:t>etail</w:t>
      </w:r>
      <w:proofErr w:type="spellEnd"/>
      <w:r w:rsidR="00F024A8" w:rsidRPr="003B73B6">
        <w:t xml:space="preserve"> </w:t>
      </w:r>
      <w:proofErr w:type="spellStart"/>
      <w:r w:rsidR="00AD46CE">
        <w:rPr>
          <w:lang w:val="en-US"/>
        </w:rPr>
        <w:t>secara</w:t>
      </w:r>
      <w:proofErr w:type="spellEnd"/>
      <w:r w:rsidR="00AD46CE">
        <w:rPr>
          <w:lang w:val="en-US"/>
        </w:rPr>
        <w:t xml:space="preserve"> </w:t>
      </w:r>
      <w:r w:rsidR="0096403B" w:rsidRPr="003B73B6">
        <w:t xml:space="preserve">keseluruhan </w:t>
      </w:r>
      <w:r w:rsidR="00F024A8" w:rsidRPr="003B73B6">
        <w:t>akan dibahas di akhir bab ini.</w:t>
      </w:r>
    </w:p>
    <w:p w14:paraId="7B9BEDB5" w14:textId="4B472100" w:rsidR="00901B18" w:rsidRPr="003B73B6" w:rsidRDefault="00901B18" w:rsidP="00901B18"/>
    <w:p w14:paraId="3580F703" w14:textId="24D50CE4" w:rsidR="003B73B6" w:rsidRPr="003B73B6" w:rsidRDefault="003B73B6" w:rsidP="003B73B6">
      <w:pPr>
        <w:pStyle w:val="Caption"/>
        <w:keepNext/>
        <w:rPr>
          <w:lang w:val="en-US"/>
        </w:rPr>
      </w:pPr>
      <w:bookmarkStart w:id="6" w:name="_Ref103676627"/>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w:t>
      </w:r>
      <w:r>
        <w:fldChar w:fldCharType="end"/>
      </w:r>
      <w:bookmarkEnd w:id="6"/>
      <w:r>
        <w:rPr>
          <w:lang w:val="en-US"/>
        </w:rPr>
        <w:t xml:space="preserve"> </w:t>
      </w:r>
      <w:r>
        <w:rPr>
          <w:lang w:val="en-US"/>
        </w:rPr>
        <w:br/>
      </w:r>
      <w:r w:rsidRPr="003B73B6">
        <w:t xml:space="preserve">Spesifikasi </w:t>
      </w:r>
      <w:proofErr w:type="spellStart"/>
      <w:r w:rsidRPr="003B73B6">
        <w:t>Dataset</w:t>
      </w:r>
      <w:proofErr w:type="spellEnd"/>
      <w:r w:rsidRPr="003B73B6">
        <w:t xml:space="preserve"> </w:t>
      </w:r>
      <w:r>
        <w:rPr>
          <w:lang w:val="en-US"/>
        </w:rPr>
        <w:t>NER Bahasa Indonesia</w:t>
      </w:r>
    </w:p>
    <w:tbl>
      <w:tblPr>
        <w:tblStyle w:val="TableGrid"/>
        <w:tblW w:w="0" w:type="auto"/>
        <w:jc w:val="center"/>
        <w:tblLook w:val="04A0" w:firstRow="1" w:lastRow="0" w:firstColumn="1" w:lastColumn="0" w:noHBand="0" w:noVBand="1"/>
      </w:tblPr>
      <w:tblGrid>
        <w:gridCol w:w="2689"/>
        <w:gridCol w:w="2409"/>
        <w:gridCol w:w="2552"/>
      </w:tblGrid>
      <w:tr w:rsidR="002213FC" w:rsidRPr="003B73B6" w14:paraId="1AA35000" w14:textId="128173E0" w:rsidTr="00B61177">
        <w:trPr>
          <w:jc w:val="center"/>
        </w:trPr>
        <w:tc>
          <w:tcPr>
            <w:tcW w:w="2689" w:type="dxa"/>
            <w:shd w:val="clear" w:color="auto" w:fill="D9D9D9" w:themeFill="background1" w:themeFillShade="D9"/>
          </w:tcPr>
          <w:p w14:paraId="4886BC7C" w14:textId="77777777" w:rsidR="002213FC" w:rsidRPr="003B73B6" w:rsidRDefault="002213FC" w:rsidP="00DD79DA">
            <w:pPr>
              <w:ind w:firstLine="0"/>
              <w:jc w:val="center"/>
              <w:rPr>
                <w:b/>
                <w:bCs/>
              </w:rPr>
            </w:pPr>
            <w:r w:rsidRPr="003B73B6">
              <w:rPr>
                <w:b/>
                <w:bCs/>
              </w:rPr>
              <w:t>Statistika</w:t>
            </w:r>
          </w:p>
        </w:tc>
        <w:tc>
          <w:tcPr>
            <w:tcW w:w="2409" w:type="dxa"/>
            <w:shd w:val="clear" w:color="auto" w:fill="D9D9D9" w:themeFill="background1" w:themeFillShade="D9"/>
          </w:tcPr>
          <w:p w14:paraId="73F9B018" w14:textId="4850B720" w:rsidR="002213FC" w:rsidRPr="003B73B6" w:rsidRDefault="002213FC" w:rsidP="00DD79DA">
            <w:pPr>
              <w:ind w:firstLine="0"/>
              <w:jc w:val="center"/>
              <w:rPr>
                <w:b/>
                <w:bCs/>
              </w:rPr>
            </w:pPr>
            <w:r w:rsidRPr="003B73B6">
              <w:rPr>
                <w:b/>
                <w:bCs/>
              </w:rPr>
              <w:t>Jumlah</w:t>
            </w:r>
          </w:p>
        </w:tc>
        <w:tc>
          <w:tcPr>
            <w:tcW w:w="2552" w:type="dxa"/>
            <w:shd w:val="clear" w:color="auto" w:fill="D9D9D9" w:themeFill="background1" w:themeFillShade="D9"/>
          </w:tcPr>
          <w:p w14:paraId="751EB0C0" w14:textId="77777777" w:rsidR="00B55C9C" w:rsidRPr="003B73B6" w:rsidRDefault="002213FC" w:rsidP="00B61177">
            <w:pPr>
              <w:spacing w:line="240" w:lineRule="auto"/>
              <w:ind w:firstLine="0"/>
              <w:jc w:val="center"/>
              <w:rPr>
                <w:b/>
                <w:bCs/>
              </w:rPr>
            </w:pPr>
            <w:r w:rsidRPr="003B73B6">
              <w:rPr>
                <w:b/>
                <w:bCs/>
              </w:rPr>
              <w:t>Persentase Jumlah</w:t>
            </w:r>
          </w:p>
          <w:p w14:paraId="0B4723E8" w14:textId="681B29C7" w:rsidR="002213FC" w:rsidRPr="003B73B6" w:rsidRDefault="00B55C9C" w:rsidP="00B61177">
            <w:pPr>
              <w:spacing w:line="240" w:lineRule="auto"/>
              <w:ind w:firstLine="0"/>
              <w:jc w:val="center"/>
              <w:rPr>
                <w:b/>
                <w:bCs/>
              </w:rPr>
            </w:pPr>
            <w:r w:rsidRPr="003B73B6">
              <w:rPr>
                <w:b/>
                <w:bCs/>
                <w:noProof/>
                <w:sz w:val="16"/>
                <w:szCs w:val="24"/>
              </w:rPr>
              <w:t>(jumlah nested entitas tiap jenis/total nested entitas)</w:t>
            </w:r>
          </w:p>
        </w:tc>
      </w:tr>
      <w:tr w:rsidR="002213FC" w:rsidRPr="003B73B6" w14:paraId="349350E9" w14:textId="4339325B" w:rsidTr="00B61177">
        <w:trPr>
          <w:jc w:val="center"/>
        </w:trPr>
        <w:tc>
          <w:tcPr>
            <w:tcW w:w="2689" w:type="dxa"/>
            <w:vAlign w:val="center"/>
          </w:tcPr>
          <w:p w14:paraId="0640DC95" w14:textId="1A1EC807" w:rsidR="002213FC" w:rsidRPr="003B73B6" w:rsidRDefault="002213FC" w:rsidP="00F31E87">
            <w:pPr>
              <w:ind w:firstLine="0"/>
            </w:pPr>
            <w:r w:rsidRPr="003B73B6">
              <w:t>Person (PER)</w:t>
            </w:r>
          </w:p>
        </w:tc>
        <w:tc>
          <w:tcPr>
            <w:tcW w:w="2409" w:type="dxa"/>
          </w:tcPr>
          <w:p w14:paraId="015AE5AC" w14:textId="4CC9D880" w:rsidR="002213FC" w:rsidRPr="003B73B6" w:rsidRDefault="002213FC" w:rsidP="00F31E87">
            <w:pPr>
              <w:ind w:firstLine="0"/>
            </w:pPr>
          </w:p>
        </w:tc>
        <w:tc>
          <w:tcPr>
            <w:tcW w:w="2552" w:type="dxa"/>
          </w:tcPr>
          <w:p w14:paraId="044D93F2" w14:textId="77777777" w:rsidR="002213FC" w:rsidRPr="003B73B6" w:rsidRDefault="002213FC" w:rsidP="00F31E87">
            <w:pPr>
              <w:ind w:firstLine="0"/>
            </w:pPr>
          </w:p>
        </w:tc>
      </w:tr>
      <w:tr w:rsidR="002213FC" w:rsidRPr="003B73B6" w14:paraId="14583CBE" w14:textId="2F3157F3" w:rsidTr="00B61177">
        <w:trPr>
          <w:jc w:val="center"/>
        </w:trPr>
        <w:tc>
          <w:tcPr>
            <w:tcW w:w="2689" w:type="dxa"/>
            <w:vAlign w:val="center"/>
          </w:tcPr>
          <w:p w14:paraId="1293DB6B" w14:textId="71C0670C" w:rsidR="002213FC" w:rsidRPr="003B73B6" w:rsidRDefault="002213FC" w:rsidP="00F31E87">
            <w:pPr>
              <w:ind w:firstLine="0"/>
            </w:pPr>
            <w:proofErr w:type="spellStart"/>
            <w:r w:rsidRPr="003B73B6">
              <w:t>Organization</w:t>
            </w:r>
            <w:proofErr w:type="spellEnd"/>
            <w:r w:rsidRPr="003B73B6">
              <w:t xml:space="preserve"> (ORG)</w:t>
            </w:r>
          </w:p>
        </w:tc>
        <w:tc>
          <w:tcPr>
            <w:tcW w:w="2409" w:type="dxa"/>
          </w:tcPr>
          <w:p w14:paraId="4D554EC1" w14:textId="7683728D" w:rsidR="002213FC" w:rsidRPr="003B73B6" w:rsidRDefault="002213FC" w:rsidP="00F31E87">
            <w:pPr>
              <w:ind w:firstLine="0"/>
            </w:pPr>
          </w:p>
        </w:tc>
        <w:tc>
          <w:tcPr>
            <w:tcW w:w="2552" w:type="dxa"/>
          </w:tcPr>
          <w:p w14:paraId="1307BF20" w14:textId="77777777" w:rsidR="002213FC" w:rsidRPr="003B73B6" w:rsidRDefault="002213FC" w:rsidP="00F31E87">
            <w:pPr>
              <w:ind w:firstLine="0"/>
            </w:pPr>
          </w:p>
        </w:tc>
      </w:tr>
      <w:tr w:rsidR="002213FC" w:rsidRPr="003B73B6" w14:paraId="747C6F5A" w14:textId="2B3BEACB" w:rsidTr="00B61177">
        <w:trPr>
          <w:jc w:val="center"/>
        </w:trPr>
        <w:tc>
          <w:tcPr>
            <w:tcW w:w="2689" w:type="dxa"/>
            <w:vAlign w:val="center"/>
          </w:tcPr>
          <w:p w14:paraId="181F0DA2" w14:textId="57705ADA" w:rsidR="002213FC" w:rsidRPr="003B73B6" w:rsidRDefault="002213FC" w:rsidP="00F31E87">
            <w:pPr>
              <w:ind w:firstLine="0"/>
            </w:pPr>
            <w:proofErr w:type="spellStart"/>
            <w:r w:rsidRPr="003B73B6">
              <w:t>Location</w:t>
            </w:r>
            <w:proofErr w:type="spellEnd"/>
            <w:r w:rsidRPr="003B73B6">
              <w:t xml:space="preserve"> (LOC)</w:t>
            </w:r>
          </w:p>
        </w:tc>
        <w:tc>
          <w:tcPr>
            <w:tcW w:w="2409" w:type="dxa"/>
          </w:tcPr>
          <w:p w14:paraId="7A5AB3B3" w14:textId="2BCE7313" w:rsidR="002213FC" w:rsidRPr="003B73B6" w:rsidRDefault="002213FC" w:rsidP="00F31E87">
            <w:pPr>
              <w:ind w:firstLine="0"/>
            </w:pPr>
          </w:p>
        </w:tc>
        <w:tc>
          <w:tcPr>
            <w:tcW w:w="2552" w:type="dxa"/>
          </w:tcPr>
          <w:p w14:paraId="34AB421E" w14:textId="77777777" w:rsidR="002213FC" w:rsidRPr="003B73B6" w:rsidRDefault="002213FC" w:rsidP="00F31E87">
            <w:pPr>
              <w:ind w:firstLine="0"/>
            </w:pPr>
          </w:p>
        </w:tc>
      </w:tr>
      <w:tr w:rsidR="002213FC" w:rsidRPr="003B73B6" w14:paraId="359C375F" w14:textId="2914409B" w:rsidTr="00B61177">
        <w:trPr>
          <w:jc w:val="center"/>
        </w:trPr>
        <w:tc>
          <w:tcPr>
            <w:tcW w:w="2689" w:type="dxa"/>
            <w:vAlign w:val="center"/>
          </w:tcPr>
          <w:p w14:paraId="64C8CD20" w14:textId="7C1524E7" w:rsidR="002213FC" w:rsidRPr="003B73B6" w:rsidRDefault="002213FC" w:rsidP="00F31E87">
            <w:pPr>
              <w:ind w:firstLine="0"/>
            </w:pPr>
            <w:r w:rsidRPr="003B73B6">
              <w:t>Date (DATE)</w:t>
            </w:r>
          </w:p>
        </w:tc>
        <w:tc>
          <w:tcPr>
            <w:tcW w:w="2409" w:type="dxa"/>
          </w:tcPr>
          <w:p w14:paraId="0672212A" w14:textId="2A217074" w:rsidR="002213FC" w:rsidRPr="003B73B6" w:rsidRDefault="002213FC" w:rsidP="00F31E87">
            <w:pPr>
              <w:ind w:firstLine="0"/>
            </w:pPr>
          </w:p>
        </w:tc>
        <w:tc>
          <w:tcPr>
            <w:tcW w:w="2552" w:type="dxa"/>
          </w:tcPr>
          <w:p w14:paraId="08FF4DA2" w14:textId="77777777" w:rsidR="002213FC" w:rsidRPr="003B73B6" w:rsidRDefault="002213FC" w:rsidP="00F31E87">
            <w:pPr>
              <w:ind w:firstLine="0"/>
            </w:pPr>
          </w:p>
        </w:tc>
      </w:tr>
      <w:tr w:rsidR="002213FC" w:rsidRPr="003B73B6" w14:paraId="337A6AAD" w14:textId="4551F2BA" w:rsidTr="00B61177">
        <w:tblPrEx>
          <w:jc w:val="left"/>
        </w:tblPrEx>
        <w:tc>
          <w:tcPr>
            <w:tcW w:w="2689" w:type="dxa"/>
            <w:vAlign w:val="center"/>
          </w:tcPr>
          <w:p w14:paraId="32D5B52B" w14:textId="71BCD878" w:rsidR="002213FC" w:rsidRPr="003B73B6" w:rsidRDefault="002213FC" w:rsidP="00F31E87">
            <w:pPr>
              <w:ind w:firstLine="0"/>
            </w:pPr>
            <w:proofErr w:type="spellStart"/>
            <w:r w:rsidRPr="003B73B6">
              <w:t>Time</w:t>
            </w:r>
            <w:proofErr w:type="spellEnd"/>
            <w:r w:rsidRPr="003B73B6">
              <w:t xml:space="preserve"> (TIME)</w:t>
            </w:r>
          </w:p>
        </w:tc>
        <w:tc>
          <w:tcPr>
            <w:tcW w:w="2409" w:type="dxa"/>
          </w:tcPr>
          <w:p w14:paraId="4B940665" w14:textId="5FE3CFBB" w:rsidR="002213FC" w:rsidRPr="003B73B6" w:rsidRDefault="002213FC" w:rsidP="00F31E87">
            <w:pPr>
              <w:ind w:firstLine="0"/>
            </w:pPr>
          </w:p>
        </w:tc>
        <w:tc>
          <w:tcPr>
            <w:tcW w:w="2552" w:type="dxa"/>
          </w:tcPr>
          <w:p w14:paraId="73D9B038" w14:textId="77777777" w:rsidR="002213FC" w:rsidRPr="003B73B6" w:rsidRDefault="002213FC" w:rsidP="00F31E87">
            <w:pPr>
              <w:ind w:firstLine="0"/>
            </w:pPr>
          </w:p>
        </w:tc>
      </w:tr>
      <w:tr w:rsidR="002213FC" w:rsidRPr="003B73B6" w14:paraId="39CA6F68" w14:textId="014A4EB5" w:rsidTr="00B61177">
        <w:tblPrEx>
          <w:jc w:val="left"/>
        </w:tblPrEx>
        <w:tc>
          <w:tcPr>
            <w:tcW w:w="2689" w:type="dxa"/>
            <w:vAlign w:val="center"/>
          </w:tcPr>
          <w:p w14:paraId="7A5B45E9" w14:textId="6FE2057A" w:rsidR="002213FC" w:rsidRPr="003B73B6" w:rsidRDefault="002213FC" w:rsidP="00F31E87">
            <w:pPr>
              <w:ind w:firstLine="0"/>
            </w:pPr>
            <w:r w:rsidRPr="003B73B6">
              <w:t>Event (EVENT)</w:t>
            </w:r>
          </w:p>
        </w:tc>
        <w:tc>
          <w:tcPr>
            <w:tcW w:w="2409" w:type="dxa"/>
          </w:tcPr>
          <w:p w14:paraId="1A95FE66" w14:textId="41A51E9D" w:rsidR="002213FC" w:rsidRPr="003B73B6" w:rsidRDefault="002213FC" w:rsidP="00F31E87">
            <w:pPr>
              <w:ind w:firstLine="0"/>
            </w:pPr>
          </w:p>
        </w:tc>
        <w:tc>
          <w:tcPr>
            <w:tcW w:w="2552" w:type="dxa"/>
          </w:tcPr>
          <w:p w14:paraId="1ABA1AB2" w14:textId="77777777" w:rsidR="002213FC" w:rsidRPr="003B73B6" w:rsidRDefault="002213FC" w:rsidP="00F31E87">
            <w:pPr>
              <w:ind w:firstLine="0"/>
            </w:pPr>
          </w:p>
        </w:tc>
      </w:tr>
      <w:tr w:rsidR="002213FC" w:rsidRPr="003B73B6" w14:paraId="26629312" w14:textId="709EE731" w:rsidTr="00B61177">
        <w:tblPrEx>
          <w:jc w:val="left"/>
        </w:tblPrEx>
        <w:tc>
          <w:tcPr>
            <w:tcW w:w="2689" w:type="dxa"/>
            <w:vAlign w:val="center"/>
          </w:tcPr>
          <w:p w14:paraId="4915AE04" w14:textId="4CF909A3" w:rsidR="002213FC" w:rsidRPr="003B73B6" w:rsidRDefault="002213FC" w:rsidP="00F31E87">
            <w:pPr>
              <w:ind w:firstLine="0"/>
            </w:pPr>
            <w:proofErr w:type="spellStart"/>
            <w:r w:rsidRPr="003B73B6">
              <w:lastRenderedPageBreak/>
              <w:t>Miscellaneous</w:t>
            </w:r>
            <w:proofErr w:type="spellEnd"/>
            <w:r w:rsidRPr="003B73B6">
              <w:t xml:space="preserve"> (MISC)</w:t>
            </w:r>
          </w:p>
        </w:tc>
        <w:tc>
          <w:tcPr>
            <w:tcW w:w="2409" w:type="dxa"/>
          </w:tcPr>
          <w:p w14:paraId="5FC1BC53" w14:textId="77777777" w:rsidR="002213FC" w:rsidRPr="003B73B6" w:rsidRDefault="002213FC" w:rsidP="00F31E87">
            <w:pPr>
              <w:ind w:firstLine="0"/>
            </w:pPr>
          </w:p>
        </w:tc>
        <w:tc>
          <w:tcPr>
            <w:tcW w:w="2552" w:type="dxa"/>
          </w:tcPr>
          <w:p w14:paraId="1B1847EA" w14:textId="77777777" w:rsidR="002213FC" w:rsidRPr="003B73B6" w:rsidRDefault="002213FC" w:rsidP="00F31E87">
            <w:pPr>
              <w:ind w:firstLine="0"/>
            </w:pPr>
          </w:p>
        </w:tc>
      </w:tr>
      <w:tr w:rsidR="00DB734E" w:rsidRPr="003B73B6" w14:paraId="2BCB39C1" w14:textId="77777777" w:rsidTr="00B61177">
        <w:tblPrEx>
          <w:jc w:val="left"/>
        </w:tblPrEx>
        <w:tc>
          <w:tcPr>
            <w:tcW w:w="2689" w:type="dxa"/>
            <w:vAlign w:val="center"/>
          </w:tcPr>
          <w:p w14:paraId="2FBD4F4A" w14:textId="2448BF42" w:rsidR="00DB734E" w:rsidRPr="003B73B6" w:rsidRDefault="008D3C4D" w:rsidP="008D3C4D">
            <w:pPr>
              <w:ind w:firstLine="0"/>
              <w:jc w:val="right"/>
            </w:pPr>
            <w:r w:rsidRPr="003B73B6">
              <w:rPr>
                <w:b/>
                <w:bCs/>
              </w:rPr>
              <w:t>Total:</w:t>
            </w:r>
          </w:p>
        </w:tc>
        <w:tc>
          <w:tcPr>
            <w:tcW w:w="2409" w:type="dxa"/>
          </w:tcPr>
          <w:p w14:paraId="0C97A6B9" w14:textId="77777777" w:rsidR="00DB734E" w:rsidRPr="003B73B6" w:rsidRDefault="00DB734E" w:rsidP="00F31E87">
            <w:pPr>
              <w:ind w:firstLine="0"/>
            </w:pPr>
          </w:p>
        </w:tc>
        <w:tc>
          <w:tcPr>
            <w:tcW w:w="2552" w:type="dxa"/>
          </w:tcPr>
          <w:p w14:paraId="30E3BCB5" w14:textId="77777777" w:rsidR="00DB734E" w:rsidRPr="003B73B6" w:rsidRDefault="00DB734E" w:rsidP="00F31E87">
            <w:pPr>
              <w:ind w:firstLine="0"/>
            </w:pPr>
          </w:p>
        </w:tc>
      </w:tr>
    </w:tbl>
    <w:p w14:paraId="02C9DDBD" w14:textId="77777777" w:rsidR="0002692A" w:rsidRPr="003B73B6" w:rsidRDefault="0002692A" w:rsidP="00901B18"/>
    <w:p w14:paraId="73267F99" w14:textId="77777777" w:rsidR="00137D68" w:rsidRPr="003B73B6" w:rsidRDefault="00137D68" w:rsidP="000450F4"/>
    <w:p w14:paraId="4DBBBFD4" w14:textId="682AE6D5" w:rsidR="000450F4" w:rsidRPr="003B73B6" w:rsidRDefault="001C10CB" w:rsidP="000450F4">
      <w:pPr>
        <w:pStyle w:val="Heading2"/>
      </w:pPr>
      <w:proofErr w:type="spellStart"/>
      <w:r w:rsidRPr="003B73B6">
        <w:t>Preprocessing</w:t>
      </w:r>
      <w:proofErr w:type="spellEnd"/>
    </w:p>
    <w:p w14:paraId="538BC07E" w14:textId="57DD4130" w:rsidR="001C10CB" w:rsidRPr="003B73B6" w:rsidRDefault="009B2B43" w:rsidP="00BC3097">
      <w:proofErr w:type="spellStart"/>
      <w:r>
        <w:rPr>
          <w:lang w:val="en-US"/>
        </w:rPr>
        <w:t>Pra</w:t>
      </w:r>
      <w:proofErr w:type="spellEnd"/>
      <w:r>
        <w:rPr>
          <w:lang w:val="en-US"/>
        </w:rPr>
        <w:t xml:space="preserve"> proses </w:t>
      </w:r>
      <w:proofErr w:type="spellStart"/>
      <w:r>
        <w:rPr>
          <w:lang w:val="en-US"/>
        </w:rPr>
        <w:t>dalam</w:t>
      </w:r>
      <w:proofErr w:type="spellEnd"/>
      <w:r>
        <w:rPr>
          <w:lang w:val="en-US"/>
        </w:rPr>
        <w:t xml:space="preserve"> </w:t>
      </w:r>
      <w:proofErr w:type="spellStart"/>
      <w:r w:rsidR="00801E71">
        <w:rPr>
          <w:lang w:val="en-US"/>
        </w:rPr>
        <w:t>tugas</w:t>
      </w:r>
      <w:proofErr w:type="spellEnd"/>
      <w:r w:rsidR="00801E71">
        <w:rPr>
          <w:lang w:val="en-US"/>
        </w:rPr>
        <w:t xml:space="preserve"> </w:t>
      </w:r>
      <w:proofErr w:type="spellStart"/>
      <w:r w:rsidR="00801E71">
        <w:rPr>
          <w:lang w:val="en-US"/>
        </w:rPr>
        <w:t>akhir</w:t>
      </w:r>
      <w:proofErr w:type="spellEnd"/>
      <w:r w:rsidR="00801E71">
        <w:rPr>
          <w:lang w:val="en-US"/>
        </w:rPr>
        <w:t xml:space="preserve"> </w:t>
      </w:r>
      <w:proofErr w:type="spellStart"/>
      <w:r w:rsidR="00801E71">
        <w:rPr>
          <w:lang w:val="en-US"/>
        </w:rPr>
        <w:t>ini</w:t>
      </w:r>
      <w:proofErr w:type="spellEnd"/>
      <w:r w:rsidR="00801E71">
        <w:rPr>
          <w:lang w:val="en-US"/>
        </w:rPr>
        <w:t xml:space="preserve"> </w:t>
      </w:r>
      <w:proofErr w:type="spellStart"/>
      <w:r w:rsidR="00801E71">
        <w:rPr>
          <w:lang w:val="en-US"/>
        </w:rPr>
        <w:t>sempat</w:t>
      </w:r>
      <w:proofErr w:type="spellEnd"/>
      <w:r w:rsidR="00801E71">
        <w:rPr>
          <w:lang w:val="en-US"/>
        </w:rPr>
        <w:t xml:space="preserve"> </w:t>
      </w:r>
      <w:proofErr w:type="spellStart"/>
      <w:r w:rsidR="00801E71">
        <w:rPr>
          <w:lang w:val="en-US"/>
        </w:rPr>
        <w:t>disinggung</w:t>
      </w:r>
      <w:proofErr w:type="spellEnd"/>
      <w:r w:rsidR="00801E71">
        <w:rPr>
          <w:lang w:val="en-US"/>
        </w:rPr>
        <w:t xml:space="preserve"> </w:t>
      </w:r>
      <w:proofErr w:type="spellStart"/>
      <w:r w:rsidR="00801E71">
        <w:rPr>
          <w:lang w:val="en-US"/>
        </w:rPr>
        <w:t>dalam</w:t>
      </w:r>
      <w:proofErr w:type="spellEnd"/>
      <w:r w:rsidR="00801E71">
        <w:rPr>
          <w:lang w:val="en-US"/>
        </w:rPr>
        <w:t xml:space="preserve"> </w:t>
      </w:r>
      <w:proofErr w:type="spellStart"/>
      <w:r w:rsidR="00801E71">
        <w:rPr>
          <w:lang w:val="en-US"/>
        </w:rPr>
        <w:t>bab</w:t>
      </w:r>
      <w:proofErr w:type="spellEnd"/>
      <w:r w:rsidR="00801E71">
        <w:rPr>
          <w:lang w:val="en-US"/>
        </w:rPr>
        <w:t xml:space="preserve"> </w:t>
      </w:r>
      <w:proofErr w:type="spellStart"/>
      <w:r w:rsidR="00801E71">
        <w:rPr>
          <w:lang w:val="en-US"/>
        </w:rPr>
        <w:t>arsitektur</w:t>
      </w:r>
      <w:proofErr w:type="spellEnd"/>
      <w:r w:rsidR="00801E71">
        <w:rPr>
          <w:lang w:val="en-US"/>
        </w:rPr>
        <w:t xml:space="preserve"> </w:t>
      </w:r>
      <w:proofErr w:type="spellStart"/>
      <w:r w:rsidR="00801E71">
        <w:rPr>
          <w:lang w:val="en-US"/>
        </w:rPr>
        <w:t>sistem</w:t>
      </w:r>
      <w:proofErr w:type="spellEnd"/>
      <w:r w:rsidR="00801E71">
        <w:rPr>
          <w:lang w:val="en-US"/>
        </w:rPr>
        <w:t xml:space="preserve">. </w:t>
      </w:r>
      <w:r w:rsidR="0066579E">
        <w:rPr>
          <w:lang w:val="en-US"/>
        </w:rPr>
        <w:t xml:space="preserve">Proses </w:t>
      </w:r>
      <w:proofErr w:type="spellStart"/>
      <w:r w:rsidR="0066579E">
        <w:rPr>
          <w:lang w:val="en-US"/>
        </w:rPr>
        <w:t>ini</w:t>
      </w:r>
      <w:proofErr w:type="spellEnd"/>
      <w:r w:rsidR="0066579E">
        <w:rPr>
          <w:lang w:val="en-US"/>
        </w:rPr>
        <w:t xml:space="preserve"> </w:t>
      </w:r>
      <w:proofErr w:type="spellStart"/>
      <w:r w:rsidR="0066579E">
        <w:rPr>
          <w:lang w:val="en-US"/>
        </w:rPr>
        <w:t>dilakukan</w:t>
      </w:r>
      <w:proofErr w:type="spellEnd"/>
      <w:r w:rsidR="0066579E">
        <w:rPr>
          <w:lang w:val="en-US"/>
        </w:rPr>
        <w:t xml:space="preserve"> </w:t>
      </w:r>
      <w:proofErr w:type="spellStart"/>
      <w:r w:rsidR="0066579E">
        <w:rPr>
          <w:lang w:val="en-US"/>
        </w:rPr>
        <w:t>kepada</w:t>
      </w:r>
      <w:proofErr w:type="spellEnd"/>
      <w:r w:rsidR="0066579E">
        <w:rPr>
          <w:lang w:val="en-US"/>
        </w:rPr>
        <w:t xml:space="preserve"> dataset </w:t>
      </w:r>
      <w:proofErr w:type="spellStart"/>
      <w:r w:rsidR="0066579E">
        <w:rPr>
          <w:lang w:val="en-US"/>
        </w:rPr>
        <w:t>tugas</w:t>
      </w:r>
      <w:proofErr w:type="spellEnd"/>
      <w:r w:rsidR="0066579E">
        <w:rPr>
          <w:lang w:val="en-US"/>
        </w:rPr>
        <w:t xml:space="preserve"> </w:t>
      </w:r>
      <w:proofErr w:type="spellStart"/>
      <w:r w:rsidR="0066579E">
        <w:rPr>
          <w:lang w:val="en-US"/>
        </w:rPr>
        <w:t>akhir</w:t>
      </w:r>
      <w:proofErr w:type="spellEnd"/>
      <w:r w:rsidR="0066579E">
        <w:rPr>
          <w:lang w:val="en-US"/>
        </w:rPr>
        <w:t xml:space="preserve"> </w:t>
      </w:r>
      <w:proofErr w:type="spellStart"/>
      <w:r w:rsidR="0066579E">
        <w:rPr>
          <w:lang w:val="en-US"/>
        </w:rPr>
        <w:t>sebelum</w:t>
      </w:r>
      <w:proofErr w:type="spellEnd"/>
      <w:r w:rsidR="0066579E">
        <w:rPr>
          <w:lang w:val="en-US"/>
        </w:rPr>
        <w:t xml:space="preserve"> </w:t>
      </w:r>
      <w:proofErr w:type="spellStart"/>
      <w:r w:rsidR="0066579E">
        <w:rPr>
          <w:lang w:val="en-US"/>
        </w:rPr>
        <w:t>menjadi</w:t>
      </w:r>
      <w:proofErr w:type="spellEnd"/>
      <w:r w:rsidR="0066579E">
        <w:rPr>
          <w:lang w:val="en-US"/>
        </w:rPr>
        <w:t xml:space="preserve"> input untuk training model </w:t>
      </w:r>
      <w:proofErr w:type="spellStart"/>
      <w:r w:rsidR="0066579E">
        <w:rPr>
          <w:lang w:val="en-US"/>
        </w:rPr>
        <w:t>nya</w:t>
      </w:r>
      <w:proofErr w:type="spellEnd"/>
      <w:r w:rsidR="0066579E">
        <w:rPr>
          <w:lang w:val="en-US"/>
        </w:rPr>
        <w:t xml:space="preserve">. </w:t>
      </w:r>
      <w:r w:rsidR="00BC2000">
        <w:rPr>
          <w:lang w:val="en-US"/>
        </w:rPr>
        <w:t xml:space="preserve">Pada </w:t>
      </w:r>
      <w:proofErr w:type="spellStart"/>
      <w:r w:rsidR="00BC2000">
        <w:rPr>
          <w:lang w:val="en-US"/>
        </w:rPr>
        <w:t>bab</w:t>
      </w:r>
      <w:proofErr w:type="spellEnd"/>
      <w:r w:rsidR="00BC2000">
        <w:rPr>
          <w:lang w:val="en-US"/>
        </w:rPr>
        <w:t xml:space="preserve"> </w:t>
      </w:r>
      <w:proofErr w:type="spellStart"/>
      <w:r w:rsidR="00BC2000">
        <w:rPr>
          <w:lang w:val="en-US"/>
        </w:rPr>
        <w:t>arsitektur</w:t>
      </w:r>
      <w:proofErr w:type="spellEnd"/>
      <w:r w:rsidR="00BC2000">
        <w:rPr>
          <w:lang w:val="en-US"/>
        </w:rPr>
        <w:t xml:space="preserve"> </w:t>
      </w:r>
      <w:proofErr w:type="spellStart"/>
      <w:r w:rsidR="00BC2000">
        <w:rPr>
          <w:lang w:val="en-US"/>
        </w:rPr>
        <w:t>sistem</w:t>
      </w:r>
      <w:proofErr w:type="spellEnd"/>
      <w:r w:rsidR="00BC2000">
        <w:rPr>
          <w:lang w:val="en-US"/>
        </w:rPr>
        <w:t xml:space="preserve">, </w:t>
      </w:r>
      <w:proofErr w:type="spellStart"/>
      <w:r w:rsidR="00BC2000">
        <w:rPr>
          <w:lang w:val="en-US"/>
        </w:rPr>
        <w:t>pembahasan</w:t>
      </w:r>
      <w:proofErr w:type="spellEnd"/>
      <w:r w:rsidR="00BC2000">
        <w:rPr>
          <w:lang w:val="en-US"/>
        </w:rPr>
        <w:t xml:space="preserve"> yang </w:t>
      </w:r>
      <w:proofErr w:type="spellStart"/>
      <w:r w:rsidR="00BC2000">
        <w:rPr>
          <w:lang w:val="en-US"/>
        </w:rPr>
        <w:t>diberikan</w:t>
      </w:r>
      <w:proofErr w:type="spellEnd"/>
      <w:r w:rsidR="00BC2000">
        <w:rPr>
          <w:lang w:val="en-US"/>
        </w:rPr>
        <w:t xml:space="preserve"> </w:t>
      </w:r>
      <w:proofErr w:type="spellStart"/>
      <w:r w:rsidR="00BC2000">
        <w:rPr>
          <w:lang w:val="en-US"/>
        </w:rPr>
        <w:t>lebih</w:t>
      </w:r>
      <w:proofErr w:type="spellEnd"/>
      <w:r w:rsidR="00BC2000">
        <w:rPr>
          <w:lang w:val="en-US"/>
        </w:rPr>
        <w:t xml:space="preserve"> </w:t>
      </w:r>
      <w:proofErr w:type="spellStart"/>
      <w:r w:rsidR="00BC2000">
        <w:rPr>
          <w:lang w:val="en-US"/>
        </w:rPr>
        <w:t>difokuskan</w:t>
      </w:r>
      <w:proofErr w:type="spellEnd"/>
      <w:r w:rsidR="00BC2000">
        <w:rPr>
          <w:lang w:val="en-US"/>
        </w:rPr>
        <w:t xml:space="preserve"> </w:t>
      </w:r>
      <w:proofErr w:type="spellStart"/>
      <w:r w:rsidR="00BC2000">
        <w:rPr>
          <w:lang w:val="en-US"/>
        </w:rPr>
        <w:t>kepada</w:t>
      </w:r>
      <w:proofErr w:type="spellEnd"/>
      <w:r w:rsidR="00BC2000">
        <w:rPr>
          <w:lang w:val="en-US"/>
        </w:rPr>
        <w:t xml:space="preserve"> </w:t>
      </w:r>
      <w:proofErr w:type="spellStart"/>
      <w:r w:rsidR="00BC2000">
        <w:rPr>
          <w:lang w:val="en-US"/>
        </w:rPr>
        <w:t>alur</w:t>
      </w:r>
      <w:proofErr w:type="spellEnd"/>
      <w:r w:rsidR="00BC2000">
        <w:rPr>
          <w:lang w:val="en-US"/>
        </w:rPr>
        <w:t xml:space="preserve"> </w:t>
      </w:r>
      <w:proofErr w:type="spellStart"/>
      <w:r w:rsidR="00BC2000">
        <w:rPr>
          <w:lang w:val="en-US"/>
        </w:rPr>
        <w:t>sistem</w:t>
      </w:r>
      <w:proofErr w:type="spellEnd"/>
      <w:r w:rsidR="00BC2000">
        <w:rPr>
          <w:lang w:val="en-US"/>
        </w:rPr>
        <w:t xml:space="preserve"> dan data yang </w:t>
      </w:r>
      <w:proofErr w:type="spellStart"/>
      <w:r w:rsidR="00BC2000">
        <w:rPr>
          <w:lang w:val="en-US"/>
        </w:rPr>
        <w:t>digunakan</w:t>
      </w:r>
      <w:proofErr w:type="spellEnd"/>
      <w:r w:rsidR="00BC2000">
        <w:rPr>
          <w:lang w:val="en-US"/>
        </w:rPr>
        <w:t xml:space="preserve"> </w:t>
      </w:r>
      <w:proofErr w:type="spellStart"/>
      <w:r w:rsidR="00BC2000">
        <w:rPr>
          <w:lang w:val="en-US"/>
        </w:rPr>
        <w:t>sebagai</w:t>
      </w:r>
      <w:proofErr w:type="spellEnd"/>
      <w:r w:rsidR="00BC2000">
        <w:rPr>
          <w:lang w:val="en-US"/>
        </w:rPr>
        <w:t xml:space="preserve"> input dan output. </w:t>
      </w:r>
      <w:r w:rsidR="003D57D3">
        <w:rPr>
          <w:lang w:val="en-US"/>
        </w:rPr>
        <w:t xml:space="preserve">Pada </w:t>
      </w:r>
      <w:proofErr w:type="spellStart"/>
      <w:r w:rsidR="003D57D3">
        <w:rPr>
          <w:lang w:val="en-US"/>
        </w:rPr>
        <w:t>subbab</w:t>
      </w:r>
      <w:proofErr w:type="spellEnd"/>
      <w:r w:rsidR="003D57D3">
        <w:rPr>
          <w:lang w:val="en-US"/>
        </w:rPr>
        <w:t xml:space="preserve"> </w:t>
      </w:r>
      <w:proofErr w:type="spellStart"/>
      <w:r w:rsidR="003D57D3">
        <w:rPr>
          <w:lang w:val="en-US"/>
        </w:rPr>
        <w:t>ini</w:t>
      </w:r>
      <w:proofErr w:type="spellEnd"/>
      <w:r w:rsidR="003D57D3">
        <w:rPr>
          <w:lang w:val="en-US"/>
        </w:rPr>
        <w:t xml:space="preserve"> </w:t>
      </w:r>
      <w:proofErr w:type="spellStart"/>
      <w:r w:rsidR="003D57D3">
        <w:rPr>
          <w:lang w:val="en-US"/>
        </w:rPr>
        <w:t>akan</w:t>
      </w:r>
      <w:proofErr w:type="spellEnd"/>
      <w:r w:rsidR="003D57D3">
        <w:rPr>
          <w:lang w:val="en-US"/>
        </w:rPr>
        <w:t xml:space="preserve"> </w:t>
      </w:r>
      <w:proofErr w:type="spellStart"/>
      <w:r w:rsidR="003D57D3">
        <w:rPr>
          <w:lang w:val="en-US"/>
        </w:rPr>
        <w:t>dibahas</w:t>
      </w:r>
      <w:proofErr w:type="spellEnd"/>
      <w:r w:rsidR="003D57D3">
        <w:rPr>
          <w:lang w:val="en-US"/>
        </w:rPr>
        <w:t xml:space="preserve"> </w:t>
      </w:r>
      <w:proofErr w:type="spellStart"/>
      <w:r w:rsidR="003D57D3">
        <w:rPr>
          <w:lang w:val="en-US"/>
        </w:rPr>
        <w:t>lebih</w:t>
      </w:r>
      <w:proofErr w:type="spellEnd"/>
      <w:r w:rsidR="003D57D3">
        <w:rPr>
          <w:lang w:val="en-US"/>
        </w:rPr>
        <w:t xml:space="preserve"> </w:t>
      </w:r>
      <w:proofErr w:type="spellStart"/>
      <w:r w:rsidR="003D57D3">
        <w:rPr>
          <w:lang w:val="en-US"/>
        </w:rPr>
        <w:t>mendetail</w:t>
      </w:r>
      <w:proofErr w:type="spellEnd"/>
      <w:r w:rsidR="003D57D3">
        <w:rPr>
          <w:lang w:val="en-US"/>
        </w:rPr>
        <w:t xml:space="preserve"> </w:t>
      </w:r>
      <w:proofErr w:type="spellStart"/>
      <w:r w:rsidR="003D57D3">
        <w:rPr>
          <w:lang w:val="en-US"/>
        </w:rPr>
        <w:t>tiap</w:t>
      </w:r>
      <w:proofErr w:type="spellEnd"/>
      <w:r w:rsidR="003D57D3">
        <w:rPr>
          <w:lang w:val="en-US"/>
        </w:rPr>
        <w:t xml:space="preserve"> </w:t>
      </w:r>
      <w:proofErr w:type="spellStart"/>
      <w:r w:rsidR="003D57D3">
        <w:rPr>
          <w:lang w:val="en-US"/>
        </w:rPr>
        <w:t>tahap</w:t>
      </w:r>
      <w:proofErr w:type="spellEnd"/>
      <w:r w:rsidR="003D57D3">
        <w:rPr>
          <w:lang w:val="en-US"/>
        </w:rPr>
        <w:t xml:space="preserve"> </w:t>
      </w:r>
      <w:proofErr w:type="spellStart"/>
      <w:r w:rsidR="003D57D3">
        <w:rPr>
          <w:lang w:val="en-US"/>
        </w:rPr>
        <w:t>pra</w:t>
      </w:r>
      <w:proofErr w:type="spellEnd"/>
      <w:r w:rsidR="003D57D3">
        <w:rPr>
          <w:lang w:val="en-US"/>
        </w:rPr>
        <w:t xml:space="preserve"> proses yang </w:t>
      </w:r>
      <w:proofErr w:type="spellStart"/>
      <w:r w:rsidR="003D57D3">
        <w:rPr>
          <w:lang w:val="en-US"/>
        </w:rPr>
        <w:t>dilakukan</w:t>
      </w:r>
      <w:proofErr w:type="spellEnd"/>
      <w:r w:rsidR="003D57D3">
        <w:rPr>
          <w:lang w:val="en-US"/>
        </w:rPr>
        <w:t xml:space="preserve"> pada dataset </w:t>
      </w:r>
      <w:proofErr w:type="spellStart"/>
      <w:r w:rsidR="003D57D3">
        <w:rPr>
          <w:lang w:val="en-US"/>
        </w:rPr>
        <w:t>tugas</w:t>
      </w:r>
      <w:proofErr w:type="spellEnd"/>
      <w:r w:rsidR="003D57D3">
        <w:rPr>
          <w:lang w:val="en-US"/>
        </w:rPr>
        <w:t xml:space="preserve"> </w:t>
      </w:r>
      <w:proofErr w:type="spellStart"/>
      <w:r w:rsidR="003D57D3">
        <w:rPr>
          <w:lang w:val="en-US"/>
        </w:rPr>
        <w:t>akhir</w:t>
      </w:r>
      <w:proofErr w:type="spellEnd"/>
      <w:r w:rsidR="003D57D3">
        <w:rPr>
          <w:lang w:val="en-US"/>
        </w:rPr>
        <w:t xml:space="preserve">. </w:t>
      </w:r>
      <w:proofErr w:type="spellStart"/>
      <w:r w:rsidR="00AC4AB0">
        <w:rPr>
          <w:lang w:val="en-US"/>
        </w:rPr>
        <w:t>Terdapat</w:t>
      </w:r>
      <w:proofErr w:type="spellEnd"/>
      <w:r w:rsidR="00AC4AB0">
        <w:rPr>
          <w:lang w:val="en-US"/>
        </w:rPr>
        <w:t xml:space="preserve"> </w:t>
      </w:r>
      <w:proofErr w:type="spellStart"/>
      <w:r w:rsidR="00AC4AB0">
        <w:rPr>
          <w:lang w:val="en-US"/>
        </w:rPr>
        <w:t>tiga</w:t>
      </w:r>
      <w:proofErr w:type="spellEnd"/>
      <w:r w:rsidR="00AC4AB0">
        <w:rPr>
          <w:lang w:val="en-US"/>
        </w:rPr>
        <w:t xml:space="preserve"> sub </w:t>
      </w:r>
      <w:proofErr w:type="spellStart"/>
      <w:r w:rsidR="00AC4AB0">
        <w:rPr>
          <w:lang w:val="en-US"/>
        </w:rPr>
        <w:t>bab</w:t>
      </w:r>
      <w:proofErr w:type="spellEnd"/>
      <w:r w:rsidR="00AC4AB0">
        <w:rPr>
          <w:lang w:val="en-US"/>
        </w:rPr>
        <w:t xml:space="preserve"> </w:t>
      </w:r>
      <w:proofErr w:type="spellStart"/>
      <w:r w:rsidR="00AC4AB0">
        <w:rPr>
          <w:lang w:val="en-US"/>
        </w:rPr>
        <w:t>yaitu</w:t>
      </w:r>
      <w:proofErr w:type="spellEnd"/>
      <w:r w:rsidR="00AC4AB0">
        <w:rPr>
          <w:lang w:val="en-US"/>
        </w:rPr>
        <w:t xml:space="preserve"> </w:t>
      </w:r>
      <w:proofErr w:type="spellStart"/>
      <w:r w:rsidR="00AC4AB0">
        <w:rPr>
          <w:lang w:val="en-US"/>
        </w:rPr>
        <w:t>cara</w:t>
      </w:r>
      <w:proofErr w:type="spellEnd"/>
      <w:r w:rsidR="00AC4AB0">
        <w:rPr>
          <w:lang w:val="en-US"/>
        </w:rPr>
        <w:t xml:space="preserve"> </w:t>
      </w:r>
      <w:proofErr w:type="spellStart"/>
      <w:r w:rsidR="00AC4AB0">
        <w:rPr>
          <w:lang w:val="en-US"/>
        </w:rPr>
        <w:t>pelabelan</w:t>
      </w:r>
      <w:proofErr w:type="spellEnd"/>
      <w:r w:rsidR="00AC4AB0">
        <w:rPr>
          <w:lang w:val="en-US"/>
        </w:rPr>
        <w:t xml:space="preserve"> dataset, </w:t>
      </w:r>
      <w:proofErr w:type="spellStart"/>
      <w:r w:rsidR="00AC4AB0">
        <w:rPr>
          <w:lang w:val="en-US"/>
        </w:rPr>
        <w:t>konversi</w:t>
      </w:r>
      <w:proofErr w:type="spellEnd"/>
      <w:r w:rsidR="00AC4AB0">
        <w:rPr>
          <w:lang w:val="en-US"/>
        </w:rPr>
        <w:t xml:space="preserve"> </w:t>
      </w:r>
      <w:proofErr w:type="spellStart"/>
      <w:r w:rsidR="00AC4AB0">
        <w:rPr>
          <w:lang w:val="en-US"/>
        </w:rPr>
        <w:t>struktur</w:t>
      </w:r>
      <w:proofErr w:type="spellEnd"/>
      <w:r w:rsidR="00AC4AB0">
        <w:rPr>
          <w:lang w:val="en-US"/>
        </w:rPr>
        <w:t xml:space="preserve"> dataset dan </w:t>
      </w:r>
      <w:proofErr w:type="spellStart"/>
      <w:r w:rsidR="00AC4AB0">
        <w:rPr>
          <w:lang w:val="en-US"/>
        </w:rPr>
        <w:t>struktur</w:t>
      </w:r>
      <w:proofErr w:type="spellEnd"/>
      <w:r w:rsidR="00AC4AB0">
        <w:rPr>
          <w:lang w:val="en-US"/>
        </w:rPr>
        <w:t xml:space="preserve"> </w:t>
      </w:r>
      <w:proofErr w:type="spellStart"/>
      <w:r w:rsidR="00AC4AB0">
        <w:rPr>
          <w:lang w:val="en-US"/>
        </w:rPr>
        <w:t>akhir</w:t>
      </w:r>
      <w:proofErr w:type="spellEnd"/>
      <w:r w:rsidR="00AC4AB0">
        <w:rPr>
          <w:lang w:val="en-US"/>
        </w:rPr>
        <w:t xml:space="preserve"> dataset.  </w:t>
      </w:r>
    </w:p>
    <w:p w14:paraId="0F20A369" w14:textId="763B45D0" w:rsidR="00D37B44" w:rsidRPr="003B73B6" w:rsidRDefault="00D37B44" w:rsidP="002776FC"/>
    <w:p w14:paraId="682F2FBD" w14:textId="2E1CA448" w:rsidR="00901B18" w:rsidRPr="003B73B6" w:rsidRDefault="005F2110" w:rsidP="00901B18">
      <w:pPr>
        <w:pStyle w:val="Heading3"/>
      </w:pPr>
      <w:proofErr w:type="spellStart"/>
      <w:r>
        <w:rPr>
          <w:lang w:val="en-US"/>
        </w:rPr>
        <w:t>Struktu</w:t>
      </w:r>
      <w:r w:rsidR="00285B38">
        <w:rPr>
          <w:lang w:val="en-US"/>
        </w:rPr>
        <w:t>r</w:t>
      </w:r>
      <w:proofErr w:type="spellEnd"/>
      <w:r>
        <w:rPr>
          <w:lang w:val="en-US"/>
        </w:rPr>
        <w:t xml:space="preserve"> dan </w:t>
      </w:r>
      <w:r w:rsidR="00901B18" w:rsidRPr="003B73B6">
        <w:t xml:space="preserve">Pelabelan </w:t>
      </w:r>
      <w:proofErr w:type="spellStart"/>
      <w:r w:rsidR="00901B18" w:rsidRPr="003B73B6">
        <w:t>Dataset</w:t>
      </w:r>
      <w:proofErr w:type="spellEnd"/>
    </w:p>
    <w:p w14:paraId="49690897" w14:textId="46BED60C" w:rsidR="0078657A" w:rsidRPr="00037657" w:rsidRDefault="0029658E" w:rsidP="0078657A">
      <w:pPr>
        <w:rPr>
          <w:lang w:val="en-US"/>
        </w:rPr>
      </w:pPr>
      <w:r>
        <w:rPr>
          <w:lang w:val="en-US"/>
        </w:rPr>
        <w:t xml:space="preserve">Dataset </w:t>
      </w:r>
      <w:proofErr w:type="spellStart"/>
      <w:r w:rsidR="00E64A58">
        <w:rPr>
          <w:lang w:val="en-US"/>
        </w:rPr>
        <w:t>tugas</w:t>
      </w:r>
      <w:proofErr w:type="spellEnd"/>
      <w:r w:rsidR="00E64A58">
        <w:rPr>
          <w:lang w:val="en-US"/>
        </w:rPr>
        <w:t xml:space="preserve"> </w:t>
      </w:r>
      <w:proofErr w:type="spellStart"/>
      <w:r w:rsidR="00E64A58">
        <w:rPr>
          <w:lang w:val="en-US"/>
        </w:rPr>
        <w:t>akhir</w:t>
      </w:r>
      <w:proofErr w:type="spellEnd"/>
      <w:r w:rsidR="00E64A58">
        <w:rPr>
          <w:lang w:val="en-US"/>
        </w:rPr>
        <w:t xml:space="preserve"> </w:t>
      </w:r>
      <w:proofErr w:type="spellStart"/>
      <w:r w:rsidR="00E64A58">
        <w:rPr>
          <w:lang w:val="en-US"/>
        </w:rPr>
        <w:t>ini</w:t>
      </w:r>
      <w:proofErr w:type="spellEnd"/>
      <w:r w:rsidR="00E64A58">
        <w:rPr>
          <w:lang w:val="en-US"/>
        </w:rPr>
        <w:t xml:space="preserve"> </w:t>
      </w:r>
      <w:proofErr w:type="spellStart"/>
      <w:r w:rsidR="00E64A58">
        <w:rPr>
          <w:lang w:val="en-US"/>
        </w:rPr>
        <w:t>terbantu</w:t>
      </w:r>
      <w:proofErr w:type="spellEnd"/>
      <w:r w:rsidR="00E64A58">
        <w:rPr>
          <w:lang w:val="en-US"/>
        </w:rPr>
        <w:t xml:space="preserve"> </w:t>
      </w:r>
      <w:proofErr w:type="spellStart"/>
      <w:r w:rsidR="00E64A58">
        <w:rPr>
          <w:lang w:val="en-US"/>
        </w:rPr>
        <w:t>dengan</w:t>
      </w:r>
      <w:proofErr w:type="spellEnd"/>
      <w:r w:rsidR="00E64A58">
        <w:rPr>
          <w:lang w:val="en-US"/>
        </w:rPr>
        <w:t xml:space="preserve"> </w:t>
      </w:r>
      <w:proofErr w:type="spellStart"/>
      <w:r w:rsidR="00E64A58">
        <w:rPr>
          <w:lang w:val="en-US"/>
        </w:rPr>
        <w:t>bantuan</w:t>
      </w:r>
      <w:proofErr w:type="spellEnd"/>
      <w:r w:rsidR="00E64A58">
        <w:rPr>
          <w:lang w:val="en-US"/>
        </w:rPr>
        <w:t xml:space="preserve"> </w:t>
      </w:r>
      <w:proofErr w:type="spellStart"/>
      <w:r w:rsidR="00E64A58">
        <w:rPr>
          <w:lang w:val="en-US"/>
        </w:rPr>
        <w:t>tugas</w:t>
      </w:r>
      <w:proofErr w:type="spellEnd"/>
      <w:r w:rsidR="00E64A58">
        <w:rPr>
          <w:lang w:val="en-US"/>
        </w:rPr>
        <w:t xml:space="preserve"> </w:t>
      </w:r>
      <w:proofErr w:type="spellStart"/>
      <w:r w:rsidR="00E64A58">
        <w:rPr>
          <w:lang w:val="en-US"/>
        </w:rPr>
        <w:t>akhir</w:t>
      </w:r>
      <w:proofErr w:type="spellEnd"/>
      <w:r w:rsidR="00E64A58">
        <w:rPr>
          <w:lang w:val="en-US"/>
        </w:rPr>
        <w:t xml:space="preserve"> yang juga </w:t>
      </w:r>
      <w:proofErr w:type="spellStart"/>
      <w:r w:rsidR="00E64A58">
        <w:rPr>
          <w:lang w:val="en-US"/>
        </w:rPr>
        <w:t>mengambil</w:t>
      </w:r>
      <w:proofErr w:type="spellEnd"/>
      <w:r w:rsidR="00E64A58">
        <w:rPr>
          <w:lang w:val="en-US"/>
        </w:rPr>
        <w:t xml:space="preserve"> </w:t>
      </w:r>
      <w:proofErr w:type="spellStart"/>
      <w:r w:rsidR="00E64A58">
        <w:rPr>
          <w:lang w:val="en-US"/>
        </w:rPr>
        <w:t>topik</w:t>
      </w:r>
      <w:proofErr w:type="spellEnd"/>
      <w:r w:rsidR="00E64A58">
        <w:rPr>
          <w:lang w:val="en-US"/>
        </w:rPr>
        <w:t xml:space="preserve"> NLP. </w:t>
      </w:r>
      <w:proofErr w:type="spellStart"/>
      <w:r w:rsidR="00E64A58">
        <w:rPr>
          <w:lang w:val="en-US"/>
        </w:rPr>
        <w:t>Beberapa</w:t>
      </w:r>
      <w:proofErr w:type="spellEnd"/>
      <w:r w:rsidR="00E64A58">
        <w:rPr>
          <w:lang w:val="en-US"/>
        </w:rPr>
        <w:t xml:space="preserve"> </w:t>
      </w:r>
      <w:proofErr w:type="spellStart"/>
      <w:r w:rsidR="00E64A58">
        <w:rPr>
          <w:lang w:val="en-US"/>
        </w:rPr>
        <w:t>tugas</w:t>
      </w:r>
      <w:proofErr w:type="spellEnd"/>
      <w:r w:rsidR="00E64A58">
        <w:rPr>
          <w:lang w:val="en-US"/>
        </w:rPr>
        <w:t xml:space="preserve"> </w:t>
      </w:r>
      <w:proofErr w:type="spellStart"/>
      <w:r w:rsidR="00E64A58">
        <w:rPr>
          <w:lang w:val="en-US"/>
        </w:rPr>
        <w:t>akhir</w:t>
      </w:r>
      <w:proofErr w:type="spellEnd"/>
      <w:r w:rsidR="00E64A58">
        <w:rPr>
          <w:lang w:val="en-US"/>
        </w:rPr>
        <w:t xml:space="preserve"> </w:t>
      </w:r>
      <w:proofErr w:type="spellStart"/>
      <w:r w:rsidR="00E64A58">
        <w:rPr>
          <w:lang w:val="en-US"/>
        </w:rPr>
        <w:t>pembantu</w:t>
      </w:r>
      <w:proofErr w:type="spellEnd"/>
      <w:r w:rsidR="00E64A58">
        <w:rPr>
          <w:lang w:val="en-US"/>
        </w:rPr>
        <w:t xml:space="preserve"> </w:t>
      </w:r>
      <w:proofErr w:type="spellStart"/>
      <w:r w:rsidR="00E64A58">
        <w:rPr>
          <w:lang w:val="en-US"/>
        </w:rPr>
        <w:t>telah</w:t>
      </w:r>
      <w:proofErr w:type="spellEnd"/>
      <w:r w:rsidR="00E64A58">
        <w:rPr>
          <w:lang w:val="en-US"/>
        </w:rPr>
        <w:t xml:space="preserve"> </w:t>
      </w:r>
      <w:proofErr w:type="spellStart"/>
      <w:r w:rsidR="00E64A58">
        <w:rPr>
          <w:lang w:val="en-US"/>
        </w:rPr>
        <w:t>disebut</w:t>
      </w:r>
      <w:proofErr w:type="spellEnd"/>
      <w:r w:rsidR="00E64A58">
        <w:rPr>
          <w:lang w:val="en-US"/>
        </w:rPr>
        <w:t xml:space="preserve"> </w:t>
      </w:r>
      <w:proofErr w:type="spellStart"/>
      <w:r w:rsidR="00E64A58">
        <w:rPr>
          <w:lang w:val="en-US"/>
        </w:rPr>
        <w:t>sebelumnya</w:t>
      </w:r>
      <w:proofErr w:type="spellEnd"/>
      <w:r w:rsidR="00E64A58">
        <w:rPr>
          <w:lang w:val="en-US"/>
        </w:rPr>
        <w:t xml:space="preserve"> dan </w:t>
      </w:r>
      <w:proofErr w:type="spellStart"/>
      <w:r w:rsidR="00E64A58">
        <w:rPr>
          <w:lang w:val="en-US"/>
        </w:rPr>
        <w:t>ada</w:t>
      </w:r>
      <w:proofErr w:type="spellEnd"/>
      <w:r w:rsidR="00E64A58">
        <w:rPr>
          <w:lang w:val="en-US"/>
        </w:rPr>
        <w:t xml:space="preserve"> yang </w:t>
      </w:r>
      <w:proofErr w:type="spellStart"/>
      <w:r w:rsidR="00E64A58">
        <w:rPr>
          <w:lang w:val="en-US"/>
        </w:rPr>
        <w:t>belum</w:t>
      </w:r>
      <w:proofErr w:type="spellEnd"/>
      <w:r w:rsidR="00E64A58">
        <w:rPr>
          <w:lang w:val="en-US"/>
        </w:rPr>
        <w:t xml:space="preserve"> </w:t>
      </w:r>
      <w:proofErr w:type="spellStart"/>
      <w:r w:rsidR="00E64A58">
        <w:rPr>
          <w:lang w:val="en-US"/>
        </w:rPr>
        <w:t>disebut</w:t>
      </w:r>
      <w:proofErr w:type="spellEnd"/>
      <w:r w:rsidR="00E64A58">
        <w:rPr>
          <w:lang w:val="en-US"/>
        </w:rPr>
        <w:t xml:space="preserve">. </w:t>
      </w:r>
      <w:proofErr w:type="spellStart"/>
      <w:r w:rsidR="00E64A58">
        <w:rPr>
          <w:lang w:val="en-US"/>
        </w:rPr>
        <w:t>Tiap</w:t>
      </w:r>
      <w:proofErr w:type="spellEnd"/>
      <w:r w:rsidR="00E64A58">
        <w:rPr>
          <w:lang w:val="en-US"/>
        </w:rPr>
        <w:t xml:space="preserve"> proses yang </w:t>
      </w:r>
      <w:proofErr w:type="spellStart"/>
      <w:r w:rsidR="00E64A58">
        <w:rPr>
          <w:lang w:val="en-US"/>
        </w:rPr>
        <w:t>dilewatkan</w:t>
      </w:r>
      <w:proofErr w:type="spellEnd"/>
      <w:r w:rsidR="00E64A58">
        <w:rPr>
          <w:lang w:val="en-US"/>
        </w:rPr>
        <w:t xml:space="preserve"> dataset </w:t>
      </w:r>
      <w:proofErr w:type="spellStart"/>
      <w:r w:rsidR="00E64A58">
        <w:rPr>
          <w:lang w:val="en-US"/>
        </w:rPr>
        <w:t>dari</w:t>
      </w:r>
      <w:proofErr w:type="spellEnd"/>
      <w:r w:rsidR="00E64A58">
        <w:rPr>
          <w:lang w:val="en-US"/>
        </w:rPr>
        <w:t xml:space="preserve"> </w:t>
      </w:r>
      <w:proofErr w:type="spellStart"/>
      <w:r w:rsidR="00E64A58">
        <w:rPr>
          <w:lang w:val="en-US"/>
        </w:rPr>
        <w:t>tiap</w:t>
      </w:r>
      <w:proofErr w:type="spellEnd"/>
      <w:r w:rsidR="00E64A58">
        <w:rPr>
          <w:lang w:val="en-US"/>
        </w:rPr>
        <w:t xml:space="preserve"> </w:t>
      </w:r>
      <w:proofErr w:type="spellStart"/>
      <w:r w:rsidR="00E64A58">
        <w:rPr>
          <w:lang w:val="en-US"/>
        </w:rPr>
        <w:t>tugas</w:t>
      </w:r>
      <w:proofErr w:type="spellEnd"/>
      <w:r w:rsidR="00E64A58">
        <w:rPr>
          <w:lang w:val="en-US"/>
        </w:rPr>
        <w:t xml:space="preserve"> </w:t>
      </w:r>
      <w:proofErr w:type="spellStart"/>
      <w:r w:rsidR="00E64A58">
        <w:rPr>
          <w:lang w:val="en-US"/>
        </w:rPr>
        <w:t>akhir</w:t>
      </w:r>
      <w:proofErr w:type="spellEnd"/>
      <w:r w:rsidR="00E64A58">
        <w:rPr>
          <w:lang w:val="en-US"/>
        </w:rPr>
        <w:t xml:space="preserve"> </w:t>
      </w:r>
      <w:proofErr w:type="spellStart"/>
      <w:r w:rsidR="00E64A58">
        <w:rPr>
          <w:lang w:val="en-US"/>
        </w:rPr>
        <w:t>akan</w:t>
      </w:r>
      <w:proofErr w:type="spellEnd"/>
      <w:r w:rsidR="00E64A58">
        <w:rPr>
          <w:lang w:val="en-US"/>
        </w:rPr>
        <w:t xml:space="preserve"> </w:t>
      </w:r>
      <w:proofErr w:type="spellStart"/>
      <w:r w:rsidR="00E64A58">
        <w:rPr>
          <w:lang w:val="en-US"/>
        </w:rPr>
        <w:t>dibahas</w:t>
      </w:r>
      <w:proofErr w:type="spellEnd"/>
      <w:r w:rsidR="00E64A58">
        <w:rPr>
          <w:lang w:val="en-US"/>
        </w:rPr>
        <w:t xml:space="preserve"> </w:t>
      </w:r>
      <w:proofErr w:type="spellStart"/>
      <w:r w:rsidR="00E64A58">
        <w:rPr>
          <w:lang w:val="en-US"/>
        </w:rPr>
        <w:t>satu</w:t>
      </w:r>
      <w:proofErr w:type="spellEnd"/>
      <w:r w:rsidR="00E64A58">
        <w:rPr>
          <w:lang w:val="en-US"/>
        </w:rPr>
        <w:t xml:space="preserve"> per </w:t>
      </w:r>
      <w:proofErr w:type="spellStart"/>
      <w:r w:rsidR="00E64A58">
        <w:rPr>
          <w:lang w:val="en-US"/>
        </w:rPr>
        <w:t>satu</w:t>
      </w:r>
      <w:proofErr w:type="spellEnd"/>
      <w:r w:rsidR="00E64A58">
        <w:rPr>
          <w:lang w:val="en-US"/>
        </w:rPr>
        <w:t xml:space="preserve">. </w:t>
      </w:r>
      <w:r w:rsidR="00AF5F23">
        <w:rPr>
          <w:lang w:val="en-US"/>
        </w:rPr>
        <w:t xml:space="preserve">Alur </w:t>
      </w:r>
      <w:proofErr w:type="spellStart"/>
      <w:r w:rsidR="00AF5F23">
        <w:rPr>
          <w:lang w:val="en-US"/>
        </w:rPr>
        <w:t>besar</w:t>
      </w:r>
      <w:proofErr w:type="spellEnd"/>
      <w:r w:rsidR="00AF5F23">
        <w:rPr>
          <w:lang w:val="en-US"/>
        </w:rPr>
        <w:t xml:space="preserve"> </w:t>
      </w:r>
      <w:proofErr w:type="spellStart"/>
      <w:r w:rsidR="00AF5F23">
        <w:rPr>
          <w:lang w:val="en-US"/>
        </w:rPr>
        <w:t>dari</w:t>
      </w:r>
      <w:proofErr w:type="spellEnd"/>
      <w:r w:rsidR="00AF5F23">
        <w:rPr>
          <w:lang w:val="en-US"/>
        </w:rPr>
        <w:t xml:space="preserve"> </w:t>
      </w:r>
      <w:proofErr w:type="spellStart"/>
      <w:r w:rsidR="00AF5F23">
        <w:rPr>
          <w:lang w:val="en-US"/>
        </w:rPr>
        <w:t>penjelasan</w:t>
      </w:r>
      <w:proofErr w:type="spellEnd"/>
      <w:r w:rsidR="00AF5F23">
        <w:rPr>
          <w:lang w:val="en-US"/>
        </w:rPr>
        <w:t xml:space="preserve"> </w:t>
      </w:r>
      <w:proofErr w:type="spellStart"/>
      <w:r w:rsidR="00AF5F23">
        <w:rPr>
          <w:lang w:val="en-US"/>
        </w:rPr>
        <w:t>adalah</w:t>
      </w:r>
      <w:proofErr w:type="spellEnd"/>
      <w:r w:rsidR="00AF5F23">
        <w:rPr>
          <w:lang w:val="en-US"/>
        </w:rPr>
        <w:t xml:space="preserve"> </w:t>
      </w:r>
      <w:proofErr w:type="spellStart"/>
      <w:r w:rsidR="00AF5F23">
        <w:rPr>
          <w:lang w:val="en-US"/>
        </w:rPr>
        <w:t>sumber</w:t>
      </w:r>
      <w:proofErr w:type="spellEnd"/>
      <w:r w:rsidR="00AF5F23">
        <w:rPr>
          <w:lang w:val="en-US"/>
        </w:rPr>
        <w:t xml:space="preserve"> </w:t>
      </w:r>
      <w:proofErr w:type="spellStart"/>
      <w:r w:rsidR="00AF5F23">
        <w:rPr>
          <w:lang w:val="en-US"/>
        </w:rPr>
        <w:t>utama</w:t>
      </w:r>
      <w:proofErr w:type="spellEnd"/>
      <w:r w:rsidR="00AF5F23">
        <w:rPr>
          <w:lang w:val="en-US"/>
        </w:rPr>
        <w:t xml:space="preserve"> </w:t>
      </w:r>
      <w:proofErr w:type="spellStart"/>
      <w:r w:rsidR="00AF5F23">
        <w:rPr>
          <w:lang w:val="en-US"/>
        </w:rPr>
        <w:t>isi</w:t>
      </w:r>
      <w:proofErr w:type="spellEnd"/>
      <w:r w:rsidR="00AF5F23">
        <w:rPr>
          <w:lang w:val="en-US"/>
        </w:rPr>
        <w:t xml:space="preserve"> dataset </w:t>
      </w:r>
      <w:proofErr w:type="spellStart"/>
      <w:r w:rsidR="00AF5F23">
        <w:rPr>
          <w:lang w:val="en-US"/>
        </w:rPr>
        <w:t>dari</w:t>
      </w:r>
      <w:proofErr w:type="spellEnd"/>
      <w:r w:rsidR="00AF5F23">
        <w:rPr>
          <w:lang w:val="en-US"/>
        </w:rPr>
        <w:t xml:space="preserve"> website yang </w:t>
      </w:r>
      <w:proofErr w:type="spellStart"/>
      <w:r w:rsidR="00AF5F23">
        <w:rPr>
          <w:lang w:val="en-US"/>
        </w:rPr>
        <w:t>diambil</w:t>
      </w:r>
      <w:proofErr w:type="spellEnd"/>
      <w:r w:rsidR="00AF5F23">
        <w:rPr>
          <w:lang w:val="en-US"/>
        </w:rPr>
        <w:t xml:space="preserve"> dan juga </w:t>
      </w:r>
      <w:proofErr w:type="spellStart"/>
      <w:r w:rsidR="00AF5F23">
        <w:rPr>
          <w:lang w:val="en-US"/>
        </w:rPr>
        <w:t>bantuan</w:t>
      </w:r>
      <w:proofErr w:type="spellEnd"/>
      <w:r w:rsidR="00AF5F23">
        <w:rPr>
          <w:lang w:val="en-US"/>
        </w:rPr>
        <w:t xml:space="preserve"> </w:t>
      </w:r>
      <w:r w:rsidR="00AF5F23">
        <w:rPr>
          <w:i/>
          <w:iCs/>
          <w:lang w:val="en-US"/>
        </w:rPr>
        <w:t>crawler</w:t>
      </w:r>
      <w:r w:rsidR="00AF5F23">
        <w:rPr>
          <w:lang w:val="en-US"/>
        </w:rPr>
        <w:t xml:space="preserve"> website. </w:t>
      </w:r>
      <w:r w:rsidR="00840FCF">
        <w:rPr>
          <w:lang w:val="en-US"/>
        </w:rPr>
        <w:t xml:space="preserve">Juga format dataset yang </w:t>
      </w:r>
      <w:proofErr w:type="spellStart"/>
      <w:r w:rsidR="00840FCF">
        <w:rPr>
          <w:lang w:val="en-US"/>
        </w:rPr>
        <w:t>sudah</w:t>
      </w:r>
      <w:proofErr w:type="spellEnd"/>
      <w:r w:rsidR="00840FCF">
        <w:rPr>
          <w:lang w:val="en-US"/>
        </w:rPr>
        <w:t xml:space="preserve"> </w:t>
      </w:r>
      <w:proofErr w:type="spellStart"/>
      <w:r w:rsidR="00840FCF">
        <w:rPr>
          <w:lang w:val="en-US"/>
        </w:rPr>
        <w:t>pernah</w:t>
      </w:r>
      <w:proofErr w:type="spellEnd"/>
      <w:r w:rsidR="00840FCF">
        <w:rPr>
          <w:lang w:val="en-US"/>
        </w:rPr>
        <w:t xml:space="preserve"> </w:t>
      </w:r>
      <w:proofErr w:type="spellStart"/>
      <w:r w:rsidR="00840FCF">
        <w:rPr>
          <w:lang w:val="en-US"/>
        </w:rPr>
        <w:t>dibuat</w:t>
      </w:r>
      <w:proofErr w:type="spellEnd"/>
      <w:r w:rsidR="00840FCF">
        <w:rPr>
          <w:lang w:val="en-US"/>
        </w:rPr>
        <w:t xml:space="preserve">, dan </w:t>
      </w:r>
      <w:proofErr w:type="spellStart"/>
      <w:r w:rsidR="00840FCF">
        <w:rPr>
          <w:lang w:val="en-US"/>
        </w:rPr>
        <w:t>bentuk-bentuk</w:t>
      </w:r>
      <w:proofErr w:type="spellEnd"/>
      <w:r w:rsidR="00840FCF">
        <w:rPr>
          <w:lang w:val="en-US"/>
        </w:rPr>
        <w:t xml:space="preserve"> </w:t>
      </w:r>
      <w:proofErr w:type="spellStart"/>
      <w:r w:rsidR="00840FCF">
        <w:rPr>
          <w:lang w:val="en-US"/>
        </w:rPr>
        <w:t>akhir</w:t>
      </w:r>
      <w:proofErr w:type="spellEnd"/>
      <w:r w:rsidR="00840FCF">
        <w:rPr>
          <w:lang w:val="en-US"/>
        </w:rPr>
        <w:t xml:space="preserve"> dataset yang </w:t>
      </w:r>
      <w:proofErr w:type="spellStart"/>
      <w:r w:rsidR="00840FCF">
        <w:rPr>
          <w:lang w:val="en-US"/>
        </w:rPr>
        <w:t>bisa</w:t>
      </w:r>
      <w:proofErr w:type="spellEnd"/>
      <w:r w:rsidR="00840FCF">
        <w:rPr>
          <w:lang w:val="en-US"/>
        </w:rPr>
        <w:t xml:space="preserve"> </w:t>
      </w:r>
      <w:proofErr w:type="spellStart"/>
      <w:r w:rsidR="00840FCF">
        <w:rPr>
          <w:lang w:val="en-US"/>
        </w:rPr>
        <w:t>menjadi</w:t>
      </w:r>
      <w:proofErr w:type="spellEnd"/>
      <w:r w:rsidR="00840FCF">
        <w:rPr>
          <w:lang w:val="en-US"/>
        </w:rPr>
        <w:t xml:space="preserve"> file input output </w:t>
      </w:r>
      <w:proofErr w:type="spellStart"/>
      <w:r w:rsidR="00840FCF">
        <w:rPr>
          <w:lang w:val="en-US"/>
        </w:rPr>
        <w:t>kepada</w:t>
      </w:r>
      <w:proofErr w:type="spellEnd"/>
      <w:r w:rsidR="00840FCF">
        <w:rPr>
          <w:lang w:val="en-US"/>
        </w:rPr>
        <w:t xml:space="preserve"> program masing-masing. </w:t>
      </w:r>
      <w:r w:rsidR="00037380">
        <w:rPr>
          <w:lang w:val="en-US"/>
        </w:rPr>
        <w:t xml:space="preserve">Adapun library yang </w:t>
      </w:r>
      <w:proofErr w:type="spellStart"/>
      <w:r w:rsidR="00037380">
        <w:rPr>
          <w:lang w:val="en-US"/>
        </w:rPr>
        <w:t>membantu</w:t>
      </w:r>
      <w:proofErr w:type="spellEnd"/>
      <w:r w:rsidR="00037380">
        <w:rPr>
          <w:lang w:val="en-US"/>
        </w:rPr>
        <w:t xml:space="preserve"> </w:t>
      </w:r>
      <w:proofErr w:type="spellStart"/>
      <w:r w:rsidR="00037380">
        <w:rPr>
          <w:lang w:val="en-US"/>
        </w:rPr>
        <w:t>pra</w:t>
      </w:r>
      <w:proofErr w:type="spellEnd"/>
      <w:r w:rsidR="00037380">
        <w:rPr>
          <w:lang w:val="en-US"/>
        </w:rPr>
        <w:t xml:space="preserve"> proses dataset </w:t>
      </w:r>
      <w:proofErr w:type="spellStart"/>
      <w:r w:rsidR="00037380">
        <w:rPr>
          <w:lang w:val="en-US"/>
        </w:rPr>
        <w:t>ini</w:t>
      </w:r>
      <w:proofErr w:type="spellEnd"/>
      <w:r w:rsidR="00037380">
        <w:rPr>
          <w:lang w:val="en-US"/>
        </w:rPr>
        <w:t xml:space="preserve"> </w:t>
      </w:r>
      <w:proofErr w:type="spellStart"/>
      <w:r w:rsidR="00037380">
        <w:rPr>
          <w:lang w:val="en-US"/>
        </w:rPr>
        <w:t>akan</w:t>
      </w:r>
      <w:proofErr w:type="spellEnd"/>
      <w:r w:rsidR="00037380">
        <w:rPr>
          <w:lang w:val="en-US"/>
        </w:rPr>
        <w:t xml:space="preserve"> </w:t>
      </w:r>
      <w:proofErr w:type="spellStart"/>
      <w:r w:rsidR="00037380">
        <w:rPr>
          <w:lang w:val="en-US"/>
        </w:rPr>
        <w:t>dijelaskan</w:t>
      </w:r>
      <w:proofErr w:type="spellEnd"/>
      <w:r w:rsidR="00037380">
        <w:rPr>
          <w:lang w:val="en-US"/>
        </w:rPr>
        <w:t xml:space="preserve">. </w:t>
      </w:r>
      <w:proofErr w:type="spellStart"/>
      <w:r w:rsidR="00863C41">
        <w:rPr>
          <w:lang w:val="en-US"/>
        </w:rPr>
        <w:t>Penjelasan</w:t>
      </w:r>
      <w:proofErr w:type="spellEnd"/>
      <w:r w:rsidR="00863C41">
        <w:rPr>
          <w:lang w:val="en-US"/>
        </w:rPr>
        <w:t xml:space="preserve"> dan </w:t>
      </w:r>
      <w:proofErr w:type="spellStart"/>
      <w:r w:rsidR="00863C41">
        <w:rPr>
          <w:lang w:val="en-US"/>
        </w:rPr>
        <w:t>sumber</w:t>
      </w:r>
      <w:proofErr w:type="spellEnd"/>
      <w:r w:rsidR="00863C41">
        <w:rPr>
          <w:lang w:val="en-US"/>
        </w:rPr>
        <w:t xml:space="preserve"> dataset </w:t>
      </w:r>
      <w:proofErr w:type="spellStart"/>
      <w:r w:rsidR="00863C41">
        <w:rPr>
          <w:lang w:val="en-US"/>
        </w:rPr>
        <w:t>didapatkan</w:t>
      </w:r>
      <w:proofErr w:type="spellEnd"/>
      <w:r w:rsidR="00863C41">
        <w:rPr>
          <w:lang w:val="en-US"/>
        </w:rPr>
        <w:t xml:space="preserve"> </w:t>
      </w:r>
      <w:proofErr w:type="spellStart"/>
      <w:r w:rsidR="00863C41">
        <w:rPr>
          <w:lang w:val="en-US"/>
        </w:rPr>
        <w:t>dari</w:t>
      </w:r>
      <w:proofErr w:type="spellEnd"/>
      <w:r w:rsidR="00863C41">
        <w:rPr>
          <w:lang w:val="en-US"/>
        </w:rPr>
        <w:t xml:space="preserve"> </w:t>
      </w:r>
      <w:r w:rsidR="00863C41">
        <w:t>Amelinda Tjandra Dewi</w:t>
      </w:r>
      <w:r w:rsidR="00863C41">
        <w:rPr>
          <w:lang w:val="en-US"/>
        </w:rPr>
        <w:t xml:space="preserve"> (</w:t>
      </w:r>
      <w:r w:rsidR="00863C41">
        <w:t>214116288</w:t>
      </w:r>
      <w:r w:rsidR="00863C41">
        <w:rPr>
          <w:lang w:val="en-US"/>
        </w:rPr>
        <w:t>)</w:t>
      </w:r>
      <w:r w:rsidR="00863C41">
        <w:rPr>
          <w:rStyle w:val="FootnoteReference"/>
          <w:lang w:val="en-US"/>
        </w:rPr>
        <w:footnoteReference w:id="13"/>
      </w:r>
      <w:r w:rsidR="00037657">
        <w:rPr>
          <w:lang w:val="en-US"/>
        </w:rPr>
        <w:t xml:space="preserve">, </w:t>
      </w:r>
      <w:r w:rsidR="00037657">
        <w:t>Christian Nathaniel Purwanto (214116299)</w:t>
      </w:r>
      <w:r w:rsidR="00037657">
        <w:rPr>
          <w:lang w:val="en-US"/>
        </w:rPr>
        <w:t xml:space="preserve">, </w:t>
      </w:r>
      <w:r w:rsidR="00037657">
        <w:t>Georgia Nikita (218116685)</w:t>
      </w:r>
      <w:r w:rsidR="00037657">
        <w:rPr>
          <w:lang w:val="en-US"/>
        </w:rPr>
        <w:t>.</w:t>
      </w:r>
    </w:p>
    <w:p w14:paraId="75B56868" w14:textId="5B475BF8" w:rsidR="00456592" w:rsidRPr="005F5C25" w:rsidRDefault="00B80A90" w:rsidP="0078657A">
      <w:pPr>
        <w:rPr>
          <w:lang w:val="en-US"/>
        </w:rPr>
      </w:pPr>
      <w:proofErr w:type="spellStart"/>
      <w:r>
        <w:rPr>
          <w:lang w:val="en-US"/>
        </w:rPr>
        <w:t>Topik</w:t>
      </w:r>
      <w:proofErr w:type="spellEnd"/>
      <w:r>
        <w:rPr>
          <w:lang w:val="en-US"/>
        </w:rPr>
        <w:t xml:space="preserve">/domain </w:t>
      </w:r>
      <w:proofErr w:type="spellStart"/>
      <w:r>
        <w:rPr>
          <w:lang w:val="en-US"/>
        </w:rPr>
        <w:t>dari</w:t>
      </w:r>
      <w:proofErr w:type="spellEnd"/>
      <w:r>
        <w:rPr>
          <w:lang w:val="en-US"/>
        </w:rPr>
        <w:t xml:space="preserve"> dataset </w:t>
      </w:r>
      <w:proofErr w:type="spellStart"/>
      <w:r>
        <w:rPr>
          <w:lang w:val="en-US"/>
        </w:rPr>
        <w:t>adalah</w:t>
      </w:r>
      <w:proofErr w:type="spellEnd"/>
      <w:r>
        <w:rPr>
          <w:lang w:val="en-US"/>
        </w:rPr>
        <w:t xml:space="preserve"> </w:t>
      </w:r>
      <w:proofErr w:type="spellStart"/>
      <w:r>
        <w:rPr>
          <w:lang w:val="en-US"/>
        </w:rPr>
        <w:t>berita</w:t>
      </w:r>
      <w:proofErr w:type="spellEnd"/>
      <w:r>
        <w:rPr>
          <w:lang w:val="en-US"/>
        </w:rPr>
        <w:t xml:space="preserve"> </w:t>
      </w:r>
      <w:proofErr w:type="spellStart"/>
      <w:r>
        <w:rPr>
          <w:lang w:val="en-US"/>
        </w:rPr>
        <w:t>politik</w:t>
      </w:r>
      <w:proofErr w:type="spellEnd"/>
      <w:r>
        <w:rPr>
          <w:lang w:val="en-US"/>
        </w:rPr>
        <w:t xml:space="preserve"> yang </w:t>
      </w:r>
      <w:proofErr w:type="spellStart"/>
      <w:r>
        <w:rPr>
          <w:lang w:val="en-US"/>
        </w:rPr>
        <w:t>berhubungan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politik</w:t>
      </w:r>
      <w:proofErr w:type="spellEnd"/>
      <w:r>
        <w:rPr>
          <w:lang w:val="en-US"/>
        </w:rPr>
        <w:t xml:space="preserve"> Indonesia, </w:t>
      </w:r>
      <w:proofErr w:type="spellStart"/>
      <w:r>
        <w:rPr>
          <w:lang w:val="en-US"/>
        </w:rPr>
        <w:t>ada</w:t>
      </w:r>
      <w:proofErr w:type="spellEnd"/>
      <w:r>
        <w:rPr>
          <w:lang w:val="en-US"/>
        </w:rPr>
        <w:t xml:space="preserve"> pun </w:t>
      </w:r>
      <w:proofErr w:type="spellStart"/>
      <w:r>
        <w:rPr>
          <w:lang w:val="en-US"/>
        </w:rPr>
        <w:t>beberapa</w:t>
      </w:r>
      <w:proofErr w:type="spellEnd"/>
      <w:r>
        <w:rPr>
          <w:lang w:val="en-US"/>
        </w:rPr>
        <w:t xml:space="preserve"> </w:t>
      </w:r>
      <w:proofErr w:type="spellStart"/>
      <w:r>
        <w:rPr>
          <w:lang w:val="en-US"/>
        </w:rPr>
        <w:t>berita</w:t>
      </w:r>
      <w:proofErr w:type="spellEnd"/>
      <w:r>
        <w:rPr>
          <w:lang w:val="en-US"/>
        </w:rPr>
        <w:t xml:space="preserve"> </w:t>
      </w:r>
      <w:proofErr w:type="spellStart"/>
      <w:r>
        <w:rPr>
          <w:lang w:val="en-US"/>
        </w:rPr>
        <w:t>lainnya</w:t>
      </w:r>
      <w:proofErr w:type="spellEnd"/>
      <w:r>
        <w:rPr>
          <w:lang w:val="en-US"/>
        </w:rPr>
        <w:t xml:space="preserve"> </w:t>
      </w:r>
      <w:proofErr w:type="spellStart"/>
      <w:r w:rsidR="00E67F72">
        <w:rPr>
          <w:lang w:val="en-US"/>
        </w:rPr>
        <w:t>seperti</w:t>
      </w:r>
      <w:proofErr w:type="spellEnd"/>
      <w:r w:rsidR="00E67F72">
        <w:rPr>
          <w:lang w:val="en-US"/>
        </w:rPr>
        <w:t xml:space="preserve"> </w:t>
      </w:r>
      <w:proofErr w:type="spellStart"/>
      <w:r w:rsidR="00E67F72">
        <w:rPr>
          <w:lang w:val="en-US"/>
        </w:rPr>
        <w:t>berita</w:t>
      </w:r>
      <w:proofErr w:type="spellEnd"/>
      <w:r w:rsidR="00E67F72">
        <w:rPr>
          <w:lang w:val="en-US"/>
        </w:rPr>
        <w:t xml:space="preserve"> </w:t>
      </w:r>
      <w:proofErr w:type="spellStart"/>
      <w:r w:rsidR="00E67F72">
        <w:rPr>
          <w:lang w:val="en-US"/>
        </w:rPr>
        <w:t>lalu</w:t>
      </w:r>
      <w:proofErr w:type="spellEnd"/>
      <w:r w:rsidR="00E67F72">
        <w:rPr>
          <w:lang w:val="en-US"/>
        </w:rPr>
        <w:t xml:space="preserve"> </w:t>
      </w:r>
      <w:proofErr w:type="spellStart"/>
      <w:r w:rsidR="00E67F72">
        <w:rPr>
          <w:lang w:val="en-US"/>
        </w:rPr>
        <w:t>lintas</w:t>
      </w:r>
      <w:proofErr w:type="spellEnd"/>
      <w:r w:rsidR="00E67F72">
        <w:rPr>
          <w:lang w:val="en-US"/>
        </w:rPr>
        <w:t xml:space="preserve"> </w:t>
      </w:r>
      <w:proofErr w:type="spellStart"/>
      <w:r w:rsidR="00E67F72">
        <w:rPr>
          <w:lang w:val="en-US"/>
        </w:rPr>
        <w:t>namun</w:t>
      </w:r>
      <w:proofErr w:type="spellEnd"/>
      <w:r w:rsidR="00E67F72">
        <w:rPr>
          <w:lang w:val="en-US"/>
        </w:rPr>
        <w:t xml:space="preserve"> </w:t>
      </w:r>
      <w:proofErr w:type="spellStart"/>
      <w:r w:rsidR="00E67F72">
        <w:rPr>
          <w:lang w:val="en-US"/>
        </w:rPr>
        <w:t>mayoritas</w:t>
      </w:r>
      <w:proofErr w:type="spellEnd"/>
      <w:r w:rsidR="00E67F72">
        <w:rPr>
          <w:lang w:val="en-US"/>
        </w:rPr>
        <w:t xml:space="preserve"> </w:t>
      </w:r>
      <w:proofErr w:type="spellStart"/>
      <w:r w:rsidR="00E67F72">
        <w:rPr>
          <w:lang w:val="en-US"/>
        </w:rPr>
        <w:t>dari</w:t>
      </w:r>
      <w:proofErr w:type="spellEnd"/>
      <w:r w:rsidR="00E67F72">
        <w:rPr>
          <w:lang w:val="en-US"/>
        </w:rPr>
        <w:t xml:space="preserve"> dataset </w:t>
      </w:r>
      <w:proofErr w:type="spellStart"/>
      <w:r w:rsidR="00E67F72">
        <w:rPr>
          <w:lang w:val="en-US"/>
        </w:rPr>
        <w:t>berisi</w:t>
      </w:r>
      <w:proofErr w:type="spellEnd"/>
      <w:r w:rsidR="00E67F72">
        <w:rPr>
          <w:lang w:val="en-US"/>
        </w:rPr>
        <w:t xml:space="preserve"> domain </w:t>
      </w:r>
      <w:proofErr w:type="spellStart"/>
      <w:r w:rsidR="00E67F72">
        <w:rPr>
          <w:lang w:val="en-US"/>
        </w:rPr>
        <w:t>politik</w:t>
      </w:r>
      <w:proofErr w:type="spellEnd"/>
      <w:r w:rsidR="00E67F72">
        <w:rPr>
          <w:lang w:val="en-US"/>
        </w:rPr>
        <w:t>.</w:t>
      </w:r>
      <w:r w:rsidR="007A78BF">
        <w:rPr>
          <w:lang w:val="en-US"/>
        </w:rPr>
        <w:t xml:space="preserve"> Hal </w:t>
      </w:r>
      <w:proofErr w:type="spellStart"/>
      <w:r w:rsidR="007A78BF">
        <w:rPr>
          <w:lang w:val="en-US"/>
        </w:rPr>
        <w:t>ini</w:t>
      </w:r>
      <w:proofErr w:type="spellEnd"/>
      <w:r w:rsidR="007A78BF">
        <w:rPr>
          <w:lang w:val="en-US"/>
        </w:rPr>
        <w:t xml:space="preserve"> </w:t>
      </w:r>
      <w:proofErr w:type="spellStart"/>
      <w:r w:rsidR="007A78BF">
        <w:rPr>
          <w:lang w:val="en-US"/>
        </w:rPr>
        <w:t>karena</w:t>
      </w:r>
      <w:proofErr w:type="spellEnd"/>
      <w:r w:rsidR="007A78BF">
        <w:rPr>
          <w:lang w:val="en-US"/>
        </w:rPr>
        <w:t xml:space="preserve"> </w:t>
      </w:r>
      <w:proofErr w:type="spellStart"/>
      <w:r w:rsidR="007A78BF">
        <w:rPr>
          <w:lang w:val="en-US"/>
        </w:rPr>
        <w:t>sumber</w:t>
      </w:r>
      <w:proofErr w:type="spellEnd"/>
      <w:r w:rsidR="007A78BF">
        <w:rPr>
          <w:lang w:val="en-US"/>
        </w:rPr>
        <w:t xml:space="preserve"> </w:t>
      </w:r>
      <w:proofErr w:type="spellStart"/>
      <w:r w:rsidR="007A78BF">
        <w:rPr>
          <w:lang w:val="en-US"/>
        </w:rPr>
        <w:t>berita</w:t>
      </w:r>
      <w:proofErr w:type="spellEnd"/>
      <w:r w:rsidR="007A78BF">
        <w:rPr>
          <w:lang w:val="en-US"/>
        </w:rPr>
        <w:t xml:space="preserve"> </w:t>
      </w:r>
      <w:proofErr w:type="spellStart"/>
      <w:r w:rsidR="007A78BF">
        <w:rPr>
          <w:lang w:val="en-US"/>
        </w:rPr>
        <w:t>diambil</w:t>
      </w:r>
      <w:proofErr w:type="spellEnd"/>
      <w:r w:rsidR="007A78BF">
        <w:rPr>
          <w:lang w:val="en-US"/>
        </w:rPr>
        <w:t xml:space="preserve"> </w:t>
      </w:r>
      <w:proofErr w:type="spellStart"/>
      <w:r w:rsidR="007A78BF">
        <w:rPr>
          <w:lang w:val="en-US"/>
        </w:rPr>
        <w:lastRenderedPageBreak/>
        <w:t>dari</w:t>
      </w:r>
      <w:proofErr w:type="spellEnd"/>
      <w:r w:rsidR="007A78BF">
        <w:rPr>
          <w:lang w:val="en-US"/>
        </w:rPr>
        <w:t xml:space="preserve"> </w:t>
      </w:r>
      <w:proofErr w:type="spellStart"/>
      <w:r w:rsidR="007A78BF">
        <w:rPr>
          <w:lang w:val="en-US"/>
        </w:rPr>
        <w:t>dua</w:t>
      </w:r>
      <w:proofErr w:type="spellEnd"/>
      <w:r w:rsidR="007A78BF">
        <w:rPr>
          <w:lang w:val="en-US"/>
        </w:rPr>
        <w:t xml:space="preserve"> website </w:t>
      </w:r>
      <w:proofErr w:type="spellStart"/>
      <w:r w:rsidR="007A78BF">
        <w:rPr>
          <w:lang w:val="en-US"/>
        </w:rPr>
        <w:t>berbeda</w:t>
      </w:r>
      <w:proofErr w:type="spellEnd"/>
      <w:r w:rsidR="007A78BF">
        <w:rPr>
          <w:lang w:val="en-US"/>
        </w:rPr>
        <w:t xml:space="preserve"> yang </w:t>
      </w:r>
      <w:proofErr w:type="spellStart"/>
      <w:r w:rsidR="007A78BF">
        <w:rPr>
          <w:lang w:val="en-US"/>
        </w:rPr>
        <w:t>menyajikan</w:t>
      </w:r>
      <w:proofErr w:type="spellEnd"/>
      <w:r w:rsidR="007A78BF">
        <w:rPr>
          <w:lang w:val="en-US"/>
        </w:rPr>
        <w:t xml:space="preserve"> </w:t>
      </w:r>
      <w:proofErr w:type="spellStart"/>
      <w:r w:rsidR="007A78BF">
        <w:rPr>
          <w:lang w:val="en-US"/>
        </w:rPr>
        <w:t>berita</w:t>
      </w:r>
      <w:proofErr w:type="spellEnd"/>
      <w:r w:rsidR="007A78BF">
        <w:rPr>
          <w:lang w:val="en-US"/>
        </w:rPr>
        <w:t xml:space="preserve"> Indonesia </w:t>
      </w:r>
      <w:proofErr w:type="spellStart"/>
      <w:r w:rsidR="007A78BF">
        <w:rPr>
          <w:lang w:val="en-US"/>
        </w:rPr>
        <w:t>yaitu</w:t>
      </w:r>
      <w:proofErr w:type="spellEnd"/>
      <w:r w:rsidR="007A78BF">
        <w:rPr>
          <w:lang w:val="en-US"/>
        </w:rPr>
        <w:t xml:space="preserve"> CNN Indonesia</w:t>
      </w:r>
      <w:r w:rsidR="00617674">
        <w:rPr>
          <w:rStyle w:val="FootnoteReference"/>
          <w:lang w:val="en-US"/>
        </w:rPr>
        <w:footnoteReference w:id="14"/>
      </w:r>
      <w:r w:rsidR="007A78BF">
        <w:rPr>
          <w:lang w:val="en-US"/>
        </w:rPr>
        <w:t xml:space="preserve"> dan </w:t>
      </w:r>
      <w:proofErr w:type="spellStart"/>
      <w:r w:rsidR="007A78BF">
        <w:rPr>
          <w:lang w:val="en-US"/>
        </w:rPr>
        <w:t>Liputan</w:t>
      </w:r>
      <w:proofErr w:type="spellEnd"/>
      <w:r w:rsidR="007A78BF">
        <w:rPr>
          <w:lang w:val="en-US"/>
        </w:rPr>
        <w:t xml:space="preserve"> 6</w:t>
      </w:r>
      <w:r w:rsidR="00617674">
        <w:rPr>
          <w:rStyle w:val="FootnoteReference"/>
          <w:lang w:val="en-US"/>
        </w:rPr>
        <w:footnoteReference w:id="15"/>
      </w:r>
      <w:r w:rsidR="007A78BF">
        <w:rPr>
          <w:lang w:val="en-US"/>
        </w:rPr>
        <w:t xml:space="preserve">. </w:t>
      </w:r>
      <w:r w:rsidR="007D637E" w:rsidRPr="007D637E">
        <w:rPr>
          <w:lang w:val="en-US"/>
        </w:rPr>
        <w:t xml:space="preserve">CNN Indonesia </w:t>
      </w:r>
      <w:r w:rsidR="00B053B7">
        <w:rPr>
          <w:lang w:val="en-US"/>
        </w:rPr>
        <w:t xml:space="preserve">dan </w:t>
      </w:r>
      <w:proofErr w:type="spellStart"/>
      <w:r w:rsidR="00B053B7">
        <w:rPr>
          <w:lang w:val="en-US"/>
        </w:rPr>
        <w:t>Liputan</w:t>
      </w:r>
      <w:proofErr w:type="spellEnd"/>
      <w:r w:rsidR="00B053B7">
        <w:rPr>
          <w:lang w:val="en-US"/>
        </w:rPr>
        <w:t xml:space="preserve"> 6 </w:t>
      </w:r>
      <w:proofErr w:type="spellStart"/>
      <w:r w:rsidR="00B053B7">
        <w:rPr>
          <w:lang w:val="en-US"/>
        </w:rPr>
        <w:t>tidak</w:t>
      </w:r>
      <w:proofErr w:type="spellEnd"/>
      <w:r w:rsidR="00B053B7">
        <w:rPr>
          <w:lang w:val="en-US"/>
        </w:rPr>
        <w:t xml:space="preserve"> </w:t>
      </w:r>
      <w:proofErr w:type="spellStart"/>
      <w:r w:rsidR="00B053B7">
        <w:rPr>
          <w:lang w:val="en-US"/>
        </w:rPr>
        <w:t>hanya</w:t>
      </w:r>
      <w:proofErr w:type="spellEnd"/>
      <w:r w:rsidR="00B053B7">
        <w:rPr>
          <w:lang w:val="en-US"/>
        </w:rPr>
        <w:t xml:space="preserve"> memiliki website portal </w:t>
      </w:r>
      <w:proofErr w:type="spellStart"/>
      <w:r w:rsidR="00B053B7">
        <w:rPr>
          <w:lang w:val="en-US"/>
        </w:rPr>
        <w:t>berita</w:t>
      </w:r>
      <w:proofErr w:type="spellEnd"/>
      <w:r w:rsidR="00B053B7">
        <w:rPr>
          <w:lang w:val="en-US"/>
        </w:rPr>
        <w:t xml:space="preserve"> </w:t>
      </w:r>
      <w:proofErr w:type="spellStart"/>
      <w:r w:rsidR="00B053B7">
        <w:rPr>
          <w:lang w:val="en-US"/>
        </w:rPr>
        <w:t>tetapi</w:t>
      </w:r>
      <w:proofErr w:type="spellEnd"/>
      <w:r w:rsidR="00B053B7">
        <w:rPr>
          <w:lang w:val="en-US"/>
        </w:rPr>
        <w:t xml:space="preserve"> juga </w:t>
      </w:r>
      <w:proofErr w:type="spellStart"/>
      <w:r w:rsidR="00B053B7">
        <w:rPr>
          <w:lang w:val="en-US"/>
        </w:rPr>
        <w:t>siaran</w:t>
      </w:r>
      <w:proofErr w:type="spellEnd"/>
      <w:r w:rsidR="00B053B7">
        <w:rPr>
          <w:lang w:val="en-US"/>
        </w:rPr>
        <w:t xml:space="preserve"> </w:t>
      </w:r>
      <w:proofErr w:type="spellStart"/>
      <w:r w:rsidR="00B053B7">
        <w:rPr>
          <w:lang w:val="en-US"/>
        </w:rPr>
        <w:t>telivisi</w:t>
      </w:r>
      <w:proofErr w:type="spellEnd"/>
      <w:r w:rsidR="00B053B7">
        <w:rPr>
          <w:lang w:val="en-US"/>
        </w:rPr>
        <w:t xml:space="preserve"> yang </w:t>
      </w:r>
      <w:proofErr w:type="spellStart"/>
      <w:r w:rsidR="00B053B7">
        <w:rPr>
          <w:lang w:val="en-US"/>
        </w:rPr>
        <w:t>sudah</w:t>
      </w:r>
      <w:proofErr w:type="spellEnd"/>
      <w:r w:rsidR="00B053B7">
        <w:rPr>
          <w:lang w:val="en-US"/>
        </w:rPr>
        <w:t xml:space="preserve"> </w:t>
      </w:r>
      <w:proofErr w:type="spellStart"/>
      <w:r w:rsidR="00B053B7">
        <w:rPr>
          <w:lang w:val="en-US"/>
        </w:rPr>
        <w:t>mulai</w:t>
      </w:r>
      <w:proofErr w:type="spellEnd"/>
      <w:r w:rsidR="00B053B7">
        <w:rPr>
          <w:lang w:val="en-US"/>
        </w:rPr>
        <w:t xml:space="preserve"> </w:t>
      </w:r>
      <w:proofErr w:type="spellStart"/>
      <w:r w:rsidR="00B053B7">
        <w:rPr>
          <w:lang w:val="en-US"/>
        </w:rPr>
        <w:t>dari</w:t>
      </w:r>
      <w:proofErr w:type="spellEnd"/>
      <w:r w:rsidR="00B053B7">
        <w:rPr>
          <w:lang w:val="en-US"/>
        </w:rPr>
        <w:t xml:space="preserve"> </w:t>
      </w:r>
      <w:proofErr w:type="spellStart"/>
      <w:r w:rsidR="00B053B7">
        <w:rPr>
          <w:lang w:val="en-US"/>
        </w:rPr>
        <w:t>tahun</w:t>
      </w:r>
      <w:proofErr w:type="spellEnd"/>
      <w:r w:rsidR="00B053B7">
        <w:rPr>
          <w:lang w:val="en-US"/>
        </w:rPr>
        <w:t xml:space="preserve"> 2015 dan </w:t>
      </w:r>
      <w:proofErr w:type="spellStart"/>
      <w:r w:rsidR="00B053B7">
        <w:rPr>
          <w:lang w:val="en-US"/>
        </w:rPr>
        <w:t>Liputan</w:t>
      </w:r>
      <w:proofErr w:type="spellEnd"/>
      <w:r w:rsidR="00B053B7">
        <w:rPr>
          <w:lang w:val="en-US"/>
        </w:rPr>
        <w:t xml:space="preserve"> 6 pada 2000. </w:t>
      </w:r>
      <w:proofErr w:type="spellStart"/>
      <w:r w:rsidR="00D54483">
        <w:rPr>
          <w:lang w:val="en-US"/>
        </w:rPr>
        <w:t>Kedua</w:t>
      </w:r>
      <w:proofErr w:type="spellEnd"/>
      <w:r w:rsidR="00D54483">
        <w:rPr>
          <w:lang w:val="en-US"/>
        </w:rPr>
        <w:t xml:space="preserve"> situs </w:t>
      </w:r>
      <w:proofErr w:type="spellStart"/>
      <w:r w:rsidR="00D54483">
        <w:rPr>
          <w:lang w:val="en-US"/>
        </w:rPr>
        <w:t>berita</w:t>
      </w:r>
      <w:proofErr w:type="spellEnd"/>
      <w:r w:rsidR="00D54483">
        <w:rPr>
          <w:lang w:val="en-US"/>
        </w:rPr>
        <w:t xml:space="preserve"> </w:t>
      </w:r>
      <w:proofErr w:type="spellStart"/>
      <w:r w:rsidR="009D270C">
        <w:rPr>
          <w:lang w:val="en-US"/>
        </w:rPr>
        <w:t>meyediakan</w:t>
      </w:r>
      <w:proofErr w:type="spellEnd"/>
      <w:r w:rsidR="009D270C">
        <w:rPr>
          <w:lang w:val="en-US"/>
        </w:rPr>
        <w:t xml:space="preserve"> </w:t>
      </w:r>
      <w:proofErr w:type="spellStart"/>
      <w:r w:rsidR="009D270C">
        <w:rPr>
          <w:lang w:val="en-US"/>
        </w:rPr>
        <w:t>berita</w:t>
      </w:r>
      <w:proofErr w:type="spellEnd"/>
      <w:r w:rsidR="009D270C">
        <w:rPr>
          <w:lang w:val="en-US"/>
        </w:rPr>
        <w:t xml:space="preserve"> </w:t>
      </w:r>
      <w:proofErr w:type="spellStart"/>
      <w:r w:rsidR="009D270C">
        <w:rPr>
          <w:lang w:val="en-US"/>
        </w:rPr>
        <w:t>dalam</w:t>
      </w:r>
      <w:proofErr w:type="spellEnd"/>
      <w:r w:rsidR="009D270C">
        <w:rPr>
          <w:lang w:val="en-US"/>
        </w:rPr>
        <w:t xml:space="preserve"> </w:t>
      </w:r>
      <w:proofErr w:type="spellStart"/>
      <w:r w:rsidR="009D270C">
        <w:rPr>
          <w:lang w:val="en-US"/>
        </w:rPr>
        <w:t>bahasa</w:t>
      </w:r>
      <w:proofErr w:type="spellEnd"/>
      <w:r w:rsidR="009D270C">
        <w:rPr>
          <w:lang w:val="en-US"/>
        </w:rPr>
        <w:t xml:space="preserve"> Indonesia </w:t>
      </w:r>
      <w:proofErr w:type="spellStart"/>
      <w:r w:rsidR="009D270C">
        <w:rPr>
          <w:lang w:val="en-US"/>
        </w:rPr>
        <w:t>dengan</w:t>
      </w:r>
      <w:proofErr w:type="spellEnd"/>
      <w:r w:rsidR="009D270C">
        <w:rPr>
          <w:lang w:val="en-US"/>
        </w:rPr>
        <w:t xml:space="preserve"> </w:t>
      </w:r>
      <w:proofErr w:type="spellStart"/>
      <w:r w:rsidR="009D270C">
        <w:rPr>
          <w:lang w:val="en-US"/>
        </w:rPr>
        <w:t>tema</w:t>
      </w:r>
      <w:proofErr w:type="spellEnd"/>
      <w:r w:rsidR="009D270C">
        <w:rPr>
          <w:lang w:val="en-US"/>
        </w:rPr>
        <w:t xml:space="preserve"> yang </w:t>
      </w:r>
      <w:proofErr w:type="spellStart"/>
      <w:r w:rsidR="009D270C">
        <w:rPr>
          <w:lang w:val="en-US"/>
        </w:rPr>
        <w:t>sebagian</w:t>
      </w:r>
      <w:proofErr w:type="spellEnd"/>
      <w:r w:rsidR="009D270C">
        <w:rPr>
          <w:lang w:val="en-US"/>
        </w:rPr>
        <w:t xml:space="preserve"> </w:t>
      </w:r>
      <w:proofErr w:type="spellStart"/>
      <w:r w:rsidR="009D270C">
        <w:rPr>
          <w:lang w:val="en-US"/>
        </w:rPr>
        <w:t>besar</w:t>
      </w:r>
      <w:proofErr w:type="spellEnd"/>
      <w:r w:rsidR="009D270C">
        <w:rPr>
          <w:lang w:val="en-US"/>
        </w:rPr>
        <w:t xml:space="preserve"> </w:t>
      </w:r>
      <w:proofErr w:type="spellStart"/>
      <w:r w:rsidR="009D270C">
        <w:rPr>
          <w:lang w:val="en-US"/>
        </w:rPr>
        <w:t>sejenis</w:t>
      </w:r>
      <w:proofErr w:type="spellEnd"/>
      <w:r w:rsidR="009D270C">
        <w:rPr>
          <w:lang w:val="en-US"/>
        </w:rPr>
        <w:t xml:space="preserve">. </w:t>
      </w:r>
      <w:proofErr w:type="spellStart"/>
      <w:r w:rsidR="009D270C">
        <w:rPr>
          <w:lang w:val="en-US"/>
        </w:rPr>
        <w:t>Berita</w:t>
      </w:r>
      <w:proofErr w:type="spellEnd"/>
      <w:r w:rsidR="009D270C">
        <w:rPr>
          <w:lang w:val="en-US"/>
        </w:rPr>
        <w:t xml:space="preserve"> yang </w:t>
      </w:r>
      <w:proofErr w:type="spellStart"/>
      <w:r w:rsidR="009D270C">
        <w:rPr>
          <w:lang w:val="en-US"/>
        </w:rPr>
        <w:t>disediakan</w:t>
      </w:r>
      <w:proofErr w:type="spellEnd"/>
      <w:r w:rsidR="009D270C">
        <w:rPr>
          <w:lang w:val="en-US"/>
        </w:rPr>
        <w:t xml:space="preserve"> </w:t>
      </w:r>
      <w:proofErr w:type="spellStart"/>
      <w:r w:rsidR="009D270C">
        <w:rPr>
          <w:lang w:val="en-US"/>
        </w:rPr>
        <w:t>seperti</w:t>
      </w:r>
      <w:proofErr w:type="spellEnd"/>
      <w:r w:rsidR="009D270C">
        <w:rPr>
          <w:lang w:val="en-US"/>
        </w:rPr>
        <w:t xml:space="preserve"> </w:t>
      </w:r>
      <w:proofErr w:type="spellStart"/>
      <w:r w:rsidR="009D270C">
        <w:rPr>
          <w:lang w:val="en-US"/>
        </w:rPr>
        <w:t>berita</w:t>
      </w:r>
      <w:proofErr w:type="spellEnd"/>
      <w:r w:rsidR="009D270C">
        <w:rPr>
          <w:lang w:val="en-US"/>
        </w:rPr>
        <w:t xml:space="preserve"> </w:t>
      </w:r>
      <w:proofErr w:type="spellStart"/>
      <w:r w:rsidR="009D270C">
        <w:rPr>
          <w:lang w:val="en-US"/>
        </w:rPr>
        <w:t>umum</w:t>
      </w:r>
      <w:proofErr w:type="spellEnd"/>
      <w:r w:rsidR="009D270C">
        <w:rPr>
          <w:lang w:val="en-US"/>
        </w:rPr>
        <w:t xml:space="preserve">, </w:t>
      </w:r>
      <w:proofErr w:type="spellStart"/>
      <w:r w:rsidR="009D270C">
        <w:rPr>
          <w:lang w:val="en-US"/>
        </w:rPr>
        <w:t>nasional</w:t>
      </w:r>
      <w:proofErr w:type="spellEnd"/>
      <w:r w:rsidR="009D270C">
        <w:rPr>
          <w:lang w:val="en-US"/>
        </w:rPr>
        <w:t xml:space="preserve">, </w:t>
      </w:r>
      <w:proofErr w:type="spellStart"/>
      <w:r w:rsidR="009D270C">
        <w:rPr>
          <w:lang w:val="en-US"/>
        </w:rPr>
        <w:t>lokal</w:t>
      </w:r>
      <w:proofErr w:type="spellEnd"/>
      <w:r w:rsidR="009D270C">
        <w:rPr>
          <w:lang w:val="en-US"/>
        </w:rPr>
        <w:t>,</w:t>
      </w:r>
      <w:r w:rsidR="007D637E" w:rsidRPr="007D637E">
        <w:rPr>
          <w:lang w:val="en-US"/>
        </w:rPr>
        <w:t xml:space="preserve"> </w:t>
      </w:r>
      <w:proofErr w:type="spellStart"/>
      <w:r w:rsidR="007D637E" w:rsidRPr="007D637E">
        <w:rPr>
          <w:lang w:val="en-US"/>
        </w:rPr>
        <w:t>bisnis</w:t>
      </w:r>
      <w:proofErr w:type="spellEnd"/>
      <w:r w:rsidR="007D637E" w:rsidRPr="007D637E">
        <w:rPr>
          <w:lang w:val="en-US"/>
        </w:rPr>
        <w:t xml:space="preserve">, </w:t>
      </w:r>
      <w:proofErr w:type="spellStart"/>
      <w:r w:rsidR="007D637E" w:rsidRPr="007D637E">
        <w:rPr>
          <w:lang w:val="en-US"/>
        </w:rPr>
        <w:t>teknologi</w:t>
      </w:r>
      <w:proofErr w:type="spellEnd"/>
      <w:r w:rsidR="007D637E" w:rsidRPr="007D637E">
        <w:rPr>
          <w:lang w:val="en-US"/>
        </w:rPr>
        <w:t xml:space="preserve"> dan </w:t>
      </w:r>
      <w:proofErr w:type="spellStart"/>
      <w:r w:rsidR="007D637E" w:rsidRPr="007D637E">
        <w:rPr>
          <w:lang w:val="en-US"/>
        </w:rPr>
        <w:t>hiburan</w:t>
      </w:r>
      <w:proofErr w:type="spellEnd"/>
      <w:r w:rsidR="009D270C">
        <w:rPr>
          <w:lang w:val="en-US"/>
        </w:rPr>
        <w:t xml:space="preserve">, dan untuk </w:t>
      </w:r>
      <w:proofErr w:type="spellStart"/>
      <w:r w:rsidR="009D270C">
        <w:rPr>
          <w:lang w:val="en-US"/>
        </w:rPr>
        <w:t>tiap</w:t>
      </w:r>
      <w:proofErr w:type="spellEnd"/>
      <w:r w:rsidR="009D270C">
        <w:rPr>
          <w:lang w:val="en-US"/>
        </w:rPr>
        <w:t xml:space="preserve"> portal memiliki </w:t>
      </w:r>
      <w:proofErr w:type="spellStart"/>
      <w:r w:rsidR="009D270C">
        <w:rPr>
          <w:lang w:val="en-US"/>
        </w:rPr>
        <w:t>fokus</w:t>
      </w:r>
      <w:proofErr w:type="spellEnd"/>
      <w:r w:rsidR="009D270C">
        <w:rPr>
          <w:lang w:val="en-US"/>
        </w:rPr>
        <w:t xml:space="preserve"> </w:t>
      </w:r>
      <w:proofErr w:type="spellStart"/>
      <w:r w:rsidR="009D270C">
        <w:rPr>
          <w:lang w:val="en-US"/>
        </w:rPr>
        <w:t>berbeda</w:t>
      </w:r>
      <w:proofErr w:type="spellEnd"/>
      <w:r w:rsidR="009D270C">
        <w:rPr>
          <w:lang w:val="en-US"/>
        </w:rPr>
        <w:t xml:space="preserve">. Untuk CNN Indonesia memiliki </w:t>
      </w:r>
      <w:proofErr w:type="spellStart"/>
      <w:r w:rsidR="009D270C">
        <w:rPr>
          <w:lang w:val="en-US"/>
        </w:rPr>
        <w:t>fokus</w:t>
      </w:r>
      <w:proofErr w:type="spellEnd"/>
      <w:r w:rsidR="009D270C">
        <w:rPr>
          <w:lang w:val="en-US"/>
        </w:rPr>
        <w:t xml:space="preserve"> </w:t>
      </w:r>
      <w:proofErr w:type="spellStart"/>
      <w:r w:rsidR="009D270C">
        <w:rPr>
          <w:lang w:val="en-US"/>
        </w:rPr>
        <w:t>terhadap</w:t>
      </w:r>
      <w:proofErr w:type="spellEnd"/>
      <w:r w:rsidR="009D270C">
        <w:rPr>
          <w:lang w:val="en-US"/>
        </w:rPr>
        <w:t xml:space="preserve"> </w:t>
      </w:r>
      <w:proofErr w:type="spellStart"/>
      <w:r w:rsidR="009D270C">
        <w:rPr>
          <w:lang w:val="en-US"/>
        </w:rPr>
        <w:t>berita</w:t>
      </w:r>
      <w:proofErr w:type="spellEnd"/>
      <w:r w:rsidR="009D270C">
        <w:rPr>
          <w:lang w:val="en-US"/>
        </w:rPr>
        <w:t xml:space="preserve"> </w:t>
      </w:r>
      <w:proofErr w:type="spellStart"/>
      <w:r w:rsidR="009D270C">
        <w:rPr>
          <w:lang w:val="en-US"/>
        </w:rPr>
        <w:t>nasional</w:t>
      </w:r>
      <w:proofErr w:type="spellEnd"/>
      <w:r w:rsidR="009D270C">
        <w:rPr>
          <w:lang w:val="en-US"/>
        </w:rPr>
        <w:t xml:space="preserve">, </w:t>
      </w:r>
      <w:proofErr w:type="spellStart"/>
      <w:r w:rsidR="009D270C">
        <w:rPr>
          <w:lang w:val="en-US"/>
        </w:rPr>
        <w:t>internasional</w:t>
      </w:r>
      <w:proofErr w:type="spellEnd"/>
      <w:r w:rsidR="009D270C">
        <w:rPr>
          <w:lang w:val="en-US"/>
        </w:rPr>
        <w:t xml:space="preserve">, </w:t>
      </w:r>
      <w:proofErr w:type="spellStart"/>
      <w:r w:rsidR="009D270C">
        <w:rPr>
          <w:lang w:val="en-US"/>
        </w:rPr>
        <w:t>politik</w:t>
      </w:r>
      <w:proofErr w:type="spellEnd"/>
      <w:r w:rsidR="009D270C">
        <w:rPr>
          <w:lang w:val="en-US"/>
        </w:rPr>
        <w:t xml:space="preserve">, </w:t>
      </w:r>
      <w:proofErr w:type="spellStart"/>
      <w:r w:rsidR="009D270C" w:rsidRPr="007D637E">
        <w:rPr>
          <w:lang w:val="en-US"/>
        </w:rPr>
        <w:t>olahraga</w:t>
      </w:r>
      <w:proofErr w:type="spellEnd"/>
      <w:r w:rsidR="009D270C">
        <w:rPr>
          <w:lang w:val="en-US"/>
        </w:rPr>
        <w:t xml:space="preserve"> dan </w:t>
      </w:r>
      <w:proofErr w:type="spellStart"/>
      <w:r w:rsidR="009D270C">
        <w:rPr>
          <w:lang w:val="en-US"/>
        </w:rPr>
        <w:t>Liputan</w:t>
      </w:r>
      <w:proofErr w:type="spellEnd"/>
      <w:r w:rsidR="009D270C">
        <w:rPr>
          <w:lang w:val="en-US"/>
        </w:rPr>
        <w:t xml:space="preserve"> 6 </w:t>
      </w:r>
      <w:r w:rsidR="005F5C25">
        <w:rPr>
          <w:lang w:val="en-US"/>
        </w:rPr>
        <w:t xml:space="preserve">memiliki </w:t>
      </w:r>
      <w:proofErr w:type="spellStart"/>
      <w:r w:rsidR="005F5C25">
        <w:rPr>
          <w:lang w:val="en-US"/>
        </w:rPr>
        <w:t>beberapa</w:t>
      </w:r>
      <w:proofErr w:type="spellEnd"/>
      <w:r w:rsidR="005F5C25">
        <w:rPr>
          <w:lang w:val="en-US"/>
        </w:rPr>
        <w:t xml:space="preserve"> </w:t>
      </w:r>
      <w:proofErr w:type="spellStart"/>
      <w:r w:rsidR="005F5C25">
        <w:rPr>
          <w:lang w:val="en-US"/>
        </w:rPr>
        <w:t>fokus</w:t>
      </w:r>
      <w:proofErr w:type="spellEnd"/>
      <w:r w:rsidR="005F5C25">
        <w:rPr>
          <w:lang w:val="en-US"/>
        </w:rPr>
        <w:t xml:space="preserve"> </w:t>
      </w:r>
      <w:proofErr w:type="spellStart"/>
      <w:r w:rsidR="005F5C25">
        <w:rPr>
          <w:lang w:val="en-US"/>
        </w:rPr>
        <w:t>berita</w:t>
      </w:r>
      <w:proofErr w:type="spellEnd"/>
      <w:r w:rsidR="005F5C25">
        <w:rPr>
          <w:lang w:val="en-US"/>
        </w:rPr>
        <w:t xml:space="preserve"> yang </w:t>
      </w:r>
      <w:proofErr w:type="spellStart"/>
      <w:r w:rsidR="005F5C25">
        <w:rPr>
          <w:lang w:val="en-US"/>
        </w:rPr>
        <w:t>khusus</w:t>
      </w:r>
      <w:proofErr w:type="spellEnd"/>
      <w:r w:rsidR="005F5C25">
        <w:rPr>
          <w:lang w:val="en-US"/>
        </w:rPr>
        <w:t xml:space="preserve"> </w:t>
      </w:r>
      <w:proofErr w:type="spellStart"/>
      <w:r w:rsidR="005F5C25">
        <w:rPr>
          <w:lang w:val="en-US"/>
        </w:rPr>
        <w:t>seperti</w:t>
      </w:r>
      <w:proofErr w:type="spellEnd"/>
      <w:r w:rsidR="005F5C25">
        <w:rPr>
          <w:lang w:val="en-US"/>
        </w:rPr>
        <w:t xml:space="preserve"> </w:t>
      </w:r>
      <w:proofErr w:type="spellStart"/>
      <w:r w:rsidR="005F5C25">
        <w:rPr>
          <w:lang w:val="en-US"/>
        </w:rPr>
        <w:t>meskipun</w:t>
      </w:r>
      <w:proofErr w:type="spellEnd"/>
      <w:r w:rsidR="005F5C25">
        <w:rPr>
          <w:lang w:val="en-US"/>
        </w:rPr>
        <w:t xml:space="preserve"> </w:t>
      </w:r>
      <w:proofErr w:type="spellStart"/>
      <w:r w:rsidR="005F5C25">
        <w:rPr>
          <w:lang w:val="en-US"/>
        </w:rPr>
        <w:t>ada</w:t>
      </w:r>
      <w:proofErr w:type="spellEnd"/>
      <w:r w:rsidR="005F5C25">
        <w:rPr>
          <w:lang w:val="en-US"/>
        </w:rPr>
        <w:t xml:space="preserve"> </w:t>
      </w:r>
      <w:proofErr w:type="spellStart"/>
      <w:r w:rsidR="005F5C25">
        <w:rPr>
          <w:lang w:val="en-US"/>
        </w:rPr>
        <w:t>jenis</w:t>
      </w:r>
      <w:proofErr w:type="spellEnd"/>
      <w:r w:rsidR="005F5C25">
        <w:rPr>
          <w:lang w:val="en-US"/>
        </w:rPr>
        <w:t xml:space="preserve"> </w:t>
      </w:r>
      <w:proofErr w:type="spellStart"/>
      <w:r w:rsidR="005F5C25">
        <w:rPr>
          <w:lang w:val="en-US"/>
        </w:rPr>
        <w:t>berita</w:t>
      </w:r>
      <w:proofErr w:type="spellEnd"/>
      <w:r w:rsidR="005F5C25">
        <w:rPr>
          <w:lang w:val="en-US"/>
        </w:rPr>
        <w:t xml:space="preserve"> </w:t>
      </w:r>
      <w:proofErr w:type="spellStart"/>
      <w:r w:rsidR="005F5C25">
        <w:rPr>
          <w:lang w:val="en-US"/>
        </w:rPr>
        <w:t>bisnis</w:t>
      </w:r>
      <w:proofErr w:type="spellEnd"/>
      <w:r w:rsidR="005F5C25">
        <w:rPr>
          <w:lang w:val="en-US"/>
        </w:rPr>
        <w:t xml:space="preserve">, </w:t>
      </w:r>
      <w:proofErr w:type="spellStart"/>
      <w:r w:rsidR="005F5C25">
        <w:rPr>
          <w:lang w:val="en-US"/>
        </w:rPr>
        <w:t>terdapat</w:t>
      </w:r>
      <w:proofErr w:type="spellEnd"/>
      <w:r w:rsidR="005F5C25">
        <w:rPr>
          <w:lang w:val="en-US"/>
        </w:rPr>
        <w:t xml:space="preserve"> juga </w:t>
      </w:r>
      <w:proofErr w:type="spellStart"/>
      <w:r w:rsidR="005F5C25">
        <w:rPr>
          <w:lang w:val="en-US"/>
        </w:rPr>
        <w:t>bagian</w:t>
      </w:r>
      <w:proofErr w:type="spellEnd"/>
      <w:r w:rsidR="005F5C25">
        <w:rPr>
          <w:lang w:val="en-US"/>
        </w:rPr>
        <w:t xml:space="preserve"> yang </w:t>
      </w:r>
      <w:proofErr w:type="spellStart"/>
      <w:r w:rsidR="005F5C25">
        <w:rPr>
          <w:lang w:val="en-US"/>
        </w:rPr>
        <w:t>fokus</w:t>
      </w:r>
      <w:proofErr w:type="spellEnd"/>
      <w:r w:rsidR="005F5C25">
        <w:rPr>
          <w:lang w:val="en-US"/>
        </w:rPr>
        <w:t xml:space="preserve"> </w:t>
      </w:r>
      <w:proofErr w:type="spellStart"/>
      <w:r w:rsidR="005F5C25">
        <w:rPr>
          <w:lang w:val="en-US"/>
        </w:rPr>
        <w:t>terhadap</w:t>
      </w:r>
      <w:proofErr w:type="spellEnd"/>
      <w:r w:rsidR="005F5C25">
        <w:rPr>
          <w:lang w:val="en-US"/>
        </w:rPr>
        <w:t xml:space="preserve"> </w:t>
      </w:r>
      <w:proofErr w:type="spellStart"/>
      <w:r w:rsidR="005F5C25">
        <w:rPr>
          <w:lang w:val="en-US"/>
        </w:rPr>
        <w:t>berita</w:t>
      </w:r>
      <w:proofErr w:type="spellEnd"/>
      <w:r w:rsidR="005F5C25">
        <w:rPr>
          <w:lang w:val="en-US"/>
        </w:rPr>
        <w:t xml:space="preserve"> </w:t>
      </w:r>
      <w:r w:rsidR="005F5C25">
        <w:rPr>
          <w:i/>
          <w:iCs/>
          <w:lang w:val="en-US"/>
        </w:rPr>
        <w:t>cryptocurrency</w:t>
      </w:r>
      <w:r w:rsidR="005F5C25">
        <w:rPr>
          <w:lang w:val="en-US"/>
        </w:rPr>
        <w:t xml:space="preserve">, </w:t>
      </w:r>
      <w:proofErr w:type="spellStart"/>
      <w:r w:rsidR="005F5C25">
        <w:rPr>
          <w:lang w:val="en-US"/>
        </w:rPr>
        <w:t>saham</w:t>
      </w:r>
      <w:proofErr w:type="spellEnd"/>
      <w:r w:rsidR="005F5C25">
        <w:rPr>
          <w:lang w:val="en-US"/>
        </w:rPr>
        <w:t xml:space="preserve">, </w:t>
      </w:r>
      <w:proofErr w:type="spellStart"/>
      <w:r w:rsidR="005F5C25">
        <w:rPr>
          <w:lang w:val="en-US"/>
        </w:rPr>
        <w:t>adapun</w:t>
      </w:r>
      <w:proofErr w:type="spellEnd"/>
      <w:r w:rsidR="005F5C25">
        <w:rPr>
          <w:lang w:val="en-US"/>
        </w:rPr>
        <w:t xml:space="preserve"> </w:t>
      </w:r>
      <w:proofErr w:type="spellStart"/>
      <w:r w:rsidR="005F5C25">
        <w:rPr>
          <w:lang w:val="en-US"/>
        </w:rPr>
        <w:t>bagian</w:t>
      </w:r>
      <w:proofErr w:type="spellEnd"/>
      <w:r w:rsidR="005F5C25">
        <w:rPr>
          <w:lang w:val="en-US"/>
        </w:rPr>
        <w:t xml:space="preserve"> </w:t>
      </w:r>
      <w:proofErr w:type="spellStart"/>
      <w:r w:rsidR="005F5C25">
        <w:rPr>
          <w:lang w:val="en-US"/>
        </w:rPr>
        <w:t>berita</w:t>
      </w:r>
      <w:proofErr w:type="spellEnd"/>
      <w:r w:rsidR="005F5C25">
        <w:rPr>
          <w:lang w:val="en-US"/>
        </w:rPr>
        <w:t xml:space="preserve"> untuk </w:t>
      </w:r>
      <w:proofErr w:type="spellStart"/>
      <w:r w:rsidR="005F5C25">
        <w:rPr>
          <w:lang w:val="en-US"/>
        </w:rPr>
        <w:t>foto</w:t>
      </w:r>
      <w:proofErr w:type="spellEnd"/>
      <w:r w:rsidR="005F5C25">
        <w:rPr>
          <w:lang w:val="en-US"/>
        </w:rPr>
        <w:t xml:space="preserve">. </w:t>
      </w:r>
    </w:p>
    <w:p w14:paraId="3570F4B8" w14:textId="769EEB32" w:rsidR="0078657A" w:rsidRDefault="00617674" w:rsidP="0078657A">
      <w:pPr>
        <w:rPr>
          <w:lang w:val="en-US"/>
        </w:rPr>
      </w:pPr>
      <w:r>
        <w:rPr>
          <w:lang w:val="en-US"/>
        </w:rPr>
        <w:t xml:space="preserve">Total </w:t>
      </w:r>
      <w:proofErr w:type="spellStart"/>
      <w:r>
        <w:rPr>
          <w:lang w:val="en-US"/>
        </w:rPr>
        <w:t>berita</w:t>
      </w:r>
      <w:proofErr w:type="spellEnd"/>
      <w:r>
        <w:rPr>
          <w:lang w:val="en-US"/>
        </w:rPr>
        <w:t xml:space="preserve"> yang </w:t>
      </w:r>
      <w:proofErr w:type="spellStart"/>
      <w:r>
        <w:rPr>
          <w:lang w:val="en-US"/>
        </w:rPr>
        <w:t>diambil</w:t>
      </w:r>
      <w:proofErr w:type="spellEnd"/>
      <w:r>
        <w:rPr>
          <w:lang w:val="en-US"/>
        </w:rPr>
        <w:t xml:space="preserve"> </w:t>
      </w:r>
      <w:proofErr w:type="spellStart"/>
      <w:r>
        <w:rPr>
          <w:lang w:val="en-US"/>
        </w:rPr>
        <w:t>adalah</w:t>
      </w:r>
      <w:proofErr w:type="spellEnd"/>
      <w:r>
        <w:rPr>
          <w:lang w:val="en-US"/>
        </w:rPr>
        <w:t xml:space="preserve"> 2000 </w:t>
      </w:r>
      <w:proofErr w:type="spellStart"/>
      <w:r>
        <w:rPr>
          <w:lang w:val="en-US"/>
        </w:rPr>
        <w:t>berita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website dan </w:t>
      </w:r>
      <w:proofErr w:type="spellStart"/>
      <w:r w:rsidR="00C12314">
        <w:rPr>
          <w:lang w:val="en-US"/>
        </w:rPr>
        <w:t>pembagian</w:t>
      </w:r>
      <w:proofErr w:type="spellEnd"/>
      <w:r w:rsidR="00C12314">
        <w:rPr>
          <w:lang w:val="en-US"/>
        </w:rPr>
        <w:t xml:space="preserve"> </w:t>
      </w:r>
      <w:proofErr w:type="spellStart"/>
      <w:r>
        <w:rPr>
          <w:lang w:val="en-US"/>
        </w:rPr>
        <w:t>dibagi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kebutuhan</w:t>
      </w:r>
      <w:proofErr w:type="spellEnd"/>
      <w:r>
        <w:rPr>
          <w:lang w:val="en-US"/>
        </w:rPr>
        <w:t xml:space="preserve"> masing-masing </w:t>
      </w:r>
      <w:proofErr w:type="spellStart"/>
      <w:r>
        <w:rPr>
          <w:lang w:val="en-US"/>
        </w:rPr>
        <w:t>tiap</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sidR="00C12314">
        <w:rPr>
          <w:lang w:val="en-US"/>
        </w:rPr>
        <w:t>contohnya</w:t>
      </w:r>
      <w:proofErr w:type="spellEnd"/>
      <w:r w:rsidR="00C12314">
        <w:rPr>
          <w:lang w:val="en-US"/>
        </w:rPr>
        <w:t xml:space="preserve"> </w:t>
      </w:r>
      <w:r>
        <w:rPr>
          <w:lang w:val="en-US"/>
        </w:rPr>
        <w:t xml:space="preserve">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Amelinda</w:t>
      </w:r>
      <w:proofErr w:type="spellEnd"/>
      <w:r>
        <w:rPr>
          <w:lang w:val="en-US"/>
        </w:rPr>
        <w:t xml:space="preserve"> </w:t>
      </w:r>
      <w:proofErr w:type="spellStart"/>
      <w:r w:rsidR="00C12314">
        <w:rPr>
          <w:lang w:val="en-US"/>
        </w:rPr>
        <w:t>pembagian</w:t>
      </w:r>
      <w:proofErr w:type="spellEnd"/>
      <w:r w:rsidR="00C12314">
        <w:rPr>
          <w:lang w:val="en-US"/>
        </w:rPr>
        <w:t xml:space="preserve"> training dan test </w:t>
      </w:r>
      <w:proofErr w:type="spellStart"/>
      <w:r w:rsidR="00C12314">
        <w:rPr>
          <w:lang w:val="en-US"/>
        </w:rPr>
        <w:t>bergantung</w:t>
      </w:r>
      <w:proofErr w:type="spellEnd"/>
      <w:r w:rsidR="00C12314">
        <w:rPr>
          <w:lang w:val="en-US"/>
        </w:rPr>
        <w:t xml:space="preserve"> pada </w:t>
      </w:r>
      <w:proofErr w:type="spellStart"/>
      <w:r w:rsidR="00C12314">
        <w:rPr>
          <w:lang w:val="en-US"/>
        </w:rPr>
        <w:t>kasus</w:t>
      </w:r>
      <w:proofErr w:type="spellEnd"/>
      <w:r w:rsidR="00C12314">
        <w:rPr>
          <w:lang w:val="en-US"/>
        </w:rPr>
        <w:t xml:space="preserve"> uji </w:t>
      </w:r>
      <w:proofErr w:type="spellStart"/>
      <w:r w:rsidR="00C12314">
        <w:rPr>
          <w:lang w:val="en-US"/>
        </w:rPr>
        <w:t>coba</w:t>
      </w:r>
      <w:proofErr w:type="spellEnd"/>
      <w:r w:rsidR="00113D6E">
        <w:rPr>
          <w:lang w:val="en-US"/>
        </w:rPr>
        <w:t>)</w:t>
      </w:r>
      <w:r w:rsidR="005F6E54">
        <w:rPr>
          <w:lang w:val="en-US"/>
        </w:rPr>
        <w:t xml:space="preserve">. Untuk </w:t>
      </w:r>
      <w:proofErr w:type="spellStart"/>
      <w:r w:rsidR="005F6E54">
        <w:rPr>
          <w:lang w:val="en-US"/>
        </w:rPr>
        <w:t>tugas</w:t>
      </w:r>
      <w:proofErr w:type="spellEnd"/>
      <w:r w:rsidR="005F6E54">
        <w:rPr>
          <w:lang w:val="en-US"/>
        </w:rPr>
        <w:t xml:space="preserve"> </w:t>
      </w:r>
      <w:proofErr w:type="spellStart"/>
      <w:r w:rsidR="005F6E54">
        <w:rPr>
          <w:lang w:val="en-US"/>
        </w:rPr>
        <w:t>akhir</w:t>
      </w:r>
      <w:proofErr w:type="spellEnd"/>
      <w:r w:rsidR="005F6E54">
        <w:rPr>
          <w:lang w:val="en-US"/>
        </w:rPr>
        <w:t xml:space="preserve"> </w:t>
      </w:r>
      <w:proofErr w:type="spellStart"/>
      <w:r w:rsidR="005F6E54">
        <w:rPr>
          <w:lang w:val="en-US"/>
        </w:rPr>
        <w:t>ini</w:t>
      </w:r>
      <w:proofErr w:type="spellEnd"/>
      <w:r w:rsidR="005F6E54">
        <w:rPr>
          <w:lang w:val="en-US"/>
        </w:rPr>
        <w:t xml:space="preserve"> </w:t>
      </w:r>
      <w:proofErr w:type="spellStart"/>
      <w:r w:rsidR="005F6E54">
        <w:rPr>
          <w:lang w:val="en-US"/>
        </w:rPr>
        <w:t>pembagian</w:t>
      </w:r>
      <w:proofErr w:type="spellEnd"/>
      <w:r w:rsidR="005F6E54">
        <w:rPr>
          <w:lang w:val="en-US"/>
        </w:rPr>
        <w:t xml:space="preserve"> dataset </w:t>
      </w:r>
      <w:proofErr w:type="spellStart"/>
      <w:r w:rsidR="005F6E54">
        <w:rPr>
          <w:lang w:val="en-US"/>
        </w:rPr>
        <w:t>akan</w:t>
      </w:r>
      <w:proofErr w:type="spellEnd"/>
      <w:r w:rsidR="005F6E54">
        <w:rPr>
          <w:lang w:val="en-US"/>
        </w:rPr>
        <w:t xml:space="preserve"> </w:t>
      </w:r>
      <w:proofErr w:type="spellStart"/>
      <w:r w:rsidR="00A92851">
        <w:rPr>
          <w:lang w:val="en-US"/>
        </w:rPr>
        <w:t>dibagi</w:t>
      </w:r>
      <w:proofErr w:type="spellEnd"/>
      <w:r w:rsidR="00A92851">
        <w:rPr>
          <w:lang w:val="en-US"/>
        </w:rPr>
        <w:t xml:space="preserve"> </w:t>
      </w:r>
      <w:proofErr w:type="spellStart"/>
      <w:r w:rsidR="00A92851">
        <w:rPr>
          <w:lang w:val="en-US"/>
        </w:rPr>
        <w:t>dalam</w:t>
      </w:r>
      <w:proofErr w:type="spellEnd"/>
      <w:r w:rsidR="00A92851">
        <w:rPr>
          <w:lang w:val="en-US"/>
        </w:rPr>
        <w:t xml:space="preserve"> </w:t>
      </w:r>
      <w:proofErr w:type="spellStart"/>
      <w:r w:rsidR="00A92851">
        <w:rPr>
          <w:lang w:val="en-US"/>
        </w:rPr>
        <w:t>persentase</w:t>
      </w:r>
      <w:proofErr w:type="spellEnd"/>
      <w:r w:rsidR="00A92851">
        <w:rPr>
          <w:lang w:val="en-US"/>
        </w:rPr>
        <w:t xml:space="preserve"> 90 untuk training </w:t>
      </w:r>
      <w:r w:rsidR="006D1437">
        <w:rPr>
          <w:lang w:val="en-US"/>
        </w:rPr>
        <w:t xml:space="preserve">dan development </w:t>
      </w:r>
      <w:r w:rsidR="00A92851">
        <w:rPr>
          <w:lang w:val="en-US"/>
        </w:rPr>
        <w:t xml:space="preserve">dan </w:t>
      </w:r>
      <w:proofErr w:type="spellStart"/>
      <w:r w:rsidR="00A92851">
        <w:rPr>
          <w:lang w:val="en-US"/>
        </w:rPr>
        <w:t>presentase</w:t>
      </w:r>
      <w:proofErr w:type="spellEnd"/>
      <w:r w:rsidR="00A92851">
        <w:rPr>
          <w:lang w:val="en-US"/>
        </w:rPr>
        <w:t xml:space="preserve"> 10 untuk testing</w:t>
      </w:r>
      <w:r w:rsidR="00C250F0">
        <w:rPr>
          <w:lang w:val="en-US"/>
        </w:rPr>
        <w:t xml:space="preserve">. </w:t>
      </w:r>
      <w:proofErr w:type="spellStart"/>
      <w:r w:rsidR="00C250F0">
        <w:rPr>
          <w:lang w:val="en-US"/>
        </w:rPr>
        <w:t>S</w:t>
      </w:r>
      <w:r w:rsidR="001F5F69">
        <w:rPr>
          <w:lang w:val="en-US"/>
        </w:rPr>
        <w:t>pe</w:t>
      </w:r>
      <w:r w:rsidR="00C250F0">
        <w:rPr>
          <w:lang w:val="en-US"/>
        </w:rPr>
        <w:t>sifikasi</w:t>
      </w:r>
      <w:proofErr w:type="spellEnd"/>
      <w:r w:rsidR="00C250F0">
        <w:rPr>
          <w:lang w:val="en-US"/>
        </w:rPr>
        <w:t xml:space="preserve"> detail </w:t>
      </w:r>
      <w:proofErr w:type="spellStart"/>
      <w:r w:rsidR="00C250F0">
        <w:rPr>
          <w:lang w:val="en-US"/>
        </w:rPr>
        <w:t>mengenai</w:t>
      </w:r>
      <w:proofErr w:type="spellEnd"/>
      <w:r w:rsidR="00C250F0">
        <w:rPr>
          <w:lang w:val="en-US"/>
        </w:rPr>
        <w:t xml:space="preserve"> </w:t>
      </w:r>
      <w:proofErr w:type="spellStart"/>
      <w:r w:rsidR="00C250F0">
        <w:rPr>
          <w:lang w:val="en-US"/>
        </w:rPr>
        <w:t>pembagian</w:t>
      </w:r>
      <w:proofErr w:type="spellEnd"/>
      <w:r w:rsidR="00C250F0">
        <w:rPr>
          <w:lang w:val="en-US"/>
        </w:rPr>
        <w:t xml:space="preserve"> dataset </w:t>
      </w:r>
      <w:proofErr w:type="spellStart"/>
      <w:r w:rsidR="00C250F0">
        <w:rPr>
          <w:lang w:val="en-US"/>
        </w:rPr>
        <w:t>akan</w:t>
      </w:r>
      <w:proofErr w:type="spellEnd"/>
      <w:r w:rsidR="00C250F0">
        <w:rPr>
          <w:lang w:val="en-US"/>
        </w:rPr>
        <w:t xml:space="preserve"> </w:t>
      </w:r>
      <w:proofErr w:type="spellStart"/>
      <w:r w:rsidR="00C250F0">
        <w:rPr>
          <w:lang w:val="en-US"/>
        </w:rPr>
        <w:t>dibahas</w:t>
      </w:r>
      <w:proofErr w:type="spellEnd"/>
      <w:r w:rsidR="00C250F0">
        <w:rPr>
          <w:lang w:val="en-US"/>
        </w:rPr>
        <w:t xml:space="preserve"> pada </w:t>
      </w:r>
      <w:proofErr w:type="spellStart"/>
      <w:r w:rsidR="00C250F0">
        <w:rPr>
          <w:lang w:val="en-US"/>
        </w:rPr>
        <w:t>subbab</w:t>
      </w:r>
      <w:proofErr w:type="spellEnd"/>
      <w:r w:rsidR="00C250F0">
        <w:rPr>
          <w:lang w:val="en-US"/>
        </w:rPr>
        <w:t xml:space="preserve"> </w:t>
      </w:r>
      <w:proofErr w:type="spellStart"/>
      <w:r w:rsidR="00C250F0">
        <w:rPr>
          <w:lang w:val="en-US"/>
        </w:rPr>
        <w:t>berikut</w:t>
      </w:r>
      <w:proofErr w:type="spellEnd"/>
      <w:r w:rsidR="00C250F0">
        <w:rPr>
          <w:lang w:val="en-US"/>
        </w:rPr>
        <w:t xml:space="preserve"> </w:t>
      </w:r>
      <w:proofErr w:type="spellStart"/>
      <w:r w:rsidR="00C250F0">
        <w:rPr>
          <w:lang w:val="en-US"/>
        </w:rPr>
        <w:t>ini</w:t>
      </w:r>
      <w:proofErr w:type="spellEnd"/>
      <w:r w:rsidR="00C250F0">
        <w:rPr>
          <w:lang w:val="en-US"/>
        </w:rPr>
        <w:t xml:space="preserve">. </w:t>
      </w:r>
    </w:p>
    <w:p w14:paraId="49B1C5FD" w14:textId="2CCB803B" w:rsidR="00FA6F60" w:rsidRPr="00FB38CB" w:rsidRDefault="00520963" w:rsidP="0078657A">
      <w:pPr>
        <w:rPr>
          <w:lang w:val="en-US"/>
        </w:rPr>
      </w:pPr>
      <w:proofErr w:type="spellStart"/>
      <w:r>
        <w:rPr>
          <w:lang w:val="en-US"/>
        </w:rPr>
        <w:t>Pengambilan</w:t>
      </w:r>
      <w:proofErr w:type="spellEnd"/>
      <w:r>
        <w:rPr>
          <w:lang w:val="en-US"/>
        </w:rPr>
        <w:t xml:space="preserve"> dataset </w:t>
      </w:r>
      <w:proofErr w:type="spellStart"/>
      <w:r>
        <w:rPr>
          <w:lang w:val="en-US"/>
        </w:rPr>
        <w:t>dari</w:t>
      </w:r>
      <w:proofErr w:type="spellEnd"/>
      <w:r>
        <w:rPr>
          <w:lang w:val="en-US"/>
        </w:rPr>
        <w:t xml:space="preserve"> </w:t>
      </w:r>
      <w:proofErr w:type="spellStart"/>
      <w:r>
        <w:rPr>
          <w:lang w:val="en-US"/>
        </w:rPr>
        <w:t>tiap</w:t>
      </w:r>
      <w:proofErr w:type="spellEnd"/>
      <w:r>
        <w:rPr>
          <w:lang w:val="en-US"/>
        </w:rPr>
        <w:t xml:space="preserve"> website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Amelinda</w:t>
      </w:r>
      <w:proofErr w:type="spellEnd"/>
      <w:r>
        <w:rPr>
          <w:lang w:val="en-US"/>
        </w:rPr>
        <w:t xml:space="preserve"> </w:t>
      </w:r>
      <w:proofErr w:type="spellStart"/>
      <w:r>
        <w:rPr>
          <w:lang w:val="en-US"/>
        </w:rPr>
        <w:t>menggunakan</w:t>
      </w:r>
      <w:proofErr w:type="spellEnd"/>
      <w:r>
        <w:rPr>
          <w:lang w:val="en-US"/>
        </w:rPr>
        <w:t xml:space="preserve"> library crawler </w:t>
      </w:r>
      <w:proofErr w:type="spellStart"/>
      <w:r>
        <w:rPr>
          <w:lang w:val="en-US"/>
        </w:rPr>
        <w:t>bahasa</w:t>
      </w:r>
      <w:proofErr w:type="spellEnd"/>
      <w:r>
        <w:rPr>
          <w:lang w:val="en-US"/>
        </w:rPr>
        <w:t xml:space="preserve"> </w:t>
      </w:r>
      <w:proofErr w:type="spellStart"/>
      <w:r>
        <w:rPr>
          <w:lang w:val="en-US"/>
        </w:rPr>
        <w:t>pemrogramman</w:t>
      </w:r>
      <w:proofErr w:type="spellEnd"/>
      <w:r>
        <w:rPr>
          <w:lang w:val="en-US"/>
        </w:rPr>
        <w:t xml:space="preserve"> Python </w:t>
      </w:r>
      <w:proofErr w:type="spellStart"/>
      <w:r>
        <w:rPr>
          <w:lang w:val="en-US"/>
        </w:rPr>
        <w:t>bernama</w:t>
      </w:r>
      <w:proofErr w:type="spellEnd"/>
      <w:r>
        <w:rPr>
          <w:lang w:val="en-US"/>
        </w:rPr>
        <w:t xml:space="preserve"> Beautiful Soup. </w:t>
      </w:r>
      <w:proofErr w:type="spellStart"/>
      <w:r w:rsidR="003A5681">
        <w:rPr>
          <w:lang w:val="en-US"/>
        </w:rPr>
        <w:t>Secara</w:t>
      </w:r>
      <w:proofErr w:type="spellEnd"/>
      <w:r w:rsidR="003A5681">
        <w:rPr>
          <w:lang w:val="en-US"/>
        </w:rPr>
        <w:t xml:space="preserve"> </w:t>
      </w:r>
      <w:proofErr w:type="spellStart"/>
      <w:r w:rsidR="003A5681">
        <w:rPr>
          <w:lang w:val="en-US"/>
        </w:rPr>
        <w:t>singkat</w:t>
      </w:r>
      <w:proofErr w:type="spellEnd"/>
      <w:r w:rsidR="003A5681">
        <w:rPr>
          <w:lang w:val="en-US"/>
        </w:rPr>
        <w:t xml:space="preserve">, </w:t>
      </w:r>
      <w:proofErr w:type="spellStart"/>
      <w:r w:rsidR="003A5681">
        <w:rPr>
          <w:lang w:val="en-US"/>
        </w:rPr>
        <w:t>cara</w:t>
      </w:r>
      <w:proofErr w:type="spellEnd"/>
      <w:r w:rsidR="003A5681">
        <w:rPr>
          <w:lang w:val="en-US"/>
        </w:rPr>
        <w:t xml:space="preserve"> library </w:t>
      </w:r>
      <w:proofErr w:type="spellStart"/>
      <w:r w:rsidR="003A5681">
        <w:rPr>
          <w:lang w:val="en-US"/>
        </w:rPr>
        <w:t>tersebut</w:t>
      </w:r>
      <w:proofErr w:type="spellEnd"/>
      <w:r w:rsidR="003A5681">
        <w:rPr>
          <w:lang w:val="en-US"/>
        </w:rPr>
        <w:t xml:space="preserve"> </w:t>
      </w:r>
      <w:proofErr w:type="spellStart"/>
      <w:r w:rsidR="003A5681">
        <w:rPr>
          <w:lang w:val="en-US"/>
        </w:rPr>
        <w:t>mengambil</w:t>
      </w:r>
      <w:proofErr w:type="spellEnd"/>
      <w:r w:rsidR="003A5681">
        <w:rPr>
          <w:lang w:val="en-US"/>
        </w:rPr>
        <w:t xml:space="preserve"> data </w:t>
      </w:r>
      <w:proofErr w:type="spellStart"/>
      <w:r w:rsidR="003A5681">
        <w:rPr>
          <w:lang w:val="en-US"/>
        </w:rPr>
        <w:t>dengan</w:t>
      </w:r>
      <w:proofErr w:type="spellEnd"/>
      <w:r w:rsidR="003A5681">
        <w:rPr>
          <w:lang w:val="en-US"/>
        </w:rPr>
        <w:t xml:space="preserve"> library </w:t>
      </w:r>
      <w:proofErr w:type="spellStart"/>
      <w:r w:rsidR="003A5681">
        <w:rPr>
          <w:lang w:val="en-US"/>
        </w:rPr>
        <w:t>ini</w:t>
      </w:r>
      <w:proofErr w:type="spellEnd"/>
      <w:r w:rsidR="003A5681">
        <w:rPr>
          <w:lang w:val="en-US"/>
        </w:rPr>
        <w:t xml:space="preserve"> </w:t>
      </w:r>
      <w:proofErr w:type="spellStart"/>
      <w:r w:rsidR="003A5681">
        <w:rPr>
          <w:lang w:val="en-US"/>
        </w:rPr>
        <w:t>adalah</w:t>
      </w:r>
      <w:proofErr w:type="spellEnd"/>
      <w:r w:rsidR="003A5681">
        <w:rPr>
          <w:lang w:val="en-US"/>
        </w:rPr>
        <w:t xml:space="preserve"> </w:t>
      </w:r>
      <w:proofErr w:type="spellStart"/>
      <w:r w:rsidR="003A5681">
        <w:rPr>
          <w:lang w:val="en-US"/>
        </w:rPr>
        <w:t>melihat</w:t>
      </w:r>
      <w:proofErr w:type="spellEnd"/>
      <w:r w:rsidR="003A5681">
        <w:rPr>
          <w:lang w:val="en-US"/>
        </w:rPr>
        <w:t xml:space="preserve"> </w:t>
      </w:r>
      <w:proofErr w:type="spellStart"/>
      <w:r w:rsidR="003A5681">
        <w:rPr>
          <w:lang w:val="en-US"/>
        </w:rPr>
        <w:t>struktur</w:t>
      </w:r>
      <w:proofErr w:type="spellEnd"/>
      <w:r w:rsidR="003A5681">
        <w:rPr>
          <w:lang w:val="en-US"/>
        </w:rPr>
        <w:t xml:space="preserve"> HTML </w:t>
      </w:r>
      <w:proofErr w:type="spellStart"/>
      <w:r w:rsidR="003A5681">
        <w:rPr>
          <w:lang w:val="en-US"/>
        </w:rPr>
        <w:t>dari</w:t>
      </w:r>
      <w:proofErr w:type="spellEnd"/>
      <w:r w:rsidR="003A5681">
        <w:rPr>
          <w:lang w:val="en-US"/>
        </w:rPr>
        <w:t xml:space="preserve"> </w:t>
      </w:r>
      <w:proofErr w:type="spellStart"/>
      <w:r w:rsidR="003A5681">
        <w:rPr>
          <w:lang w:val="en-US"/>
        </w:rPr>
        <w:t>halaman</w:t>
      </w:r>
      <w:proofErr w:type="spellEnd"/>
      <w:r w:rsidR="003A5681">
        <w:rPr>
          <w:lang w:val="en-US"/>
        </w:rPr>
        <w:t xml:space="preserve"> web </w:t>
      </w:r>
      <w:r w:rsidR="00675DCD">
        <w:rPr>
          <w:lang w:val="en-US"/>
        </w:rPr>
        <w:t xml:space="preserve">yang </w:t>
      </w:r>
      <w:proofErr w:type="spellStart"/>
      <w:r w:rsidR="00675DCD">
        <w:rPr>
          <w:lang w:val="en-US"/>
        </w:rPr>
        <w:t>diminta</w:t>
      </w:r>
      <w:proofErr w:type="spellEnd"/>
      <w:r w:rsidR="00675DCD">
        <w:rPr>
          <w:lang w:val="en-US"/>
        </w:rPr>
        <w:t xml:space="preserve">. </w:t>
      </w:r>
      <w:r w:rsidR="00E20065">
        <w:rPr>
          <w:lang w:val="en-US"/>
        </w:rPr>
        <w:t xml:space="preserve">Alur program crawler yang </w:t>
      </w:r>
      <w:proofErr w:type="spellStart"/>
      <w:r w:rsidR="00E20065">
        <w:rPr>
          <w:lang w:val="en-US"/>
        </w:rPr>
        <w:t>dibuat</w:t>
      </w:r>
      <w:proofErr w:type="spellEnd"/>
      <w:r w:rsidR="00E20065">
        <w:rPr>
          <w:lang w:val="en-US"/>
        </w:rPr>
        <w:t xml:space="preserve"> </w:t>
      </w:r>
      <w:proofErr w:type="spellStart"/>
      <w:r w:rsidR="00E20065">
        <w:rPr>
          <w:lang w:val="en-US"/>
        </w:rPr>
        <w:t>adalah</w:t>
      </w:r>
      <w:proofErr w:type="spellEnd"/>
      <w:r w:rsidR="00E20065">
        <w:rPr>
          <w:lang w:val="en-US"/>
        </w:rPr>
        <w:t xml:space="preserve"> </w:t>
      </w:r>
      <w:proofErr w:type="spellStart"/>
      <w:r w:rsidR="00E20065">
        <w:rPr>
          <w:lang w:val="en-US"/>
        </w:rPr>
        <w:t>mengambil</w:t>
      </w:r>
      <w:proofErr w:type="spellEnd"/>
      <w:r w:rsidR="00E20065">
        <w:rPr>
          <w:lang w:val="en-US"/>
        </w:rPr>
        <w:t xml:space="preserve"> link </w:t>
      </w:r>
      <w:proofErr w:type="spellStart"/>
      <w:r w:rsidR="00E20065">
        <w:rPr>
          <w:lang w:val="en-US"/>
        </w:rPr>
        <w:t>berita</w:t>
      </w:r>
      <w:proofErr w:type="spellEnd"/>
      <w:r w:rsidR="00E20065">
        <w:rPr>
          <w:lang w:val="en-US"/>
        </w:rPr>
        <w:t xml:space="preserve"> </w:t>
      </w:r>
      <w:proofErr w:type="spellStart"/>
      <w:r w:rsidR="00E20065">
        <w:rPr>
          <w:lang w:val="en-US"/>
        </w:rPr>
        <w:t>dari</w:t>
      </w:r>
      <w:proofErr w:type="spellEnd"/>
      <w:r w:rsidR="00E20065">
        <w:rPr>
          <w:lang w:val="en-US"/>
        </w:rPr>
        <w:t xml:space="preserve"> website dan </w:t>
      </w:r>
      <w:proofErr w:type="spellStart"/>
      <w:r w:rsidR="00E20065">
        <w:rPr>
          <w:lang w:val="en-US"/>
        </w:rPr>
        <w:t>dikumpulkan</w:t>
      </w:r>
      <w:proofErr w:type="spellEnd"/>
      <w:r w:rsidR="00E20065">
        <w:rPr>
          <w:lang w:val="en-US"/>
        </w:rPr>
        <w:t xml:space="preserve">. </w:t>
      </w:r>
      <w:proofErr w:type="spellStart"/>
      <w:r w:rsidR="008C1471">
        <w:rPr>
          <w:lang w:val="en-US"/>
        </w:rPr>
        <w:t>Kemudian</w:t>
      </w:r>
      <w:proofErr w:type="spellEnd"/>
      <w:r w:rsidR="008C1471">
        <w:rPr>
          <w:lang w:val="en-US"/>
        </w:rPr>
        <w:t xml:space="preserve"> link </w:t>
      </w:r>
      <w:proofErr w:type="spellStart"/>
      <w:r w:rsidR="008C1471">
        <w:rPr>
          <w:lang w:val="en-US"/>
        </w:rPr>
        <w:t>tersebut</w:t>
      </w:r>
      <w:proofErr w:type="spellEnd"/>
      <w:r w:rsidR="008C1471">
        <w:rPr>
          <w:lang w:val="en-US"/>
        </w:rPr>
        <w:t xml:space="preserve"> </w:t>
      </w:r>
      <w:proofErr w:type="spellStart"/>
      <w:r w:rsidR="008C1471">
        <w:rPr>
          <w:lang w:val="en-US"/>
        </w:rPr>
        <w:t>akan</w:t>
      </w:r>
      <w:proofErr w:type="spellEnd"/>
      <w:r w:rsidR="008C1471">
        <w:rPr>
          <w:lang w:val="en-US"/>
        </w:rPr>
        <w:t xml:space="preserve"> </w:t>
      </w:r>
      <w:proofErr w:type="spellStart"/>
      <w:r w:rsidR="008C1471">
        <w:rPr>
          <w:lang w:val="en-US"/>
        </w:rPr>
        <w:t>diakses</w:t>
      </w:r>
      <w:proofErr w:type="spellEnd"/>
      <w:r w:rsidR="008C1471">
        <w:rPr>
          <w:lang w:val="en-US"/>
        </w:rPr>
        <w:t xml:space="preserve"> dan </w:t>
      </w:r>
      <w:proofErr w:type="spellStart"/>
      <w:r w:rsidR="008C1471">
        <w:rPr>
          <w:lang w:val="en-US"/>
        </w:rPr>
        <w:t>konten</w:t>
      </w:r>
      <w:proofErr w:type="spellEnd"/>
      <w:r w:rsidR="008C1471">
        <w:rPr>
          <w:lang w:val="en-US"/>
        </w:rPr>
        <w:t xml:space="preserve"> </w:t>
      </w:r>
      <w:proofErr w:type="spellStart"/>
      <w:r w:rsidR="008C1471">
        <w:rPr>
          <w:lang w:val="en-US"/>
        </w:rPr>
        <w:t>dari</w:t>
      </w:r>
      <w:proofErr w:type="spellEnd"/>
      <w:r w:rsidR="008C1471">
        <w:rPr>
          <w:lang w:val="en-US"/>
        </w:rPr>
        <w:t xml:space="preserve"> </w:t>
      </w:r>
      <w:proofErr w:type="spellStart"/>
      <w:r w:rsidR="008C1471">
        <w:rPr>
          <w:lang w:val="en-US"/>
        </w:rPr>
        <w:t>halaman</w:t>
      </w:r>
      <w:proofErr w:type="spellEnd"/>
      <w:r w:rsidR="008C1471">
        <w:rPr>
          <w:lang w:val="en-US"/>
        </w:rPr>
        <w:t xml:space="preserve"> </w:t>
      </w:r>
      <w:proofErr w:type="spellStart"/>
      <w:r w:rsidR="008C1471">
        <w:rPr>
          <w:lang w:val="en-US"/>
        </w:rPr>
        <w:t>tersebut</w:t>
      </w:r>
      <w:proofErr w:type="spellEnd"/>
      <w:r w:rsidR="008C1471">
        <w:rPr>
          <w:lang w:val="en-US"/>
        </w:rPr>
        <w:t xml:space="preserve"> </w:t>
      </w:r>
      <w:proofErr w:type="spellStart"/>
      <w:r w:rsidR="008C1471">
        <w:rPr>
          <w:lang w:val="en-US"/>
        </w:rPr>
        <w:t>akan</w:t>
      </w:r>
      <w:proofErr w:type="spellEnd"/>
      <w:r w:rsidR="008C1471">
        <w:rPr>
          <w:lang w:val="en-US"/>
        </w:rPr>
        <w:t xml:space="preserve"> </w:t>
      </w:r>
      <w:proofErr w:type="spellStart"/>
      <w:r w:rsidR="008C1471">
        <w:rPr>
          <w:lang w:val="en-US"/>
        </w:rPr>
        <w:t>dicrawl</w:t>
      </w:r>
      <w:proofErr w:type="spellEnd"/>
      <w:r w:rsidR="008C1471">
        <w:rPr>
          <w:lang w:val="en-US"/>
        </w:rPr>
        <w:t xml:space="preserve"> </w:t>
      </w:r>
      <w:proofErr w:type="spellStart"/>
      <w:r w:rsidR="008C1471">
        <w:rPr>
          <w:lang w:val="en-US"/>
        </w:rPr>
        <w:t>dari</w:t>
      </w:r>
      <w:proofErr w:type="spellEnd"/>
      <w:r w:rsidR="008C1471">
        <w:rPr>
          <w:lang w:val="en-US"/>
        </w:rPr>
        <w:t xml:space="preserve"> </w:t>
      </w:r>
      <w:proofErr w:type="spellStart"/>
      <w:r w:rsidR="008C1471">
        <w:rPr>
          <w:lang w:val="en-US"/>
        </w:rPr>
        <w:t>elemen-elemennya</w:t>
      </w:r>
      <w:proofErr w:type="spellEnd"/>
      <w:r w:rsidR="008C1471">
        <w:rPr>
          <w:lang w:val="en-US"/>
        </w:rPr>
        <w:t xml:space="preserve">. </w:t>
      </w:r>
      <w:proofErr w:type="spellStart"/>
      <w:r w:rsidR="00C8101C">
        <w:rPr>
          <w:lang w:val="en-US"/>
        </w:rPr>
        <w:t>Contoh</w:t>
      </w:r>
      <w:proofErr w:type="spellEnd"/>
      <w:r w:rsidR="00C8101C">
        <w:rPr>
          <w:lang w:val="en-US"/>
        </w:rPr>
        <w:t xml:space="preserve"> </w:t>
      </w:r>
      <w:proofErr w:type="spellStart"/>
      <w:r w:rsidR="00C8101C">
        <w:rPr>
          <w:lang w:val="en-US"/>
        </w:rPr>
        <w:t>pengambilan</w:t>
      </w:r>
      <w:proofErr w:type="spellEnd"/>
      <w:r w:rsidR="00C8101C">
        <w:rPr>
          <w:lang w:val="en-US"/>
        </w:rPr>
        <w:t xml:space="preserve"> </w:t>
      </w:r>
      <w:proofErr w:type="spellStart"/>
      <w:r w:rsidR="00C8101C">
        <w:rPr>
          <w:lang w:val="en-US"/>
        </w:rPr>
        <w:t>judul</w:t>
      </w:r>
      <w:proofErr w:type="spellEnd"/>
      <w:r w:rsidR="00C8101C">
        <w:rPr>
          <w:lang w:val="en-US"/>
        </w:rPr>
        <w:t xml:space="preserve"> </w:t>
      </w:r>
      <w:proofErr w:type="spellStart"/>
      <w:r w:rsidR="00C8101C">
        <w:rPr>
          <w:lang w:val="en-US"/>
        </w:rPr>
        <w:t>dari</w:t>
      </w:r>
      <w:proofErr w:type="spellEnd"/>
      <w:r w:rsidR="00C8101C">
        <w:rPr>
          <w:lang w:val="en-US"/>
        </w:rPr>
        <w:t xml:space="preserve"> </w:t>
      </w:r>
      <w:proofErr w:type="spellStart"/>
      <w:r w:rsidR="00C8101C">
        <w:rPr>
          <w:lang w:val="en-US"/>
        </w:rPr>
        <w:t>elemen</w:t>
      </w:r>
      <w:proofErr w:type="spellEnd"/>
      <w:r w:rsidR="00C8101C">
        <w:rPr>
          <w:lang w:val="en-US"/>
        </w:rPr>
        <w:t xml:space="preserve"> H1, </w:t>
      </w:r>
      <w:proofErr w:type="spellStart"/>
      <w:r w:rsidR="00C8101C">
        <w:rPr>
          <w:lang w:val="en-US"/>
        </w:rPr>
        <w:t>isi</w:t>
      </w:r>
      <w:proofErr w:type="spellEnd"/>
      <w:r w:rsidR="00C8101C">
        <w:rPr>
          <w:lang w:val="en-US"/>
        </w:rPr>
        <w:t xml:space="preserve"> </w:t>
      </w:r>
      <w:proofErr w:type="spellStart"/>
      <w:r w:rsidR="00C8101C">
        <w:rPr>
          <w:lang w:val="en-US"/>
        </w:rPr>
        <w:t>dari</w:t>
      </w:r>
      <w:proofErr w:type="spellEnd"/>
      <w:r w:rsidR="00C8101C">
        <w:rPr>
          <w:lang w:val="en-US"/>
        </w:rPr>
        <w:t xml:space="preserve"> </w:t>
      </w:r>
      <w:proofErr w:type="spellStart"/>
      <w:r w:rsidR="00C8101C">
        <w:rPr>
          <w:lang w:val="en-US"/>
        </w:rPr>
        <w:t>berita</w:t>
      </w:r>
      <w:proofErr w:type="spellEnd"/>
      <w:r w:rsidR="00C8101C">
        <w:rPr>
          <w:lang w:val="en-US"/>
        </w:rPr>
        <w:t xml:space="preserve"> </w:t>
      </w:r>
      <w:proofErr w:type="spellStart"/>
      <w:r w:rsidR="00C8101C">
        <w:rPr>
          <w:lang w:val="en-US"/>
        </w:rPr>
        <w:t>adalah</w:t>
      </w:r>
      <w:proofErr w:type="spellEnd"/>
      <w:r w:rsidR="00C8101C">
        <w:rPr>
          <w:lang w:val="en-US"/>
        </w:rPr>
        <w:t xml:space="preserve"> </w:t>
      </w:r>
      <w:proofErr w:type="spellStart"/>
      <w:r w:rsidR="00C8101C">
        <w:rPr>
          <w:lang w:val="en-US"/>
        </w:rPr>
        <w:t>elemen</w:t>
      </w:r>
      <w:proofErr w:type="spellEnd"/>
      <w:r w:rsidR="00C8101C">
        <w:rPr>
          <w:lang w:val="en-US"/>
        </w:rPr>
        <w:t xml:space="preserve"> div </w:t>
      </w:r>
      <w:proofErr w:type="spellStart"/>
      <w:r w:rsidR="00C8101C">
        <w:rPr>
          <w:lang w:val="en-US"/>
        </w:rPr>
        <w:t>dengan</w:t>
      </w:r>
      <w:proofErr w:type="spellEnd"/>
      <w:r w:rsidR="00C8101C">
        <w:rPr>
          <w:lang w:val="en-US"/>
        </w:rPr>
        <w:t xml:space="preserve"> class </w:t>
      </w:r>
      <w:proofErr w:type="spellStart"/>
      <w:r w:rsidR="00C8101C">
        <w:rPr>
          <w:lang w:val="en-US"/>
        </w:rPr>
        <w:t>bernama</w:t>
      </w:r>
      <w:proofErr w:type="spellEnd"/>
      <w:r w:rsidR="00C8101C">
        <w:rPr>
          <w:lang w:val="en-US"/>
        </w:rPr>
        <w:t xml:space="preserve"> article-content-</w:t>
      </w:r>
      <w:proofErr w:type="spellStart"/>
      <w:r w:rsidR="00C8101C">
        <w:rPr>
          <w:lang w:val="en-US"/>
        </w:rPr>
        <w:t>body_item</w:t>
      </w:r>
      <w:proofErr w:type="spellEnd"/>
      <w:r w:rsidR="00C8101C">
        <w:rPr>
          <w:lang w:val="en-US"/>
        </w:rPr>
        <w:t>-content.</w:t>
      </w:r>
      <w:r w:rsidR="00ED7561">
        <w:rPr>
          <w:lang w:val="en-US"/>
        </w:rPr>
        <w:t xml:space="preserve"> </w:t>
      </w:r>
      <w:r w:rsidR="00FB38CB">
        <w:rPr>
          <w:lang w:val="en-US"/>
        </w:rPr>
        <w:t xml:space="preserve">Hasil </w:t>
      </w:r>
      <w:r w:rsidR="00FB38CB">
        <w:rPr>
          <w:i/>
          <w:iCs/>
          <w:lang w:val="en-US"/>
        </w:rPr>
        <w:t>crawling</w:t>
      </w:r>
      <w:r w:rsidR="00FB38CB">
        <w:rPr>
          <w:lang w:val="en-US"/>
        </w:rPr>
        <w:t xml:space="preserve"> </w:t>
      </w:r>
      <w:proofErr w:type="spellStart"/>
      <w:r w:rsidR="00FB38CB">
        <w:rPr>
          <w:lang w:val="en-US"/>
        </w:rPr>
        <w:t>ini</w:t>
      </w:r>
      <w:proofErr w:type="spellEnd"/>
      <w:r w:rsidR="00FB38CB">
        <w:rPr>
          <w:lang w:val="en-US"/>
        </w:rPr>
        <w:t xml:space="preserve"> </w:t>
      </w:r>
      <w:proofErr w:type="spellStart"/>
      <w:r w:rsidR="00FB38CB">
        <w:rPr>
          <w:lang w:val="en-US"/>
        </w:rPr>
        <w:t>dimasukkan</w:t>
      </w:r>
      <w:proofErr w:type="spellEnd"/>
      <w:r w:rsidR="00FB38CB">
        <w:rPr>
          <w:lang w:val="en-US"/>
        </w:rPr>
        <w:t xml:space="preserve"> </w:t>
      </w:r>
      <w:proofErr w:type="spellStart"/>
      <w:r w:rsidR="00FB38CB">
        <w:rPr>
          <w:lang w:val="en-US"/>
        </w:rPr>
        <w:t>ke</w:t>
      </w:r>
      <w:proofErr w:type="spellEnd"/>
      <w:r w:rsidR="00FB38CB">
        <w:rPr>
          <w:lang w:val="en-US"/>
        </w:rPr>
        <w:t xml:space="preserve"> </w:t>
      </w:r>
      <w:proofErr w:type="spellStart"/>
      <w:r w:rsidR="00FB38CB">
        <w:rPr>
          <w:lang w:val="en-US"/>
        </w:rPr>
        <w:t>dalam</w:t>
      </w:r>
      <w:proofErr w:type="spellEnd"/>
      <w:r w:rsidR="00FB38CB">
        <w:rPr>
          <w:lang w:val="en-US"/>
        </w:rPr>
        <w:t xml:space="preserve"> </w:t>
      </w:r>
      <w:proofErr w:type="spellStart"/>
      <w:r w:rsidR="00FB38CB">
        <w:rPr>
          <w:lang w:val="en-US"/>
        </w:rPr>
        <w:t>suatu</w:t>
      </w:r>
      <w:proofErr w:type="spellEnd"/>
      <w:r w:rsidR="00FB38CB">
        <w:rPr>
          <w:lang w:val="en-US"/>
        </w:rPr>
        <w:t xml:space="preserve"> database untuk </w:t>
      </w:r>
      <w:proofErr w:type="spellStart"/>
      <w:r w:rsidR="00FB38CB">
        <w:rPr>
          <w:lang w:val="en-US"/>
        </w:rPr>
        <w:t>memudahkan</w:t>
      </w:r>
      <w:proofErr w:type="spellEnd"/>
      <w:r w:rsidR="00FB38CB">
        <w:rPr>
          <w:lang w:val="en-US"/>
        </w:rPr>
        <w:t xml:space="preserve"> </w:t>
      </w:r>
      <w:proofErr w:type="spellStart"/>
      <w:r w:rsidR="00FB38CB">
        <w:rPr>
          <w:lang w:val="en-US"/>
        </w:rPr>
        <w:t>pengumpulan</w:t>
      </w:r>
      <w:proofErr w:type="spellEnd"/>
      <w:r w:rsidR="00FB38CB">
        <w:rPr>
          <w:lang w:val="en-US"/>
        </w:rPr>
        <w:t xml:space="preserve"> data dan proses </w:t>
      </w:r>
      <w:proofErr w:type="spellStart"/>
      <w:r w:rsidR="00FB38CB">
        <w:rPr>
          <w:lang w:val="en-US"/>
        </w:rPr>
        <w:t>berikutnya</w:t>
      </w:r>
      <w:proofErr w:type="spellEnd"/>
      <w:r w:rsidR="00FB38CB">
        <w:rPr>
          <w:lang w:val="en-US"/>
        </w:rPr>
        <w:t xml:space="preserve"> untuk </w:t>
      </w:r>
      <w:proofErr w:type="spellStart"/>
      <w:r w:rsidR="00FB38CB">
        <w:rPr>
          <w:lang w:val="en-US"/>
        </w:rPr>
        <w:t>pra</w:t>
      </w:r>
      <w:proofErr w:type="spellEnd"/>
      <w:r w:rsidR="00FB38CB">
        <w:rPr>
          <w:lang w:val="en-US"/>
        </w:rPr>
        <w:t xml:space="preserve"> proses. </w:t>
      </w:r>
    </w:p>
    <w:p w14:paraId="7BA015FA" w14:textId="4A1FE6E8" w:rsidR="006F52C7" w:rsidRDefault="00FB38CB" w:rsidP="0078657A">
      <w:pPr>
        <w:rPr>
          <w:lang w:val="en-US"/>
        </w:rPr>
      </w:pPr>
      <w:r>
        <w:rPr>
          <w:lang w:val="en-US"/>
        </w:rPr>
        <w:t xml:space="preserve">Input untuk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Amelinda</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dengan</w:t>
      </w:r>
      <w:proofErr w:type="spellEnd"/>
      <w:r>
        <w:rPr>
          <w:lang w:val="en-US"/>
        </w:rPr>
        <w:t xml:space="preserve"> </w:t>
      </w:r>
      <w:proofErr w:type="spellStart"/>
      <w:r w:rsidR="006C5DF7">
        <w:rPr>
          <w:lang w:val="en-US"/>
        </w:rPr>
        <w:t>tugas</w:t>
      </w:r>
      <w:proofErr w:type="spellEnd"/>
      <w:r w:rsidR="006C5DF7">
        <w:rPr>
          <w:lang w:val="en-US"/>
        </w:rPr>
        <w:t xml:space="preserve"> </w:t>
      </w:r>
      <w:proofErr w:type="spellStart"/>
      <w:r w:rsidR="006C5DF7">
        <w:rPr>
          <w:lang w:val="en-US"/>
        </w:rPr>
        <w:t>akhir</w:t>
      </w:r>
      <w:proofErr w:type="spellEnd"/>
      <w:r w:rsidR="006C5DF7">
        <w:rPr>
          <w:lang w:val="en-US"/>
        </w:rPr>
        <w:t xml:space="preserve"> </w:t>
      </w:r>
      <w:proofErr w:type="spellStart"/>
      <w:r w:rsidR="006C5DF7">
        <w:rPr>
          <w:lang w:val="en-US"/>
        </w:rPr>
        <w:t>ini</w:t>
      </w:r>
      <w:proofErr w:type="spellEnd"/>
      <w:r w:rsidR="006C5DF7">
        <w:rPr>
          <w:lang w:val="en-US"/>
        </w:rPr>
        <w:t xml:space="preserve"> </w:t>
      </w:r>
      <w:proofErr w:type="spellStart"/>
      <w:r w:rsidR="006C5DF7">
        <w:rPr>
          <w:lang w:val="en-US"/>
        </w:rPr>
        <w:t>yaitu</w:t>
      </w:r>
      <w:proofErr w:type="spellEnd"/>
      <w:r w:rsidR="006C5DF7">
        <w:rPr>
          <w:lang w:val="en-US"/>
        </w:rPr>
        <w:t xml:space="preserve"> </w:t>
      </w:r>
      <w:proofErr w:type="spellStart"/>
      <w:r w:rsidR="006C5DF7">
        <w:rPr>
          <w:lang w:val="en-US"/>
        </w:rPr>
        <w:t>berupa</w:t>
      </w:r>
      <w:proofErr w:type="spellEnd"/>
      <w:r w:rsidR="006C5DF7">
        <w:rPr>
          <w:lang w:val="en-US"/>
        </w:rPr>
        <w:t xml:space="preserve"> token yang </w:t>
      </w:r>
      <w:r w:rsidR="006C5DF7">
        <w:rPr>
          <w:i/>
          <w:iCs/>
          <w:lang w:val="en-US"/>
        </w:rPr>
        <w:t>word-level</w:t>
      </w:r>
      <w:r w:rsidR="006C5DF7">
        <w:rPr>
          <w:lang w:val="en-US"/>
        </w:rPr>
        <w:t xml:space="preserve">. </w:t>
      </w:r>
      <w:r w:rsidR="0098634C">
        <w:rPr>
          <w:lang w:val="en-US"/>
        </w:rPr>
        <w:t xml:space="preserve">Karena </w:t>
      </w:r>
      <w:proofErr w:type="spellStart"/>
      <w:r w:rsidR="0098634C">
        <w:rPr>
          <w:lang w:val="en-US"/>
        </w:rPr>
        <w:t>itu</w:t>
      </w:r>
      <w:proofErr w:type="spellEnd"/>
      <w:r w:rsidR="0098634C">
        <w:rPr>
          <w:lang w:val="en-US"/>
        </w:rPr>
        <w:t xml:space="preserve"> </w:t>
      </w:r>
      <w:proofErr w:type="spellStart"/>
      <w:r w:rsidR="0098634C">
        <w:rPr>
          <w:lang w:val="en-US"/>
        </w:rPr>
        <w:t>hasil</w:t>
      </w:r>
      <w:proofErr w:type="spellEnd"/>
      <w:r w:rsidR="0098634C">
        <w:rPr>
          <w:lang w:val="en-US"/>
        </w:rPr>
        <w:t xml:space="preserve"> crawling </w:t>
      </w:r>
      <w:proofErr w:type="spellStart"/>
      <w:r w:rsidR="0098634C">
        <w:rPr>
          <w:lang w:val="en-US"/>
        </w:rPr>
        <w:t>akan</w:t>
      </w:r>
      <w:proofErr w:type="spellEnd"/>
      <w:r w:rsidR="0098634C">
        <w:rPr>
          <w:lang w:val="en-US"/>
        </w:rPr>
        <w:t xml:space="preserve"> </w:t>
      </w:r>
      <w:proofErr w:type="spellStart"/>
      <w:r w:rsidR="0098634C">
        <w:rPr>
          <w:lang w:val="en-US"/>
        </w:rPr>
        <w:t>berupa</w:t>
      </w:r>
      <w:proofErr w:type="spellEnd"/>
      <w:r w:rsidR="0098634C">
        <w:rPr>
          <w:lang w:val="en-US"/>
        </w:rPr>
        <w:t xml:space="preserve"> file </w:t>
      </w:r>
      <w:proofErr w:type="spellStart"/>
      <w:r w:rsidR="0098634C">
        <w:rPr>
          <w:lang w:val="en-US"/>
        </w:rPr>
        <w:t>ekstensi</w:t>
      </w:r>
      <w:proofErr w:type="spellEnd"/>
      <w:r w:rsidR="0098634C">
        <w:rPr>
          <w:lang w:val="en-US"/>
        </w:rPr>
        <w:t xml:space="preserve"> </w:t>
      </w:r>
      <w:r w:rsidR="0098634C">
        <w:rPr>
          <w:lang w:val="en-US"/>
        </w:rPr>
        <w:lastRenderedPageBreak/>
        <w:t xml:space="preserve">txt yang </w:t>
      </w:r>
      <w:proofErr w:type="spellStart"/>
      <w:r w:rsidR="0098634C">
        <w:rPr>
          <w:lang w:val="en-US"/>
        </w:rPr>
        <w:t>akan</w:t>
      </w:r>
      <w:proofErr w:type="spellEnd"/>
      <w:r w:rsidR="0098634C">
        <w:rPr>
          <w:lang w:val="en-US"/>
        </w:rPr>
        <w:t xml:space="preserve"> </w:t>
      </w:r>
      <w:proofErr w:type="spellStart"/>
      <w:r w:rsidR="0098634C">
        <w:rPr>
          <w:lang w:val="en-US"/>
        </w:rPr>
        <w:t>di</w:t>
      </w:r>
      <w:r w:rsidR="007652C8">
        <w:rPr>
          <w:lang w:val="en-US"/>
        </w:rPr>
        <w:t>lewatkan</w:t>
      </w:r>
      <w:proofErr w:type="spellEnd"/>
      <w:r w:rsidR="007652C8">
        <w:rPr>
          <w:lang w:val="en-US"/>
        </w:rPr>
        <w:t xml:space="preserve"> </w:t>
      </w:r>
      <w:proofErr w:type="spellStart"/>
      <w:r w:rsidR="007652C8">
        <w:rPr>
          <w:lang w:val="en-US"/>
        </w:rPr>
        <w:t>tokenisasi</w:t>
      </w:r>
      <w:proofErr w:type="spellEnd"/>
      <w:r w:rsidR="007652C8">
        <w:rPr>
          <w:lang w:val="en-US"/>
        </w:rPr>
        <w:t xml:space="preserve"> dan </w:t>
      </w:r>
      <w:proofErr w:type="spellStart"/>
      <w:r w:rsidR="007652C8">
        <w:rPr>
          <w:lang w:val="en-US"/>
        </w:rPr>
        <w:t>menghasilkan</w:t>
      </w:r>
      <w:proofErr w:type="spellEnd"/>
      <w:r w:rsidR="007652C8">
        <w:rPr>
          <w:lang w:val="en-US"/>
        </w:rPr>
        <w:t xml:space="preserve"> </w:t>
      </w:r>
      <w:r w:rsidR="00A5472E">
        <w:rPr>
          <w:lang w:val="en-US"/>
        </w:rPr>
        <w:t xml:space="preserve">file </w:t>
      </w:r>
      <w:proofErr w:type="spellStart"/>
      <w:r w:rsidR="00A5472E">
        <w:rPr>
          <w:lang w:val="en-US"/>
        </w:rPr>
        <w:t>ekstensi</w:t>
      </w:r>
      <w:proofErr w:type="spellEnd"/>
      <w:r w:rsidR="00A5472E">
        <w:rPr>
          <w:lang w:val="en-US"/>
        </w:rPr>
        <w:t xml:space="preserve"> txt</w:t>
      </w:r>
      <w:r w:rsidR="00A5472E">
        <w:rPr>
          <w:lang w:val="en-US"/>
        </w:rPr>
        <w:t xml:space="preserve"> yang </w:t>
      </w:r>
      <w:proofErr w:type="spellStart"/>
      <w:r w:rsidR="00A5472E">
        <w:rPr>
          <w:lang w:val="en-US"/>
        </w:rPr>
        <w:t>berbeda</w:t>
      </w:r>
      <w:proofErr w:type="spellEnd"/>
      <w:r w:rsidR="00A5472E">
        <w:rPr>
          <w:lang w:val="en-US"/>
        </w:rPr>
        <w:t xml:space="preserve">. </w:t>
      </w:r>
      <w:proofErr w:type="spellStart"/>
      <w:r w:rsidR="00A5472E">
        <w:rPr>
          <w:lang w:val="en-US"/>
        </w:rPr>
        <w:t>Contoh</w:t>
      </w:r>
      <w:proofErr w:type="spellEnd"/>
      <w:r w:rsidR="00A5472E">
        <w:rPr>
          <w:lang w:val="en-US"/>
        </w:rPr>
        <w:t xml:space="preserve"> </w:t>
      </w:r>
      <w:proofErr w:type="spellStart"/>
      <w:r w:rsidR="00A5472E">
        <w:rPr>
          <w:lang w:val="en-US"/>
        </w:rPr>
        <w:t>kalimat</w:t>
      </w:r>
      <w:proofErr w:type="spellEnd"/>
      <w:r w:rsidR="00A5472E">
        <w:rPr>
          <w:lang w:val="en-US"/>
        </w:rPr>
        <w:t xml:space="preserve"> untuk file </w:t>
      </w:r>
      <w:proofErr w:type="spellStart"/>
      <w:r w:rsidR="00A5472E">
        <w:rPr>
          <w:lang w:val="en-US"/>
        </w:rPr>
        <w:t>pertama</w:t>
      </w:r>
      <w:proofErr w:type="spellEnd"/>
      <w:r w:rsidR="00A5472E">
        <w:rPr>
          <w:lang w:val="en-US"/>
        </w:rPr>
        <w:t xml:space="preserve"> </w:t>
      </w:r>
      <w:proofErr w:type="spellStart"/>
      <w:r w:rsidR="00A5472E">
        <w:rPr>
          <w:lang w:val="en-US"/>
        </w:rPr>
        <w:t>akan</w:t>
      </w:r>
      <w:proofErr w:type="spellEnd"/>
      <w:r w:rsidR="00A5472E">
        <w:rPr>
          <w:lang w:val="en-US"/>
        </w:rPr>
        <w:t xml:space="preserve"> </w:t>
      </w:r>
      <w:proofErr w:type="spellStart"/>
      <w:r w:rsidR="00A5472E">
        <w:rPr>
          <w:lang w:val="en-US"/>
        </w:rPr>
        <w:t>berisi</w:t>
      </w:r>
      <w:proofErr w:type="spellEnd"/>
      <w:r w:rsidR="00A5472E">
        <w:rPr>
          <w:lang w:val="en-US"/>
        </w:rPr>
        <w:t xml:space="preserve"> “</w:t>
      </w:r>
      <w:r w:rsidR="00A5472E" w:rsidRPr="00A5472E">
        <w:rPr>
          <w:lang w:val="en-US"/>
        </w:rPr>
        <w:t xml:space="preserve">oleh </w:t>
      </w:r>
      <w:proofErr w:type="spellStart"/>
      <w:r w:rsidR="00A5472E" w:rsidRPr="00A5472E">
        <w:rPr>
          <w:lang w:val="en-US"/>
        </w:rPr>
        <w:t>pihak</w:t>
      </w:r>
      <w:proofErr w:type="spellEnd"/>
      <w:r w:rsidR="00A5472E" w:rsidRPr="00A5472E">
        <w:rPr>
          <w:lang w:val="en-US"/>
        </w:rPr>
        <w:t xml:space="preserve"> </w:t>
      </w:r>
      <w:proofErr w:type="spellStart"/>
      <w:r w:rsidR="00A5472E" w:rsidRPr="00A5472E">
        <w:rPr>
          <w:lang w:val="en-US"/>
        </w:rPr>
        <w:t>tergugat</w:t>
      </w:r>
      <w:proofErr w:type="spellEnd"/>
      <w:r w:rsidR="00A5472E" w:rsidRPr="00A5472E">
        <w:rPr>
          <w:lang w:val="en-US"/>
        </w:rPr>
        <w:t xml:space="preserve">, </w:t>
      </w:r>
      <w:proofErr w:type="spellStart"/>
      <w:r w:rsidR="00A5472E" w:rsidRPr="00A5472E">
        <w:rPr>
          <w:lang w:val="en-US"/>
        </w:rPr>
        <w:t>Agus</w:t>
      </w:r>
      <w:proofErr w:type="spellEnd"/>
      <w:r w:rsidR="00A5472E">
        <w:rPr>
          <w:lang w:val="en-US"/>
        </w:rPr>
        <w:t xml:space="preserve">.”. </w:t>
      </w:r>
      <w:proofErr w:type="spellStart"/>
      <w:r w:rsidR="00A5472E">
        <w:rPr>
          <w:lang w:val="en-US"/>
        </w:rPr>
        <w:t>Sedangkan</w:t>
      </w:r>
      <w:proofErr w:type="spellEnd"/>
      <w:r w:rsidR="00A5472E">
        <w:rPr>
          <w:lang w:val="en-US"/>
        </w:rPr>
        <w:t xml:space="preserve"> </w:t>
      </w:r>
      <w:proofErr w:type="spellStart"/>
      <w:r w:rsidR="00682231">
        <w:rPr>
          <w:lang w:val="en-US"/>
        </w:rPr>
        <w:t>contoh</w:t>
      </w:r>
      <w:proofErr w:type="spellEnd"/>
      <w:r w:rsidR="00682231">
        <w:rPr>
          <w:lang w:val="en-US"/>
        </w:rPr>
        <w:t xml:space="preserve"> </w:t>
      </w:r>
      <w:proofErr w:type="spellStart"/>
      <w:r w:rsidR="00A5472E">
        <w:rPr>
          <w:lang w:val="en-US"/>
        </w:rPr>
        <w:t>hasil</w:t>
      </w:r>
      <w:proofErr w:type="spellEnd"/>
      <w:r w:rsidR="00A5472E">
        <w:rPr>
          <w:lang w:val="en-US"/>
        </w:rPr>
        <w:t xml:space="preserve"> </w:t>
      </w:r>
      <w:proofErr w:type="spellStart"/>
      <w:r w:rsidR="00A5472E">
        <w:rPr>
          <w:lang w:val="en-US"/>
        </w:rPr>
        <w:t>kalimat</w:t>
      </w:r>
      <w:proofErr w:type="spellEnd"/>
      <w:r w:rsidR="00A5472E">
        <w:rPr>
          <w:lang w:val="en-US"/>
        </w:rPr>
        <w:t xml:space="preserve"> </w:t>
      </w:r>
      <w:proofErr w:type="spellStart"/>
      <w:r w:rsidR="00A5472E">
        <w:rPr>
          <w:lang w:val="en-US"/>
        </w:rPr>
        <w:t>setelah</w:t>
      </w:r>
      <w:proofErr w:type="spellEnd"/>
      <w:r w:rsidR="00A5472E">
        <w:rPr>
          <w:lang w:val="en-US"/>
        </w:rPr>
        <w:t xml:space="preserve"> </w:t>
      </w:r>
      <w:proofErr w:type="spellStart"/>
      <w:r w:rsidR="00682231">
        <w:rPr>
          <w:lang w:val="en-US"/>
        </w:rPr>
        <w:t>tokenisasi</w:t>
      </w:r>
      <w:proofErr w:type="spellEnd"/>
      <w:r w:rsidR="00682231">
        <w:rPr>
          <w:lang w:val="en-US"/>
        </w:rPr>
        <w:t xml:space="preserve"> pada file </w:t>
      </w:r>
      <w:proofErr w:type="spellStart"/>
      <w:r w:rsidR="00682231">
        <w:rPr>
          <w:lang w:val="en-US"/>
        </w:rPr>
        <w:t>lainnya</w:t>
      </w:r>
      <w:proofErr w:type="spellEnd"/>
      <w:r w:rsidR="00682231">
        <w:rPr>
          <w:lang w:val="en-US"/>
        </w:rPr>
        <w:t xml:space="preserve"> </w:t>
      </w:r>
      <w:proofErr w:type="spellStart"/>
      <w:r w:rsidR="00682231">
        <w:rPr>
          <w:lang w:val="en-US"/>
        </w:rPr>
        <w:t>adalah</w:t>
      </w:r>
      <w:proofErr w:type="spellEnd"/>
      <w:r w:rsidR="00682231">
        <w:rPr>
          <w:lang w:val="en-US"/>
        </w:rPr>
        <w:t xml:space="preserve"> </w:t>
      </w:r>
      <w:r w:rsidR="00682231">
        <w:rPr>
          <w:lang w:val="en-US"/>
        </w:rPr>
        <w:t>“</w:t>
      </w:r>
      <w:r w:rsidR="00682231" w:rsidRPr="00A5472E">
        <w:rPr>
          <w:lang w:val="en-US"/>
        </w:rPr>
        <w:t xml:space="preserve">oleh </w:t>
      </w:r>
      <w:proofErr w:type="spellStart"/>
      <w:r w:rsidR="00682231" w:rsidRPr="00A5472E">
        <w:rPr>
          <w:lang w:val="en-US"/>
        </w:rPr>
        <w:t>pihak</w:t>
      </w:r>
      <w:proofErr w:type="spellEnd"/>
      <w:r w:rsidR="00682231" w:rsidRPr="00A5472E">
        <w:rPr>
          <w:lang w:val="en-US"/>
        </w:rPr>
        <w:t xml:space="preserve"> </w:t>
      </w:r>
      <w:proofErr w:type="spellStart"/>
      <w:r w:rsidR="00682231" w:rsidRPr="00A5472E">
        <w:rPr>
          <w:lang w:val="en-US"/>
        </w:rPr>
        <w:t>tergugat</w:t>
      </w:r>
      <w:proofErr w:type="spellEnd"/>
      <w:r w:rsidR="00682231">
        <w:rPr>
          <w:lang w:val="en-US"/>
        </w:rPr>
        <w:t xml:space="preserve"> </w:t>
      </w:r>
      <w:r w:rsidR="00682231" w:rsidRPr="00A5472E">
        <w:rPr>
          <w:lang w:val="en-US"/>
        </w:rPr>
        <w:t xml:space="preserve">, </w:t>
      </w:r>
      <w:proofErr w:type="spellStart"/>
      <w:r w:rsidR="00682231" w:rsidRPr="00A5472E">
        <w:rPr>
          <w:lang w:val="en-US"/>
        </w:rPr>
        <w:t>Agus</w:t>
      </w:r>
      <w:proofErr w:type="spellEnd"/>
      <w:r w:rsidR="00682231">
        <w:rPr>
          <w:lang w:val="en-US"/>
        </w:rPr>
        <w:t xml:space="preserve"> </w:t>
      </w:r>
      <w:r w:rsidR="00682231">
        <w:rPr>
          <w:lang w:val="en-US"/>
        </w:rPr>
        <w:t>.</w:t>
      </w:r>
      <w:r w:rsidR="00682231">
        <w:rPr>
          <w:lang w:val="en-US"/>
        </w:rPr>
        <w:t xml:space="preserve"> </w:t>
      </w:r>
      <w:r w:rsidR="00682231">
        <w:rPr>
          <w:lang w:val="en-US"/>
        </w:rPr>
        <w:t>”</w:t>
      </w:r>
      <w:r w:rsidR="00787092">
        <w:rPr>
          <w:lang w:val="en-US"/>
        </w:rPr>
        <w:t>.</w:t>
      </w:r>
      <w:r w:rsidR="00AF47C2">
        <w:rPr>
          <w:lang w:val="en-US"/>
        </w:rPr>
        <w:t xml:space="preserve"> File </w:t>
      </w:r>
      <w:proofErr w:type="spellStart"/>
      <w:r w:rsidR="00AF47C2">
        <w:rPr>
          <w:lang w:val="en-US"/>
        </w:rPr>
        <w:t>kedua</w:t>
      </w:r>
      <w:proofErr w:type="spellEnd"/>
      <w:r w:rsidR="00AF47C2">
        <w:rPr>
          <w:lang w:val="en-US"/>
        </w:rPr>
        <w:t xml:space="preserve"> (yang </w:t>
      </w:r>
      <w:proofErr w:type="spellStart"/>
      <w:r w:rsidR="00AF47C2">
        <w:rPr>
          <w:lang w:val="en-US"/>
        </w:rPr>
        <w:t>telah</w:t>
      </w:r>
      <w:proofErr w:type="spellEnd"/>
      <w:r w:rsidR="00AF47C2">
        <w:rPr>
          <w:lang w:val="en-US"/>
        </w:rPr>
        <w:t xml:space="preserve"> </w:t>
      </w:r>
      <w:proofErr w:type="spellStart"/>
      <w:r w:rsidR="00AF47C2">
        <w:rPr>
          <w:lang w:val="en-US"/>
        </w:rPr>
        <w:t>ditokenisasi</w:t>
      </w:r>
      <w:proofErr w:type="spellEnd"/>
      <w:r w:rsidR="00AF47C2">
        <w:rPr>
          <w:lang w:val="en-US"/>
        </w:rPr>
        <w:t xml:space="preserve">) </w:t>
      </w:r>
      <w:proofErr w:type="spellStart"/>
      <w:r w:rsidR="00AF47C2">
        <w:rPr>
          <w:lang w:val="en-US"/>
        </w:rPr>
        <w:t>adalah</w:t>
      </w:r>
      <w:proofErr w:type="spellEnd"/>
      <w:r w:rsidR="00AF47C2">
        <w:rPr>
          <w:lang w:val="en-US"/>
        </w:rPr>
        <w:t xml:space="preserve"> file yang </w:t>
      </w:r>
      <w:proofErr w:type="spellStart"/>
      <w:r w:rsidR="00AF47C2">
        <w:rPr>
          <w:lang w:val="en-US"/>
        </w:rPr>
        <w:t>akan</w:t>
      </w:r>
      <w:proofErr w:type="spellEnd"/>
      <w:r w:rsidR="00AF47C2">
        <w:rPr>
          <w:lang w:val="en-US"/>
        </w:rPr>
        <w:t xml:space="preserve"> </w:t>
      </w:r>
      <w:proofErr w:type="spellStart"/>
      <w:r w:rsidR="00AF47C2">
        <w:rPr>
          <w:lang w:val="en-US"/>
        </w:rPr>
        <w:t>digunakan</w:t>
      </w:r>
      <w:proofErr w:type="spellEnd"/>
      <w:r w:rsidR="00AF47C2">
        <w:rPr>
          <w:lang w:val="en-US"/>
        </w:rPr>
        <w:t xml:space="preserve"> pada </w:t>
      </w:r>
      <w:proofErr w:type="spellStart"/>
      <w:r w:rsidR="00AF47C2">
        <w:rPr>
          <w:lang w:val="en-US"/>
        </w:rPr>
        <w:t>seluruh</w:t>
      </w:r>
      <w:proofErr w:type="spellEnd"/>
      <w:r w:rsidR="00AF47C2">
        <w:rPr>
          <w:lang w:val="en-US"/>
        </w:rPr>
        <w:t xml:space="preserve"> </w:t>
      </w:r>
      <w:proofErr w:type="spellStart"/>
      <w:r w:rsidR="00AF47C2">
        <w:rPr>
          <w:lang w:val="en-US"/>
        </w:rPr>
        <w:t>tugas</w:t>
      </w:r>
      <w:proofErr w:type="spellEnd"/>
      <w:r w:rsidR="00AF47C2">
        <w:rPr>
          <w:lang w:val="en-US"/>
        </w:rPr>
        <w:t xml:space="preserve"> </w:t>
      </w:r>
      <w:proofErr w:type="spellStart"/>
      <w:r w:rsidR="00AF47C2">
        <w:rPr>
          <w:lang w:val="en-US"/>
        </w:rPr>
        <w:t>akhir</w:t>
      </w:r>
      <w:proofErr w:type="spellEnd"/>
      <w:r w:rsidR="00AF47C2">
        <w:rPr>
          <w:lang w:val="en-US"/>
        </w:rPr>
        <w:t xml:space="preserve"> </w:t>
      </w:r>
      <w:proofErr w:type="spellStart"/>
      <w:r w:rsidR="00AF47C2">
        <w:rPr>
          <w:lang w:val="en-US"/>
        </w:rPr>
        <w:t>termasuk</w:t>
      </w:r>
      <w:proofErr w:type="spellEnd"/>
      <w:r w:rsidR="004D24B2">
        <w:rPr>
          <w:lang w:val="en-US"/>
        </w:rPr>
        <w:t xml:space="preserve"> </w:t>
      </w:r>
      <w:proofErr w:type="spellStart"/>
      <w:r w:rsidR="004D24B2">
        <w:rPr>
          <w:lang w:val="en-US"/>
        </w:rPr>
        <w:t>tugas</w:t>
      </w:r>
      <w:proofErr w:type="spellEnd"/>
      <w:r w:rsidR="004D24B2">
        <w:rPr>
          <w:lang w:val="en-US"/>
        </w:rPr>
        <w:t xml:space="preserve"> </w:t>
      </w:r>
      <w:proofErr w:type="spellStart"/>
      <w:r w:rsidR="004D24B2">
        <w:rPr>
          <w:lang w:val="en-US"/>
        </w:rPr>
        <w:t>akhir</w:t>
      </w:r>
      <w:proofErr w:type="spellEnd"/>
      <w:r w:rsidR="004D24B2">
        <w:rPr>
          <w:lang w:val="en-US"/>
        </w:rPr>
        <w:t xml:space="preserve"> </w:t>
      </w:r>
      <w:proofErr w:type="spellStart"/>
      <w:r w:rsidR="004D24B2">
        <w:rPr>
          <w:lang w:val="en-US"/>
        </w:rPr>
        <w:t>ini</w:t>
      </w:r>
      <w:proofErr w:type="spellEnd"/>
      <w:r w:rsidR="004D24B2">
        <w:rPr>
          <w:lang w:val="en-US"/>
        </w:rPr>
        <w:t xml:space="preserve">. </w:t>
      </w:r>
      <w:r w:rsidR="004E5BA2">
        <w:rPr>
          <w:lang w:val="en-US"/>
        </w:rPr>
        <w:t xml:space="preserve">Dan file </w:t>
      </w:r>
      <w:proofErr w:type="spellStart"/>
      <w:r w:rsidR="004E5BA2">
        <w:rPr>
          <w:lang w:val="en-US"/>
        </w:rPr>
        <w:t>berikutnya</w:t>
      </w:r>
      <w:proofErr w:type="spellEnd"/>
      <w:r w:rsidR="004E5BA2">
        <w:rPr>
          <w:lang w:val="en-US"/>
        </w:rPr>
        <w:t xml:space="preserve"> yang juga </w:t>
      </w:r>
      <w:proofErr w:type="spellStart"/>
      <w:r w:rsidR="004E5BA2">
        <w:rPr>
          <w:lang w:val="en-US"/>
        </w:rPr>
        <w:t>digunakan</w:t>
      </w:r>
      <w:proofErr w:type="spellEnd"/>
      <w:r w:rsidR="004E5BA2">
        <w:rPr>
          <w:lang w:val="en-US"/>
        </w:rPr>
        <w:t xml:space="preserve"> </w:t>
      </w:r>
      <w:proofErr w:type="spellStart"/>
      <w:r w:rsidR="004E5BA2">
        <w:rPr>
          <w:lang w:val="en-US"/>
        </w:rPr>
        <w:t>semua</w:t>
      </w:r>
      <w:proofErr w:type="spellEnd"/>
      <w:r w:rsidR="004E5BA2">
        <w:rPr>
          <w:lang w:val="en-US"/>
        </w:rPr>
        <w:t xml:space="preserve"> </w:t>
      </w:r>
      <w:proofErr w:type="spellStart"/>
      <w:r w:rsidR="004E5BA2">
        <w:rPr>
          <w:lang w:val="en-US"/>
        </w:rPr>
        <w:t>tugas</w:t>
      </w:r>
      <w:proofErr w:type="spellEnd"/>
      <w:r w:rsidR="004E5BA2">
        <w:rPr>
          <w:lang w:val="en-US"/>
        </w:rPr>
        <w:t xml:space="preserve"> </w:t>
      </w:r>
      <w:proofErr w:type="spellStart"/>
      <w:r w:rsidR="004E5BA2">
        <w:rPr>
          <w:lang w:val="en-US"/>
        </w:rPr>
        <w:t>akhir</w:t>
      </w:r>
      <w:proofErr w:type="spellEnd"/>
      <w:r w:rsidR="00AF47C2">
        <w:rPr>
          <w:lang w:val="en-US"/>
        </w:rPr>
        <w:t xml:space="preserve"> </w:t>
      </w:r>
      <w:proofErr w:type="spellStart"/>
      <w:r w:rsidR="004E5BA2">
        <w:rPr>
          <w:lang w:val="en-US"/>
        </w:rPr>
        <w:t>ada</w:t>
      </w:r>
      <w:proofErr w:type="spellEnd"/>
      <w:r w:rsidR="004E5BA2">
        <w:rPr>
          <w:lang w:val="en-US"/>
        </w:rPr>
        <w:t xml:space="preserve"> file </w:t>
      </w:r>
      <w:proofErr w:type="spellStart"/>
      <w:r w:rsidR="004E5BA2">
        <w:rPr>
          <w:lang w:val="en-US"/>
        </w:rPr>
        <w:t>ekstensi</w:t>
      </w:r>
      <w:proofErr w:type="spellEnd"/>
      <w:r w:rsidR="004E5BA2">
        <w:rPr>
          <w:lang w:val="en-US"/>
        </w:rPr>
        <w:t xml:space="preserve"> ann. File </w:t>
      </w:r>
      <w:proofErr w:type="spellStart"/>
      <w:r w:rsidR="004E5BA2">
        <w:rPr>
          <w:lang w:val="en-US"/>
        </w:rPr>
        <w:t>ini</w:t>
      </w:r>
      <w:proofErr w:type="spellEnd"/>
      <w:r w:rsidR="004E5BA2">
        <w:rPr>
          <w:lang w:val="en-US"/>
        </w:rPr>
        <w:t xml:space="preserve"> </w:t>
      </w:r>
      <w:proofErr w:type="spellStart"/>
      <w:r w:rsidR="001A45EF">
        <w:rPr>
          <w:lang w:val="en-US"/>
        </w:rPr>
        <w:t>telah</w:t>
      </w:r>
      <w:proofErr w:type="spellEnd"/>
      <w:r w:rsidR="001A45EF">
        <w:rPr>
          <w:lang w:val="en-US"/>
        </w:rPr>
        <w:t xml:space="preserve"> </w:t>
      </w:r>
      <w:proofErr w:type="spellStart"/>
      <w:r w:rsidR="001A45EF">
        <w:rPr>
          <w:lang w:val="en-US"/>
        </w:rPr>
        <w:t>dijelaskan</w:t>
      </w:r>
      <w:proofErr w:type="spellEnd"/>
      <w:r w:rsidR="001A45EF">
        <w:rPr>
          <w:lang w:val="en-US"/>
        </w:rPr>
        <w:t xml:space="preserve"> </w:t>
      </w:r>
      <w:proofErr w:type="spellStart"/>
      <w:r w:rsidR="001A45EF">
        <w:rPr>
          <w:lang w:val="en-US"/>
        </w:rPr>
        <w:t>isi</w:t>
      </w:r>
      <w:proofErr w:type="spellEnd"/>
      <w:r w:rsidR="001A45EF">
        <w:rPr>
          <w:lang w:val="en-US"/>
        </w:rPr>
        <w:t xml:space="preserve">, </w:t>
      </w:r>
      <w:proofErr w:type="spellStart"/>
      <w:r w:rsidR="001A45EF">
        <w:rPr>
          <w:lang w:val="en-US"/>
        </w:rPr>
        <w:t>struktur</w:t>
      </w:r>
      <w:proofErr w:type="spellEnd"/>
      <w:r w:rsidR="001A45EF">
        <w:rPr>
          <w:lang w:val="en-US"/>
        </w:rPr>
        <w:t xml:space="preserve"> dan proses </w:t>
      </w:r>
      <w:proofErr w:type="spellStart"/>
      <w:r w:rsidR="001A45EF">
        <w:rPr>
          <w:lang w:val="en-US"/>
        </w:rPr>
        <w:t>pembuatan</w:t>
      </w:r>
      <w:proofErr w:type="spellEnd"/>
      <w:r w:rsidR="001A45EF">
        <w:rPr>
          <w:lang w:val="en-US"/>
        </w:rPr>
        <w:t xml:space="preserve"> file pada </w:t>
      </w:r>
      <w:proofErr w:type="spellStart"/>
      <w:r w:rsidR="001A45EF">
        <w:rPr>
          <w:lang w:val="en-US"/>
        </w:rPr>
        <w:t>subbab</w:t>
      </w:r>
      <w:proofErr w:type="spellEnd"/>
      <w:r w:rsidR="001A45EF">
        <w:rPr>
          <w:lang w:val="en-US"/>
        </w:rPr>
        <w:t xml:space="preserve"> 2.1.1 </w:t>
      </w:r>
      <w:proofErr w:type="spellStart"/>
      <w:r w:rsidR="001A45EF">
        <w:rPr>
          <w:lang w:val="en-US"/>
        </w:rPr>
        <w:t>sistem</w:t>
      </w:r>
      <w:proofErr w:type="spellEnd"/>
      <w:r w:rsidR="001A45EF">
        <w:rPr>
          <w:lang w:val="en-US"/>
        </w:rPr>
        <w:t xml:space="preserve"> </w:t>
      </w:r>
      <w:proofErr w:type="spellStart"/>
      <w:r w:rsidR="001A45EF">
        <w:rPr>
          <w:lang w:val="en-US"/>
        </w:rPr>
        <w:t>arsitektur</w:t>
      </w:r>
      <w:proofErr w:type="spellEnd"/>
      <w:r w:rsidR="001A45EF">
        <w:rPr>
          <w:lang w:val="en-US"/>
        </w:rPr>
        <w:t xml:space="preserve"> </w:t>
      </w:r>
      <w:proofErr w:type="spellStart"/>
      <w:r w:rsidR="001A45EF">
        <w:rPr>
          <w:lang w:val="en-US"/>
        </w:rPr>
        <w:t>pra</w:t>
      </w:r>
      <w:proofErr w:type="spellEnd"/>
      <w:r w:rsidR="001A45EF">
        <w:rPr>
          <w:lang w:val="en-US"/>
        </w:rPr>
        <w:t xml:space="preserve"> </w:t>
      </w:r>
      <w:proofErr w:type="spellStart"/>
      <w:r w:rsidR="001A45EF">
        <w:rPr>
          <w:lang w:val="en-US"/>
        </w:rPr>
        <w:t>bagian</w:t>
      </w:r>
      <w:proofErr w:type="spellEnd"/>
      <w:r w:rsidR="001A45EF">
        <w:rPr>
          <w:lang w:val="en-US"/>
        </w:rPr>
        <w:t xml:space="preserve"> proses. </w:t>
      </w:r>
      <w:r w:rsidR="00363D7A">
        <w:rPr>
          <w:lang w:val="en-US"/>
        </w:rPr>
        <w:t xml:space="preserve">Dan file </w:t>
      </w:r>
      <w:proofErr w:type="spellStart"/>
      <w:r w:rsidR="00363D7A">
        <w:rPr>
          <w:lang w:val="en-US"/>
        </w:rPr>
        <w:t>tersebut</w:t>
      </w:r>
      <w:proofErr w:type="spellEnd"/>
      <w:r w:rsidR="00363D7A">
        <w:rPr>
          <w:lang w:val="en-US"/>
        </w:rPr>
        <w:t xml:space="preserve"> </w:t>
      </w:r>
      <w:proofErr w:type="spellStart"/>
      <w:r w:rsidR="00363D7A">
        <w:rPr>
          <w:lang w:val="en-US"/>
        </w:rPr>
        <w:t>akan</w:t>
      </w:r>
      <w:proofErr w:type="spellEnd"/>
      <w:r w:rsidR="00363D7A">
        <w:rPr>
          <w:lang w:val="en-US"/>
        </w:rPr>
        <w:t xml:space="preserve"> </w:t>
      </w:r>
      <w:proofErr w:type="spellStart"/>
      <w:r w:rsidR="00363D7A">
        <w:rPr>
          <w:lang w:val="en-US"/>
        </w:rPr>
        <w:t>diubah</w:t>
      </w:r>
      <w:proofErr w:type="spellEnd"/>
      <w:r w:rsidR="00363D7A">
        <w:rPr>
          <w:lang w:val="en-US"/>
        </w:rPr>
        <w:t xml:space="preserve"> </w:t>
      </w:r>
      <w:proofErr w:type="spellStart"/>
      <w:r w:rsidR="006E0ED6">
        <w:rPr>
          <w:lang w:val="en-US"/>
        </w:rPr>
        <w:t>menuju</w:t>
      </w:r>
      <w:proofErr w:type="spellEnd"/>
      <w:r w:rsidR="006E0ED6">
        <w:rPr>
          <w:lang w:val="en-US"/>
        </w:rPr>
        <w:t xml:space="preserve"> </w:t>
      </w:r>
      <w:proofErr w:type="spellStart"/>
      <w:r w:rsidR="006E0ED6">
        <w:rPr>
          <w:lang w:val="en-US"/>
        </w:rPr>
        <w:t>struktur</w:t>
      </w:r>
      <w:proofErr w:type="spellEnd"/>
      <w:r w:rsidR="006E0ED6">
        <w:rPr>
          <w:lang w:val="en-US"/>
        </w:rPr>
        <w:t xml:space="preserve"> data yang </w:t>
      </w:r>
      <w:proofErr w:type="spellStart"/>
      <w:r w:rsidR="006E0ED6">
        <w:rPr>
          <w:lang w:val="en-US"/>
        </w:rPr>
        <w:t>diperlukan</w:t>
      </w:r>
      <w:proofErr w:type="spellEnd"/>
      <w:r w:rsidR="006E0ED6">
        <w:rPr>
          <w:lang w:val="en-US"/>
        </w:rPr>
        <w:t xml:space="preserve"> model </w:t>
      </w:r>
      <w:proofErr w:type="spellStart"/>
      <w:r w:rsidR="006E0ED6">
        <w:rPr>
          <w:lang w:val="en-US"/>
        </w:rPr>
        <w:t>tiap</w:t>
      </w:r>
      <w:proofErr w:type="spellEnd"/>
      <w:r w:rsidR="006E0ED6">
        <w:rPr>
          <w:lang w:val="en-US"/>
        </w:rPr>
        <w:t xml:space="preserve"> </w:t>
      </w:r>
      <w:proofErr w:type="spellStart"/>
      <w:r w:rsidR="006E0ED6">
        <w:rPr>
          <w:lang w:val="en-US"/>
        </w:rPr>
        <w:t>tugas</w:t>
      </w:r>
      <w:proofErr w:type="spellEnd"/>
      <w:r w:rsidR="006E0ED6">
        <w:rPr>
          <w:lang w:val="en-US"/>
        </w:rPr>
        <w:t xml:space="preserve"> </w:t>
      </w:r>
      <w:proofErr w:type="spellStart"/>
      <w:r w:rsidR="006E0ED6">
        <w:rPr>
          <w:lang w:val="en-US"/>
        </w:rPr>
        <w:t>akhir</w:t>
      </w:r>
      <w:proofErr w:type="spellEnd"/>
      <w:r w:rsidR="006E0ED6">
        <w:rPr>
          <w:lang w:val="en-US"/>
        </w:rPr>
        <w:t xml:space="preserve">. </w:t>
      </w:r>
    </w:p>
    <w:p w14:paraId="44EA24B4" w14:textId="0738B4DC" w:rsidR="00085E16" w:rsidRPr="0098634C" w:rsidRDefault="001F3F14" w:rsidP="0078657A">
      <w:pPr>
        <w:rPr>
          <w:lang w:val="en-US"/>
        </w:rPr>
      </w:pPr>
      <w:r>
        <w:rPr>
          <w:lang w:val="en-US"/>
        </w:rPr>
        <w:t xml:space="preserve">Untuk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Amelinda</w:t>
      </w:r>
      <w:proofErr w:type="spellEnd"/>
      <w:r>
        <w:rPr>
          <w:lang w:val="en-US"/>
        </w:rPr>
        <w:t xml:space="preserve"> format yang </w:t>
      </w:r>
      <w:proofErr w:type="spellStart"/>
      <w:r w:rsidR="00670A16">
        <w:rPr>
          <w:lang w:val="en-US"/>
        </w:rPr>
        <w:t>dibutuhkan</w:t>
      </w:r>
      <w:proofErr w:type="spellEnd"/>
      <w:r w:rsidR="00670A16">
        <w:rPr>
          <w:lang w:val="en-US"/>
        </w:rPr>
        <w:t xml:space="preserve"> </w:t>
      </w:r>
      <w:proofErr w:type="spellStart"/>
      <w:r w:rsidR="00670A16">
        <w:rPr>
          <w:lang w:val="en-US"/>
        </w:rPr>
        <w:t>adalah</w:t>
      </w:r>
      <w:proofErr w:type="spellEnd"/>
      <w:r w:rsidR="00670A16">
        <w:rPr>
          <w:lang w:val="en-US"/>
        </w:rPr>
        <w:t xml:space="preserve"> format BIO. </w:t>
      </w:r>
      <w:r w:rsidR="00401CB8">
        <w:rPr>
          <w:lang w:val="en-US"/>
        </w:rPr>
        <w:t xml:space="preserve">BIO </w:t>
      </w:r>
      <w:proofErr w:type="spellStart"/>
      <w:r w:rsidR="00401CB8">
        <w:rPr>
          <w:lang w:val="en-US"/>
        </w:rPr>
        <w:t>adalah</w:t>
      </w:r>
      <w:proofErr w:type="spellEnd"/>
      <w:r w:rsidR="00401CB8">
        <w:rPr>
          <w:lang w:val="en-US"/>
        </w:rPr>
        <w:t xml:space="preserve"> format tag </w:t>
      </w:r>
      <w:proofErr w:type="spellStart"/>
      <w:r w:rsidR="00401CB8">
        <w:rPr>
          <w:lang w:val="en-US"/>
        </w:rPr>
        <w:t>dengan</w:t>
      </w:r>
      <w:proofErr w:type="spellEnd"/>
      <w:r w:rsidR="00401CB8">
        <w:rPr>
          <w:lang w:val="en-US"/>
        </w:rPr>
        <w:t xml:space="preserve"> </w:t>
      </w:r>
      <w:proofErr w:type="spellStart"/>
      <w:r w:rsidR="00670D5C">
        <w:rPr>
          <w:lang w:val="en-US"/>
        </w:rPr>
        <w:t>keterangan</w:t>
      </w:r>
      <w:proofErr w:type="spellEnd"/>
      <w:r w:rsidR="00670D5C">
        <w:rPr>
          <w:lang w:val="en-US"/>
        </w:rPr>
        <w:t xml:space="preserve"> tag B untuk Beginning, I untuk Inside, O untuk Outside. </w:t>
      </w:r>
      <w:r w:rsidR="00EB26A5">
        <w:rPr>
          <w:lang w:val="en-US"/>
        </w:rPr>
        <w:t xml:space="preserve">B </w:t>
      </w:r>
      <w:proofErr w:type="spellStart"/>
      <w:r w:rsidR="00EB26A5">
        <w:rPr>
          <w:lang w:val="en-US"/>
        </w:rPr>
        <w:t>menyatakan</w:t>
      </w:r>
      <w:proofErr w:type="spellEnd"/>
      <w:r w:rsidR="00EB26A5">
        <w:rPr>
          <w:lang w:val="en-US"/>
        </w:rPr>
        <w:t xml:space="preserve"> </w:t>
      </w:r>
      <w:proofErr w:type="spellStart"/>
      <w:r w:rsidR="001A450C">
        <w:rPr>
          <w:lang w:val="en-US"/>
        </w:rPr>
        <w:t>bahwa</w:t>
      </w:r>
      <w:proofErr w:type="spellEnd"/>
      <w:r w:rsidR="001A450C">
        <w:rPr>
          <w:lang w:val="en-US"/>
        </w:rPr>
        <w:t xml:space="preserve"> token </w:t>
      </w:r>
      <w:proofErr w:type="spellStart"/>
      <w:r w:rsidR="001A450C">
        <w:rPr>
          <w:lang w:val="en-US"/>
        </w:rPr>
        <w:t>tersebut</w:t>
      </w:r>
      <w:proofErr w:type="spellEnd"/>
      <w:r w:rsidR="001A450C">
        <w:rPr>
          <w:lang w:val="en-US"/>
        </w:rPr>
        <w:t xml:space="preserve"> </w:t>
      </w:r>
      <w:proofErr w:type="spellStart"/>
      <w:r w:rsidR="00BE7995">
        <w:rPr>
          <w:lang w:val="en-US"/>
        </w:rPr>
        <w:t>adalah</w:t>
      </w:r>
      <w:proofErr w:type="spellEnd"/>
      <w:r w:rsidR="00BE7995">
        <w:rPr>
          <w:lang w:val="en-US"/>
        </w:rPr>
        <w:t xml:space="preserve"> </w:t>
      </w:r>
      <w:proofErr w:type="spellStart"/>
      <w:r w:rsidR="00BE7995">
        <w:rPr>
          <w:lang w:val="en-US"/>
        </w:rPr>
        <w:t>awalan</w:t>
      </w:r>
      <w:proofErr w:type="spellEnd"/>
      <w:r w:rsidR="00BE7995">
        <w:rPr>
          <w:lang w:val="en-US"/>
        </w:rPr>
        <w:t xml:space="preserve"> untuk </w:t>
      </w:r>
      <w:proofErr w:type="spellStart"/>
      <w:r w:rsidR="00BE7995">
        <w:rPr>
          <w:lang w:val="en-US"/>
        </w:rPr>
        <w:t>sebuah</w:t>
      </w:r>
      <w:proofErr w:type="spellEnd"/>
      <w:r w:rsidR="00BE7995">
        <w:rPr>
          <w:lang w:val="en-US"/>
        </w:rPr>
        <w:t xml:space="preserve"> </w:t>
      </w:r>
      <w:r w:rsidR="00DB035E">
        <w:rPr>
          <w:lang w:val="en-US"/>
        </w:rPr>
        <w:t>entity (</w:t>
      </w:r>
      <w:proofErr w:type="spellStart"/>
      <w:r w:rsidR="00DB035E">
        <w:rPr>
          <w:lang w:val="en-US"/>
        </w:rPr>
        <w:t>bisa</w:t>
      </w:r>
      <w:proofErr w:type="spellEnd"/>
      <w:r w:rsidR="00DB035E">
        <w:rPr>
          <w:lang w:val="en-US"/>
        </w:rPr>
        <w:t xml:space="preserve"> juga chunk untuk  </w:t>
      </w:r>
    </w:p>
    <w:p w14:paraId="74983A57" w14:textId="423B82F3" w:rsidR="00E5269D" w:rsidRDefault="00E5269D" w:rsidP="0078657A">
      <w:pPr>
        <w:rPr>
          <w:lang w:val="en-US"/>
        </w:rPr>
      </w:pPr>
    </w:p>
    <w:p w14:paraId="6F7CBC4C" w14:textId="77777777" w:rsidR="00E5269D" w:rsidRPr="009D270C" w:rsidRDefault="00E5269D" w:rsidP="0078657A">
      <w:pPr>
        <w:rPr>
          <w:lang w:val="en-US"/>
        </w:rPr>
      </w:pPr>
    </w:p>
    <w:p w14:paraId="75476017" w14:textId="6306950C" w:rsidR="00901B18" w:rsidRPr="003B73B6" w:rsidRDefault="00901B18" w:rsidP="00901B18">
      <w:pPr>
        <w:pStyle w:val="Heading3"/>
      </w:pPr>
      <w:r w:rsidRPr="003B73B6">
        <w:t xml:space="preserve">Konversi </w:t>
      </w:r>
      <w:proofErr w:type="spellStart"/>
      <w:r w:rsidRPr="003B73B6">
        <w:t>Dataset</w:t>
      </w:r>
      <w:proofErr w:type="spellEnd"/>
    </w:p>
    <w:p w14:paraId="65EE61E6" w14:textId="77777777" w:rsidR="0078657A" w:rsidRPr="003B73B6" w:rsidRDefault="0078657A" w:rsidP="0078657A">
      <w:r w:rsidRPr="003B73B6">
        <w:t>Bab ini akan membahas tentang arsitektur sistem keseluruhan tugas akhir ini. Arsitektur yang akan dibahas antara lain arsitektur sistem secara utuh, kemudian dibagi menjadi sub-proses tertentu. Pembagian sub-proses ini untuk membantu pengertian dan penjelasan lebih mudah dan detail kepada struktur arsitektur sistem. Pembahasan secara detail untuk masing-masing langkah / proses yang dilakukan dalam arsitektur pada sistem akan dibahas pada bab-bab berikutnya.</w:t>
      </w:r>
    </w:p>
    <w:p w14:paraId="0E90D956" w14:textId="77777777" w:rsidR="0078657A" w:rsidRPr="003B73B6" w:rsidRDefault="0078657A" w:rsidP="0078657A"/>
    <w:p w14:paraId="5AF22FCD" w14:textId="4D31E400" w:rsidR="00901B18" w:rsidRPr="003B73B6" w:rsidRDefault="00901B18" w:rsidP="00901B18">
      <w:pPr>
        <w:pStyle w:val="Heading3"/>
      </w:pPr>
      <w:r w:rsidRPr="003B73B6">
        <w:t xml:space="preserve">Struktur </w:t>
      </w:r>
      <w:proofErr w:type="spellStart"/>
      <w:r w:rsidRPr="003B73B6">
        <w:t>Dataset</w:t>
      </w:r>
      <w:proofErr w:type="spellEnd"/>
    </w:p>
    <w:p w14:paraId="66C7092B" w14:textId="1704C545" w:rsidR="0078657A" w:rsidRPr="00270BA4" w:rsidRDefault="00270BA4" w:rsidP="0078657A">
      <w:pPr>
        <w:rPr>
          <w:lang w:val="en-US"/>
        </w:rPr>
      </w:pPr>
      <w:proofErr w:type="spellStart"/>
      <w:r>
        <w:rPr>
          <w:lang w:val="en-US"/>
        </w:rPr>
        <w:t>Struktur</w:t>
      </w:r>
      <w:proofErr w:type="spellEnd"/>
      <w:r>
        <w:rPr>
          <w:lang w:val="en-US"/>
        </w:rPr>
        <w:t xml:space="preserve"> </w:t>
      </w:r>
      <w:proofErr w:type="spellStart"/>
      <w:r>
        <w:rPr>
          <w:lang w:val="en-US"/>
        </w:rPr>
        <w:t>akhir</w:t>
      </w:r>
      <w:proofErr w:type="spellEnd"/>
      <w:r>
        <w:rPr>
          <w:lang w:val="en-US"/>
        </w:rPr>
        <w:t xml:space="preserve"> dataset </w:t>
      </w:r>
      <w:proofErr w:type="spellStart"/>
      <w:r>
        <w:rPr>
          <w:lang w:val="en-US"/>
        </w:rPr>
        <w:t>mengikuti</w:t>
      </w:r>
      <w:proofErr w:type="spellEnd"/>
      <w:r>
        <w:rPr>
          <w:lang w:val="en-US"/>
        </w:rPr>
        <w:t xml:space="preserve"> </w:t>
      </w:r>
      <w:proofErr w:type="spellStart"/>
      <w:r>
        <w:rPr>
          <w:lang w:val="en-US"/>
        </w:rPr>
        <w:t>struktur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w:t>
      </w:r>
      <w:proofErr w:type="spellEnd"/>
      <w:r>
        <w:rPr>
          <w:lang w:val="en-US"/>
        </w:rPr>
        <w:t xml:space="preserve"> </w:t>
      </w:r>
      <w:proofErr w:type="spellStart"/>
      <w:r>
        <w:rPr>
          <w:lang w:val="en-US"/>
        </w:rPr>
        <w:t>metode</w:t>
      </w:r>
      <w:proofErr w:type="spellEnd"/>
      <w:r>
        <w:rPr>
          <w:lang w:val="en-US"/>
        </w:rPr>
        <w:t xml:space="preserve"> Sequence-to-Set Network. </w:t>
      </w:r>
      <w:proofErr w:type="spellStart"/>
      <w:r>
        <w:rPr>
          <w:lang w:val="en-US"/>
        </w:rPr>
        <w:t>Struktur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proofErr w:type="spellStart"/>
      <w:r>
        <w:rPr>
          <w:lang w:val="en-US"/>
        </w:rPr>
        <w:t>gambar</w:t>
      </w:r>
      <w:proofErr w:type="spellEnd"/>
      <w:r>
        <w:rPr>
          <w:lang w:val="en-US"/>
        </w:rPr>
        <w:t xml:space="preserve"> ____. </w:t>
      </w:r>
      <w:proofErr w:type="spellStart"/>
      <w:r w:rsidR="00282E67">
        <w:rPr>
          <w:lang w:val="en-US"/>
        </w:rPr>
        <w:t>Terdapat</w:t>
      </w:r>
      <w:proofErr w:type="spellEnd"/>
      <w:r w:rsidR="00282E67">
        <w:rPr>
          <w:lang w:val="en-US"/>
        </w:rPr>
        <w:t xml:space="preserve"> </w:t>
      </w:r>
      <w:proofErr w:type="spellStart"/>
      <w:r w:rsidR="00282E67">
        <w:rPr>
          <w:lang w:val="en-US"/>
        </w:rPr>
        <w:t>tujuh</w:t>
      </w:r>
      <w:proofErr w:type="spellEnd"/>
      <w:r w:rsidR="00282E67">
        <w:rPr>
          <w:lang w:val="en-US"/>
        </w:rPr>
        <w:t xml:space="preserve"> </w:t>
      </w:r>
      <w:proofErr w:type="spellStart"/>
      <w:r w:rsidR="00282E67">
        <w:rPr>
          <w:lang w:val="en-US"/>
        </w:rPr>
        <w:t>atribut</w:t>
      </w:r>
      <w:proofErr w:type="spellEnd"/>
      <w:r w:rsidR="00282E67">
        <w:rPr>
          <w:lang w:val="en-US"/>
        </w:rPr>
        <w:t xml:space="preserve"> </w:t>
      </w:r>
      <w:r w:rsidR="00373463">
        <w:rPr>
          <w:lang w:val="en-US"/>
        </w:rPr>
        <w:t xml:space="preserve">yang </w:t>
      </w:r>
      <w:proofErr w:type="spellStart"/>
      <w:r w:rsidR="00373463">
        <w:rPr>
          <w:lang w:val="en-US"/>
        </w:rPr>
        <w:t>diperlukan</w:t>
      </w:r>
      <w:proofErr w:type="spellEnd"/>
      <w:r w:rsidR="00373463">
        <w:rPr>
          <w:lang w:val="en-US"/>
        </w:rPr>
        <w:t xml:space="preserve"> untuk input training model </w:t>
      </w:r>
      <w:proofErr w:type="spellStart"/>
      <w:r w:rsidR="00373463">
        <w:rPr>
          <w:lang w:val="en-US"/>
        </w:rPr>
        <w:t>metode</w:t>
      </w:r>
      <w:proofErr w:type="spellEnd"/>
      <w:r w:rsidR="00373463">
        <w:rPr>
          <w:lang w:val="en-US"/>
        </w:rPr>
        <w:t xml:space="preserve"> </w:t>
      </w:r>
      <w:proofErr w:type="spellStart"/>
      <w:r w:rsidR="00373463">
        <w:rPr>
          <w:lang w:val="en-US"/>
        </w:rPr>
        <w:t>ini</w:t>
      </w:r>
      <w:proofErr w:type="spellEnd"/>
      <w:r w:rsidR="00847165">
        <w:rPr>
          <w:lang w:val="en-US"/>
        </w:rPr>
        <w:t xml:space="preserve">. </w:t>
      </w:r>
      <w:proofErr w:type="spellStart"/>
      <w:r w:rsidR="00847165">
        <w:rPr>
          <w:lang w:val="en-US"/>
        </w:rPr>
        <w:t>Setiap</w:t>
      </w:r>
      <w:proofErr w:type="spellEnd"/>
      <w:r w:rsidR="00847165">
        <w:rPr>
          <w:lang w:val="en-US"/>
        </w:rPr>
        <w:t xml:space="preserve"> JSON </w:t>
      </w:r>
      <w:proofErr w:type="spellStart"/>
      <w:r w:rsidR="00847165">
        <w:rPr>
          <w:lang w:val="en-US"/>
        </w:rPr>
        <w:t>obje</w:t>
      </w:r>
      <w:r w:rsidR="007307F4">
        <w:rPr>
          <w:lang w:val="en-US"/>
        </w:rPr>
        <w:t>k</w:t>
      </w:r>
      <w:proofErr w:type="spellEnd"/>
      <w:r w:rsidR="00847165">
        <w:rPr>
          <w:lang w:val="en-US"/>
        </w:rPr>
        <w:t xml:space="preserve"> </w:t>
      </w:r>
      <w:proofErr w:type="spellStart"/>
      <w:r w:rsidR="00847165">
        <w:rPr>
          <w:lang w:val="en-US"/>
        </w:rPr>
        <w:t>dari</w:t>
      </w:r>
      <w:proofErr w:type="spellEnd"/>
      <w:r w:rsidR="00847165">
        <w:rPr>
          <w:lang w:val="en-US"/>
        </w:rPr>
        <w:t xml:space="preserve"> </w:t>
      </w:r>
      <w:proofErr w:type="spellStart"/>
      <w:r w:rsidR="00847165">
        <w:rPr>
          <w:lang w:val="en-US"/>
        </w:rPr>
        <w:t>dalam</w:t>
      </w:r>
      <w:proofErr w:type="spellEnd"/>
      <w:r w:rsidR="00847165">
        <w:rPr>
          <w:lang w:val="en-US"/>
        </w:rPr>
        <w:t xml:space="preserve"> dataset </w:t>
      </w:r>
      <w:proofErr w:type="spellStart"/>
      <w:r w:rsidR="00847165">
        <w:rPr>
          <w:lang w:val="en-US"/>
        </w:rPr>
        <w:t>harus</w:t>
      </w:r>
      <w:proofErr w:type="spellEnd"/>
      <w:r w:rsidR="00847165">
        <w:rPr>
          <w:lang w:val="en-US"/>
        </w:rPr>
        <w:t xml:space="preserve"> memiliki </w:t>
      </w:r>
      <w:proofErr w:type="spellStart"/>
      <w:r w:rsidR="00847165">
        <w:rPr>
          <w:lang w:val="en-US"/>
        </w:rPr>
        <w:t>ketujuh</w:t>
      </w:r>
      <w:proofErr w:type="spellEnd"/>
      <w:r w:rsidR="00847165">
        <w:rPr>
          <w:lang w:val="en-US"/>
        </w:rPr>
        <w:t xml:space="preserve"> </w:t>
      </w:r>
      <w:proofErr w:type="spellStart"/>
      <w:r w:rsidR="00847165">
        <w:rPr>
          <w:lang w:val="en-US"/>
        </w:rPr>
        <w:t>atribut</w:t>
      </w:r>
      <w:proofErr w:type="spellEnd"/>
      <w:r w:rsidR="00847165">
        <w:rPr>
          <w:lang w:val="en-US"/>
        </w:rPr>
        <w:t xml:space="preserve">, </w:t>
      </w:r>
      <w:proofErr w:type="spellStart"/>
      <w:r w:rsidR="00847165">
        <w:rPr>
          <w:lang w:val="en-US"/>
        </w:rPr>
        <w:t>meskipun</w:t>
      </w:r>
      <w:proofErr w:type="spellEnd"/>
      <w:r w:rsidR="00847165">
        <w:rPr>
          <w:lang w:val="en-US"/>
        </w:rPr>
        <w:t xml:space="preserve"> </w:t>
      </w:r>
      <w:proofErr w:type="spellStart"/>
      <w:r w:rsidR="00847165">
        <w:rPr>
          <w:lang w:val="en-US"/>
        </w:rPr>
        <w:t>beberapa</w:t>
      </w:r>
      <w:proofErr w:type="spellEnd"/>
      <w:r w:rsidR="00847165">
        <w:rPr>
          <w:lang w:val="en-US"/>
        </w:rPr>
        <w:t xml:space="preserve"> </w:t>
      </w:r>
      <w:proofErr w:type="spellStart"/>
      <w:r w:rsidR="00847165">
        <w:rPr>
          <w:lang w:val="en-US"/>
        </w:rPr>
        <w:t>atribut</w:t>
      </w:r>
      <w:proofErr w:type="spellEnd"/>
      <w:r w:rsidR="00847165">
        <w:rPr>
          <w:lang w:val="en-US"/>
        </w:rPr>
        <w:t xml:space="preserve"> </w:t>
      </w:r>
      <w:proofErr w:type="spellStart"/>
      <w:r w:rsidR="00847165">
        <w:rPr>
          <w:lang w:val="en-US"/>
        </w:rPr>
        <w:t>tidak</w:t>
      </w:r>
      <w:proofErr w:type="spellEnd"/>
      <w:r w:rsidR="00847165">
        <w:rPr>
          <w:lang w:val="en-US"/>
        </w:rPr>
        <w:t xml:space="preserve"> </w:t>
      </w:r>
      <w:proofErr w:type="spellStart"/>
      <w:r w:rsidR="00847165">
        <w:rPr>
          <w:lang w:val="en-US"/>
        </w:rPr>
        <w:t>akan</w:t>
      </w:r>
      <w:proofErr w:type="spellEnd"/>
      <w:r w:rsidR="00847165">
        <w:rPr>
          <w:lang w:val="en-US"/>
        </w:rPr>
        <w:t xml:space="preserve"> </w:t>
      </w:r>
      <w:proofErr w:type="spellStart"/>
      <w:r w:rsidR="00847165">
        <w:rPr>
          <w:lang w:val="en-US"/>
        </w:rPr>
        <w:t>digunakan</w:t>
      </w:r>
      <w:proofErr w:type="spellEnd"/>
      <w:r w:rsidR="00847165">
        <w:rPr>
          <w:lang w:val="en-US"/>
        </w:rPr>
        <w:t xml:space="preserve"> </w:t>
      </w:r>
      <w:proofErr w:type="spellStart"/>
      <w:r w:rsidR="00847165">
        <w:rPr>
          <w:lang w:val="en-US"/>
        </w:rPr>
        <w:t>sebagai</w:t>
      </w:r>
      <w:proofErr w:type="spellEnd"/>
      <w:r w:rsidR="00847165">
        <w:rPr>
          <w:lang w:val="en-US"/>
        </w:rPr>
        <w:t xml:space="preserve"> parameter training </w:t>
      </w:r>
      <w:proofErr w:type="spellStart"/>
      <w:r w:rsidR="00847165">
        <w:rPr>
          <w:lang w:val="en-US"/>
        </w:rPr>
        <w:t>dalam</w:t>
      </w:r>
      <w:proofErr w:type="spellEnd"/>
      <w:r w:rsidR="00847165">
        <w:rPr>
          <w:lang w:val="en-US"/>
        </w:rPr>
        <w:t xml:space="preserve"> </w:t>
      </w:r>
      <w:proofErr w:type="spellStart"/>
      <w:r w:rsidR="00847165">
        <w:rPr>
          <w:lang w:val="en-US"/>
        </w:rPr>
        <w:t>penelitian</w:t>
      </w:r>
      <w:proofErr w:type="spellEnd"/>
      <w:r w:rsidR="00847165">
        <w:rPr>
          <w:lang w:val="en-US"/>
        </w:rPr>
        <w:t xml:space="preserve"> </w:t>
      </w:r>
      <w:proofErr w:type="spellStart"/>
      <w:r w:rsidR="00847165">
        <w:rPr>
          <w:lang w:val="en-US"/>
        </w:rPr>
        <w:t>tugas</w:t>
      </w:r>
      <w:proofErr w:type="spellEnd"/>
      <w:r w:rsidR="00847165">
        <w:rPr>
          <w:lang w:val="en-US"/>
        </w:rPr>
        <w:t xml:space="preserve"> </w:t>
      </w:r>
      <w:proofErr w:type="spellStart"/>
      <w:r w:rsidR="00847165">
        <w:rPr>
          <w:lang w:val="en-US"/>
        </w:rPr>
        <w:t>akhir</w:t>
      </w:r>
      <w:proofErr w:type="spellEnd"/>
      <w:r w:rsidR="00847165">
        <w:rPr>
          <w:lang w:val="en-US"/>
        </w:rPr>
        <w:t xml:space="preserve"> </w:t>
      </w:r>
      <w:proofErr w:type="spellStart"/>
      <w:r w:rsidR="00847165">
        <w:rPr>
          <w:lang w:val="en-US"/>
        </w:rPr>
        <w:t>ini</w:t>
      </w:r>
      <w:proofErr w:type="spellEnd"/>
      <w:r w:rsidR="00847165">
        <w:rPr>
          <w:lang w:val="en-US"/>
        </w:rPr>
        <w:t xml:space="preserve">. </w:t>
      </w:r>
      <w:proofErr w:type="spellStart"/>
      <w:r w:rsidR="00223717">
        <w:rPr>
          <w:lang w:val="en-US"/>
        </w:rPr>
        <w:t>Sebelumnya</w:t>
      </w:r>
      <w:proofErr w:type="spellEnd"/>
      <w:r w:rsidR="00223717">
        <w:rPr>
          <w:lang w:val="en-US"/>
        </w:rPr>
        <w:t xml:space="preserve">, </w:t>
      </w:r>
      <w:proofErr w:type="spellStart"/>
      <w:r w:rsidR="00223717">
        <w:rPr>
          <w:lang w:val="en-US"/>
        </w:rPr>
        <w:t>perlu</w:t>
      </w:r>
      <w:proofErr w:type="spellEnd"/>
      <w:r w:rsidR="00223717">
        <w:rPr>
          <w:lang w:val="en-US"/>
        </w:rPr>
        <w:t xml:space="preserve"> </w:t>
      </w:r>
      <w:proofErr w:type="spellStart"/>
      <w:r w:rsidR="00223717">
        <w:rPr>
          <w:lang w:val="en-US"/>
        </w:rPr>
        <w:t>membahas</w:t>
      </w:r>
      <w:proofErr w:type="spellEnd"/>
      <w:r w:rsidR="00223717">
        <w:rPr>
          <w:lang w:val="en-US"/>
        </w:rPr>
        <w:t xml:space="preserve"> </w:t>
      </w:r>
      <w:proofErr w:type="spellStart"/>
      <w:r w:rsidR="00223717">
        <w:rPr>
          <w:lang w:val="en-US"/>
        </w:rPr>
        <w:t>tiap</w:t>
      </w:r>
      <w:proofErr w:type="spellEnd"/>
      <w:r w:rsidR="00223717">
        <w:rPr>
          <w:lang w:val="en-US"/>
        </w:rPr>
        <w:t xml:space="preserve"> </w:t>
      </w:r>
      <w:proofErr w:type="spellStart"/>
      <w:r w:rsidR="00223717">
        <w:rPr>
          <w:lang w:val="en-US"/>
        </w:rPr>
        <w:t>atribut</w:t>
      </w:r>
      <w:proofErr w:type="spellEnd"/>
      <w:r w:rsidR="00223717">
        <w:rPr>
          <w:lang w:val="en-US"/>
        </w:rPr>
        <w:t xml:space="preserve"> </w:t>
      </w:r>
      <w:proofErr w:type="spellStart"/>
      <w:r w:rsidR="00223717">
        <w:rPr>
          <w:lang w:val="en-US"/>
        </w:rPr>
        <w:t>dari</w:t>
      </w:r>
      <w:proofErr w:type="spellEnd"/>
      <w:r w:rsidR="00223717">
        <w:rPr>
          <w:lang w:val="en-US"/>
        </w:rPr>
        <w:t xml:space="preserve"> JSON </w:t>
      </w:r>
      <w:proofErr w:type="spellStart"/>
      <w:r w:rsidR="00223717">
        <w:rPr>
          <w:lang w:val="en-US"/>
        </w:rPr>
        <w:t>objek</w:t>
      </w:r>
      <w:proofErr w:type="spellEnd"/>
      <w:r w:rsidR="00223717">
        <w:rPr>
          <w:lang w:val="en-US"/>
        </w:rPr>
        <w:t xml:space="preserve"> </w:t>
      </w:r>
      <w:proofErr w:type="spellStart"/>
      <w:r w:rsidR="00223717">
        <w:rPr>
          <w:lang w:val="en-US"/>
        </w:rPr>
        <w:t>tersebut</w:t>
      </w:r>
      <w:proofErr w:type="spellEnd"/>
      <w:r w:rsidR="00FB34C6">
        <w:rPr>
          <w:lang w:val="en-US"/>
        </w:rPr>
        <w:t>.</w:t>
      </w:r>
      <w:r w:rsidR="00BB53B8">
        <w:rPr>
          <w:lang w:val="en-US"/>
        </w:rPr>
        <w:t xml:space="preserve"> Nama-</w:t>
      </w:r>
      <w:proofErr w:type="spellStart"/>
      <w:r w:rsidR="00BB53B8">
        <w:rPr>
          <w:lang w:val="en-US"/>
        </w:rPr>
        <w:t>nama</w:t>
      </w:r>
      <w:proofErr w:type="spellEnd"/>
      <w:r w:rsidR="00BB53B8">
        <w:rPr>
          <w:lang w:val="en-US"/>
        </w:rPr>
        <w:t xml:space="preserve"> </w:t>
      </w:r>
      <w:proofErr w:type="spellStart"/>
      <w:r w:rsidR="00BB53B8">
        <w:rPr>
          <w:lang w:val="en-US"/>
        </w:rPr>
        <w:t>atribut</w:t>
      </w:r>
      <w:proofErr w:type="spellEnd"/>
      <w:r w:rsidR="00BB53B8">
        <w:rPr>
          <w:lang w:val="en-US"/>
        </w:rPr>
        <w:t xml:space="preserve"> </w:t>
      </w:r>
      <w:proofErr w:type="spellStart"/>
      <w:r w:rsidR="00BB53B8">
        <w:rPr>
          <w:lang w:val="en-US"/>
        </w:rPr>
        <w:t>adalah</w:t>
      </w:r>
      <w:proofErr w:type="spellEnd"/>
      <w:r w:rsidR="00BB53B8">
        <w:rPr>
          <w:lang w:val="en-US"/>
        </w:rPr>
        <w:t xml:space="preserve"> tokens, entities, relations, </w:t>
      </w:r>
      <w:proofErr w:type="spellStart"/>
      <w:r w:rsidR="00BB53B8">
        <w:rPr>
          <w:lang w:val="en-US"/>
        </w:rPr>
        <w:t>org_id</w:t>
      </w:r>
      <w:proofErr w:type="spellEnd"/>
      <w:r w:rsidR="00BB53B8">
        <w:rPr>
          <w:lang w:val="en-US"/>
        </w:rPr>
        <w:t xml:space="preserve">, pos, </w:t>
      </w:r>
      <w:proofErr w:type="spellStart"/>
      <w:r w:rsidR="00BB53B8">
        <w:rPr>
          <w:lang w:val="en-US"/>
        </w:rPr>
        <w:t>ltokens</w:t>
      </w:r>
      <w:proofErr w:type="spellEnd"/>
      <w:r w:rsidR="00BB53B8">
        <w:rPr>
          <w:lang w:val="en-US"/>
        </w:rPr>
        <w:t xml:space="preserve">, </w:t>
      </w:r>
      <w:proofErr w:type="spellStart"/>
      <w:r w:rsidR="00BB53B8">
        <w:rPr>
          <w:lang w:val="en-US"/>
        </w:rPr>
        <w:t>rtokens</w:t>
      </w:r>
      <w:proofErr w:type="spellEnd"/>
      <w:r w:rsidR="00BB53B8">
        <w:rPr>
          <w:lang w:val="en-US"/>
        </w:rPr>
        <w:t xml:space="preserve">. </w:t>
      </w:r>
    </w:p>
    <w:p w14:paraId="0E04BCAE" w14:textId="50BEE4B4" w:rsidR="0078657A" w:rsidRPr="003B73B6" w:rsidRDefault="0078657A" w:rsidP="0078657A"/>
    <w:p w14:paraId="5D884B55" w14:textId="77777777" w:rsidR="002D59AD" w:rsidRPr="003B73B6" w:rsidRDefault="002D59AD" w:rsidP="0078657A"/>
    <w:tbl>
      <w:tblPr>
        <w:tblStyle w:val="TableGrid"/>
        <w:tblW w:w="0" w:type="auto"/>
        <w:jc w:val="center"/>
        <w:tblLook w:val="04A0" w:firstRow="1" w:lastRow="0" w:firstColumn="1" w:lastColumn="0" w:noHBand="0" w:noVBand="1"/>
      </w:tblPr>
      <w:tblGrid>
        <w:gridCol w:w="3397"/>
        <w:gridCol w:w="2123"/>
      </w:tblGrid>
      <w:tr w:rsidR="00EA32C5" w:rsidRPr="003B73B6" w14:paraId="49BA7933" w14:textId="77777777" w:rsidTr="00DD79DA">
        <w:trPr>
          <w:jc w:val="center"/>
        </w:trPr>
        <w:tc>
          <w:tcPr>
            <w:tcW w:w="3397" w:type="dxa"/>
            <w:shd w:val="clear" w:color="auto" w:fill="D9D9D9" w:themeFill="background1" w:themeFillShade="D9"/>
          </w:tcPr>
          <w:p w14:paraId="623E06E0" w14:textId="77777777" w:rsidR="00EA32C5" w:rsidRPr="003B73B6" w:rsidRDefault="00EA32C5" w:rsidP="00DD79DA">
            <w:pPr>
              <w:ind w:firstLine="0"/>
              <w:jc w:val="center"/>
              <w:rPr>
                <w:b/>
                <w:bCs/>
              </w:rPr>
            </w:pPr>
            <w:r w:rsidRPr="003B73B6">
              <w:rPr>
                <w:b/>
                <w:bCs/>
              </w:rPr>
              <w:t>Statistika</w:t>
            </w:r>
          </w:p>
        </w:tc>
        <w:tc>
          <w:tcPr>
            <w:tcW w:w="2123" w:type="dxa"/>
            <w:shd w:val="clear" w:color="auto" w:fill="D9D9D9" w:themeFill="background1" w:themeFillShade="D9"/>
          </w:tcPr>
          <w:p w14:paraId="009AB265" w14:textId="77777777" w:rsidR="00EA32C5" w:rsidRPr="003B73B6" w:rsidRDefault="00EA32C5" w:rsidP="00DD79DA">
            <w:pPr>
              <w:ind w:firstLine="0"/>
              <w:jc w:val="center"/>
              <w:rPr>
                <w:b/>
                <w:bCs/>
              </w:rPr>
            </w:pPr>
            <w:r w:rsidRPr="003B73B6">
              <w:rPr>
                <w:b/>
                <w:bCs/>
              </w:rPr>
              <w:t>Jumlah</w:t>
            </w:r>
          </w:p>
        </w:tc>
      </w:tr>
      <w:tr w:rsidR="00EA32C5" w:rsidRPr="003B73B6" w14:paraId="7162FDCB" w14:textId="77777777" w:rsidTr="00DD79DA">
        <w:trPr>
          <w:jc w:val="center"/>
        </w:trPr>
        <w:tc>
          <w:tcPr>
            <w:tcW w:w="3397" w:type="dxa"/>
          </w:tcPr>
          <w:p w14:paraId="11C86F53" w14:textId="77777777" w:rsidR="00EA32C5" w:rsidRPr="003B73B6" w:rsidRDefault="00EA32C5" w:rsidP="00DD79DA">
            <w:pPr>
              <w:ind w:firstLine="0"/>
            </w:pPr>
            <w:r w:rsidRPr="003B73B6">
              <w:t>Kalimat</w:t>
            </w:r>
          </w:p>
        </w:tc>
        <w:tc>
          <w:tcPr>
            <w:tcW w:w="2123" w:type="dxa"/>
          </w:tcPr>
          <w:p w14:paraId="51638144" w14:textId="77777777" w:rsidR="00EA32C5" w:rsidRPr="003B73B6" w:rsidRDefault="00EA32C5" w:rsidP="00DD79DA">
            <w:pPr>
              <w:ind w:firstLine="0"/>
            </w:pPr>
          </w:p>
        </w:tc>
      </w:tr>
      <w:tr w:rsidR="00EA32C5" w:rsidRPr="003B73B6" w14:paraId="011D457D" w14:textId="77777777" w:rsidTr="00DD79DA">
        <w:trPr>
          <w:jc w:val="center"/>
        </w:trPr>
        <w:tc>
          <w:tcPr>
            <w:tcW w:w="3397" w:type="dxa"/>
          </w:tcPr>
          <w:p w14:paraId="7DAF4AC1" w14:textId="77777777" w:rsidR="00EA32C5" w:rsidRPr="003B73B6" w:rsidRDefault="00EA32C5" w:rsidP="00DD79DA">
            <w:pPr>
              <w:ind w:firstLine="0"/>
            </w:pPr>
            <w:r w:rsidRPr="003B73B6">
              <w:t xml:space="preserve">Kalimat dengan </w:t>
            </w:r>
            <w:proofErr w:type="spellStart"/>
            <w:r w:rsidRPr="003B73B6">
              <w:t>Nested</w:t>
            </w:r>
            <w:proofErr w:type="spellEnd"/>
            <w:r w:rsidRPr="003B73B6">
              <w:t xml:space="preserve"> </w:t>
            </w:r>
            <w:proofErr w:type="spellStart"/>
            <w:r w:rsidRPr="003B73B6">
              <w:t>Entities</w:t>
            </w:r>
            <w:proofErr w:type="spellEnd"/>
          </w:p>
        </w:tc>
        <w:tc>
          <w:tcPr>
            <w:tcW w:w="2123" w:type="dxa"/>
          </w:tcPr>
          <w:p w14:paraId="48D3D19D" w14:textId="77777777" w:rsidR="00EA32C5" w:rsidRPr="003B73B6" w:rsidRDefault="00EA32C5" w:rsidP="00DD79DA">
            <w:pPr>
              <w:ind w:firstLine="0"/>
            </w:pPr>
          </w:p>
        </w:tc>
      </w:tr>
      <w:tr w:rsidR="00EA32C5" w:rsidRPr="003B73B6" w14:paraId="7ED3B5BA" w14:textId="77777777" w:rsidTr="00DD79DA">
        <w:trPr>
          <w:jc w:val="center"/>
        </w:trPr>
        <w:tc>
          <w:tcPr>
            <w:tcW w:w="3397" w:type="dxa"/>
          </w:tcPr>
          <w:p w14:paraId="5AFF6A88" w14:textId="77777777" w:rsidR="00EA32C5" w:rsidRPr="003B73B6" w:rsidRDefault="00EA32C5" w:rsidP="00DD79DA">
            <w:pPr>
              <w:ind w:firstLine="0"/>
            </w:pPr>
            <w:r w:rsidRPr="003B73B6">
              <w:t>Rata-rata panjang kalimat</w:t>
            </w:r>
          </w:p>
        </w:tc>
        <w:tc>
          <w:tcPr>
            <w:tcW w:w="2123" w:type="dxa"/>
          </w:tcPr>
          <w:p w14:paraId="13A6BE00" w14:textId="77777777" w:rsidR="00EA32C5" w:rsidRPr="003B73B6" w:rsidRDefault="00EA32C5" w:rsidP="00DD79DA">
            <w:pPr>
              <w:ind w:firstLine="0"/>
            </w:pPr>
          </w:p>
        </w:tc>
      </w:tr>
      <w:tr w:rsidR="00EA32C5" w:rsidRPr="003B73B6" w14:paraId="2BDD80D9" w14:textId="77777777" w:rsidTr="00DD79DA">
        <w:trPr>
          <w:jc w:val="center"/>
        </w:trPr>
        <w:tc>
          <w:tcPr>
            <w:tcW w:w="3397" w:type="dxa"/>
          </w:tcPr>
          <w:p w14:paraId="1AEF9576" w14:textId="77777777" w:rsidR="00EA32C5" w:rsidRPr="003B73B6" w:rsidRDefault="00EA32C5" w:rsidP="00DD79DA">
            <w:pPr>
              <w:ind w:firstLine="0"/>
            </w:pPr>
            <w:r w:rsidRPr="003B73B6">
              <w:t xml:space="preserve">Seluruh </w:t>
            </w:r>
            <w:proofErr w:type="spellStart"/>
            <w:r w:rsidRPr="003B73B6">
              <w:t>Entity</w:t>
            </w:r>
            <w:proofErr w:type="spellEnd"/>
          </w:p>
        </w:tc>
        <w:tc>
          <w:tcPr>
            <w:tcW w:w="2123" w:type="dxa"/>
          </w:tcPr>
          <w:p w14:paraId="74459120" w14:textId="77777777" w:rsidR="00EA32C5" w:rsidRPr="003B73B6" w:rsidRDefault="00EA32C5" w:rsidP="00DD79DA">
            <w:pPr>
              <w:ind w:firstLine="0"/>
            </w:pPr>
          </w:p>
        </w:tc>
      </w:tr>
      <w:tr w:rsidR="00EA32C5" w:rsidRPr="003B73B6" w14:paraId="7C14915D" w14:textId="77777777" w:rsidTr="00DD79DA">
        <w:tblPrEx>
          <w:jc w:val="left"/>
        </w:tblPrEx>
        <w:tc>
          <w:tcPr>
            <w:tcW w:w="3397" w:type="dxa"/>
          </w:tcPr>
          <w:p w14:paraId="6BA4C0FF" w14:textId="77777777" w:rsidR="00EA32C5" w:rsidRPr="003B73B6" w:rsidRDefault="00EA32C5" w:rsidP="00DD79DA">
            <w:pPr>
              <w:ind w:firstLine="0"/>
            </w:pPr>
            <w:r w:rsidRPr="003B73B6">
              <w:t xml:space="preserve">Seluruh </w:t>
            </w:r>
            <w:proofErr w:type="spellStart"/>
            <w:r w:rsidRPr="003B73B6">
              <w:t>Nested</w:t>
            </w:r>
            <w:proofErr w:type="spellEnd"/>
            <w:r w:rsidRPr="003B73B6">
              <w:t xml:space="preserve"> </w:t>
            </w:r>
            <w:proofErr w:type="spellStart"/>
            <w:r w:rsidRPr="003B73B6">
              <w:t>Entities</w:t>
            </w:r>
            <w:proofErr w:type="spellEnd"/>
          </w:p>
        </w:tc>
        <w:tc>
          <w:tcPr>
            <w:tcW w:w="2123" w:type="dxa"/>
          </w:tcPr>
          <w:p w14:paraId="2A8CF15F" w14:textId="77777777" w:rsidR="00EA32C5" w:rsidRPr="003B73B6" w:rsidRDefault="00EA32C5" w:rsidP="00DD79DA">
            <w:pPr>
              <w:ind w:firstLine="0"/>
            </w:pPr>
          </w:p>
        </w:tc>
      </w:tr>
      <w:tr w:rsidR="00EA32C5" w:rsidRPr="003B73B6" w14:paraId="25DB4B70" w14:textId="77777777" w:rsidTr="00DD79DA">
        <w:tblPrEx>
          <w:jc w:val="left"/>
        </w:tblPrEx>
        <w:tc>
          <w:tcPr>
            <w:tcW w:w="3397" w:type="dxa"/>
          </w:tcPr>
          <w:p w14:paraId="3C19A468" w14:textId="77777777" w:rsidR="00EA32C5" w:rsidRPr="003B73B6" w:rsidRDefault="00EA32C5" w:rsidP="00DD79DA">
            <w:pPr>
              <w:ind w:firstLine="0"/>
            </w:pPr>
            <w:r w:rsidRPr="003B73B6">
              <w:t xml:space="preserve">Persentase </w:t>
            </w:r>
            <w:proofErr w:type="spellStart"/>
            <w:r w:rsidRPr="003B73B6">
              <w:t>Entities</w:t>
            </w:r>
            <w:proofErr w:type="spellEnd"/>
            <w:r w:rsidRPr="003B73B6">
              <w:t xml:space="preserve"> (%)</w:t>
            </w:r>
          </w:p>
        </w:tc>
        <w:tc>
          <w:tcPr>
            <w:tcW w:w="2123" w:type="dxa"/>
          </w:tcPr>
          <w:p w14:paraId="3EC4FAEE" w14:textId="77777777" w:rsidR="00EA32C5" w:rsidRPr="003B73B6" w:rsidRDefault="00EA32C5" w:rsidP="00DD79DA">
            <w:pPr>
              <w:ind w:firstLine="0"/>
            </w:pPr>
          </w:p>
        </w:tc>
      </w:tr>
    </w:tbl>
    <w:p w14:paraId="6B5CCD54" w14:textId="77777777" w:rsidR="00EA32C5" w:rsidRPr="003B73B6" w:rsidRDefault="00EA32C5" w:rsidP="0078657A"/>
    <w:sectPr w:rsidR="00EA32C5" w:rsidRPr="003B73B6" w:rsidSect="00C15C35">
      <w:headerReference w:type="default" r:id="rId10"/>
      <w:footerReference w:type="default" r:id="rId11"/>
      <w:footerReference w:type="first" r:id="rId12"/>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5904C" w14:textId="77777777" w:rsidR="0080327A" w:rsidRDefault="0080327A" w:rsidP="00A1571D">
      <w:pPr>
        <w:spacing w:line="240" w:lineRule="auto"/>
      </w:pPr>
      <w:r>
        <w:separator/>
      </w:r>
    </w:p>
  </w:endnote>
  <w:endnote w:type="continuationSeparator" w:id="0">
    <w:p w14:paraId="58D8913E" w14:textId="77777777" w:rsidR="0080327A" w:rsidRDefault="0080327A"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75223" w14:textId="77777777" w:rsidR="0080327A" w:rsidRDefault="0080327A" w:rsidP="00F1370C">
      <w:pPr>
        <w:spacing w:line="240" w:lineRule="auto"/>
        <w:ind w:firstLine="0"/>
      </w:pPr>
      <w:r>
        <w:separator/>
      </w:r>
    </w:p>
  </w:footnote>
  <w:footnote w:type="continuationSeparator" w:id="0">
    <w:p w14:paraId="24916400" w14:textId="77777777" w:rsidR="0080327A" w:rsidRDefault="0080327A" w:rsidP="00A1571D">
      <w:pPr>
        <w:spacing w:line="240" w:lineRule="auto"/>
      </w:pPr>
      <w:r>
        <w:continuationSeparator/>
      </w:r>
    </w:p>
  </w:footnote>
  <w:footnote w:id="1">
    <w:p w14:paraId="6E14AD55" w14:textId="1A078030" w:rsidR="00431C4D" w:rsidRPr="00431C4D" w:rsidRDefault="00431C4D">
      <w:pPr>
        <w:pStyle w:val="FootnoteText"/>
      </w:pPr>
      <w:r>
        <w:rPr>
          <w:rStyle w:val="FootnoteReference"/>
        </w:rPr>
        <w:footnoteRef/>
      </w:r>
      <w:r>
        <w:t xml:space="preserve"> </w:t>
      </w:r>
      <w:proofErr w:type="spellStart"/>
      <w:r>
        <w:rPr>
          <w:lang w:val="en-US"/>
        </w:rPr>
        <w:t>Krip</w:t>
      </w:r>
      <w:proofErr w:type="spellEnd"/>
      <w:r w:rsidRPr="00431C4D">
        <w:t>ke, Saul</w:t>
      </w:r>
      <w:r>
        <w:rPr>
          <w:lang w:val="en-US"/>
        </w:rPr>
        <w:t xml:space="preserve">, </w:t>
      </w:r>
      <w:proofErr w:type="spellStart"/>
      <w:r w:rsidRPr="00431C4D">
        <w:t>Identity</w:t>
      </w:r>
      <w:proofErr w:type="spellEnd"/>
      <w:r w:rsidRPr="00431C4D">
        <w:t xml:space="preserve"> </w:t>
      </w:r>
      <w:proofErr w:type="spellStart"/>
      <w:r w:rsidRPr="00431C4D">
        <w:t>and</w:t>
      </w:r>
      <w:proofErr w:type="spellEnd"/>
      <w:r w:rsidRPr="00431C4D">
        <w:t xml:space="preserve"> </w:t>
      </w:r>
      <w:proofErr w:type="spellStart"/>
      <w:r w:rsidRPr="00431C4D">
        <w:t>Necessity</w:t>
      </w:r>
      <w:proofErr w:type="spellEnd"/>
      <w:r>
        <w:rPr>
          <w:lang w:val="en-US"/>
        </w:rPr>
        <w:t xml:space="preserve">, </w:t>
      </w:r>
      <w:r w:rsidRPr="00431C4D">
        <w:t xml:space="preserve">M.K. </w:t>
      </w:r>
      <w:proofErr w:type="spellStart"/>
      <w:r w:rsidRPr="00431C4D">
        <w:t>Munitz</w:t>
      </w:r>
      <w:proofErr w:type="spellEnd"/>
      <w:r w:rsidRPr="00431C4D">
        <w:t xml:space="preserve"> (ed.). </w:t>
      </w:r>
      <w:proofErr w:type="spellStart"/>
      <w:r w:rsidRPr="00431C4D">
        <w:t>Identity</w:t>
      </w:r>
      <w:proofErr w:type="spellEnd"/>
      <w:r w:rsidRPr="00431C4D">
        <w:t xml:space="preserve"> </w:t>
      </w:r>
      <w:proofErr w:type="spellStart"/>
      <w:r w:rsidRPr="00431C4D">
        <w:t>and</w:t>
      </w:r>
      <w:proofErr w:type="spellEnd"/>
      <w:r w:rsidRPr="00431C4D">
        <w:t xml:space="preserve"> </w:t>
      </w:r>
      <w:proofErr w:type="spellStart"/>
      <w:r w:rsidRPr="00431C4D">
        <w:t>Individuation</w:t>
      </w:r>
      <w:proofErr w:type="spellEnd"/>
      <w:r w:rsidRPr="00431C4D">
        <w:t xml:space="preserve">. New </w:t>
      </w:r>
      <w:proofErr w:type="spellStart"/>
      <w:r w:rsidRPr="00431C4D">
        <w:t>York</w:t>
      </w:r>
      <w:proofErr w:type="spellEnd"/>
      <w:r w:rsidRPr="00431C4D">
        <w:t xml:space="preserve">: New </w:t>
      </w:r>
      <w:proofErr w:type="spellStart"/>
      <w:r w:rsidRPr="00431C4D">
        <w:t>York</w:t>
      </w:r>
      <w:proofErr w:type="spellEnd"/>
      <w:r w:rsidRPr="00431C4D">
        <w:t xml:space="preserve"> </w:t>
      </w:r>
      <w:proofErr w:type="spellStart"/>
      <w:r w:rsidRPr="00431C4D">
        <w:t>University</w:t>
      </w:r>
      <w:proofErr w:type="spellEnd"/>
      <w:r w:rsidRPr="00431C4D">
        <w:t xml:space="preserve"> </w:t>
      </w:r>
      <w:proofErr w:type="spellStart"/>
      <w:r w:rsidRPr="00431C4D">
        <w:t>Press</w:t>
      </w:r>
      <w:proofErr w:type="spellEnd"/>
      <w:r>
        <w:rPr>
          <w:lang w:val="en-US"/>
        </w:rPr>
        <w:t>,</w:t>
      </w:r>
      <w:r w:rsidRPr="00431C4D">
        <w:t xml:space="preserve"> (</w:t>
      </w:r>
      <w:r w:rsidR="003E7E3E">
        <w:rPr>
          <w:lang w:val="en-US"/>
        </w:rPr>
        <w:t xml:space="preserve">New York, </w:t>
      </w:r>
      <w:r w:rsidRPr="00431C4D">
        <w:t>1971)</w:t>
      </w:r>
      <w:r>
        <w:rPr>
          <w:lang w:val="en-US"/>
        </w:rPr>
        <w:t xml:space="preserve">, </w:t>
      </w:r>
      <w:proofErr w:type="spellStart"/>
      <w:r w:rsidRPr="00431C4D">
        <w:t>pp</w:t>
      </w:r>
      <w:proofErr w:type="spellEnd"/>
      <w:r w:rsidRPr="00431C4D">
        <w:t>. 135–64</w:t>
      </w:r>
    </w:p>
  </w:footnote>
  <w:footnote w:id="2">
    <w:p w14:paraId="6C46FC00" w14:textId="478C0130" w:rsidR="006B0809" w:rsidRPr="006B0809" w:rsidRDefault="006B0809">
      <w:pPr>
        <w:pStyle w:val="FootnoteText"/>
        <w:rPr>
          <w:lang w:val="en-US"/>
        </w:rPr>
      </w:pPr>
      <w:r>
        <w:rPr>
          <w:rStyle w:val="FootnoteReference"/>
        </w:rPr>
        <w:footnoteRef/>
      </w:r>
      <w:r>
        <w:t xml:space="preserve"> Kim Sang</w:t>
      </w:r>
      <w:r>
        <w:rPr>
          <w:lang w:val="en-US"/>
        </w:rPr>
        <w:t xml:space="preserve">, </w:t>
      </w:r>
      <w:r>
        <w:t>Erik F. Tjong</w:t>
      </w:r>
      <w:r>
        <w:rPr>
          <w:lang w:val="en-US"/>
        </w:rPr>
        <w:t xml:space="preserve">, </w:t>
      </w:r>
      <w:proofErr w:type="spellStart"/>
      <w:r>
        <w:t>Introduction</w:t>
      </w:r>
      <w:proofErr w:type="spellEnd"/>
      <w:r>
        <w:t xml:space="preserve"> </w:t>
      </w:r>
      <w:proofErr w:type="spellStart"/>
      <w:r>
        <w:t>to</w:t>
      </w:r>
      <w:proofErr w:type="spellEnd"/>
      <w:r>
        <w:t xml:space="preserve"> </w:t>
      </w:r>
      <w:proofErr w:type="spellStart"/>
      <w:r>
        <w:t>the</w:t>
      </w:r>
      <w:proofErr w:type="spellEnd"/>
      <w:r>
        <w:t xml:space="preserve"> CoNLL-200</w:t>
      </w:r>
      <w:r>
        <w:rPr>
          <w:lang w:val="en-US"/>
        </w:rPr>
        <w:t xml:space="preserve">2 </w:t>
      </w:r>
      <w:proofErr w:type="spellStart"/>
      <w:r>
        <w:t>Shared</w:t>
      </w:r>
      <w:proofErr w:type="spellEnd"/>
      <w:r>
        <w:t xml:space="preserve"> </w:t>
      </w:r>
      <w:proofErr w:type="spellStart"/>
      <w:r>
        <w:t>Task</w:t>
      </w:r>
      <w:proofErr w:type="spellEnd"/>
      <w:r>
        <w:t xml:space="preserve">: </w:t>
      </w:r>
      <w:proofErr w:type="spellStart"/>
      <w:r>
        <w:t>Language</w:t>
      </w:r>
      <w:proofErr w:type="spellEnd"/>
      <w:r>
        <w:t xml:space="preserve">-Independent </w:t>
      </w:r>
      <w:proofErr w:type="spellStart"/>
      <w:r>
        <w:t>Named</w:t>
      </w:r>
      <w:proofErr w:type="spellEnd"/>
      <w:r>
        <w:t xml:space="preserve"> </w:t>
      </w:r>
      <w:proofErr w:type="spellStart"/>
      <w:r>
        <w:t>Entity</w:t>
      </w:r>
      <w:proofErr w:type="spellEnd"/>
      <w:r>
        <w:t xml:space="preserve"> </w:t>
      </w:r>
      <w:proofErr w:type="spellStart"/>
      <w:r>
        <w:t>Recognition</w:t>
      </w:r>
      <w:proofErr w:type="spellEnd"/>
      <w:r>
        <w:rPr>
          <w:lang w:val="en-US"/>
        </w:rPr>
        <w:t xml:space="preserve">, </w:t>
      </w:r>
      <w:r w:rsidRPr="006B0809">
        <w:rPr>
          <w:lang w:val="en-US"/>
        </w:rPr>
        <w:t>COLING-02: The 6th Conference on Natural Language Learning 2002</w:t>
      </w:r>
      <w:r>
        <w:rPr>
          <w:lang w:val="en-US"/>
        </w:rPr>
        <w:t>, (2002).</w:t>
      </w:r>
    </w:p>
  </w:footnote>
  <w:footnote w:id="3">
    <w:p w14:paraId="3D9F8E6B" w14:textId="25E14A68" w:rsidR="00941914" w:rsidRPr="00941914" w:rsidRDefault="00941914">
      <w:pPr>
        <w:pStyle w:val="FootnoteText"/>
      </w:pPr>
      <w:r>
        <w:rPr>
          <w:rStyle w:val="FootnoteReference"/>
        </w:rPr>
        <w:footnoteRef/>
      </w:r>
      <w:r>
        <w:t xml:space="preserve"> </w:t>
      </w:r>
      <w:proofErr w:type="spellStart"/>
      <w:r w:rsidRPr="00941914">
        <w:t>Chinchor</w:t>
      </w:r>
      <w:proofErr w:type="spellEnd"/>
      <w:r>
        <w:rPr>
          <w:lang w:val="en-US"/>
        </w:rPr>
        <w:t xml:space="preserve">, </w:t>
      </w:r>
      <w:r w:rsidRPr="00941914">
        <w:t>Nancy</w:t>
      </w:r>
      <w:r>
        <w:rPr>
          <w:lang w:val="en-US"/>
        </w:rPr>
        <w:t>,</w:t>
      </w:r>
      <w:r w:rsidRPr="00941914">
        <w:t xml:space="preserve"> </w:t>
      </w:r>
      <w:r w:rsidRPr="00941914">
        <w:rPr>
          <w:lang w:val="en-US"/>
        </w:rPr>
        <w:t>MUC-7 Named Entity Task Definition</w:t>
      </w:r>
      <w:r w:rsidR="00B81B86">
        <w:rPr>
          <w:lang w:val="en-US"/>
        </w:rPr>
        <w:t>,</w:t>
      </w:r>
      <w:r w:rsidR="002E78AC">
        <w:rPr>
          <w:lang w:val="en-US"/>
        </w:rPr>
        <w:t xml:space="preserve"> (</w:t>
      </w:r>
      <w:r w:rsidR="002E78AC" w:rsidRPr="002E78AC">
        <w:rPr>
          <w:lang w:val="en-US"/>
        </w:rPr>
        <w:t>1997</w:t>
      </w:r>
      <w:r w:rsidR="002E78AC">
        <w:rPr>
          <w:lang w:val="en-US"/>
        </w:rPr>
        <w:t>)</w:t>
      </w:r>
      <w:r>
        <w:rPr>
          <w:lang w:val="en-US"/>
        </w:rPr>
        <w:t>.</w:t>
      </w:r>
    </w:p>
  </w:footnote>
  <w:footnote w:id="4">
    <w:p w14:paraId="62BA021D" w14:textId="5DA3A7BB" w:rsidR="00956B5E" w:rsidRPr="00956B5E" w:rsidRDefault="00956B5E">
      <w:pPr>
        <w:pStyle w:val="FootnoteText"/>
        <w:rPr>
          <w:lang w:val="en-US"/>
        </w:rPr>
      </w:pPr>
      <w:r>
        <w:rPr>
          <w:rStyle w:val="FootnoteReference"/>
        </w:rPr>
        <w:footnoteRef/>
      </w:r>
      <w:r>
        <w:t xml:space="preserve"> </w:t>
      </w:r>
      <w:proofErr w:type="spellStart"/>
      <w:r>
        <w:t>Finkel</w:t>
      </w:r>
      <w:proofErr w:type="spellEnd"/>
      <w:r>
        <w:rPr>
          <w:lang w:val="en-US"/>
        </w:rPr>
        <w:t xml:space="preserve">, </w:t>
      </w:r>
      <w:r>
        <w:t>Jenny Rose</w:t>
      </w:r>
      <w:r>
        <w:rPr>
          <w:lang w:val="en-US"/>
        </w:rPr>
        <w:t>,</w:t>
      </w:r>
      <w:r>
        <w:t xml:space="preserve"> </w:t>
      </w:r>
      <w:proofErr w:type="spellStart"/>
      <w:r>
        <w:t>Manning</w:t>
      </w:r>
      <w:proofErr w:type="spellEnd"/>
      <w:r>
        <w:rPr>
          <w:lang w:val="en-US"/>
        </w:rPr>
        <w:t xml:space="preserve">, </w:t>
      </w:r>
      <w:r>
        <w:t>Christopher D.</w:t>
      </w:r>
      <w:r>
        <w:rPr>
          <w:lang w:val="en-US"/>
        </w:rPr>
        <w:t xml:space="preserv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rsidR="00407661">
        <w:rPr>
          <w:lang w:val="en-US"/>
        </w:rPr>
        <w:t>,</w:t>
      </w:r>
      <w:r w:rsidR="002E76D9">
        <w:rPr>
          <w:lang w:val="en-US"/>
        </w:rPr>
        <w:t xml:space="preserve"> (2009).</w:t>
      </w:r>
    </w:p>
  </w:footnote>
  <w:footnote w:id="5">
    <w:p w14:paraId="23F53F8F" w14:textId="12371E04" w:rsidR="003B5A56" w:rsidRPr="003B5A56" w:rsidRDefault="003B5A56">
      <w:pPr>
        <w:pStyle w:val="FootnoteText"/>
        <w:rPr>
          <w:lang w:val="en-US"/>
        </w:rPr>
      </w:pPr>
      <w:r>
        <w:rPr>
          <w:rStyle w:val="FootnoteReference"/>
        </w:rPr>
        <w:footnoteRef/>
      </w:r>
      <w:r>
        <w:t xml:space="preserve"> </w:t>
      </w:r>
      <w:proofErr w:type="spellStart"/>
      <w:r>
        <w:t>Byrne</w:t>
      </w:r>
      <w:proofErr w:type="spellEnd"/>
      <w:r>
        <w:rPr>
          <w:rStyle w:val="FootnoteReference"/>
          <w:lang w:val="en-US"/>
        </w:rPr>
        <w:t xml:space="preserve">, </w:t>
      </w:r>
      <w:r>
        <w:rPr>
          <w:lang w:val="en-US"/>
        </w:rPr>
        <w:t xml:space="preserve">Kate,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in </w:t>
      </w:r>
      <w:proofErr w:type="spellStart"/>
      <w:r>
        <w:t>Historical</w:t>
      </w:r>
      <w:proofErr w:type="spellEnd"/>
      <w:r>
        <w:t xml:space="preserve"> </w:t>
      </w:r>
      <w:proofErr w:type="spellStart"/>
      <w:r>
        <w:t>Archive</w:t>
      </w:r>
      <w:proofErr w:type="spellEnd"/>
      <w:r>
        <w:t xml:space="preserve"> </w:t>
      </w:r>
      <w:proofErr w:type="spellStart"/>
      <w:r>
        <w:t>Text</w:t>
      </w:r>
      <w:proofErr w:type="spellEnd"/>
      <w:r>
        <w:rPr>
          <w:lang w:val="en-US"/>
        </w:rPr>
        <w:t xml:space="preserve">, </w:t>
      </w:r>
      <w:r>
        <w:t xml:space="preserve">ICSC ’07: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International </w:t>
      </w:r>
      <w:proofErr w:type="spellStart"/>
      <w:r>
        <w:t>Conference</w:t>
      </w:r>
      <w:proofErr w:type="spellEnd"/>
      <w:r>
        <w:t xml:space="preserve"> </w:t>
      </w:r>
      <w:proofErr w:type="spellStart"/>
      <w:r>
        <w:t>on</w:t>
      </w:r>
      <w:proofErr w:type="spellEnd"/>
      <w:r>
        <w:t xml:space="preserve"> </w:t>
      </w:r>
      <w:proofErr w:type="spellStart"/>
      <w:r>
        <w:t>Semantic</w:t>
      </w:r>
      <w:proofErr w:type="spellEnd"/>
      <w:r>
        <w:t xml:space="preserve"> </w:t>
      </w:r>
      <w:proofErr w:type="spellStart"/>
      <w:r>
        <w:t>Computing</w:t>
      </w:r>
      <w:proofErr w:type="spellEnd"/>
      <w:r w:rsidR="009576C4">
        <w:rPr>
          <w:lang w:val="en-US"/>
        </w:rPr>
        <w:t xml:space="preserve"> (2007)</w:t>
      </w:r>
      <w:r>
        <w:t xml:space="preserve">, </w:t>
      </w:r>
      <w:proofErr w:type="spellStart"/>
      <w:r w:rsidR="001B73C8">
        <w:rPr>
          <w:lang w:val="en-US"/>
        </w:rPr>
        <w:t>hal</w:t>
      </w:r>
      <w:proofErr w:type="spellEnd"/>
      <w:r w:rsidR="001B73C8">
        <w:rPr>
          <w:lang w:val="en-US"/>
        </w:rPr>
        <w:t xml:space="preserve">. </w:t>
      </w:r>
      <w:r>
        <w:t>589– 596</w:t>
      </w:r>
      <w:r>
        <w:rPr>
          <w:lang w:val="en-US"/>
        </w:rPr>
        <w:t>.</w:t>
      </w:r>
    </w:p>
  </w:footnote>
  <w:footnote w:id="6">
    <w:p w14:paraId="7018AA27" w14:textId="58E37B5F" w:rsidR="009671D6" w:rsidRPr="001452F1" w:rsidRDefault="009671D6">
      <w:pPr>
        <w:pStyle w:val="FootnoteText"/>
        <w:rPr>
          <w:lang w:val="en-US"/>
        </w:rPr>
      </w:pPr>
      <w:r>
        <w:rPr>
          <w:rStyle w:val="FootnoteReference"/>
        </w:rPr>
        <w:footnoteRef/>
      </w:r>
      <w:r>
        <w:t xml:space="preserve"> Kim</w:t>
      </w:r>
      <w:r>
        <w:rPr>
          <w:lang w:val="en-US"/>
        </w:rPr>
        <w:t xml:space="preserve">, </w:t>
      </w:r>
      <w:r>
        <w:t>J.D.</w:t>
      </w:r>
      <w:r>
        <w:rPr>
          <w:lang w:val="en-US"/>
        </w:rPr>
        <w:t xml:space="preserve">, </w:t>
      </w:r>
      <w:proofErr w:type="spellStart"/>
      <w:r>
        <w:rPr>
          <w:lang w:val="en-US"/>
        </w:rPr>
        <w:t>dkk</w:t>
      </w:r>
      <w:proofErr w:type="spellEnd"/>
      <w:r>
        <w:rPr>
          <w:lang w:val="en-US"/>
        </w:rPr>
        <w:t xml:space="preserve">., </w:t>
      </w:r>
      <w:r>
        <w:t xml:space="preserve">GENIA </w:t>
      </w:r>
      <w:proofErr w:type="spellStart"/>
      <w:r>
        <w:t>corpus</w:t>
      </w:r>
      <w:proofErr w:type="spellEnd"/>
      <w:r>
        <w:t xml:space="preserve">—a </w:t>
      </w:r>
      <w:proofErr w:type="spellStart"/>
      <w:r>
        <w:t>semantically</w:t>
      </w:r>
      <w:proofErr w:type="spellEnd"/>
      <w:r>
        <w:t xml:space="preserve"> </w:t>
      </w:r>
      <w:proofErr w:type="spellStart"/>
      <w:r>
        <w:t>annotated</w:t>
      </w:r>
      <w:proofErr w:type="spellEnd"/>
      <w:r>
        <w:t xml:space="preserve"> </w:t>
      </w:r>
      <w:proofErr w:type="spellStart"/>
      <w:r>
        <w:t>corpus</w:t>
      </w:r>
      <w:proofErr w:type="spellEnd"/>
      <w:r>
        <w:t xml:space="preserve"> </w:t>
      </w:r>
      <w:proofErr w:type="spellStart"/>
      <w:r>
        <w:t>for</w:t>
      </w:r>
      <w:proofErr w:type="spellEnd"/>
      <w:r>
        <w:t xml:space="preserve"> bio-</w:t>
      </w:r>
      <w:proofErr w:type="spellStart"/>
      <w:r>
        <w:t>textmining</w:t>
      </w:r>
      <w:proofErr w:type="spellEnd"/>
      <w:r w:rsidR="008B3618">
        <w:rPr>
          <w:lang w:val="en-US"/>
        </w:rPr>
        <w:t xml:space="preserve">, </w:t>
      </w:r>
      <w:r w:rsidR="001452F1">
        <w:t> </w:t>
      </w:r>
      <w:proofErr w:type="spellStart"/>
      <w:r w:rsidR="001452F1">
        <w:t>Bioinformatics</w:t>
      </w:r>
      <w:proofErr w:type="spellEnd"/>
      <w:r w:rsidR="001452F1">
        <w:rPr>
          <w:lang w:val="en-US"/>
        </w:rPr>
        <w:t xml:space="preserve"> (2003), </w:t>
      </w:r>
      <w:r w:rsidR="001452F1">
        <w:t xml:space="preserve">Vol. 19 </w:t>
      </w:r>
      <w:proofErr w:type="spellStart"/>
      <w:r w:rsidR="001452F1">
        <w:t>Suppl</w:t>
      </w:r>
      <w:proofErr w:type="spellEnd"/>
      <w:r w:rsidR="001452F1">
        <w:t xml:space="preserve">. 1 2003, </w:t>
      </w:r>
      <w:proofErr w:type="spellStart"/>
      <w:r w:rsidR="001452F1">
        <w:rPr>
          <w:lang w:val="en-US"/>
        </w:rPr>
        <w:t>hal</w:t>
      </w:r>
      <w:proofErr w:type="spellEnd"/>
      <w:r w:rsidR="001452F1">
        <w:rPr>
          <w:lang w:val="en-US"/>
        </w:rPr>
        <w:t>.</w:t>
      </w:r>
      <w:r w:rsidR="001452F1">
        <w:t xml:space="preserve"> i180–i182</w:t>
      </w:r>
    </w:p>
  </w:footnote>
  <w:footnote w:id="7">
    <w:p w14:paraId="68A389FC" w14:textId="33864668" w:rsidR="00FC2A73" w:rsidRPr="00FC2A73" w:rsidRDefault="00FC2A73">
      <w:pPr>
        <w:pStyle w:val="FootnoteText"/>
        <w:rPr>
          <w:lang w:val="en-US"/>
        </w:rPr>
      </w:pPr>
      <w:r>
        <w:rPr>
          <w:rStyle w:val="FootnoteReference"/>
        </w:rPr>
        <w:footnoteRef/>
      </w:r>
      <w:r>
        <w:t xml:space="preserve"> </w:t>
      </w:r>
      <w:r w:rsidRPr="00FC2A73">
        <w:t xml:space="preserve">Shachi </w:t>
      </w:r>
      <w:proofErr w:type="spellStart"/>
      <w:r w:rsidRPr="00FC2A73">
        <w:t>Language</w:t>
      </w:r>
      <w:proofErr w:type="spellEnd"/>
      <w:r w:rsidRPr="00FC2A73">
        <w:t xml:space="preserve"> </w:t>
      </w:r>
      <w:proofErr w:type="spellStart"/>
      <w:r w:rsidRPr="00FC2A73">
        <w:t>Research</w:t>
      </w:r>
      <w:proofErr w:type="spellEnd"/>
      <w:r w:rsidRPr="00FC2A73">
        <w:t xml:space="preserve"> </w:t>
      </w:r>
      <w:proofErr w:type="spellStart"/>
      <w:r w:rsidRPr="00FC2A73">
        <w:t>Search</w:t>
      </w:r>
      <w:proofErr w:type="spellEnd"/>
      <w:r w:rsidRPr="00FC2A73">
        <w:t xml:space="preserve">, ACE 2004 Multilingual </w:t>
      </w:r>
      <w:proofErr w:type="spellStart"/>
      <w:r w:rsidRPr="00FC2A73">
        <w:t>Training</w:t>
      </w:r>
      <w:proofErr w:type="spellEnd"/>
      <w:r w:rsidRPr="00FC2A73">
        <w:t xml:space="preserve"> </w:t>
      </w:r>
      <w:proofErr w:type="spellStart"/>
      <w:r w:rsidRPr="00FC2A73">
        <w:t>Corpus</w:t>
      </w:r>
      <w:proofErr w:type="spellEnd"/>
      <w:r w:rsidRPr="00FC2A73">
        <w:t>, http://shachi.org/resources/593, 2017.</w:t>
      </w:r>
    </w:p>
  </w:footnote>
  <w:footnote w:id="8">
    <w:p w14:paraId="74F0A619" w14:textId="391132AB" w:rsidR="00FD745E" w:rsidRPr="00FD745E" w:rsidRDefault="00FD745E">
      <w:pPr>
        <w:pStyle w:val="FootnoteText"/>
        <w:rPr>
          <w:lang w:val="en-US"/>
        </w:rPr>
      </w:pPr>
      <w:r>
        <w:rPr>
          <w:rStyle w:val="FootnoteReference"/>
        </w:rPr>
        <w:footnoteRef/>
      </w:r>
      <w:r>
        <w:t xml:space="preserve"> </w:t>
      </w:r>
      <w:proofErr w:type="spellStart"/>
      <w:r w:rsidRPr="00FD745E">
        <w:t>Linguistic</w:t>
      </w:r>
      <w:proofErr w:type="spellEnd"/>
      <w:r w:rsidRPr="00FD745E">
        <w:t xml:space="preserve"> Data </w:t>
      </w:r>
      <w:proofErr w:type="spellStart"/>
      <w:r w:rsidRPr="00FD745E">
        <w:t>Consortium</w:t>
      </w:r>
      <w:proofErr w:type="spellEnd"/>
      <w:r w:rsidRPr="00FD745E">
        <w:t xml:space="preserve">, ACE 2005 Multilingual </w:t>
      </w:r>
      <w:proofErr w:type="spellStart"/>
      <w:r w:rsidRPr="00FD745E">
        <w:t>Training</w:t>
      </w:r>
      <w:proofErr w:type="spellEnd"/>
      <w:r w:rsidRPr="00FD745E">
        <w:t xml:space="preserve"> </w:t>
      </w:r>
      <w:proofErr w:type="spellStart"/>
      <w:r w:rsidRPr="00FD745E">
        <w:t>Corpus</w:t>
      </w:r>
      <w:proofErr w:type="spellEnd"/>
      <w:r w:rsidRPr="00FD745E">
        <w:t>, http://catalog.Idc.upenn.edu/ldc2006t06, 2018.</w:t>
      </w:r>
    </w:p>
  </w:footnote>
  <w:footnote w:id="9">
    <w:p w14:paraId="7CF36161" w14:textId="58623A3F" w:rsidR="00FD745E" w:rsidRPr="007D3AE7" w:rsidRDefault="00FD745E">
      <w:pPr>
        <w:pStyle w:val="FootnoteText"/>
        <w:rPr>
          <w:lang w:val="en-US"/>
        </w:rPr>
      </w:pPr>
      <w:r>
        <w:rPr>
          <w:rStyle w:val="FootnoteReference"/>
        </w:rPr>
        <w:footnoteRef/>
      </w:r>
      <w:r>
        <w:t xml:space="preserve"> </w:t>
      </w:r>
      <w:r w:rsidRPr="00FD745E">
        <w:t xml:space="preserve">National </w:t>
      </w:r>
      <w:proofErr w:type="spellStart"/>
      <w:r w:rsidRPr="00FD745E">
        <w:t>Institute</w:t>
      </w:r>
      <w:proofErr w:type="spellEnd"/>
      <w:r w:rsidRPr="00FD745E">
        <w:t xml:space="preserve"> </w:t>
      </w:r>
      <w:proofErr w:type="spellStart"/>
      <w:r w:rsidRPr="00FD745E">
        <w:t>of</w:t>
      </w:r>
      <w:proofErr w:type="spellEnd"/>
      <w:r w:rsidRPr="00FD745E">
        <w:t xml:space="preserve"> </w:t>
      </w:r>
      <w:proofErr w:type="spellStart"/>
      <w:r w:rsidRPr="00FD745E">
        <w:t>Standards</w:t>
      </w:r>
      <w:proofErr w:type="spellEnd"/>
      <w:r w:rsidRPr="00FD745E">
        <w:t xml:space="preserve"> </w:t>
      </w:r>
      <w:proofErr w:type="spellStart"/>
      <w:r w:rsidRPr="00FD745E">
        <w:t>and</w:t>
      </w:r>
      <w:proofErr w:type="spellEnd"/>
      <w:r w:rsidRPr="00FD745E">
        <w:t xml:space="preserve"> Technology</w:t>
      </w:r>
      <w:r>
        <w:rPr>
          <w:lang w:val="en-US"/>
        </w:rPr>
        <w:t xml:space="preserve">, </w:t>
      </w:r>
      <w:r w:rsidRPr="00FD745E">
        <w:rPr>
          <w:lang w:val="en-US"/>
        </w:rPr>
        <w:t>Text Analysis Conference (TAC) 201</w:t>
      </w:r>
      <w:r>
        <w:rPr>
          <w:lang w:val="en-US"/>
        </w:rPr>
        <w:t xml:space="preserve">7, </w:t>
      </w:r>
      <w:r w:rsidRPr="00FD745E">
        <w:t>https://tac.nist.gov/2017/index.html</w:t>
      </w:r>
      <w:r w:rsidR="007D3AE7">
        <w:rPr>
          <w:lang w:val="en-US"/>
        </w:rPr>
        <w:t>, 2017.</w:t>
      </w:r>
    </w:p>
  </w:footnote>
  <w:footnote w:id="10">
    <w:p w14:paraId="0DFBBB66" w14:textId="704E71BD" w:rsidR="00057302" w:rsidRPr="00057302" w:rsidRDefault="00057302">
      <w:pPr>
        <w:pStyle w:val="FootnoteText"/>
        <w:rPr>
          <w:lang w:val="en-US"/>
        </w:rPr>
      </w:pPr>
      <w:r>
        <w:rPr>
          <w:rStyle w:val="FootnoteReference"/>
        </w:rPr>
        <w:footnoteRef/>
      </w:r>
      <w:r>
        <w:t xml:space="preserve"> Kim</w:t>
      </w:r>
      <w:r>
        <w:rPr>
          <w:lang w:val="en-US"/>
        </w:rPr>
        <w:t xml:space="preserve">, </w:t>
      </w:r>
      <w:r>
        <w:t>J.D.</w:t>
      </w:r>
      <w:r>
        <w:rPr>
          <w:lang w:val="en-US"/>
        </w:rPr>
        <w:t xml:space="preserve">, </w:t>
      </w:r>
      <w:proofErr w:type="spellStart"/>
      <w:r>
        <w:rPr>
          <w:lang w:val="en-US"/>
        </w:rPr>
        <w:t>dkk</w:t>
      </w:r>
      <w:proofErr w:type="spellEnd"/>
      <w:r>
        <w:rPr>
          <w:lang w:val="en-US"/>
        </w:rPr>
        <w:t xml:space="preserve">., </w:t>
      </w:r>
      <w:r>
        <w:t xml:space="preserve">GENIA </w:t>
      </w:r>
      <w:proofErr w:type="spellStart"/>
      <w:r>
        <w:t>corpus</w:t>
      </w:r>
      <w:proofErr w:type="spellEnd"/>
      <w:r>
        <w:t xml:space="preserve">—a </w:t>
      </w:r>
      <w:proofErr w:type="spellStart"/>
      <w:r>
        <w:t>semantically</w:t>
      </w:r>
      <w:proofErr w:type="spellEnd"/>
      <w:r>
        <w:t xml:space="preserve"> </w:t>
      </w:r>
      <w:proofErr w:type="spellStart"/>
      <w:r>
        <w:t>annotated</w:t>
      </w:r>
      <w:proofErr w:type="spellEnd"/>
      <w:r>
        <w:t xml:space="preserve"> </w:t>
      </w:r>
      <w:proofErr w:type="spellStart"/>
      <w:r>
        <w:t>corpus</w:t>
      </w:r>
      <w:proofErr w:type="spellEnd"/>
      <w:r>
        <w:t xml:space="preserve"> </w:t>
      </w:r>
      <w:proofErr w:type="spellStart"/>
      <w:r>
        <w:t>for</w:t>
      </w:r>
      <w:proofErr w:type="spellEnd"/>
      <w:r>
        <w:t xml:space="preserve"> bio-</w:t>
      </w:r>
      <w:proofErr w:type="spellStart"/>
      <w:r>
        <w:t>textmining</w:t>
      </w:r>
      <w:proofErr w:type="spellEnd"/>
      <w:r>
        <w:rPr>
          <w:lang w:val="en-US"/>
        </w:rPr>
        <w:t xml:space="preserve">, </w:t>
      </w:r>
      <w:r>
        <w:t> </w:t>
      </w:r>
      <w:proofErr w:type="spellStart"/>
      <w:r>
        <w:t>Bioinformatics</w:t>
      </w:r>
      <w:proofErr w:type="spellEnd"/>
      <w:r>
        <w:rPr>
          <w:lang w:val="en-US"/>
        </w:rPr>
        <w:t xml:space="preserve"> (2003), </w:t>
      </w:r>
      <w:r>
        <w:t xml:space="preserve">Vol. 19 </w:t>
      </w:r>
      <w:proofErr w:type="spellStart"/>
      <w:r>
        <w:t>Suppl</w:t>
      </w:r>
      <w:proofErr w:type="spellEnd"/>
      <w:r>
        <w:t xml:space="preserve">. 1 2003, </w:t>
      </w:r>
      <w:proofErr w:type="spellStart"/>
      <w:r>
        <w:rPr>
          <w:lang w:val="en-US"/>
        </w:rPr>
        <w:t>hal</w:t>
      </w:r>
      <w:proofErr w:type="spellEnd"/>
      <w:r>
        <w:rPr>
          <w:lang w:val="en-US"/>
        </w:rPr>
        <w:t>.</w:t>
      </w:r>
      <w:r>
        <w:t xml:space="preserve"> i180–i182</w:t>
      </w:r>
    </w:p>
  </w:footnote>
  <w:footnote w:id="11">
    <w:p w14:paraId="328BADB9" w14:textId="06633ACC" w:rsidR="00CC5572" w:rsidRPr="00CC5572" w:rsidRDefault="00CC5572">
      <w:pPr>
        <w:pStyle w:val="FootnoteText"/>
        <w:rPr>
          <w:lang w:val="en-US"/>
        </w:rPr>
      </w:pPr>
      <w:r>
        <w:rPr>
          <w:rStyle w:val="FootnoteReference"/>
        </w:rPr>
        <w:footnoteRef/>
      </w:r>
      <w:r>
        <w:t xml:space="preserve"> </w:t>
      </w:r>
      <w:r>
        <w:rPr>
          <w:lang w:val="en-US"/>
        </w:rPr>
        <w:t xml:space="preserve">Georgia Nikita, </w:t>
      </w:r>
      <w:proofErr w:type="spellStart"/>
      <w:r>
        <w:rPr>
          <w:lang w:val="en-US"/>
        </w:rPr>
        <w:t>Skripsi</w:t>
      </w:r>
      <w:proofErr w:type="spellEnd"/>
      <w:r w:rsidR="001031D3">
        <w:rPr>
          <w:lang w:val="en-US"/>
        </w:rPr>
        <w:t xml:space="preserve">: </w:t>
      </w:r>
      <w:r>
        <w:rPr>
          <w:lang w:val="en-US"/>
        </w:rPr>
        <w:t>“</w:t>
      </w:r>
      <w:r w:rsidRPr="000E5E71">
        <w:rPr>
          <w:lang w:val="en-US"/>
        </w:rPr>
        <w:t xml:space="preserve">Service Oriented Nested NER untuk </w:t>
      </w:r>
      <w:proofErr w:type="spellStart"/>
      <w:r w:rsidRPr="000E5E71">
        <w:rPr>
          <w:lang w:val="en-US"/>
        </w:rPr>
        <w:t>Ekstraksi</w:t>
      </w:r>
      <w:proofErr w:type="spellEnd"/>
      <w:r w:rsidRPr="000E5E71">
        <w:rPr>
          <w:lang w:val="en-US"/>
        </w:rPr>
        <w:t xml:space="preserve"> Keyword </w:t>
      </w:r>
      <w:proofErr w:type="spellStart"/>
      <w:r w:rsidRPr="000E5E71">
        <w:rPr>
          <w:lang w:val="en-US"/>
        </w:rPr>
        <w:t>Entitas</w:t>
      </w:r>
      <w:proofErr w:type="spellEnd"/>
      <w:r w:rsidRPr="000E5E71">
        <w:rPr>
          <w:lang w:val="en-US"/>
        </w:rPr>
        <w:t xml:space="preserve"> di Portal </w:t>
      </w:r>
      <w:proofErr w:type="spellStart"/>
      <w:r w:rsidRPr="000E5E71">
        <w:rPr>
          <w:lang w:val="en-US"/>
        </w:rPr>
        <w:t>Berita</w:t>
      </w:r>
      <w:proofErr w:type="spellEnd"/>
      <w:r w:rsidRPr="000E5E71">
        <w:rPr>
          <w:lang w:val="en-US"/>
        </w:rPr>
        <w:t xml:space="preserve"> Bahasa Indonesia</w:t>
      </w:r>
      <w:r>
        <w:rPr>
          <w:lang w:val="en-US"/>
        </w:rPr>
        <w:t>” (Surabaya: 2022).</w:t>
      </w:r>
    </w:p>
  </w:footnote>
  <w:footnote w:id="12">
    <w:p w14:paraId="506A0C9E" w14:textId="51E2D71C" w:rsidR="001031D3" w:rsidRPr="001031D3" w:rsidRDefault="001031D3">
      <w:pPr>
        <w:pStyle w:val="FootnoteText"/>
        <w:rPr>
          <w:lang w:val="en-US"/>
        </w:rPr>
      </w:pPr>
      <w:r>
        <w:rPr>
          <w:rStyle w:val="FootnoteReference"/>
        </w:rPr>
        <w:footnoteRef/>
      </w:r>
      <w:r>
        <w:t xml:space="preserve"> </w:t>
      </w:r>
      <w:r>
        <w:rPr>
          <w:lang w:val="en-US"/>
        </w:rPr>
        <w:t xml:space="preserve">Christian Nathaniel </w:t>
      </w:r>
      <w:proofErr w:type="spellStart"/>
      <w:r>
        <w:rPr>
          <w:lang w:val="en-US"/>
        </w:rPr>
        <w:t>Puerwono</w:t>
      </w:r>
      <w:proofErr w:type="spellEnd"/>
      <w:r>
        <w:rPr>
          <w:lang w:val="en-US"/>
        </w:rPr>
        <w:t xml:space="preserve">, </w:t>
      </w:r>
      <w:proofErr w:type="spellStart"/>
      <w:r>
        <w:rPr>
          <w:lang w:val="en-US"/>
        </w:rPr>
        <w:t>Skripsi</w:t>
      </w:r>
      <w:proofErr w:type="spellEnd"/>
      <w:r>
        <w:rPr>
          <w:lang w:val="en-US"/>
        </w:rPr>
        <w:t xml:space="preserve">: </w:t>
      </w:r>
      <w:proofErr w:type="spellStart"/>
      <w:r w:rsidRPr="00B1693C">
        <w:rPr>
          <w:lang w:val="en-US"/>
        </w:rPr>
        <w:t>Ekstraksi</w:t>
      </w:r>
      <w:proofErr w:type="spellEnd"/>
      <w:r w:rsidRPr="00B1693C">
        <w:rPr>
          <w:lang w:val="en-US"/>
        </w:rPr>
        <w:t xml:space="preserve"> Entity dan </w:t>
      </w:r>
      <w:proofErr w:type="spellStart"/>
      <w:r w:rsidRPr="00B1693C">
        <w:rPr>
          <w:lang w:val="en-US"/>
        </w:rPr>
        <w:t>Relasi</w:t>
      </w:r>
      <w:proofErr w:type="spellEnd"/>
      <w:r w:rsidRPr="00B1693C">
        <w:rPr>
          <w:lang w:val="en-US"/>
        </w:rPr>
        <w:t xml:space="preserve"> </w:t>
      </w:r>
      <w:proofErr w:type="spellStart"/>
      <w:r w:rsidRPr="00B1693C">
        <w:rPr>
          <w:lang w:val="en-US"/>
        </w:rPr>
        <w:t>Dalam</w:t>
      </w:r>
      <w:proofErr w:type="spellEnd"/>
      <w:r w:rsidRPr="00B1693C">
        <w:rPr>
          <w:lang w:val="en-US"/>
        </w:rPr>
        <w:t xml:space="preserve"> Bahasa Indonesia </w:t>
      </w:r>
      <w:proofErr w:type="spellStart"/>
      <w:r w:rsidRPr="00B1693C">
        <w:rPr>
          <w:lang w:val="en-US"/>
        </w:rPr>
        <w:t>Menggunakan</w:t>
      </w:r>
      <w:proofErr w:type="spellEnd"/>
      <w:r w:rsidRPr="00B1693C">
        <w:rPr>
          <w:lang w:val="en-US"/>
        </w:rPr>
        <w:t xml:space="preserve"> Bidirectional LSTM</w:t>
      </w:r>
      <w:r>
        <w:rPr>
          <w:lang w:val="en-US"/>
        </w:rPr>
        <w:t>” (Surabaya: 2018).</w:t>
      </w:r>
    </w:p>
  </w:footnote>
  <w:footnote w:id="13">
    <w:p w14:paraId="3689ED86" w14:textId="3E1A9C38" w:rsidR="00863C41" w:rsidRPr="000F1118" w:rsidRDefault="00863C41">
      <w:pPr>
        <w:pStyle w:val="FootnoteText"/>
        <w:rPr>
          <w:lang w:val="en-US"/>
        </w:rPr>
      </w:pPr>
      <w:r>
        <w:rPr>
          <w:rStyle w:val="FootnoteReference"/>
        </w:rPr>
        <w:footnoteRef/>
      </w:r>
      <w:r>
        <w:t xml:space="preserve"> </w:t>
      </w:r>
      <w:r>
        <w:t>Amelinda Tjandra Dewi</w:t>
      </w:r>
      <w:r>
        <w:rPr>
          <w:lang w:val="en-US"/>
        </w:rPr>
        <w:t xml:space="preserve">, </w:t>
      </w:r>
      <w:proofErr w:type="spellStart"/>
      <w:r w:rsidR="008F35AD">
        <w:rPr>
          <w:lang w:val="en-US"/>
        </w:rPr>
        <w:t>Skripsi</w:t>
      </w:r>
      <w:proofErr w:type="spellEnd"/>
      <w:r w:rsidR="008F35AD">
        <w:rPr>
          <w:lang w:val="en-US"/>
        </w:rPr>
        <w:t>:</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dan </w:t>
      </w:r>
      <w:proofErr w:type="spellStart"/>
      <w:r>
        <w:t>Coreference</w:t>
      </w:r>
      <w:proofErr w:type="spellEnd"/>
      <w:r>
        <w:t xml:space="preserve"> </w:t>
      </w:r>
      <w:proofErr w:type="spellStart"/>
      <w:r>
        <w:t>Resolution</w:t>
      </w:r>
      <w:proofErr w:type="spellEnd"/>
      <w:r>
        <w:t xml:space="preserve"> Nama Orang untuk Teks Bahasa Indonesia dengan Menggunakan </w:t>
      </w:r>
      <w:proofErr w:type="spellStart"/>
      <w:r>
        <w:t>Conditional</w:t>
      </w:r>
      <w:proofErr w:type="spellEnd"/>
      <w:r>
        <w:t xml:space="preserve"> </w:t>
      </w:r>
      <w:proofErr w:type="spellStart"/>
      <w:r>
        <w:t>Random</w:t>
      </w:r>
      <w:proofErr w:type="spellEnd"/>
      <w:r>
        <w:t xml:space="preserve"> </w:t>
      </w:r>
      <w:proofErr w:type="spellStart"/>
      <w:r>
        <w:t>Fields</w:t>
      </w:r>
      <w:proofErr w:type="spellEnd"/>
      <w:r w:rsidR="000F1118">
        <w:rPr>
          <w:lang w:val="en-US"/>
        </w:rPr>
        <w:t>.</w:t>
      </w:r>
      <w:r w:rsidR="008F35AD">
        <w:rPr>
          <w:lang w:val="en-US"/>
        </w:rPr>
        <w:t xml:space="preserve"> (Surabaya:2018)</w:t>
      </w:r>
    </w:p>
  </w:footnote>
  <w:footnote w:id="14">
    <w:p w14:paraId="44141623" w14:textId="64D505AB" w:rsidR="00617674" w:rsidRPr="00617674" w:rsidRDefault="00617674">
      <w:pPr>
        <w:pStyle w:val="FootnoteText"/>
        <w:rPr>
          <w:lang w:val="en-US"/>
        </w:rPr>
      </w:pPr>
      <w:r>
        <w:rPr>
          <w:rStyle w:val="FootnoteReference"/>
        </w:rPr>
        <w:footnoteRef/>
      </w:r>
      <w:r>
        <w:t xml:space="preserve"> </w:t>
      </w:r>
      <w:r>
        <w:rPr>
          <w:lang w:val="en-US"/>
        </w:rPr>
        <w:t xml:space="preserve">CNN Indonesia, </w:t>
      </w:r>
      <w:r w:rsidRPr="00617674">
        <w:rPr>
          <w:i/>
          <w:iCs/>
          <w:lang w:val="en-US"/>
        </w:rPr>
        <w:t>https://www.</w:t>
      </w:r>
      <w:r w:rsidRPr="00617674">
        <w:rPr>
          <w:i/>
          <w:iCs/>
          <w:lang w:val="en-US"/>
        </w:rPr>
        <w:t>CNNIndonesia</w:t>
      </w:r>
      <w:r w:rsidRPr="00617674">
        <w:rPr>
          <w:i/>
          <w:iCs/>
          <w:lang w:val="en-US"/>
        </w:rPr>
        <w:t>.com</w:t>
      </w:r>
    </w:p>
  </w:footnote>
  <w:footnote w:id="15">
    <w:p w14:paraId="5BA013AE" w14:textId="3E810545" w:rsidR="00617674" w:rsidRPr="00617674" w:rsidRDefault="00617674">
      <w:pPr>
        <w:pStyle w:val="FootnoteText"/>
        <w:rPr>
          <w:lang w:val="en-US"/>
        </w:rPr>
      </w:pPr>
      <w:r>
        <w:rPr>
          <w:rStyle w:val="FootnoteReference"/>
        </w:rPr>
        <w:footnoteRef/>
      </w:r>
      <w:r>
        <w:t xml:space="preserve"> </w:t>
      </w:r>
      <w:proofErr w:type="spellStart"/>
      <w:r>
        <w:rPr>
          <w:lang w:val="en-US"/>
        </w:rPr>
        <w:t>Liputan</w:t>
      </w:r>
      <w:proofErr w:type="spellEnd"/>
      <w:r>
        <w:rPr>
          <w:lang w:val="en-US"/>
        </w:rPr>
        <w:t xml:space="preserve"> 6, </w:t>
      </w:r>
      <w:r w:rsidRPr="00617674">
        <w:rPr>
          <w:i/>
          <w:iCs/>
        </w:rPr>
        <w:t>https://www.liputan6.com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A0C0592E"/>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A61"/>
    <w:rsid w:val="00006B96"/>
    <w:rsid w:val="00006D09"/>
    <w:rsid w:val="00007CF5"/>
    <w:rsid w:val="000104FA"/>
    <w:rsid w:val="00010DF7"/>
    <w:rsid w:val="00010EDE"/>
    <w:rsid w:val="00011184"/>
    <w:rsid w:val="0001119C"/>
    <w:rsid w:val="00011858"/>
    <w:rsid w:val="00012685"/>
    <w:rsid w:val="00013AD3"/>
    <w:rsid w:val="00014A56"/>
    <w:rsid w:val="000152EB"/>
    <w:rsid w:val="000156F3"/>
    <w:rsid w:val="00020474"/>
    <w:rsid w:val="00022291"/>
    <w:rsid w:val="00022BD4"/>
    <w:rsid w:val="00022FF0"/>
    <w:rsid w:val="00025951"/>
    <w:rsid w:val="000263AB"/>
    <w:rsid w:val="0002692A"/>
    <w:rsid w:val="00026D11"/>
    <w:rsid w:val="000270FE"/>
    <w:rsid w:val="00027A00"/>
    <w:rsid w:val="00027BF3"/>
    <w:rsid w:val="00030A6B"/>
    <w:rsid w:val="00030B33"/>
    <w:rsid w:val="000310D8"/>
    <w:rsid w:val="0003199D"/>
    <w:rsid w:val="00033612"/>
    <w:rsid w:val="00034B4A"/>
    <w:rsid w:val="00034D1B"/>
    <w:rsid w:val="000352A4"/>
    <w:rsid w:val="000353BA"/>
    <w:rsid w:val="00037380"/>
    <w:rsid w:val="00037657"/>
    <w:rsid w:val="00041584"/>
    <w:rsid w:val="0004262B"/>
    <w:rsid w:val="00043B95"/>
    <w:rsid w:val="00043C4C"/>
    <w:rsid w:val="0004462B"/>
    <w:rsid w:val="0004465C"/>
    <w:rsid w:val="000447F0"/>
    <w:rsid w:val="000450F4"/>
    <w:rsid w:val="000460FE"/>
    <w:rsid w:val="00046384"/>
    <w:rsid w:val="000469F0"/>
    <w:rsid w:val="00046C8A"/>
    <w:rsid w:val="000510D1"/>
    <w:rsid w:val="0005312B"/>
    <w:rsid w:val="00053D0C"/>
    <w:rsid w:val="00054FD0"/>
    <w:rsid w:val="0005574E"/>
    <w:rsid w:val="00056503"/>
    <w:rsid w:val="00057302"/>
    <w:rsid w:val="0005769B"/>
    <w:rsid w:val="00057FA2"/>
    <w:rsid w:val="0006024F"/>
    <w:rsid w:val="0006067B"/>
    <w:rsid w:val="00060ABA"/>
    <w:rsid w:val="00060E5D"/>
    <w:rsid w:val="000611EE"/>
    <w:rsid w:val="000614CE"/>
    <w:rsid w:val="000614D8"/>
    <w:rsid w:val="00062BFB"/>
    <w:rsid w:val="00066392"/>
    <w:rsid w:val="000664AC"/>
    <w:rsid w:val="000667EB"/>
    <w:rsid w:val="00067A17"/>
    <w:rsid w:val="00070284"/>
    <w:rsid w:val="00071642"/>
    <w:rsid w:val="00071A4F"/>
    <w:rsid w:val="00071DA7"/>
    <w:rsid w:val="00072FE4"/>
    <w:rsid w:val="000734C1"/>
    <w:rsid w:val="00074716"/>
    <w:rsid w:val="00074B74"/>
    <w:rsid w:val="00075B71"/>
    <w:rsid w:val="00075C7F"/>
    <w:rsid w:val="0007652F"/>
    <w:rsid w:val="00076B72"/>
    <w:rsid w:val="00076CA0"/>
    <w:rsid w:val="00077B17"/>
    <w:rsid w:val="00081DBE"/>
    <w:rsid w:val="00082AAE"/>
    <w:rsid w:val="00083ABF"/>
    <w:rsid w:val="00083E9F"/>
    <w:rsid w:val="00084508"/>
    <w:rsid w:val="00084E23"/>
    <w:rsid w:val="00085E16"/>
    <w:rsid w:val="00090883"/>
    <w:rsid w:val="0009221F"/>
    <w:rsid w:val="000930A3"/>
    <w:rsid w:val="0009330C"/>
    <w:rsid w:val="00093434"/>
    <w:rsid w:val="00094365"/>
    <w:rsid w:val="00095021"/>
    <w:rsid w:val="0009526C"/>
    <w:rsid w:val="00095EA4"/>
    <w:rsid w:val="00095FD2"/>
    <w:rsid w:val="0009750C"/>
    <w:rsid w:val="000A00C7"/>
    <w:rsid w:val="000A509D"/>
    <w:rsid w:val="000A63D3"/>
    <w:rsid w:val="000A64EF"/>
    <w:rsid w:val="000A6521"/>
    <w:rsid w:val="000A796F"/>
    <w:rsid w:val="000A7A44"/>
    <w:rsid w:val="000B1EC2"/>
    <w:rsid w:val="000B2689"/>
    <w:rsid w:val="000B2D24"/>
    <w:rsid w:val="000B38BE"/>
    <w:rsid w:val="000B419E"/>
    <w:rsid w:val="000C1D8A"/>
    <w:rsid w:val="000C291B"/>
    <w:rsid w:val="000C32B4"/>
    <w:rsid w:val="000C38A3"/>
    <w:rsid w:val="000C3AAF"/>
    <w:rsid w:val="000C4419"/>
    <w:rsid w:val="000C49A3"/>
    <w:rsid w:val="000C68D5"/>
    <w:rsid w:val="000C6A96"/>
    <w:rsid w:val="000C6BAF"/>
    <w:rsid w:val="000C6E46"/>
    <w:rsid w:val="000C7845"/>
    <w:rsid w:val="000D0CBD"/>
    <w:rsid w:val="000D2DAC"/>
    <w:rsid w:val="000D315B"/>
    <w:rsid w:val="000D33D3"/>
    <w:rsid w:val="000D349B"/>
    <w:rsid w:val="000D4372"/>
    <w:rsid w:val="000D5231"/>
    <w:rsid w:val="000D5C31"/>
    <w:rsid w:val="000D7B42"/>
    <w:rsid w:val="000D7D1B"/>
    <w:rsid w:val="000E03C7"/>
    <w:rsid w:val="000E0E89"/>
    <w:rsid w:val="000E153F"/>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F5F"/>
    <w:rsid w:val="000F1118"/>
    <w:rsid w:val="000F1448"/>
    <w:rsid w:val="000F320F"/>
    <w:rsid w:val="000F3941"/>
    <w:rsid w:val="000F3A0E"/>
    <w:rsid w:val="000F3BBA"/>
    <w:rsid w:val="000F3FDF"/>
    <w:rsid w:val="000F4DFE"/>
    <w:rsid w:val="000F4ED2"/>
    <w:rsid w:val="000F533E"/>
    <w:rsid w:val="000F5DF6"/>
    <w:rsid w:val="000F63CB"/>
    <w:rsid w:val="000F76C3"/>
    <w:rsid w:val="000F79DD"/>
    <w:rsid w:val="000F7FA1"/>
    <w:rsid w:val="00100B0C"/>
    <w:rsid w:val="001013E2"/>
    <w:rsid w:val="00101693"/>
    <w:rsid w:val="00103025"/>
    <w:rsid w:val="001031D3"/>
    <w:rsid w:val="00103269"/>
    <w:rsid w:val="00103BF0"/>
    <w:rsid w:val="00104245"/>
    <w:rsid w:val="00104850"/>
    <w:rsid w:val="00104FC5"/>
    <w:rsid w:val="00105B88"/>
    <w:rsid w:val="00106229"/>
    <w:rsid w:val="00106431"/>
    <w:rsid w:val="0010663B"/>
    <w:rsid w:val="00106685"/>
    <w:rsid w:val="001072D6"/>
    <w:rsid w:val="001073EC"/>
    <w:rsid w:val="0011044E"/>
    <w:rsid w:val="00110A87"/>
    <w:rsid w:val="00110B5F"/>
    <w:rsid w:val="001110B5"/>
    <w:rsid w:val="00111859"/>
    <w:rsid w:val="001118FB"/>
    <w:rsid w:val="00111B37"/>
    <w:rsid w:val="00111B69"/>
    <w:rsid w:val="001123A0"/>
    <w:rsid w:val="001127C0"/>
    <w:rsid w:val="001134A0"/>
    <w:rsid w:val="0011360F"/>
    <w:rsid w:val="00113C26"/>
    <w:rsid w:val="00113D6E"/>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3CFA"/>
    <w:rsid w:val="00124097"/>
    <w:rsid w:val="0012492F"/>
    <w:rsid w:val="0012792D"/>
    <w:rsid w:val="00130072"/>
    <w:rsid w:val="001305AE"/>
    <w:rsid w:val="00130DDF"/>
    <w:rsid w:val="00131087"/>
    <w:rsid w:val="00131301"/>
    <w:rsid w:val="00131E01"/>
    <w:rsid w:val="00131F9F"/>
    <w:rsid w:val="001335DB"/>
    <w:rsid w:val="0013377E"/>
    <w:rsid w:val="00136928"/>
    <w:rsid w:val="0013723D"/>
    <w:rsid w:val="001372A7"/>
    <w:rsid w:val="001375DC"/>
    <w:rsid w:val="00137D68"/>
    <w:rsid w:val="00141577"/>
    <w:rsid w:val="00142F15"/>
    <w:rsid w:val="001449C3"/>
    <w:rsid w:val="001452F1"/>
    <w:rsid w:val="001456B3"/>
    <w:rsid w:val="00150363"/>
    <w:rsid w:val="00151BC1"/>
    <w:rsid w:val="00151D19"/>
    <w:rsid w:val="00152074"/>
    <w:rsid w:val="00152681"/>
    <w:rsid w:val="00152AD1"/>
    <w:rsid w:val="00153037"/>
    <w:rsid w:val="00156093"/>
    <w:rsid w:val="001569F4"/>
    <w:rsid w:val="00160BB8"/>
    <w:rsid w:val="00161F93"/>
    <w:rsid w:val="00162056"/>
    <w:rsid w:val="001623E7"/>
    <w:rsid w:val="001630BB"/>
    <w:rsid w:val="00163A56"/>
    <w:rsid w:val="001641A4"/>
    <w:rsid w:val="00164A1C"/>
    <w:rsid w:val="00165D75"/>
    <w:rsid w:val="00165D7D"/>
    <w:rsid w:val="0016613B"/>
    <w:rsid w:val="0016654F"/>
    <w:rsid w:val="001679A9"/>
    <w:rsid w:val="00167D47"/>
    <w:rsid w:val="00170203"/>
    <w:rsid w:val="00170F0D"/>
    <w:rsid w:val="00171BEE"/>
    <w:rsid w:val="00172DAE"/>
    <w:rsid w:val="00173A90"/>
    <w:rsid w:val="00174B2B"/>
    <w:rsid w:val="00177920"/>
    <w:rsid w:val="00177FAC"/>
    <w:rsid w:val="0018013F"/>
    <w:rsid w:val="00180605"/>
    <w:rsid w:val="0018227B"/>
    <w:rsid w:val="001827D0"/>
    <w:rsid w:val="00182C01"/>
    <w:rsid w:val="00184DF3"/>
    <w:rsid w:val="00185020"/>
    <w:rsid w:val="00186014"/>
    <w:rsid w:val="00186D6C"/>
    <w:rsid w:val="00186E18"/>
    <w:rsid w:val="00187FB2"/>
    <w:rsid w:val="00190481"/>
    <w:rsid w:val="00190C69"/>
    <w:rsid w:val="00190D90"/>
    <w:rsid w:val="0019237B"/>
    <w:rsid w:val="00192CB8"/>
    <w:rsid w:val="0019407F"/>
    <w:rsid w:val="001941D2"/>
    <w:rsid w:val="00194E5A"/>
    <w:rsid w:val="00196A2E"/>
    <w:rsid w:val="00197773"/>
    <w:rsid w:val="001A073D"/>
    <w:rsid w:val="001A0BB3"/>
    <w:rsid w:val="001A0E48"/>
    <w:rsid w:val="001A1DE9"/>
    <w:rsid w:val="001A24CE"/>
    <w:rsid w:val="001A2D8E"/>
    <w:rsid w:val="001A2EF8"/>
    <w:rsid w:val="001A31BD"/>
    <w:rsid w:val="001A3210"/>
    <w:rsid w:val="001A450C"/>
    <w:rsid w:val="001A45EF"/>
    <w:rsid w:val="001A4616"/>
    <w:rsid w:val="001A474A"/>
    <w:rsid w:val="001A6AE3"/>
    <w:rsid w:val="001A6F1F"/>
    <w:rsid w:val="001A7395"/>
    <w:rsid w:val="001A7F94"/>
    <w:rsid w:val="001B1398"/>
    <w:rsid w:val="001B1C36"/>
    <w:rsid w:val="001B302C"/>
    <w:rsid w:val="001B4178"/>
    <w:rsid w:val="001B53A7"/>
    <w:rsid w:val="001B572E"/>
    <w:rsid w:val="001B5DD2"/>
    <w:rsid w:val="001B5F49"/>
    <w:rsid w:val="001B651C"/>
    <w:rsid w:val="001B6A58"/>
    <w:rsid w:val="001B72E7"/>
    <w:rsid w:val="001B73C8"/>
    <w:rsid w:val="001B7855"/>
    <w:rsid w:val="001C10CB"/>
    <w:rsid w:val="001C1855"/>
    <w:rsid w:val="001C1F21"/>
    <w:rsid w:val="001C2167"/>
    <w:rsid w:val="001C3A22"/>
    <w:rsid w:val="001C47CF"/>
    <w:rsid w:val="001C54D2"/>
    <w:rsid w:val="001C62EE"/>
    <w:rsid w:val="001C7494"/>
    <w:rsid w:val="001C78C4"/>
    <w:rsid w:val="001D09CA"/>
    <w:rsid w:val="001D104F"/>
    <w:rsid w:val="001D109C"/>
    <w:rsid w:val="001D11C9"/>
    <w:rsid w:val="001D13E7"/>
    <w:rsid w:val="001D14B7"/>
    <w:rsid w:val="001D15C8"/>
    <w:rsid w:val="001D2057"/>
    <w:rsid w:val="001D29FD"/>
    <w:rsid w:val="001D3C77"/>
    <w:rsid w:val="001D3DAC"/>
    <w:rsid w:val="001D5289"/>
    <w:rsid w:val="001E25DF"/>
    <w:rsid w:val="001E34EF"/>
    <w:rsid w:val="001E357E"/>
    <w:rsid w:val="001E5025"/>
    <w:rsid w:val="001E57D2"/>
    <w:rsid w:val="001F045C"/>
    <w:rsid w:val="001F0DDC"/>
    <w:rsid w:val="001F0DFB"/>
    <w:rsid w:val="001F1055"/>
    <w:rsid w:val="001F10EB"/>
    <w:rsid w:val="001F1BA0"/>
    <w:rsid w:val="001F1CCD"/>
    <w:rsid w:val="001F22F3"/>
    <w:rsid w:val="001F3662"/>
    <w:rsid w:val="001F3F14"/>
    <w:rsid w:val="001F460F"/>
    <w:rsid w:val="001F48CA"/>
    <w:rsid w:val="001F4BC5"/>
    <w:rsid w:val="001F5CA3"/>
    <w:rsid w:val="001F5DA8"/>
    <w:rsid w:val="001F5DD8"/>
    <w:rsid w:val="001F5F69"/>
    <w:rsid w:val="001F7005"/>
    <w:rsid w:val="001F7160"/>
    <w:rsid w:val="001F7970"/>
    <w:rsid w:val="001F7FF3"/>
    <w:rsid w:val="00200997"/>
    <w:rsid w:val="00203037"/>
    <w:rsid w:val="002043E4"/>
    <w:rsid w:val="00204CC0"/>
    <w:rsid w:val="002051B2"/>
    <w:rsid w:val="0020714A"/>
    <w:rsid w:val="00210081"/>
    <w:rsid w:val="002109BF"/>
    <w:rsid w:val="00211192"/>
    <w:rsid w:val="00211E71"/>
    <w:rsid w:val="00211FEC"/>
    <w:rsid w:val="0021212E"/>
    <w:rsid w:val="0021276C"/>
    <w:rsid w:val="00213055"/>
    <w:rsid w:val="002135D7"/>
    <w:rsid w:val="00213FF5"/>
    <w:rsid w:val="00214857"/>
    <w:rsid w:val="00215179"/>
    <w:rsid w:val="00216371"/>
    <w:rsid w:val="00217F01"/>
    <w:rsid w:val="00217FF3"/>
    <w:rsid w:val="00220F2C"/>
    <w:rsid w:val="002213FC"/>
    <w:rsid w:val="00222011"/>
    <w:rsid w:val="002224AC"/>
    <w:rsid w:val="0022286A"/>
    <w:rsid w:val="00222F63"/>
    <w:rsid w:val="0022300B"/>
    <w:rsid w:val="00223247"/>
    <w:rsid w:val="002232B0"/>
    <w:rsid w:val="00223717"/>
    <w:rsid w:val="00223894"/>
    <w:rsid w:val="00223F84"/>
    <w:rsid w:val="002240BF"/>
    <w:rsid w:val="0022444D"/>
    <w:rsid w:val="002249F7"/>
    <w:rsid w:val="00224C9A"/>
    <w:rsid w:val="002251E9"/>
    <w:rsid w:val="00225FEC"/>
    <w:rsid w:val="00230A76"/>
    <w:rsid w:val="00230B40"/>
    <w:rsid w:val="002312C8"/>
    <w:rsid w:val="00231B84"/>
    <w:rsid w:val="00232155"/>
    <w:rsid w:val="002337BF"/>
    <w:rsid w:val="002344E8"/>
    <w:rsid w:val="00234553"/>
    <w:rsid w:val="00235CD0"/>
    <w:rsid w:val="0023696E"/>
    <w:rsid w:val="0023775A"/>
    <w:rsid w:val="00240AEF"/>
    <w:rsid w:val="00240E64"/>
    <w:rsid w:val="00240F76"/>
    <w:rsid w:val="0024239E"/>
    <w:rsid w:val="00242D06"/>
    <w:rsid w:val="0024387B"/>
    <w:rsid w:val="002447B4"/>
    <w:rsid w:val="00244BD7"/>
    <w:rsid w:val="00245A6D"/>
    <w:rsid w:val="00246AA1"/>
    <w:rsid w:val="00246E51"/>
    <w:rsid w:val="002470BD"/>
    <w:rsid w:val="002473F1"/>
    <w:rsid w:val="00247E4B"/>
    <w:rsid w:val="0025008F"/>
    <w:rsid w:val="002507AD"/>
    <w:rsid w:val="0025238E"/>
    <w:rsid w:val="0025440D"/>
    <w:rsid w:val="00254483"/>
    <w:rsid w:val="00254C4F"/>
    <w:rsid w:val="00254E45"/>
    <w:rsid w:val="00254FFC"/>
    <w:rsid w:val="00255A4A"/>
    <w:rsid w:val="002569C9"/>
    <w:rsid w:val="00256E71"/>
    <w:rsid w:val="00260FD5"/>
    <w:rsid w:val="002615FA"/>
    <w:rsid w:val="00261DD3"/>
    <w:rsid w:val="0026211C"/>
    <w:rsid w:val="002644C0"/>
    <w:rsid w:val="00265970"/>
    <w:rsid w:val="00265E53"/>
    <w:rsid w:val="00266678"/>
    <w:rsid w:val="00266FA3"/>
    <w:rsid w:val="002671E5"/>
    <w:rsid w:val="00267689"/>
    <w:rsid w:val="00270BA4"/>
    <w:rsid w:val="00270EE7"/>
    <w:rsid w:val="00271A58"/>
    <w:rsid w:val="00271A5E"/>
    <w:rsid w:val="002741B4"/>
    <w:rsid w:val="00274E63"/>
    <w:rsid w:val="00275352"/>
    <w:rsid w:val="002756EA"/>
    <w:rsid w:val="002776FC"/>
    <w:rsid w:val="00277D2D"/>
    <w:rsid w:val="0028060F"/>
    <w:rsid w:val="00280B95"/>
    <w:rsid w:val="002822BA"/>
    <w:rsid w:val="00282314"/>
    <w:rsid w:val="00282E67"/>
    <w:rsid w:val="0028320B"/>
    <w:rsid w:val="00283ECB"/>
    <w:rsid w:val="00285B38"/>
    <w:rsid w:val="0028630A"/>
    <w:rsid w:val="00286886"/>
    <w:rsid w:val="002872A9"/>
    <w:rsid w:val="002874D0"/>
    <w:rsid w:val="00287D5C"/>
    <w:rsid w:val="00287D9F"/>
    <w:rsid w:val="002901A0"/>
    <w:rsid w:val="0029134B"/>
    <w:rsid w:val="00291A11"/>
    <w:rsid w:val="00292085"/>
    <w:rsid w:val="00292436"/>
    <w:rsid w:val="002927DF"/>
    <w:rsid w:val="00292E28"/>
    <w:rsid w:val="00293799"/>
    <w:rsid w:val="00295055"/>
    <w:rsid w:val="002955D8"/>
    <w:rsid w:val="00295AB6"/>
    <w:rsid w:val="00295BA2"/>
    <w:rsid w:val="00295DCD"/>
    <w:rsid w:val="002961B7"/>
    <w:rsid w:val="002961E7"/>
    <w:rsid w:val="0029658E"/>
    <w:rsid w:val="0029742B"/>
    <w:rsid w:val="00297C9D"/>
    <w:rsid w:val="002A0105"/>
    <w:rsid w:val="002A0719"/>
    <w:rsid w:val="002A0FAC"/>
    <w:rsid w:val="002A1C79"/>
    <w:rsid w:val="002A252C"/>
    <w:rsid w:val="002A2538"/>
    <w:rsid w:val="002A6D7C"/>
    <w:rsid w:val="002A7471"/>
    <w:rsid w:val="002A77C0"/>
    <w:rsid w:val="002A7979"/>
    <w:rsid w:val="002A7C15"/>
    <w:rsid w:val="002A7F94"/>
    <w:rsid w:val="002B1E1D"/>
    <w:rsid w:val="002B1FD3"/>
    <w:rsid w:val="002B24F1"/>
    <w:rsid w:val="002B29B5"/>
    <w:rsid w:val="002B2FB8"/>
    <w:rsid w:val="002B36E7"/>
    <w:rsid w:val="002B3A16"/>
    <w:rsid w:val="002B3ECD"/>
    <w:rsid w:val="002B4100"/>
    <w:rsid w:val="002B4699"/>
    <w:rsid w:val="002B78B7"/>
    <w:rsid w:val="002C00C3"/>
    <w:rsid w:val="002C3B33"/>
    <w:rsid w:val="002C4045"/>
    <w:rsid w:val="002C414A"/>
    <w:rsid w:val="002C6C9C"/>
    <w:rsid w:val="002C6CD3"/>
    <w:rsid w:val="002D0A0E"/>
    <w:rsid w:val="002D0BB2"/>
    <w:rsid w:val="002D1B6B"/>
    <w:rsid w:val="002D1C50"/>
    <w:rsid w:val="002D266F"/>
    <w:rsid w:val="002D381F"/>
    <w:rsid w:val="002D3AAC"/>
    <w:rsid w:val="002D3AF7"/>
    <w:rsid w:val="002D4E62"/>
    <w:rsid w:val="002D582F"/>
    <w:rsid w:val="002D5957"/>
    <w:rsid w:val="002D59AD"/>
    <w:rsid w:val="002E1598"/>
    <w:rsid w:val="002E1820"/>
    <w:rsid w:val="002E1835"/>
    <w:rsid w:val="002E2FE6"/>
    <w:rsid w:val="002E347F"/>
    <w:rsid w:val="002E3E53"/>
    <w:rsid w:val="002E4488"/>
    <w:rsid w:val="002E5E7E"/>
    <w:rsid w:val="002E76D9"/>
    <w:rsid w:val="002E78AC"/>
    <w:rsid w:val="002F3447"/>
    <w:rsid w:val="002F3A34"/>
    <w:rsid w:val="002F3EFD"/>
    <w:rsid w:val="002F5A28"/>
    <w:rsid w:val="002F5E15"/>
    <w:rsid w:val="00300E09"/>
    <w:rsid w:val="00301DFB"/>
    <w:rsid w:val="003020F8"/>
    <w:rsid w:val="003023CD"/>
    <w:rsid w:val="003027F0"/>
    <w:rsid w:val="00303B1E"/>
    <w:rsid w:val="00305110"/>
    <w:rsid w:val="00305613"/>
    <w:rsid w:val="003069D3"/>
    <w:rsid w:val="00306ED3"/>
    <w:rsid w:val="003101CF"/>
    <w:rsid w:val="003107F7"/>
    <w:rsid w:val="00310829"/>
    <w:rsid w:val="00310E83"/>
    <w:rsid w:val="003114E8"/>
    <w:rsid w:val="0031286F"/>
    <w:rsid w:val="00312D38"/>
    <w:rsid w:val="00313E4C"/>
    <w:rsid w:val="003146B7"/>
    <w:rsid w:val="00314BA0"/>
    <w:rsid w:val="00315264"/>
    <w:rsid w:val="0031736E"/>
    <w:rsid w:val="00320281"/>
    <w:rsid w:val="00321255"/>
    <w:rsid w:val="00321705"/>
    <w:rsid w:val="00321F33"/>
    <w:rsid w:val="00323D24"/>
    <w:rsid w:val="00323E8E"/>
    <w:rsid w:val="00325257"/>
    <w:rsid w:val="0032635C"/>
    <w:rsid w:val="003263C8"/>
    <w:rsid w:val="00327330"/>
    <w:rsid w:val="00327AED"/>
    <w:rsid w:val="00327FC5"/>
    <w:rsid w:val="003317B5"/>
    <w:rsid w:val="00331A87"/>
    <w:rsid w:val="003339A0"/>
    <w:rsid w:val="00333CD7"/>
    <w:rsid w:val="00334E82"/>
    <w:rsid w:val="00335636"/>
    <w:rsid w:val="00335B92"/>
    <w:rsid w:val="00335F74"/>
    <w:rsid w:val="00337068"/>
    <w:rsid w:val="003374F4"/>
    <w:rsid w:val="003378EB"/>
    <w:rsid w:val="003404FA"/>
    <w:rsid w:val="00340842"/>
    <w:rsid w:val="00340F20"/>
    <w:rsid w:val="003413A6"/>
    <w:rsid w:val="003417A8"/>
    <w:rsid w:val="00342839"/>
    <w:rsid w:val="00343D1A"/>
    <w:rsid w:val="00345A8B"/>
    <w:rsid w:val="003476BF"/>
    <w:rsid w:val="0035208F"/>
    <w:rsid w:val="00353FA9"/>
    <w:rsid w:val="00354208"/>
    <w:rsid w:val="00356C04"/>
    <w:rsid w:val="00360A17"/>
    <w:rsid w:val="00360D5E"/>
    <w:rsid w:val="00361267"/>
    <w:rsid w:val="0036141E"/>
    <w:rsid w:val="003614F8"/>
    <w:rsid w:val="00362805"/>
    <w:rsid w:val="00363053"/>
    <w:rsid w:val="0036358C"/>
    <w:rsid w:val="00363D7A"/>
    <w:rsid w:val="003640ED"/>
    <w:rsid w:val="00364EC2"/>
    <w:rsid w:val="00365EFA"/>
    <w:rsid w:val="003662D2"/>
    <w:rsid w:val="00370153"/>
    <w:rsid w:val="00371608"/>
    <w:rsid w:val="00373463"/>
    <w:rsid w:val="003734D7"/>
    <w:rsid w:val="0037489B"/>
    <w:rsid w:val="00375552"/>
    <w:rsid w:val="0037685B"/>
    <w:rsid w:val="00377D63"/>
    <w:rsid w:val="00377F56"/>
    <w:rsid w:val="00380649"/>
    <w:rsid w:val="00380D34"/>
    <w:rsid w:val="00380DEB"/>
    <w:rsid w:val="003819A4"/>
    <w:rsid w:val="00382377"/>
    <w:rsid w:val="0038394F"/>
    <w:rsid w:val="00383A43"/>
    <w:rsid w:val="003853A8"/>
    <w:rsid w:val="0038671E"/>
    <w:rsid w:val="00386B30"/>
    <w:rsid w:val="003878F4"/>
    <w:rsid w:val="0039060A"/>
    <w:rsid w:val="0039100D"/>
    <w:rsid w:val="0039262D"/>
    <w:rsid w:val="00392FD0"/>
    <w:rsid w:val="0039358E"/>
    <w:rsid w:val="00393B66"/>
    <w:rsid w:val="00393C22"/>
    <w:rsid w:val="003950FE"/>
    <w:rsid w:val="00395BD8"/>
    <w:rsid w:val="00395D5F"/>
    <w:rsid w:val="003965A8"/>
    <w:rsid w:val="0039789E"/>
    <w:rsid w:val="003A056A"/>
    <w:rsid w:val="003A1673"/>
    <w:rsid w:val="003A21A5"/>
    <w:rsid w:val="003A29EF"/>
    <w:rsid w:val="003A49A7"/>
    <w:rsid w:val="003A5546"/>
    <w:rsid w:val="003A5681"/>
    <w:rsid w:val="003A56AB"/>
    <w:rsid w:val="003A5808"/>
    <w:rsid w:val="003A58AA"/>
    <w:rsid w:val="003A5A17"/>
    <w:rsid w:val="003A5A3D"/>
    <w:rsid w:val="003A7CF8"/>
    <w:rsid w:val="003B0700"/>
    <w:rsid w:val="003B1109"/>
    <w:rsid w:val="003B1777"/>
    <w:rsid w:val="003B229F"/>
    <w:rsid w:val="003B2E63"/>
    <w:rsid w:val="003B389B"/>
    <w:rsid w:val="003B3980"/>
    <w:rsid w:val="003B59CB"/>
    <w:rsid w:val="003B5A56"/>
    <w:rsid w:val="003B5A73"/>
    <w:rsid w:val="003B73B6"/>
    <w:rsid w:val="003B7E3C"/>
    <w:rsid w:val="003C07DA"/>
    <w:rsid w:val="003C10DF"/>
    <w:rsid w:val="003C213D"/>
    <w:rsid w:val="003C2840"/>
    <w:rsid w:val="003C2B5F"/>
    <w:rsid w:val="003C39AC"/>
    <w:rsid w:val="003C3FD2"/>
    <w:rsid w:val="003C54ED"/>
    <w:rsid w:val="003C769D"/>
    <w:rsid w:val="003C7D3D"/>
    <w:rsid w:val="003D12C1"/>
    <w:rsid w:val="003D1AE0"/>
    <w:rsid w:val="003D32EF"/>
    <w:rsid w:val="003D3D84"/>
    <w:rsid w:val="003D49B4"/>
    <w:rsid w:val="003D57D3"/>
    <w:rsid w:val="003D6331"/>
    <w:rsid w:val="003D66FF"/>
    <w:rsid w:val="003D6DD0"/>
    <w:rsid w:val="003D6ECC"/>
    <w:rsid w:val="003E0BAA"/>
    <w:rsid w:val="003E151F"/>
    <w:rsid w:val="003E1885"/>
    <w:rsid w:val="003E2432"/>
    <w:rsid w:val="003E35A4"/>
    <w:rsid w:val="003E3775"/>
    <w:rsid w:val="003E5004"/>
    <w:rsid w:val="003E5A79"/>
    <w:rsid w:val="003E662B"/>
    <w:rsid w:val="003E66D0"/>
    <w:rsid w:val="003E67B3"/>
    <w:rsid w:val="003E6DEB"/>
    <w:rsid w:val="003E7543"/>
    <w:rsid w:val="003E7B53"/>
    <w:rsid w:val="003E7E3E"/>
    <w:rsid w:val="003E7F55"/>
    <w:rsid w:val="003F17DC"/>
    <w:rsid w:val="003F281B"/>
    <w:rsid w:val="003F43CB"/>
    <w:rsid w:val="003F49CB"/>
    <w:rsid w:val="003F64A9"/>
    <w:rsid w:val="003F706E"/>
    <w:rsid w:val="003F7D87"/>
    <w:rsid w:val="004000AE"/>
    <w:rsid w:val="0040038C"/>
    <w:rsid w:val="00401CB8"/>
    <w:rsid w:val="0040307B"/>
    <w:rsid w:val="004033E2"/>
    <w:rsid w:val="00404F68"/>
    <w:rsid w:val="00406427"/>
    <w:rsid w:val="0040654E"/>
    <w:rsid w:val="00406DD2"/>
    <w:rsid w:val="0040716E"/>
    <w:rsid w:val="004071E1"/>
    <w:rsid w:val="00407633"/>
    <w:rsid w:val="00407661"/>
    <w:rsid w:val="004119D2"/>
    <w:rsid w:val="0041256E"/>
    <w:rsid w:val="0041339E"/>
    <w:rsid w:val="00413F6D"/>
    <w:rsid w:val="004152C1"/>
    <w:rsid w:val="004155B0"/>
    <w:rsid w:val="00415B2F"/>
    <w:rsid w:val="00420642"/>
    <w:rsid w:val="00421F76"/>
    <w:rsid w:val="00422287"/>
    <w:rsid w:val="00423ECE"/>
    <w:rsid w:val="00424447"/>
    <w:rsid w:val="00426218"/>
    <w:rsid w:val="00426F2F"/>
    <w:rsid w:val="00427C75"/>
    <w:rsid w:val="004300F4"/>
    <w:rsid w:val="00430125"/>
    <w:rsid w:val="00430190"/>
    <w:rsid w:val="004303AD"/>
    <w:rsid w:val="00430AC6"/>
    <w:rsid w:val="00431113"/>
    <w:rsid w:val="00431C4D"/>
    <w:rsid w:val="00433667"/>
    <w:rsid w:val="00433903"/>
    <w:rsid w:val="004349B0"/>
    <w:rsid w:val="004365EF"/>
    <w:rsid w:val="004379EA"/>
    <w:rsid w:val="0044021C"/>
    <w:rsid w:val="004405C8"/>
    <w:rsid w:val="00440D67"/>
    <w:rsid w:val="00441062"/>
    <w:rsid w:val="0044179E"/>
    <w:rsid w:val="004425B6"/>
    <w:rsid w:val="004426B2"/>
    <w:rsid w:val="00442799"/>
    <w:rsid w:val="00442E33"/>
    <w:rsid w:val="004438EC"/>
    <w:rsid w:val="00443FD9"/>
    <w:rsid w:val="00444D71"/>
    <w:rsid w:val="004451F0"/>
    <w:rsid w:val="00445581"/>
    <w:rsid w:val="00445DA7"/>
    <w:rsid w:val="00446F7A"/>
    <w:rsid w:val="004470D9"/>
    <w:rsid w:val="004476B9"/>
    <w:rsid w:val="004476D8"/>
    <w:rsid w:val="00447AFF"/>
    <w:rsid w:val="004507DA"/>
    <w:rsid w:val="00450EE6"/>
    <w:rsid w:val="0045270F"/>
    <w:rsid w:val="00452F29"/>
    <w:rsid w:val="0045412E"/>
    <w:rsid w:val="0045444F"/>
    <w:rsid w:val="00456592"/>
    <w:rsid w:val="00456B82"/>
    <w:rsid w:val="00457ED5"/>
    <w:rsid w:val="004602CD"/>
    <w:rsid w:val="004604BB"/>
    <w:rsid w:val="00461FF5"/>
    <w:rsid w:val="00462CE1"/>
    <w:rsid w:val="00463AD2"/>
    <w:rsid w:val="00463D75"/>
    <w:rsid w:val="00464865"/>
    <w:rsid w:val="00464FD6"/>
    <w:rsid w:val="00467433"/>
    <w:rsid w:val="00470258"/>
    <w:rsid w:val="00470EF6"/>
    <w:rsid w:val="00471B42"/>
    <w:rsid w:val="004724D4"/>
    <w:rsid w:val="00472544"/>
    <w:rsid w:val="00472A08"/>
    <w:rsid w:val="00472C70"/>
    <w:rsid w:val="00472DAC"/>
    <w:rsid w:val="0047307C"/>
    <w:rsid w:val="00474CC4"/>
    <w:rsid w:val="004759C3"/>
    <w:rsid w:val="00477772"/>
    <w:rsid w:val="00477894"/>
    <w:rsid w:val="004779E5"/>
    <w:rsid w:val="00481169"/>
    <w:rsid w:val="00481406"/>
    <w:rsid w:val="00481F63"/>
    <w:rsid w:val="004832FD"/>
    <w:rsid w:val="00484788"/>
    <w:rsid w:val="00484CCC"/>
    <w:rsid w:val="00484CD0"/>
    <w:rsid w:val="004850AC"/>
    <w:rsid w:val="0048575E"/>
    <w:rsid w:val="00485CD3"/>
    <w:rsid w:val="00487E3A"/>
    <w:rsid w:val="00490DE5"/>
    <w:rsid w:val="0049107C"/>
    <w:rsid w:val="00491ED4"/>
    <w:rsid w:val="00491F89"/>
    <w:rsid w:val="00492794"/>
    <w:rsid w:val="0049392B"/>
    <w:rsid w:val="00493B45"/>
    <w:rsid w:val="00493EAE"/>
    <w:rsid w:val="0049441D"/>
    <w:rsid w:val="00494B20"/>
    <w:rsid w:val="00494F6C"/>
    <w:rsid w:val="00495F8B"/>
    <w:rsid w:val="00497A73"/>
    <w:rsid w:val="004A03E8"/>
    <w:rsid w:val="004A21E8"/>
    <w:rsid w:val="004A2281"/>
    <w:rsid w:val="004A40F8"/>
    <w:rsid w:val="004A495F"/>
    <w:rsid w:val="004A4C84"/>
    <w:rsid w:val="004A5C20"/>
    <w:rsid w:val="004A715F"/>
    <w:rsid w:val="004A73AC"/>
    <w:rsid w:val="004B1180"/>
    <w:rsid w:val="004B41E2"/>
    <w:rsid w:val="004B4713"/>
    <w:rsid w:val="004B489D"/>
    <w:rsid w:val="004B52DE"/>
    <w:rsid w:val="004B55A9"/>
    <w:rsid w:val="004B762C"/>
    <w:rsid w:val="004C0E84"/>
    <w:rsid w:val="004C1067"/>
    <w:rsid w:val="004C15E0"/>
    <w:rsid w:val="004C1716"/>
    <w:rsid w:val="004C19F2"/>
    <w:rsid w:val="004C1A8D"/>
    <w:rsid w:val="004C21FB"/>
    <w:rsid w:val="004C2B96"/>
    <w:rsid w:val="004C38C7"/>
    <w:rsid w:val="004C3F09"/>
    <w:rsid w:val="004C3F72"/>
    <w:rsid w:val="004C4A46"/>
    <w:rsid w:val="004C54C6"/>
    <w:rsid w:val="004C5738"/>
    <w:rsid w:val="004C7E4B"/>
    <w:rsid w:val="004D0681"/>
    <w:rsid w:val="004D1005"/>
    <w:rsid w:val="004D17B8"/>
    <w:rsid w:val="004D24B2"/>
    <w:rsid w:val="004D3189"/>
    <w:rsid w:val="004D3963"/>
    <w:rsid w:val="004D3AE5"/>
    <w:rsid w:val="004D40CF"/>
    <w:rsid w:val="004D5D7A"/>
    <w:rsid w:val="004D7B86"/>
    <w:rsid w:val="004D7DD1"/>
    <w:rsid w:val="004E0E71"/>
    <w:rsid w:val="004E0FE9"/>
    <w:rsid w:val="004E1244"/>
    <w:rsid w:val="004E1DD4"/>
    <w:rsid w:val="004E20FD"/>
    <w:rsid w:val="004E25F0"/>
    <w:rsid w:val="004E2B12"/>
    <w:rsid w:val="004E343B"/>
    <w:rsid w:val="004E36A0"/>
    <w:rsid w:val="004E3E20"/>
    <w:rsid w:val="004E3FC1"/>
    <w:rsid w:val="004E45F5"/>
    <w:rsid w:val="004E5BA2"/>
    <w:rsid w:val="004E603C"/>
    <w:rsid w:val="004E7C54"/>
    <w:rsid w:val="004E7E51"/>
    <w:rsid w:val="004F0388"/>
    <w:rsid w:val="004F0C3F"/>
    <w:rsid w:val="004F234C"/>
    <w:rsid w:val="004F25B3"/>
    <w:rsid w:val="004F3DFB"/>
    <w:rsid w:val="004F4FDB"/>
    <w:rsid w:val="004F63B4"/>
    <w:rsid w:val="00500252"/>
    <w:rsid w:val="00501475"/>
    <w:rsid w:val="0050168D"/>
    <w:rsid w:val="0050184C"/>
    <w:rsid w:val="005029CB"/>
    <w:rsid w:val="005032DA"/>
    <w:rsid w:val="0050356E"/>
    <w:rsid w:val="00503596"/>
    <w:rsid w:val="005035C8"/>
    <w:rsid w:val="00504147"/>
    <w:rsid w:val="00505BF4"/>
    <w:rsid w:val="005075EE"/>
    <w:rsid w:val="005078C8"/>
    <w:rsid w:val="00510D8C"/>
    <w:rsid w:val="005119CD"/>
    <w:rsid w:val="005120C0"/>
    <w:rsid w:val="00514135"/>
    <w:rsid w:val="005153DF"/>
    <w:rsid w:val="00515C33"/>
    <w:rsid w:val="00515CB1"/>
    <w:rsid w:val="0051624B"/>
    <w:rsid w:val="00516878"/>
    <w:rsid w:val="00517AF3"/>
    <w:rsid w:val="00517EC7"/>
    <w:rsid w:val="005206F4"/>
    <w:rsid w:val="00520963"/>
    <w:rsid w:val="00521FBF"/>
    <w:rsid w:val="005230DA"/>
    <w:rsid w:val="00524182"/>
    <w:rsid w:val="0052443E"/>
    <w:rsid w:val="005246CE"/>
    <w:rsid w:val="00524F6C"/>
    <w:rsid w:val="00525172"/>
    <w:rsid w:val="005257AF"/>
    <w:rsid w:val="00527353"/>
    <w:rsid w:val="00527428"/>
    <w:rsid w:val="00530257"/>
    <w:rsid w:val="00532BEB"/>
    <w:rsid w:val="005331A3"/>
    <w:rsid w:val="005338A9"/>
    <w:rsid w:val="00533F70"/>
    <w:rsid w:val="00535191"/>
    <w:rsid w:val="00535215"/>
    <w:rsid w:val="0053521B"/>
    <w:rsid w:val="0053581D"/>
    <w:rsid w:val="00536ACC"/>
    <w:rsid w:val="00536CE6"/>
    <w:rsid w:val="00536E44"/>
    <w:rsid w:val="00540085"/>
    <w:rsid w:val="005401CF"/>
    <w:rsid w:val="005420B2"/>
    <w:rsid w:val="00542914"/>
    <w:rsid w:val="00544A34"/>
    <w:rsid w:val="00545506"/>
    <w:rsid w:val="00545B86"/>
    <w:rsid w:val="005464F0"/>
    <w:rsid w:val="00547BA7"/>
    <w:rsid w:val="00551776"/>
    <w:rsid w:val="00551AAB"/>
    <w:rsid w:val="005528D5"/>
    <w:rsid w:val="0055337D"/>
    <w:rsid w:val="0055351C"/>
    <w:rsid w:val="005538CE"/>
    <w:rsid w:val="005545A4"/>
    <w:rsid w:val="0055486E"/>
    <w:rsid w:val="00554AEE"/>
    <w:rsid w:val="005558CA"/>
    <w:rsid w:val="00555B77"/>
    <w:rsid w:val="00555BB9"/>
    <w:rsid w:val="00556ACE"/>
    <w:rsid w:val="00556DBA"/>
    <w:rsid w:val="00557C5B"/>
    <w:rsid w:val="00557CC3"/>
    <w:rsid w:val="00560937"/>
    <w:rsid w:val="005624E6"/>
    <w:rsid w:val="00563E2F"/>
    <w:rsid w:val="00565C1E"/>
    <w:rsid w:val="0056614D"/>
    <w:rsid w:val="00566170"/>
    <w:rsid w:val="00566DB1"/>
    <w:rsid w:val="00567AA3"/>
    <w:rsid w:val="005707B4"/>
    <w:rsid w:val="00570CBB"/>
    <w:rsid w:val="00572950"/>
    <w:rsid w:val="0057314F"/>
    <w:rsid w:val="005747CA"/>
    <w:rsid w:val="00575AE0"/>
    <w:rsid w:val="00576357"/>
    <w:rsid w:val="00577CCC"/>
    <w:rsid w:val="00577FC9"/>
    <w:rsid w:val="00581775"/>
    <w:rsid w:val="0058385E"/>
    <w:rsid w:val="005840E3"/>
    <w:rsid w:val="005852DD"/>
    <w:rsid w:val="0058542C"/>
    <w:rsid w:val="0058547C"/>
    <w:rsid w:val="005861BC"/>
    <w:rsid w:val="00586794"/>
    <w:rsid w:val="00586C35"/>
    <w:rsid w:val="00587587"/>
    <w:rsid w:val="00587B4B"/>
    <w:rsid w:val="005908C1"/>
    <w:rsid w:val="00590EDD"/>
    <w:rsid w:val="0059168C"/>
    <w:rsid w:val="0059344C"/>
    <w:rsid w:val="005947A2"/>
    <w:rsid w:val="00594D50"/>
    <w:rsid w:val="005968BA"/>
    <w:rsid w:val="005A09BD"/>
    <w:rsid w:val="005A0C21"/>
    <w:rsid w:val="005A188E"/>
    <w:rsid w:val="005A1D6A"/>
    <w:rsid w:val="005A3B9B"/>
    <w:rsid w:val="005A4034"/>
    <w:rsid w:val="005A4063"/>
    <w:rsid w:val="005A45A5"/>
    <w:rsid w:val="005A5614"/>
    <w:rsid w:val="005A6062"/>
    <w:rsid w:val="005B1D00"/>
    <w:rsid w:val="005B2080"/>
    <w:rsid w:val="005B28DC"/>
    <w:rsid w:val="005B307C"/>
    <w:rsid w:val="005B4495"/>
    <w:rsid w:val="005B463A"/>
    <w:rsid w:val="005B562D"/>
    <w:rsid w:val="005B62FD"/>
    <w:rsid w:val="005B6A69"/>
    <w:rsid w:val="005B7D66"/>
    <w:rsid w:val="005C08AE"/>
    <w:rsid w:val="005C1B39"/>
    <w:rsid w:val="005C2AE1"/>
    <w:rsid w:val="005C2F77"/>
    <w:rsid w:val="005C4AAE"/>
    <w:rsid w:val="005C4D06"/>
    <w:rsid w:val="005C60AA"/>
    <w:rsid w:val="005C6228"/>
    <w:rsid w:val="005C6681"/>
    <w:rsid w:val="005C740C"/>
    <w:rsid w:val="005D0D14"/>
    <w:rsid w:val="005D1468"/>
    <w:rsid w:val="005D198B"/>
    <w:rsid w:val="005D2A77"/>
    <w:rsid w:val="005D2C73"/>
    <w:rsid w:val="005D3509"/>
    <w:rsid w:val="005D5B07"/>
    <w:rsid w:val="005D60DF"/>
    <w:rsid w:val="005D6289"/>
    <w:rsid w:val="005D644A"/>
    <w:rsid w:val="005E0C9A"/>
    <w:rsid w:val="005E0E15"/>
    <w:rsid w:val="005E2081"/>
    <w:rsid w:val="005E222E"/>
    <w:rsid w:val="005E580F"/>
    <w:rsid w:val="005E631B"/>
    <w:rsid w:val="005E6C51"/>
    <w:rsid w:val="005E736E"/>
    <w:rsid w:val="005E7B66"/>
    <w:rsid w:val="005F04F4"/>
    <w:rsid w:val="005F2110"/>
    <w:rsid w:val="005F2562"/>
    <w:rsid w:val="005F2678"/>
    <w:rsid w:val="005F319E"/>
    <w:rsid w:val="005F5C25"/>
    <w:rsid w:val="005F5D13"/>
    <w:rsid w:val="005F63E9"/>
    <w:rsid w:val="005F65F8"/>
    <w:rsid w:val="005F6968"/>
    <w:rsid w:val="005F6E54"/>
    <w:rsid w:val="005F72BF"/>
    <w:rsid w:val="005F774D"/>
    <w:rsid w:val="006001B2"/>
    <w:rsid w:val="00600BB1"/>
    <w:rsid w:val="00602395"/>
    <w:rsid w:val="006027B0"/>
    <w:rsid w:val="00602D56"/>
    <w:rsid w:val="00603317"/>
    <w:rsid w:val="0060577C"/>
    <w:rsid w:val="00605DFB"/>
    <w:rsid w:val="00606C47"/>
    <w:rsid w:val="00607708"/>
    <w:rsid w:val="00607B2E"/>
    <w:rsid w:val="0061060F"/>
    <w:rsid w:val="00611371"/>
    <w:rsid w:val="00612886"/>
    <w:rsid w:val="00613013"/>
    <w:rsid w:val="0061309C"/>
    <w:rsid w:val="006141F7"/>
    <w:rsid w:val="00615412"/>
    <w:rsid w:val="00615BF8"/>
    <w:rsid w:val="00617674"/>
    <w:rsid w:val="0062042F"/>
    <w:rsid w:val="0062066A"/>
    <w:rsid w:val="0062218C"/>
    <w:rsid w:val="0062254E"/>
    <w:rsid w:val="006228AC"/>
    <w:rsid w:val="006228DE"/>
    <w:rsid w:val="0062408E"/>
    <w:rsid w:val="00624227"/>
    <w:rsid w:val="006253AC"/>
    <w:rsid w:val="00626629"/>
    <w:rsid w:val="00627077"/>
    <w:rsid w:val="0062712C"/>
    <w:rsid w:val="00627DD6"/>
    <w:rsid w:val="0063233B"/>
    <w:rsid w:val="00632681"/>
    <w:rsid w:val="0063302F"/>
    <w:rsid w:val="00633CA5"/>
    <w:rsid w:val="00635119"/>
    <w:rsid w:val="006352D0"/>
    <w:rsid w:val="0063541C"/>
    <w:rsid w:val="0063595D"/>
    <w:rsid w:val="00635F68"/>
    <w:rsid w:val="00636C01"/>
    <w:rsid w:val="00637075"/>
    <w:rsid w:val="006400C2"/>
    <w:rsid w:val="00641630"/>
    <w:rsid w:val="006425E7"/>
    <w:rsid w:val="006432A5"/>
    <w:rsid w:val="0064561A"/>
    <w:rsid w:val="006458B8"/>
    <w:rsid w:val="00646A64"/>
    <w:rsid w:val="006478B7"/>
    <w:rsid w:val="006506E9"/>
    <w:rsid w:val="00651299"/>
    <w:rsid w:val="006518E8"/>
    <w:rsid w:val="00653424"/>
    <w:rsid w:val="006536A9"/>
    <w:rsid w:val="00655070"/>
    <w:rsid w:val="00656312"/>
    <w:rsid w:val="00656D79"/>
    <w:rsid w:val="006570C4"/>
    <w:rsid w:val="006602F7"/>
    <w:rsid w:val="0066059D"/>
    <w:rsid w:val="00661246"/>
    <w:rsid w:val="00663093"/>
    <w:rsid w:val="00663237"/>
    <w:rsid w:val="006633E8"/>
    <w:rsid w:val="00663ADA"/>
    <w:rsid w:val="00663B12"/>
    <w:rsid w:val="00663BA4"/>
    <w:rsid w:val="00663CB7"/>
    <w:rsid w:val="00664792"/>
    <w:rsid w:val="00664887"/>
    <w:rsid w:val="0066579E"/>
    <w:rsid w:val="00665C68"/>
    <w:rsid w:val="0066625E"/>
    <w:rsid w:val="006668D8"/>
    <w:rsid w:val="00666BE8"/>
    <w:rsid w:val="00667144"/>
    <w:rsid w:val="00670054"/>
    <w:rsid w:val="00670A16"/>
    <w:rsid w:val="00670D5C"/>
    <w:rsid w:val="00671B2A"/>
    <w:rsid w:val="00671D86"/>
    <w:rsid w:val="006731ED"/>
    <w:rsid w:val="00673946"/>
    <w:rsid w:val="00673CFD"/>
    <w:rsid w:val="00675DCD"/>
    <w:rsid w:val="00676455"/>
    <w:rsid w:val="00676FA6"/>
    <w:rsid w:val="00677B65"/>
    <w:rsid w:val="00680D13"/>
    <w:rsid w:val="00680EFD"/>
    <w:rsid w:val="00681160"/>
    <w:rsid w:val="00682231"/>
    <w:rsid w:val="00682936"/>
    <w:rsid w:val="0068340F"/>
    <w:rsid w:val="0068373F"/>
    <w:rsid w:val="00684EA0"/>
    <w:rsid w:val="006860E1"/>
    <w:rsid w:val="006865BC"/>
    <w:rsid w:val="0068700B"/>
    <w:rsid w:val="00687353"/>
    <w:rsid w:val="006917A7"/>
    <w:rsid w:val="00693764"/>
    <w:rsid w:val="00693A2A"/>
    <w:rsid w:val="00693E1F"/>
    <w:rsid w:val="0069456A"/>
    <w:rsid w:val="0069489A"/>
    <w:rsid w:val="006950A8"/>
    <w:rsid w:val="006A2396"/>
    <w:rsid w:val="006A40CF"/>
    <w:rsid w:val="006A4CEC"/>
    <w:rsid w:val="006A7230"/>
    <w:rsid w:val="006B0033"/>
    <w:rsid w:val="006B03EB"/>
    <w:rsid w:val="006B0809"/>
    <w:rsid w:val="006B0B61"/>
    <w:rsid w:val="006B0B7D"/>
    <w:rsid w:val="006B1ABF"/>
    <w:rsid w:val="006B2B5C"/>
    <w:rsid w:val="006B32B5"/>
    <w:rsid w:val="006B4E27"/>
    <w:rsid w:val="006B4ED5"/>
    <w:rsid w:val="006B5763"/>
    <w:rsid w:val="006B5CD7"/>
    <w:rsid w:val="006B6B8A"/>
    <w:rsid w:val="006B7EF4"/>
    <w:rsid w:val="006C1A18"/>
    <w:rsid w:val="006C1C68"/>
    <w:rsid w:val="006C2C49"/>
    <w:rsid w:val="006C353A"/>
    <w:rsid w:val="006C439F"/>
    <w:rsid w:val="006C4DBE"/>
    <w:rsid w:val="006C5DF7"/>
    <w:rsid w:val="006C6996"/>
    <w:rsid w:val="006C6C21"/>
    <w:rsid w:val="006D1437"/>
    <w:rsid w:val="006D1AAB"/>
    <w:rsid w:val="006D27BC"/>
    <w:rsid w:val="006D2841"/>
    <w:rsid w:val="006D2D78"/>
    <w:rsid w:val="006D2EC1"/>
    <w:rsid w:val="006D4062"/>
    <w:rsid w:val="006D46CB"/>
    <w:rsid w:val="006D4A17"/>
    <w:rsid w:val="006D5A18"/>
    <w:rsid w:val="006D5AD0"/>
    <w:rsid w:val="006D71F0"/>
    <w:rsid w:val="006D775F"/>
    <w:rsid w:val="006D79AF"/>
    <w:rsid w:val="006E0034"/>
    <w:rsid w:val="006E0521"/>
    <w:rsid w:val="006E098A"/>
    <w:rsid w:val="006E0C49"/>
    <w:rsid w:val="006E0ED6"/>
    <w:rsid w:val="006E15A9"/>
    <w:rsid w:val="006E2467"/>
    <w:rsid w:val="006E2920"/>
    <w:rsid w:val="006E2DC9"/>
    <w:rsid w:val="006E30B2"/>
    <w:rsid w:val="006E30F5"/>
    <w:rsid w:val="006E41B2"/>
    <w:rsid w:val="006E4224"/>
    <w:rsid w:val="006E5A76"/>
    <w:rsid w:val="006F1678"/>
    <w:rsid w:val="006F2026"/>
    <w:rsid w:val="006F29EA"/>
    <w:rsid w:val="006F2D8B"/>
    <w:rsid w:val="006F355E"/>
    <w:rsid w:val="006F36D0"/>
    <w:rsid w:val="006F3C68"/>
    <w:rsid w:val="006F3D92"/>
    <w:rsid w:val="006F439E"/>
    <w:rsid w:val="006F4AE2"/>
    <w:rsid w:val="006F52C7"/>
    <w:rsid w:val="006F6B81"/>
    <w:rsid w:val="006F6DAB"/>
    <w:rsid w:val="006F6EC5"/>
    <w:rsid w:val="006F7436"/>
    <w:rsid w:val="006F7B6A"/>
    <w:rsid w:val="007014C5"/>
    <w:rsid w:val="00701CE3"/>
    <w:rsid w:val="00702C0B"/>
    <w:rsid w:val="007032AD"/>
    <w:rsid w:val="007043DD"/>
    <w:rsid w:val="00704F8E"/>
    <w:rsid w:val="007059E1"/>
    <w:rsid w:val="0070744D"/>
    <w:rsid w:val="00707BFB"/>
    <w:rsid w:val="00710F5E"/>
    <w:rsid w:val="00711F19"/>
    <w:rsid w:val="0071201D"/>
    <w:rsid w:val="00714382"/>
    <w:rsid w:val="00714EC1"/>
    <w:rsid w:val="00715687"/>
    <w:rsid w:val="00715D07"/>
    <w:rsid w:val="00715D2C"/>
    <w:rsid w:val="00715D9B"/>
    <w:rsid w:val="007169C5"/>
    <w:rsid w:val="00716DAA"/>
    <w:rsid w:val="0071780A"/>
    <w:rsid w:val="00717BAA"/>
    <w:rsid w:val="007205A8"/>
    <w:rsid w:val="00721731"/>
    <w:rsid w:val="00722559"/>
    <w:rsid w:val="007233FA"/>
    <w:rsid w:val="0072425C"/>
    <w:rsid w:val="00724C34"/>
    <w:rsid w:val="00725145"/>
    <w:rsid w:val="00726EEC"/>
    <w:rsid w:val="00726F3F"/>
    <w:rsid w:val="007276ED"/>
    <w:rsid w:val="0073078F"/>
    <w:rsid w:val="007307F4"/>
    <w:rsid w:val="00730C9C"/>
    <w:rsid w:val="00731857"/>
    <w:rsid w:val="007327C6"/>
    <w:rsid w:val="00732D70"/>
    <w:rsid w:val="007338DF"/>
    <w:rsid w:val="00734619"/>
    <w:rsid w:val="007350D0"/>
    <w:rsid w:val="007371BE"/>
    <w:rsid w:val="007372AF"/>
    <w:rsid w:val="00740724"/>
    <w:rsid w:val="00740F02"/>
    <w:rsid w:val="0074180C"/>
    <w:rsid w:val="00741A13"/>
    <w:rsid w:val="00744B4A"/>
    <w:rsid w:val="00744CB6"/>
    <w:rsid w:val="00745825"/>
    <w:rsid w:val="00745B4D"/>
    <w:rsid w:val="007465A5"/>
    <w:rsid w:val="00746785"/>
    <w:rsid w:val="0074768F"/>
    <w:rsid w:val="00747804"/>
    <w:rsid w:val="00747EAB"/>
    <w:rsid w:val="0075050E"/>
    <w:rsid w:val="007505D4"/>
    <w:rsid w:val="00752147"/>
    <w:rsid w:val="007535C4"/>
    <w:rsid w:val="00753656"/>
    <w:rsid w:val="00753799"/>
    <w:rsid w:val="00754996"/>
    <w:rsid w:val="00755E3C"/>
    <w:rsid w:val="007561BC"/>
    <w:rsid w:val="00757703"/>
    <w:rsid w:val="007578C0"/>
    <w:rsid w:val="007628C8"/>
    <w:rsid w:val="00762EF7"/>
    <w:rsid w:val="007634B2"/>
    <w:rsid w:val="00763814"/>
    <w:rsid w:val="00763E0E"/>
    <w:rsid w:val="007652C8"/>
    <w:rsid w:val="00765C2F"/>
    <w:rsid w:val="00766169"/>
    <w:rsid w:val="00766AA8"/>
    <w:rsid w:val="0076793B"/>
    <w:rsid w:val="00770800"/>
    <w:rsid w:val="007718F9"/>
    <w:rsid w:val="00773C1C"/>
    <w:rsid w:val="0077410D"/>
    <w:rsid w:val="00775AAE"/>
    <w:rsid w:val="00776081"/>
    <w:rsid w:val="007777D6"/>
    <w:rsid w:val="00781A2C"/>
    <w:rsid w:val="00781D57"/>
    <w:rsid w:val="00782A70"/>
    <w:rsid w:val="00782B33"/>
    <w:rsid w:val="007834C5"/>
    <w:rsid w:val="00784946"/>
    <w:rsid w:val="00784C7B"/>
    <w:rsid w:val="007864C1"/>
    <w:rsid w:val="0078657A"/>
    <w:rsid w:val="00787092"/>
    <w:rsid w:val="00791DCC"/>
    <w:rsid w:val="00792961"/>
    <w:rsid w:val="00793751"/>
    <w:rsid w:val="00793A7C"/>
    <w:rsid w:val="0079497B"/>
    <w:rsid w:val="00794B1F"/>
    <w:rsid w:val="007965E1"/>
    <w:rsid w:val="00796BB3"/>
    <w:rsid w:val="007A0E3F"/>
    <w:rsid w:val="007A26E4"/>
    <w:rsid w:val="007A2B93"/>
    <w:rsid w:val="007A339F"/>
    <w:rsid w:val="007A3786"/>
    <w:rsid w:val="007A3883"/>
    <w:rsid w:val="007A3C33"/>
    <w:rsid w:val="007A461B"/>
    <w:rsid w:val="007A493D"/>
    <w:rsid w:val="007A4CD8"/>
    <w:rsid w:val="007A50C4"/>
    <w:rsid w:val="007A5DA0"/>
    <w:rsid w:val="007A772B"/>
    <w:rsid w:val="007A78BF"/>
    <w:rsid w:val="007A7EFA"/>
    <w:rsid w:val="007B19FF"/>
    <w:rsid w:val="007B1E9D"/>
    <w:rsid w:val="007B1F33"/>
    <w:rsid w:val="007B31A9"/>
    <w:rsid w:val="007B3F99"/>
    <w:rsid w:val="007B4309"/>
    <w:rsid w:val="007B4932"/>
    <w:rsid w:val="007B5719"/>
    <w:rsid w:val="007B6EE4"/>
    <w:rsid w:val="007B7601"/>
    <w:rsid w:val="007B79B6"/>
    <w:rsid w:val="007B7FC1"/>
    <w:rsid w:val="007C1530"/>
    <w:rsid w:val="007C1E6F"/>
    <w:rsid w:val="007C2EE4"/>
    <w:rsid w:val="007C325A"/>
    <w:rsid w:val="007C3C1A"/>
    <w:rsid w:val="007C3C8A"/>
    <w:rsid w:val="007C5979"/>
    <w:rsid w:val="007D1E9B"/>
    <w:rsid w:val="007D21D7"/>
    <w:rsid w:val="007D2695"/>
    <w:rsid w:val="007D2CD6"/>
    <w:rsid w:val="007D39FE"/>
    <w:rsid w:val="007D3AE7"/>
    <w:rsid w:val="007D5BB5"/>
    <w:rsid w:val="007D637E"/>
    <w:rsid w:val="007D640C"/>
    <w:rsid w:val="007D6913"/>
    <w:rsid w:val="007D6AC0"/>
    <w:rsid w:val="007D6AED"/>
    <w:rsid w:val="007D7588"/>
    <w:rsid w:val="007E29EF"/>
    <w:rsid w:val="007E3C59"/>
    <w:rsid w:val="007E3F53"/>
    <w:rsid w:val="007E4A6D"/>
    <w:rsid w:val="007E5C82"/>
    <w:rsid w:val="007E5DEA"/>
    <w:rsid w:val="007E5E8F"/>
    <w:rsid w:val="007E67CD"/>
    <w:rsid w:val="007F102F"/>
    <w:rsid w:val="007F1C50"/>
    <w:rsid w:val="007F3A57"/>
    <w:rsid w:val="007F3EAE"/>
    <w:rsid w:val="007F41DA"/>
    <w:rsid w:val="007F41F7"/>
    <w:rsid w:val="007F4879"/>
    <w:rsid w:val="007F4C74"/>
    <w:rsid w:val="007F6582"/>
    <w:rsid w:val="007F7034"/>
    <w:rsid w:val="007F7E8C"/>
    <w:rsid w:val="007F7F1D"/>
    <w:rsid w:val="007F7F4E"/>
    <w:rsid w:val="008008AC"/>
    <w:rsid w:val="008009F4"/>
    <w:rsid w:val="00800CD7"/>
    <w:rsid w:val="00800F9A"/>
    <w:rsid w:val="00801E71"/>
    <w:rsid w:val="00802667"/>
    <w:rsid w:val="00802C1E"/>
    <w:rsid w:val="008031CC"/>
    <w:rsid w:val="00803243"/>
    <w:rsid w:val="0080327A"/>
    <w:rsid w:val="00803E05"/>
    <w:rsid w:val="00804F0C"/>
    <w:rsid w:val="0080600E"/>
    <w:rsid w:val="008067F0"/>
    <w:rsid w:val="0080683D"/>
    <w:rsid w:val="00806F4C"/>
    <w:rsid w:val="00810806"/>
    <w:rsid w:val="00811A30"/>
    <w:rsid w:val="00811B87"/>
    <w:rsid w:val="008127BB"/>
    <w:rsid w:val="00814069"/>
    <w:rsid w:val="00816C40"/>
    <w:rsid w:val="00816D2F"/>
    <w:rsid w:val="008174FA"/>
    <w:rsid w:val="00821957"/>
    <w:rsid w:val="00824695"/>
    <w:rsid w:val="00824D89"/>
    <w:rsid w:val="00826B22"/>
    <w:rsid w:val="00826EF5"/>
    <w:rsid w:val="00830EDC"/>
    <w:rsid w:val="00832A6B"/>
    <w:rsid w:val="00833880"/>
    <w:rsid w:val="00833FC3"/>
    <w:rsid w:val="008353AA"/>
    <w:rsid w:val="00836BAA"/>
    <w:rsid w:val="00840FCF"/>
    <w:rsid w:val="00841124"/>
    <w:rsid w:val="00844702"/>
    <w:rsid w:val="0084533C"/>
    <w:rsid w:val="00845A49"/>
    <w:rsid w:val="008465C6"/>
    <w:rsid w:val="00846B95"/>
    <w:rsid w:val="00847165"/>
    <w:rsid w:val="008478E3"/>
    <w:rsid w:val="008504FE"/>
    <w:rsid w:val="0085069A"/>
    <w:rsid w:val="00850F09"/>
    <w:rsid w:val="00852184"/>
    <w:rsid w:val="00852EAF"/>
    <w:rsid w:val="00853FD1"/>
    <w:rsid w:val="008556CE"/>
    <w:rsid w:val="008561F8"/>
    <w:rsid w:val="008564E8"/>
    <w:rsid w:val="00856726"/>
    <w:rsid w:val="00857C06"/>
    <w:rsid w:val="00857EBE"/>
    <w:rsid w:val="0086149A"/>
    <w:rsid w:val="008618E6"/>
    <w:rsid w:val="00861F73"/>
    <w:rsid w:val="00862190"/>
    <w:rsid w:val="00862901"/>
    <w:rsid w:val="00862D17"/>
    <w:rsid w:val="00863C41"/>
    <w:rsid w:val="00863E7F"/>
    <w:rsid w:val="00864E11"/>
    <w:rsid w:val="0086520A"/>
    <w:rsid w:val="00866111"/>
    <w:rsid w:val="00867C93"/>
    <w:rsid w:val="00872347"/>
    <w:rsid w:val="00872E09"/>
    <w:rsid w:val="00875799"/>
    <w:rsid w:val="00875C43"/>
    <w:rsid w:val="00876805"/>
    <w:rsid w:val="00877FD4"/>
    <w:rsid w:val="008808C4"/>
    <w:rsid w:val="008825CD"/>
    <w:rsid w:val="00882A86"/>
    <w:rsid w:val="00882D79"/>
    <w:rsid w:val="00883E47"/>
    <w:rsid w:val="00884F33"/>
    <w:rsid w:val="00885260"/>
    <w:rsid w:val="00886307"/>
    <w:rsid w:val="00886B83"/>
    <w:rsid w:val="008876FF"/>
    <w:rsid w:val="00887803"/>
    <w:rsid w:val="00890424"/>
    <w:rsid w:val="00890618"/>
    <w:rsid w:val="00891FF8"/>
    <w:rsid w:val="00892261"/>
    <w:rsid w:val="0089228E"/>
    <w:rsid w:val="00893017"/>
    <w:rsid w:val="0089416D"/>
    <w:rsid w:val="00895237"/>
    <w:rsid w:val="0089537F"/>
    <w:rsid w:val="0089592A"/>
    <w:rsid w:val="0089602A"/>
    <w:rsid w:val="00896DAF"/>
    <w:rsid w:val="008A0835"/>
    <w:rsid w:val="008A0E94"/>
    <w:rsid w:val="008A14ED"/>
    <w:rsid w:val="008A2714"/>
    <w:rsid w:val="008A2881"/>
    <w:rsid w:val="008A351B"/>
    <w:rsid w:val="008A4073"/>
    <w:rsid w:val="008A40C0"/>
    <w:rsid w:val="008A4705"/>
    <w:rsid w:val="008A4AB4"/>
    <w:rsid w:val="008A4E65"/>
    <w:rsid w:val="008A7CA0"/>
    <w:rsid w:val="008B05D7"/>
    <w:rsid w:val="008B1C9F"/>
    <w:rsid w:val="008B241C"/>
    <w:rsid w:val="008B3151"/>
    <w:rsid w:val="008B3618"/>
    <w:rsid w:val="008B411D"/>
    <w:rsid w:val="008B4542"/>
    <w:rsid w:val="008B52BD"/>
    <w:rsid w:val="008B53B0"/>
    <w:rsid w:val="008B61ED"/>
    <w:rsid w:val="008B67F7"/>
    <w:rsid w:val="008B6FE4"/>
    <w:rsid w:val="008B7BE9"/>
    <w:rsid w:val="008C1471"/>
    <w:rsid w:val="008C1B19"/>
    <w:rsid w:val="008C21A7"/>
    <w:rsid w:val="008C23C3"/>
    <w:rsid w:val="008C3B89"/>
    <w:rsid w:val="008C3FDF"/>
    <w:rsid w:val="008C6329"/>
    <w:rsid w:val="008C63A3"/>
    <w:rsid w:val="008C7497"/>
    <w:rsid w:val="008D0D45"/>
    <w:rsid w:val="008D219A"/>
    <w:rsid w:val="008D3919"/>
    <w:rsid w:val="008D3C4D"/>
    <w:rsid w:val="008D4701"/>
    <w:rsid w:val="008D5FA3"/>
    <w:rsid w:val="008D6AC6"/>
    <w:rsid w:val="008E0141"/>
    <w:rsid w:val="008E05E3"/>
    <w:rsid w:val="008E0A03"/>
    <w:rsid w:val="008E0FE6"/>
    <w:rsid w:val="008E171C"/>
    <w:rsid w:val="008E21CB"/>
    <w:rsid w:val="008E2448"/>
    <w:rsid w:val="008E460F"/>
    <w:rsid w:val="008E4D64"/>
    <w:rsid w:val="008E5861"/>
    <w:rsid w:val="008E5962"/>
    <w:rsid w:val="008E5C45"/>
    <w:rsid w:val="008E65B1"/>
    <w:rsid w:val="008E66CF"/>
    <w:rsid w:val="008E6F91"/>
    <w:rsid w:val="008E7C57"/>
    <w:rsid w:val="008F0D97"/>
    <w:rsid w:val="008F21EA"/>
    <w:rsid w:val="008F2375"/>
    <w:rsid w:val="008F35AD"/>
    <w:rsid w:val="008F3C84"/>
    <w:rsid w:val="008F5758"/>
    <w:rsid w:val="008F6B94"/>
    <w:rsid w:val="008F7BDD"/>
    <w:rsid w:val="00900D56"/>
    <w:rsid w:val="00900EA9"/>
    <w:rsid w:val="00901B18"/>
    <w:rsid w:val="009035AC"/>
    <w:rsid w:val="009039D6"/>
    <w:rsid w:val="00903E79"/>
    <w:rsid w:val="00904A00"/>
    <w:rsid w:val="00905E60"/>
    <w:rsid w:val="00905F71"/>
    <w:rsid w:val="0090613F"/>
    <w:rsid w:val="009061B3"/>
    <w:rsid w:val="0090684B"/>
    <w:rsid w:val="00906DCD"/>
    <w:rsid w:val="009070CD"/>
    <w:rsid w:val="0090714B"/>
    <w:rsid w:val="00907336"/>
    <w:rsid w:val="00907A32"/>
    <w:rsid w:val="00907A67"/>
    <w:rsid w:val="00907E70"/>
    <w:rsid w:val="00907FC4"/>
    <w:rsid w:val="009108B2"/>
    <w:rsid w:val="00910B44"/>
    <w:rsid w:val="00910B5C"/>
    <w:rsid w:val="009111CD"/>
    <w:rsid w:val="0091164A"/>
    <w:rsid w:val="009130EC"/>
    <w:rsid w:val="00913973"/>
    <w:rsid w:val="00914D8C"/>
    <w:rsid w:val="0091667E"/>
    <w:rsid w:val="00916D7B"/>
    <w:rsid w:val="00916F01"/>
    <w:rsid w:val="0092138D"/>
    <w:rsid w:val="00921FD1"/>
    <w:rsid w:val="00923FAF"/>
    <w:rsid w:val="00925AA3"/>
    <w:rsid w:val="00927AE3"/>
    <w:rsid w:val="00932277"/>
    <w:rsid w:val="009323FA"/>
    <w:rsid w:val="00933EE4"/>
    <w:rsid w:val="00934072"/>
    <w:rsid w:val="009344B3"/>
    <w:rsid w:val="009354C8"/>
    <w:rsid w:val="0093575C"/>
    <w:rsid w:val="0093775C"/>
    <w:rsid w:val="00940FF0"/>
    <w:rsid w:val="00941914"/>
    <w:rsid w:val="00942911"/>
    <w:rsid w:val="009439BC"/>
    <w:rsid w:val="009448A1"/>
    <w:rsid w:val="00945727"/>
    <w:rsid w:val="009457DE"/>
    <w:rsid w:val="009458E1"/>
    <w:rsid w:val="00947944"/>
    <w:rsid w:val="00947C35"/>
    <w:rsid w:val="00950F75"/>
    <w:rsid w:val="009517FE"/>
    <w:rsid w:val="0095217C"/>
    <w:rsid w:val="0095383B"/>
    <w:rsid w:val="009542BE"/>
    <w:rsid w:val="009568C4"/>
    <w:rsid w:val="00956B5E"/>
    <w:rsid w:val="009576C4"/>
    <w:rsid w:val="00960328"/>
    <w:rsid w:val="00961085"/>
    <w:rsid w:val="00961A8C"/>
    <w:rsid w:val="009629C3"/>
    <w:rsid w:val="00963249"/>
    <w:rsid w:val="0096403B"/>
    <w:rsid w:val="009652D8"/>
    <w:rsid w:val="0096570F"/>
    <w:rsid w:val="009666DC"/>
    <w:rsid w:val="009671D6"/>
    <w:rsid w:val="009676D9"/>
    <w:rsid w:val="00970904"/>
    <w:rsid w:val="00971416"/>
    <w:rsid w:val="009730B7"/>
    <w:rsid w:val="00973148"/>
    <w:rsid w:val="00973F0E"/>
    <w:rsid w:val="0097416C"/>
    <w:rsid w:val="00974DCC"/>
    <w:rsid w:val="0097682B"/>
    <w:rsid w:val="00980869"/>
    <w:rsid w:val="009822D6"/>
    <w:rsid w:val="0098231D"/>
    <w:rsid w:val="00984A35"/>
    <w:rsid w:val="0098634C"/>
    <w:rsid w:val="00986CF2"/>
    <w:rsid w:val="00987C82"/>
    <w:rsid w:val="00990BDC"/>
    <w:rsid w:val="00991AF4"/>
    <w:rsid w:val="00991EA2"/>
    <w:rsid w:val="00992698"/>
    <w:rsid w:val="009940A6"/>
    <w:rsid w:val="00994D5B"/>
    <w:rsid w:val="009958EB"/>
    <w:rsid w:val="0099597C"/>
    <w:rsid w:val="00996EF2"/>
    <w:rsid w:val="00997815"/>
    <w:rsid w:val="00997848"/>
    <w:rsid w:val="00997885"/>
    <w:rsid w:val="009979EE"/>
    <w:rsid w:val="009A2C91"/>
    <w:rsid w:val="009A352F"/>
    <w:rsid w:val="009A54F2"/>
    <w:rsid w:val="009A6CA3"/>
    <w:rsid w:val="009A73A6"/>
    <w:rsid w:val="009A78D9"/>
    <w:rsid w:val="009B06DC"/>
    <w:rsid w:val="009B2B43"/>
    <w:rsid w:val="009B3495"/>
    <w:rsid w:val="009B4085"/>
    <w:rsid w:val="009B42F2"/>
    <w:rsid w:val="009B4A15"/>
    <w:rsid w:val="009B52D5"/>
    <w:rsid w:val="009B5763"/>
    <w:rsid w:val="009B5CE3"/>
    <w:rsid w:val="009B6531"/>
    <w:rsid w:val="009B7A98"/>
    <w:rsid w:val="009C03A6"/>
    <w:rsid w:val="009C09A5"/>
    <w:rsid w:val="009C1E9F"/>
    <w:rsid w:val="009C34F1"/>
    <w:rsid w:val="009C35BA"/>
    <w:rsid w:val="009C3C8C"/>
    <w:rsid w:val="009C4AFB"/>
    <w:rsid w:val="009C4CC1"/>
    <w:rsid w:val="009D0678"/>
    <w:rsid w:val="009D0891"/>
    <w:rsid w:val="009D10A9"/>
    <w:rsid w:val="009D1535"/>
    <w:rsid w:val="009D270C"/>
    <w:rsid w:val="009D28E6"/>
    <w:rsid w:val="009D4239"/>
    <w:rsid w:val="009D480D"/>
    <w:rsid w:val="009D5AF8"/>
    <w:rsid w:val="009D699F"/>
    <w:rsid w:val="009D75CC"/>
    <w:rsid w:val="009D778E"/>
    <w:rsid w:val="009E1E50"/>
    <w:rsid w:val="009E2D46"/>
    <w:rsid w:val="009E3764"/>
    <w:rsid w:val="009E3E0B"/>
    <w:rsid w:val="009E44DF"/>
    <w:rsid w:val="009E47C0"/>
    <w:rsid w:val="009E56C1"/>
    <w:rsid w:val="009E5725"/>
    <w:rsid w:val="009E584C"/>
    <w:rsid w:val="009E5F7C"/>
    <w:rsid w:val="009E6024"/>
    <w:rsid w:val="009E6701"/>
    <w:rsid w:val="009E748C"/>
    <w:rsid w:val="009F16B0"/>
    <w:rsid w:val="009F4164"/>
    <w:rsid w:val="009F51DD"/>
    <w:rsid w:val="009F5458"/>
    <w:rsid w:val="009F6FC0"/>
    <w:rsid w:val="009F7A8D"/>
    <w:rsid w:val="00A0179E"/>
    <w:rsid w:val="00A01E4D"/>
    <w:rsid w:val="00A02A73"/>
    <w:rsid w:val="00A04C02"/>
    <w:rsid w:val="00A051B5"/>
    <w:rsid w:val="00A116F6"/>
    <w:rsid w:val="00A11B5A"/>
    <w:rsid w:val="00A13CFA"/>
    <w:rsid w:val="00A15540"/>
    <w:rsid w:val="00A1571D"/>
    <w:rsid w:val="00A16582"/>
    <w:rsid w:val="00A17533"/>
    <w:rsid w:val="00A203F3"/>
    <w:rsid w:val="00A20C00"/>
    <w:rsid w:val="00A20DFD"/>
    <w:rsid w:val="00A21A5E"/>
    <w:rsid w:val="00A22328"/>
    <w:rsid w:val="00A2333E"/>
    <w:rsid w:val="00A24792"/>
    <w:rsid w:val="00A24B07"/>
    <w:rsid w:val="00A25181"/>
    <w:rsid w:val="00A25B93"/>
    <w:rsid w:val="00A2734B"/>
    <w:rsid w:val="00A27932"/>
    <w:rsid w:val="00A30591"/>
    <w:rsid w:val="00A30AA6"/>
    <w:rsid w:val="00A32043"/>
    <w:rsid w:val="00A3302D"/>
    <w:rsid w:val="00A33159"/>
    <w:rsid w:val="00A351EC"/>
    <w:rsid w:val="00A356A9"/>
    <w:rsid w:val="00A36B51"/>
    <w:rsid w:val="00A36DF9"/>
    <w:rsid w:val="00A37133"/>
    <w:rsid w:val="00A3772E"/>
    <w:rsid w:val="00A403D4"/>
    <w:rsid w:val="00A404A7"/>
    <w:rsid w:val="00A40E29"/>
    <w:rsid w:val="00A41377"/>
    <w:rsid w:val="00A42B0A"/>
    <w:rsid w:val="00A43495"/>
    <w:rsid w:val="00A4469D"/>
    <w:rsid w:val="00A4488B"/>
    <w:rsid w:val="00A46278"/>
    <w:rsid w:val="00A4731F"/>
    <w:rsid w:val="00A503CF"/>
    <w:rsid w:val="00A5176D"/>
    <w:rsid w:val="00A51E6E"/>
    <w:rsid w:val="00A52DAF"/>
    <w:rsid w:val="00A5354E"/>
    <w:rsid w:val="00A53773"/>
    <w:rsid w:val="00A53C95"/>
    <w:rsid w:val="00A5472E"/>
    <w:rsid w:val="00A55027"/>
    <w:rsid w:val="00A558BC"/>
    <w:rsid w:val="00A563D0"/>
    <w:rsid w:val="00A565B6"/>
    <w:rsid w:val="00A56A2B"/>
    <w:rsid w:val="00A56CC3"/>
    <w:rsid w:val="00A607E9"/>
    <w:rsid w:val="00A615B0"/>
    <w:rsid w:val="00A61903"/>
    <w:rsid w:val="00A61909"/>
    <w:rsid w:val="00A61F02"/>
    <w:rsid w:val="00A6232C"/>
    <w:rsid w:val="00A641DF"/>
    <w:rsid w:val="00A64B2F"/>
    <w:rsid w:val="00A65660"/>
    <w:rsid w:val="00A6590D"/>
    <w:rsid w:val="00A65B83"/>
    <w:rsid w:val="00A65EF9"/>
    <w:rsid w:val="00A71D38"/>
    <w:rsid w:val="00A720C1"/>
    <w:rsid w:val="00A735AF"/>
    <w:rsid w:val="00A73775"/>
    <w:rsid w:val="00A73EEB"/>
    <w:rsid w:val="00A75E75"/>
    <w:rsid w:val="00A7642B"/>
    <w:rsid w:val="00A76F38"/>
    <w:rsid w:val="00A77987"/>
    <w:rsid w:val="00A77D2D"/>
    <w:rsid w:val="00A8018C"/>
    <w:rsid w:val="00A8274D"/>
    <w:rsid w:val="00A8310D"/>
    <w:rsid w:val="00A83305"/>
    <w:rsid w:val="00A8376D"/>
    <w:rsid w:val="00A844A8"/>
    <w:rsid w:val="00A84B5C"/>
    <w:rsid w:val="00A84C80"/>
    <w:rsid w:val="00A8546A"/>
    <w:rsid w:val="00A85D6F"/>
    <w:rsid w:val="00A861A2"/>
    <w:rsid w:val="00A87A30"/>
    <w:rsid w:val="00A87B77"/>
    <w:rsid w:val="00A90669"/>
    <w:rsid w:val="00A90813"/>
    <w:rsid w:val="00A90944"/>
    <w:rsid w:val="00A91841"/>
    <w:rsid w:val="00A92851"/>
    <w:rsid w:val="00A931CA"/>
    <w:rsid w:val="00A9396C"/>
    <w:rsid w:val="00A93C0E"/>
    <w:rsid w:val="00A93E09"/>
    <w:rsid w:val="00A958FE"/>
    <w:rsid w:val="00A96637"/>
    <w:rsid w:val="00A96EAD"/>
    <w:rsid w:val="00A976F0"/>
    <w:rsid w:val="00AA0AD6"/>
    <w:rsid w:val="00AA13EB"/>
    <w:rsid w:val="00AA29E1"/>
    <w:rsid w:val="00AA38BE"/>
    <w:rsid w:val="00AA3D83"/>
    <w:rsid w:val="00AA3F3A"/>
    <w:rsid w:val="00AA5A3C"/>
    <w:rsid w:val="00AA5B28"/>
    <w:rsid w:val="00AA69A8"/>
    <w:rsid w:val="00AA7224"/>
    <w:rsid w:val="00AB102A"/>
    <w:rsid w:val="00AB1387"/>
    <w:rsid w:val="00AB2806"/>
    <w:rsid w:val="00AB3709"/>
    <w:rsid w:val="00AB37FE"/>
    <w:rsid w:val="00AB3FD9"/>
    <w:rsid w:val="00AB45F5"/>
    <w:rsid w:val="00AB4626"/>
    <w:rsid w:val="00AB5E54"/>
    <w:rsid w:val="00AB5E8B"/>
    <w:rsid w:val="00AB5F17"/>
    <w:rsid w:val="00AB62FE"/>
    <w:rsid w:val="00AB64A6"/>
    <w:rsid w:val="00AB6EFA"/>
    <w:rsid w:val="00AB71DB"/>
    <w:rsid w:val="00AC1E68"/>
    <w:rsid w:val="00AC447E"/>
    <w:rsid w:val="00AC46B4"/>
    <w:rsid w:val="00AC4AB0"/>
    <w:rsid w:val="00AC7FE1"/>
    <w:rsid w:val="00AD026C"/>
    <w:rsid w:val="00AD0371"/>
    <w:rsid w:val="00AD1290"/>
    <w:rsid w:val="00AD2315"/>
    <w:rsid w:val="00AD28AE"/>
    <w:rsid w:val="00AD46CE"/>
    <w:rsid w:val="00AD743B"/>
    <w:rsid w:val="00AD7B68"/>
    <w:rsid w:val="00AE0BEF"/>
    <w:rsid w:val="00AE244C"/>
    <w:rsid w:val="00AE384F"/>
    <w:rsid w:val="00AE4941"/>
    <w:rsid w:val="00AE4F5E"/>
    <w:rsid w:val="00AE54C6"/>
    <w:rsid w:val="00AE5EEE"/>
    <w:rsid w:val="00AE6417"/>
    <w:rsid w:val="00AE6795"/>
    <w:rsid w:val="00AE727E"/>
    <w:rsid w:val="00AF0124"/>
    <w:rsid w:val="00AF0439"/>
    <w:rsid w:val="00AF3F52"/>
    <w:rsid w:val="00AF47C2"/>
    <w:rsid w:val="00AF5F23"/>
    <w:rsid w:val="00AF5F89"/>
    <w:rsid w:val="00AF667D"/>
    <w:rsid w:val="00AF7962"/>
    <w:rsid w:val="00AF7EA3"/>
    <w:rsid w:val="00AF7FEF"/>
    <w:rsid w:val="00B005BA"/>
    <w:rsid w:val="00B008DA"/>
    <w:rsid w:val="00B0131A"/>
    <w:rsid w:val="00B01DE9"/>
    <w:rsid w:val="00B02A4A"/>
    <w:rsid w:val="00B0375B"/>
    <w:rsid w:val="00B03D32"/>
    <w:rsid w:val="00B040C8"/>
    <w:rsid w:val="00B044B5"/>
    <w:rsid w:val="00B04534"/>
    <w:rsid w:val="00B04E6F"/>
    <w:rsid w:val="00B053B7"/>
    <w:rsid w:val="00B05A8E"/>
    <w:rsid w:val="00B05B9D"/>
    <w:rsid w:val="00B05C60"/>
    <w:rsid w:val="00B05F3B"/>
    <w:rsid w:val="00B06DB4"/>
    <w:rsid w:val="00B11AEC"/>
    <w:rsid w:val="00B12E46"/>
    <w:rsid w:val="00B13134"/>
    <w:rsid w:val="00B1354B"/>
    <w:rsid w:val="00B13DB7"/>
    <w:rsid w:val="00B1693C"/>
    <w:rsid w:val="00B16ACB"/>
    <w:rsid w:val="00B17119"/>
    <w:rsid w:val="00B178DF"/>
    <w:rsid w:val="00B178FF"/>
    <w:rsid w:val="00B206C5"/>
    <w:rsid w:val="00B213D5"/>
    <w:rsid w:val="00B23052"/>
    <w:rsid w:val="00B23321"/>
    <w:rsid w:val="00B23C6D"/>
    <w:rsid w:val="00B23E7D"/>
    <w:rsid w:val="00B2416A"/>
    <w:rsid w:val="00B24BCD"/>
    <w:rsid w:val="00B261B6"/>
    <w:rsid w:val="00B2716E"/>
    <w:rsid w:val="00B31473"/>
    <w:rsid w:val="00B32268"/>
    <w:rsid w:val="00B327EA"/>
    <w:rsid w:val="00B33EEC"/>
    <w:rsid w:val="00B34326"/>
    <w:rsid w:val="00B343AA"/>
    <w:rsid w:val="00B355F2"/>
    <w:rsid w:val="00B35658"/>
    <w:rsid w:val="00B36265"/>
    <w:rsid w:val="00B36533"/>
    <w:rsid w:val="00B37822"/>
    <w:rsid w:val="00B4107C"/>
    <w:rsid w:val="00B423A5"/>
    <w:rsid w:val="00B42EAB"/>
    <w:rsid w:val="00B43866"/>
    <w:rsid w:val="00B447F0"/>
    <w:rsid w:val="00B46211"/>
    <w:rsid w:val="00B464D9"/>
    <w:rsid w:val="00B4715E"/>
    <w:rsid w:val="00B4720F"/>
    <w:rsid w:val="00B47BB9"/>
    <w:rsid w:val="00B53A97"/>
    <w:rsid w:val="00B53CFB"/>
    <w:rsid w:val="00B53F55"/>
    <w:rsid w:val="00B550F0"/>
    <w:rsid w:val="00B55C9C"/>
    <w:rsid w:val="00B56753"/>
    <w:rsid w:val="00B56B52"/>
    <w:rsid w:val="00B61177"/>
    <w:rsid w:val="00B624D0"/>
    <w:rsid w:val="00B6255B"/>
    <w:rsid w:val="00B63627"/>
    <w:rsid w:val="00B63FA4"/>
    <w:rsid w:val="00B64441"/>
    <w:rsid w:val="00B65191"/>
    <w:rsid w:val="00B657AA"/>
    <w:rsid w:val="00B663A9"/>
    <w:rsid w:val="00B66528"/>
    <w:rsid w:val="00B66AE6"/>
    <w:rsid w:val="00B6793E"/>
    <w:rsid w:val="00B7020C"/>
    <w:rsid w:val="00B702FA"/>
    <w:rsid w:val="00B70AE3"/>
    <w:rsid w:val="00B71EFA"/>
    <w:rsid w:val="00B72843"/>
    <w:rsid w:val="00B73441"/>
    <w:rsid w:val="00B73A09"/>
    <w:rsid w:val="00B74243"/>
    <w:rsid w:val="00B75857"/>
    <w:rsid w:val="00B75F46"/>
    <w:rsid w:val="00B76172"/>
    <w:rsid w:val="00B80A90"/>
    <w:rsid w:val="00B80C31"/>
    <w:rsid w:val="00B813A4"/>
    <w:rsid w:val="00B81B86"/>
    <w:rsid w:val="00B82D60"/>
    <w:rsid w:val="00B83D06"/>
    <w:rsid w:val="00B85B42"/>
    <w:rsid w:val="00B877C5"/>
    <w:rsid w:val="00B87FC4"/>
    <w:rsid w:val="00B90933"/>
    <w:rsid w:val="00B912ED"/>
    <w:rsid w:val="00B9134F"/>
    <w:rsid w:val="00B91F13"/>
    <w:rsid w:val="00B9225B"/>
    <w:rsid w:val="00B941A4"/>
    <w:rsid w:val="00B94517"/>
    <w:rsid w:val="00B947C3"/>
    <w:rsid w:val="00B952C0"/>
    <w:rsid w:val="00B95A1D"/>
    <w:rsid w:val="00B95D20"/>
    <w:rsid w:val="00B96DD5"/>
    <w:rsid w:val="00B96F99"/>
    <w:rsid w:val="00B97BAA"/>
    <w:rsid w:val="00B97F36"/>
    <w:rsid w:val="00BA1253"/>
    <w:rsid w:val="00BA210E"/>
    <w:rsid w:val="00BA22B6"/>
    <w:rsid w:val="00BA29BC"/>
    <w:rsid w:val="00BA3BC7"/>
    <w:rsid w:val="00BA4277"/>
    <w:rsid w:val="00BA465A"/>
    <w:rsid w:val="00BA60FF"/>
    <w:rsid w:val="00BA654F"/>
    <w:rsid w:val="00BA6568"/>
    <w:rsid w:val="00BA6F17"/>
    <w:rsid w:val="00BB0790"/>
    <w:rsid w:val="00BB0C72"/>
    <w:rsid w:val="00BB38CD"/>
    <w:rsid w:val="00BB5070"/>
    <w:rsid w:val="00BB5398"/>
    <w:rsid w:val="00BB53B8"/>
    <w:rsid w:val="00BB53DE"/>
    <w:rsid w:val="00BB56FE"/>
    <w:rsid w:val="00BB6E9D"/>
    <w:rsid w:val="00BB6FBA"/>
    <w:rsid w:val="00BC00CB"/>
    <w:rsid w:val="00BC02CC"/>
    <w:rsid w:val="00BC2000"/>
    <w:rsid w:val="00BC2C67"/>
    <w:rsid w:val="00BC2E44"/>
    <w:rsid w:val="00BC3097"/>
    <w:rsid w:val="00BC38B7"/>
    <w:rsid w:val="00BC3B1B"/>
    <w:rsid w:val="00BC3DF1"/>
    <w:rsid w:val="00BC4ECF"/>
    <w:rsid w:val="00BC54DE"/>
    <w:rsid w:val="00BC55B6"/>
    <w:rsid w:val="00BC5723"/>
    <w:rsid w:val="00BC5770"/>
    <w:rsid w:val="00BC66CB"/>
    <w:rsid w:val="00BC6ED4"/>
    <w:rsid w:val="00BD1051"/>
    <w:rsid w:val="00BD10B0"/>
    <w:rsid w:val="00BD1AF0"/>
    <w:rsid w:val="00BD1CA1"/>
    <w:rsid w:val="00BD3385"/>
    <w:rsid w:val="00BD3DA8"/>
    <w:rsid w:val="00BD3E32"/>
    <w:rsid w:val="00BD407A"/>
    <w:rsid w:val="00BD4537"/>
    <w:rsid w:val="00BD4D20"/>
    <w:rsid w:val="00BD66E0"/>
    <w:rsid w:val="00BD6968"/>
    <w:rsid w:val="00BD73F4"/>
    <w:rsid w:val="00BE1A8A"/>
    <w:rsid w:val="00BE1B86"/>
    <w:rsid w:val="00BE1BC4"/>
    <w:rsid w:val="00BE2104"/>
    <w:rsid w:val="00BE2B2C"/>
    <w:rsid w:val="00BE2F53"/>
    <w:rsid w:val="00BE5540"/>
    <w:rsid w:val="00BE69B1"/>
    <w:rsid w:val="00BE6D57"/>
    <w:rsid w:val="00BE716D"/>
    <w:rsid w:val="00BE7995"/>
    <w:rsid w:val="00BF0319"/>
    <w:rsid w:val="00BF1988"/>
    <w:rsid w:val="00BF32A2"/>
    <w:rsid w:val="00BF36C8"/>
    <w:rsid w:val="00BF4C7A"/>
    <w:rsid w:val="00BF4F6B"/>
    <w:rsid w:val="00BF5030"/>
    <w:rsid w:val="00C0072C"/>
    <w:rsid w:val="00C01846"/>
    <w:rsid w:val="00C02C4C"/>
    <w:rsid w:val="00C03218"/>
    <w:rsid w:val="00C06616"/>
    <w:rsid w:val="00C0672E"/>
    <w:rsid w:val="00C06880"/>
    <w:rsid w:val="00C06E17"/>
    <w:rsid w:val="00C07300"/>
    <w:rsid w:val="00C11397"/>
    <w:rsid w:val="00C12054"/>
    <w:rsid w:val="00C12314"/>
    <w:rsid w:val="00C13EBA"/>
    <w:rsid w:val="00C142A3"/>
    <w:rsid w:val="00C146C5"/>
    <w:rsid w:val="00C1484F"/>
    <w:rsid w:val="00C15C35"/>
    <w:rsid w:val="00C15D80"/>
    <w:rsid w:val="00C1651E"/>
    <w:rsid w:val="00C16774"/>
    <w:rsid w:val="00C17490"/>
    <w:rsid w:val="00C200D7"/>
    <w:rsid w:val="00C20702"/>
    <w:rsid w:val="00C22DB3"/>
    <w:rsid w:val="00C22F25"/>
    <w:rsid w:val="00C240A0"/>
    <w:rsid w:val="00C24581"/>
    <w:rsid w:val="00C24884"/>
    <w:rsid w:val="00C24C76"/>
    <w:rsid w:val="00C250F0"/>
    <w:rsid w:val="00C25289"/>
    <w:rsid w:val="00C26627"/>
    <w:rsid w:val="00C27291"/>
    <w:rsid w:val="00C27644"/>
    <w:rsid w:val="00C27C4C"/>
    <w:rsid w:val="00C3018B"/>
    <w:rsid w:val="00C30B61"/>
    <w:rsid w:val="00C31D0E"/>
    <w:rsid w:val="00C326E8"/>
    <w:rsid w:val="00C33F74"/>
    <w:rsid w:val="00C34957"/>
    <w:rsid w:val="00C349A3"/>
    <w:rsid w:val="00C351EA"/>
    <w:rsid w:val="00C35424"/>
    <w:rsid w:val="00C35599"/>
    <w:rsid w:val="00C35B4C"/>
    <w:rsid w:val="00C36A10"/>
    <w:rsid w:val="00C41AF9"/>
    <w:rsid w:val="00C41E59"/>
    <w:rsid w:val="00C4337C"/>
    <w:rsid w:val="00C447C6"/>
    <w:rsid w:val="00C4563B"/>
    <w:rsid w:val="00C45930"/>
    <w:rsid w:val="00C45B59"/>
    <w:rsid w:val="00C473E0"/>
    <w:rsid w:val="00C47AC0"/>
    <w:rsid w:val="00C509C6"/>
    <w:rsid w:val="00C509EC"/>
    <w:rsid w:val="00C51338"/>
    <w:rsid w:val="00C51BCB"/>
    <w:rsid w:val="00C522C4"/>
    <w:rsid w:val="00C526E0"/>
    <w:rsid w:val="00C548C5"/>
    <w:rsid w:val="00C55026"/>
    <w:rsid w:val="00C55246"/>
    <w:rsid w:val="00C55328"/>
    <w:rsid w:val="00C560FF"/>
    <w:rsid w:val="00C565F5"/>
    <w:rsid w:val="00C56BBD"/>
    <w:rsid w:val="00C56E15"/>
    <w:rsid w:val="00C5747D"/>
    <w:rsid w:val="00C600F8"/>
    <w:rsid w:val="00C601D8"/>
    <w:rsid w:val="00C610AB"/>
    <w:rsid w:val="00C623F5"/>
    <w:rsid w:val="00C6265F"/>
    <w:rsid w:val="00C62E7B"/>
    <w:rsid w:val="00C64399"/>
    <w:rsid w:val="00C6597A"/>
    <w:rsid w:val="00C66616"/>
    <w:rsid w:val="00C70EA0"/>
    <w:rsid w:val="00C71101"/>
    <w:rsid w:val="00C7353B"/>
    <w:rsid w:val="00C73C99"/>
    <w:rsid w:val="00C743BE"/>
    <w:rsid w:val="00C74550"/>
    <w:rsid w:val="00C74E5A"/>
    <w:rsid w:val="00C750B9"/>
    <w:rsid w:val="00C75AD7"/>
    <w:rsid w:val="00C75CD3"/>
    <w:rsid w:val="00C75CD8"/>
    <w:rsid w:val="00C7671C"/>
    <w:rsid w:val="00C77349"/>
    <w:rsid w:val="00C80246"/>
    <w:rsid w:val="00C8091A"/>
    <w:rsid w:val="00C8101C"/>
    <w:rsid w:val="00C81818"/>
    <w:rsid w:val="00C81873"/>
    <w:rsid w:val="00C836C8"/>
    <w:rsid w:val="00C83AA9"/>
    <w:rsid w:val="00C844E6"/>
    <w:rsid w:val="00C846C8"/>
    <w:rsid w:val="00C84FBC"/>
    <w:rsid w:val="00C8531E"/>
    <w:rsid w:val="00C860C7"/>
    <w:rsid w:val="00C86501"/>
    <w:rsid w:val="00C86CD1"/>
    <w:rsid w:val="00C877DD"/>
    <w:rsid w:val="00C8790F"/>
    <w:rsid w:val="00C87CE3"/>
    <w:rsid w:val="00C90981"/>
    <w:rsid w:val="00C9109F"/>
    <w:rsid w:val="00C91F2E"/>
    <w:rsid w:val="00C921EA"/>
    <w:rsid w:val="00C92644"/>
    <w:rsid w:val="00C95BF4"/>
    <w:rsid w:val="00C963B8"/>
    <w:rsid w:val="00C96820"/>
    <w:rsid w:val="00C96D53"/>
    <w:rsid w:val="00CA0AE5"/>
    <w:rsid w:val="00CA1162"/>
    <w:rsid w:val="00CA2614"/>
    <w:rsid w:val="00CA2D09"/>
    <w:rsid w:val="00CA596C"/>
    <w:rsid w:val="00CA63BA"/>
    <w:rsid w:val="00CA6F9C"/>
    <w:rsid w:val="00CA73EF"/>
    <w:rsid w:val="00CB145D"/>
    <w:rsid w:val="00CB2056"/>
    <w:rsid w:val="00CB21D0"/>
    <w:rsid w:val="00CB246E"/>
    <w:rsid w:val="00CB27A1"/>
    <w:rsid w:val="00CB3719"/>
    <w:rsid w:val="00CB3A9F"/>
    <w:rsid w:val="00CB3B99"/>
    <w:rsid w:val="00CB4CE7"/>
    <w:rsid w:val="00CB4DB5"/>
    <w:rsid w:val="00CB536E"/>
    <w:rsid w:val="00CB5A2E"/>
    <w:rsid w:val="00CB7582"/>
    <w:rsid w:val="00CB7FEE"/>
    <w:rsid w:val="00CC0253"/>
    <w:rsid w:val="00CC1070"/>
    <w:rsid w:val="00CC13EA"/>
    <w:rsid w:val="00CC1E03"/>
    <w:rsid w:val="00CC206F"/>
    <w:rsid w:val="00CC263D"/>
    <w:rsid w:val="00CC32EA"/>
    <w:rsid w:val="00CC469D"/>
    <w:rsid w:val="00CC5572"/>
    <w:rsid w:val="00CC5F5C"/>
    <w:rsid w:val="00CC6225"/>
    <w:rsid w:val="00CC71B8"/>
    <w:rsid w:val="00CC71BB"/>
    <w:rsid w:val="00CD0C15"/>
    <w:rsid w:val="00CD0F97"/>
    <w:rsid w:val="00CD191D"/>
    <w:rsid w:val="00CD27A8"/>
    <w:rsid w:val="00CD3C89"/>
    <w:rsid w:val="00CD4E74"/>
    <w:rsid w:val="00CD635F"/>
    <w:rsid w:val="00CD757F"/>
    <w:rsid w:val="00CD7EC7"/>
    <w:rsid w:val="00CE0051"/>
    <w:rsid w:val="00CE0A3C"/>
    <w:rsid w:val="00CE2D6A"/>
    <w:rsid w:val="00CE33BB"/>
    <w:rsid w:val="00CE3B6C"/>
    <w:rsid w:val="00CE5268"/>
    <w:rsid w:val="00CE6BC8"/>
    <w:rsid w:val="00CF0C41"/>
    <w:rsid w:val="00CF0D22"/>
    <w:rsid w:val="00CF0F73"/>
    <w:rsid w:val="00CF28B7"/>
    <w:rsid w:val="00CF45F9"/>
    <w:rsid w:val="00CF4E92"/>
    <w:rsid w:val="00CF5259"/>
    <w:rsid w:val="00CF5B6B"/>
    <w:rsid w:val="00CF6456"/>
    <w:rsid w:val="00CF6CE4"/>
    <w:rsid w:val="00D00C0A"/>
    <w:rsid w:val="00D01F05"/>
    <w:rsid w:val="00D04177"/>
    <w:rsid w:val="00D0419B"/>
    <w:rsid w:val="00D05037"/>
    <w:rsid w:val="00D05699"/>
    <w:rsid w:val="00D05AA0"/>
    <w:rsid w:val="00D05EA7"/>
    <w:rsid w:val="00D06C5E"/>
    <w:rsid w:val="00D0712B"/>
    <w:rsid w:val="00D07E87"/>
    <w:rsid w:val="00D12139"/>
    <w:rsid w:val="00D1316D"/>
    <w:rsid w:val="00D16384"/>
    <w:rsid w:val="00D16681"/>
    <w:rsid w:val="00D1784B"/>
    <w:rsid w:val="00D17FBF"/>
    <w:rsid w:val="00D2037D"/>
    <w:rsid w:val="00D209B1"/>
    <w:rsid w:val="00D21066"/>
    <w:rsid w:val="00D2184B"/>
    <w:rsid w:val="00D21E14"/>
    <w:rsid w:val="00D238BD"/>
    <w:rsid w:val="00D23DDF"/>
    <w:rsid w:val="00D241A5"/>
    <w:rsid w:val="00D27B1A"/>
    <w:rsid w:val="00D30467"/>
    <w:rsid w:val="00D30D5E"/>
    <w:rsid w:val="00D30EFD"/>
    <w:rsid w:val="00D31066"/>
    <w:rsid w:val="00D311B4"/>
    <w:rsid w:val="00D3270A"/>
    <w:rsid w:val="00D3310F"/>
    <w:rsid w:val="00D335B9"/>
    <w:rsid w:val="00D341A9"/>
    <w:rsid w:val="00D34723"/>
    <w:rsid w:val="00D34768"/>
    <w:rsid w:val="00D34784"/>
    <w:rsid w:val="00D35B86"/>
    <w:rsid w:val="00D362D6"/>
    <w:rsid w:val="00D36BDD"/>
    <w:rsid w:val="00D37127"/>
    <w:rsid w:val="00D37537"/>
    <w:rsid w:val="00D37B44"/>
    <w:rsid w:val="00D37F70"/>
    <w:rsid w:val="00D40019"/>
    <w:rsid w:val="00D40694"/>
    <w:rsid w:val="00D432FF"/>
    <w:rsid w:val="00D44C91"/>
    <w:rsid w:val="00D452D1"/>
    <w:rsid w:val="00D45325"/>
    <w:rsid w:val="00D45750"/>
    <w:rsid w:val="00D4648D"/>
    <w:rsid w:val="00D47648"/>
    <w:rsid w:val="00D526C4"/>
    <w:rsid w:val="00D53BDA"/>
    <w:rsid w:val="00D543D8"/>
    <w:rsid w:val="00D54483"/>
    <w:rsid w:val="00D54F8E"/>
    <w:rsid w:val="00D555D3"/>
    <w:rsid w:val="00D558DC"/>
    <w:rsid w:val="00D576EC"/>
    <w:rsid w:val="00D60341"/>
    <w:rsid w:val="00D61500"/>
    <w:rsid w:val="00D615F9"/>
    <w:rsid w:val="00D61B2C"/>
    <w:rsid w:val="00D6280C"/>
    <w:rsid w:val="00D6326A"/>
    <w:rsid w:val="00D634A1"/>
    <w:rsid w:val="00D641D2"/>
    <w:rsid w:val="00D64271"/>
    <w:rsid w:val="00D649D0"/>
    <w:rsid w:val="00D64D3B"/>
    <w:rsid w:val="00D65326"/>
    <w:rsid w:val="00D654FF"/>
    <w:rsid w:val="00D65E63"/>
    <w:rsid w:val="00D7046F"/>
    <w:rsid w:val="00D71517"/>
    <w:rsid w:val="00D71F9B"/>
    <w:rsid w:val="00D738A8"/>
    <w:rsid w:val="00D73FDB"/>
    <w:rsid w:val="00D74FFF"/>
    <w:rsid w:val="00D75DC1"/>
    <w:rsid w:val="00D75F1F"/>
    <w:rsid w:val="00D76339"/>
    <w:rsid w:val="00D76550"/>
    <w:rsid w:val="00D7675E"/>
    <w:rsid w:val="00D76E61"/>
    <w:rsid w:val="00D81487"/>
    <w:rsid w:val="00D81CD4"/>
    <w:rsid w:val="00D81DAA"/>
    <w:rsid w:val="00D83AD5"/>
    <w:rsid w:val="00D852A8"/>
    <w:rsid w:val="00D8546A"/>
    <w:rsid w:val="00D8739E"/>
    <w:rsid w:val="00D87B5E"/>
    <w:rsid w:val="00D87D6F"/>
    <w:rsid w:val="00D90B15"/>
    <w:rsid w:val="00D90CD9"/>
    <w:rsid w:val="00D91081"/>
    <w:rsid w:val="00D913FD"/>
    <w:rsid w:val="00D92484"/>
    <w:rsid w:val="00D93CD2"/>
    <w:rsid w:val="00D95829"/>
    <w:rsid w:val="00D96532"/>
    <w:rsid w:val="00D979CE"/>
    <w:rsid w:val="00D97AE9"/>
    <w:rsid w:val="00DA089C"/>
    <w:rsid w:val="00DA11D6"/>
    <w:rsid w:val="00DA20D2"/>
    <w:rsid w:val="00DA4991"/>
    <w:rsid w:val="00DA4DC3"/>
    <w:rsid w:val="00DA4E52"/>
    <w:rsid w:val="00DA5FFA"/>
    <w:rsid w:val="00DB0259"/>
    <w:rsid w:val="00DB035E"/>
    <w:rsid w:val="00DB041F"/>
    <w:rsid w:val="00DB0439"/>
    <w:rsid w:val="00DB139E"/>
    <w:rsid w:val="00DB1FED"/>
    <w:rsid w:val="00DB3ACA"/>
    <w:rsid w:val="00DB3EB2"/>
    <w:rsid w:val="00DB4205"/>
    <w:rsid w:val="00DB679F"/>
    <w:rsid w:val="00DB6D56"/>
    <w:rsid w:val="00DB6FC2"/>
    <w:rsid w:val="00DB734E"/>
    <w:rsid w:val="00DC0265"/>
    <w:rsid w:val="00DC0614"/>
    <w:rsid w:val="00DC33F5"/>
    <w:rsid w:val="00DC39F6"/>
    <w:rsid w:val="00DC3B7E"/>
    <w:rsid w:val="00DC3D15"/>
    <w:rsid w:val="00DC3FE8"/>
    <w:rsid w:val="00DC425D"/>
    <w:rsid w:val="00DC4509"/>
    <w:rsid w:val="00DC451F"/>
    <w:rsid w:val="00DC4561"/>
    <w:rsid w:val="00DC46A9"/>
    <w:rsid w:val="00DC50D1"/>
    <w:rsid w:val="00DC5CE3"/>
    <w:rsid w:val="00DC7486"/>
    <w:rsid w:val="00DC787F"/>
    <w:rsid w:val="00DC7D00"/>
    <w:rsid w:val="00DD096B"/>
    <w:rsid w:val="00DD1DF5"/>
    <w:rsid w:val="00DD27C0"/>
    <w:rsid w:val="00DD2CBD"/>
    <w:rsid w:val="00DD5936"/>
    <w:rsid w:val="00DD6558"/>
    <w:rsid w:val="00DD6FBE"/>
    <w:rsid w:val="00DE00E8"/>
    <w:rsid w:val="00DE0510"/>
    <w:rsid w:val="00DE0EB9"/>
    <w:rsid w:val="00DE3A04"/>
    <w:rsid w:val="00DE3E40"/>
    <w:rsid w:val="00DE3FBC"/>
    <w:rsid w:val="00DE5FC6"/>
    <w:rsid w:val="00DE6314"/>
    <w:rsid w:val="00DE68FA"/>
    <w:rsid w:val="00DE7DA9"/>
    <w:rsid w:val="00DF1D35"/>
    <w:rsid w:val="00DF7140"/>
    <w:rsid w:val="00DF71C7"/>
    <w:rsid w:val="00DF726B"/>
    <w:rsid w:val="00E00065"/>
    <w:rsid w:val="00E00693"/>
    <w:rsid w:val="00E015FB"/>
    <w:rsid w:val="00E01721"/>
    <w:rsid w:val="00E025B0"/>
    <w:rsid w:val="00E025E8"/>
    <w:rsid w:val="00E02EFE"/>
    <w:rsid w:val="00E03474"/>
    <w:rsid w:val="00E03577"/>
    <w:rsid w:val="00E04519"/>
    <w:rsid w:val="00E04FD3"/>
    <w:rsid w:val="00E07DA3"/>
    <w:rsid w:val="00E07E77"/>
    <w:rsid w:val="00E104F9"/>
    <w:rsid w:val="00E10752"/>
    <w:rsid w:val="00E11318"/>
    <w:rsid w:val="00E117FC"/>
    <w:rsid w:val="00E11AD6"/>
    <w:rsid w:val="00E122F3"/>
    <w:rsid w:val="00E13B8A"/>
    <w:rsid w:val="00E14179"/>
    <w:rsid w:val="00E14C83"/>
    <w:rsid w:val="00E14DBD"/>
    <w:rsid w:val="00E15F81"/>
    <w:rsid w:val="00E16C61"/>
    <w:rsid w:val="00E17FE0"/>
    <w:rsid w:val="00E20065"/>
    <w:rsid w:val="00E207C8"/>
    <w:rsid w:val="00E2207E"/>
    <w:rsid w:val="00E22834"/>
    <w:rsid w:val="00E22ED3"/>
    <w:rsid w:val="00E24C24"/>
    <w:rsid w:val="00E24FB6"/>
    <w:rsid w:val="00E253D1"/>
    <w:rsid w:val="00E26CA3"/>
    <w:rsid w:val="00E27EFA"/>
    <w:rsid w:val="00E3044F"/>
    <w:rsid w:val="00E304EC"/>
    <w:rsid w:val="00E30992"/>
    <w:rsid w:val="00E30BD7"/>
    <w:rsid w:val="00E31933"/>
    <w:rsid w:val="00E3237D"/>
    <w:rsid w:val="00E32BAB"/>
    <w:rsid w:val="00E33C9D"/>
    <w:rsid w:val="00E3455D"/>
    <w:rsid w:val="00E345F3"/>
    <w:rsid w:val="00E34855"/>
    <w:rsid w:val="00E378F5"/>
    <w:rsid w:val="00E40094"/>
    <w:rsid w:val="00E40EF0"/>
    <w:rsid w:val="00E43B21"/>
    <w:rsid w:val="00E44785"/>
    <w:rsid w:val="00E44E26"/>
    <w:rsid w:val="00E45987"/>
    <w:rsid w:val="00E470D1"/>
    <w:rsid w:val="00E47593"/>
    <w:rsid w:val="00E476D4"/>
    <w:rsid w:val="00E51657"/>
    <w:rsid w:val="00E5269D"/>
    <w:rsid w:val="00E52D33"/>
    <w:rsid w:val="00E52F6E"/>
    <w:rsid w:val="00E53B22"/>
    <w:rsid w:val="00E54BC2"/>
    <w:rsid w:val="00E54D14"/>
    <w:rsid w:val="00E5604B"/>
    <w:rsid w:val="00E57308"/>
    <w:rsid w:val="00E57AF0"/>
    <w:rsid w:val="00E603B5"/>
    <w:rsid w:val="00E610EE"/>
    <w:rsid w:val="00E61746"/>
    <w:rsid w:val="00E6240B"/>
    <w:rsid w:val="00E62B0C"/>
    <w:rsid w:val="00E630E1"/>
    <w:rsid w:val="00E636B1"/>
    <w:rsid w:val="00E6374A"/>
    <w:rsid w:val="00E638FC"/>
    <w:rsid w:val="00E64A58"/>
    <w:rsid w:val="00E64C95"/>
    <w:rsid w:val="00E656BB"/>
    <w:rsid w:val="00E66067"/>
    <w:rsid w:val="00E663CB"/>
    <w:rsid w:val="00E675A3"/>
    <w:rsid w:val="00E67975"/>
    <w:rsid w:val="00E67B17"/>
    <w:rsid w:val="00E67F72"/>
    <w:rsid w:val="00E7029F"/>
    <w:rsid w:val="00E7160F"/>
    <w:rsid w:val="00E72CD8"/>
    <w:rsid w:val="00E7373E"/>
    <w:rsid w:val="00E7390E"/>
    <w:rsid w:val="00E753AF"/>
    <w:rsid w:val="00E7661C"/>
    <w:rsid w:val="00E80818"/>
    <w:rsid w:val="00E80BEF"/>
    <w:rsid w:val="00E80C9F"/>
    <w:rsid w:val="00E81EF4"/>
    <w:rsid w:val="00E839F5"/>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5066"/>
    <w:rsid w:val="00EA6E18"/>
    <w:rsid w:val="00EA7FD0"/>
    <w:rsid w:val="00EB15B5"/>
    <w:rsid w:val="00EB26A5"/>
    <w:rsid w:val="00EB2C13"/>
    <w:rsid w:val="00EB2EB4"/>
    <w:rsid w:val="00EB3CD9"/>
    <w:rsid w:val="00EB4A26"/>
    <w:rsid w:val="00EB52F7"/>
    <w:rsid w:val="00EB5B8B"/>
    <w:rsid w:val="00EB666A"/>
    <w:rsid w:val="00EB66BB"/>
    <w:rsid w:val="00EC09DF"/>
    <w:rsid w:val="00EC0B8F"/>
    <w:rsid w:val="00EC14D2"/>
    <w:rsid w:val="00EC1FCF"/>
    <w:rsid w:val="00EC3A23"/>
    <w:rsid w:val="00EC3F7E"/>
    <w:rsid w:val="00EC446D"/>
    <w:rsid w:val="00EC4931"/>
    <w:rsid w:val="00EC4FBF"/>
    <w:rsid w:val="00EC4FFA"/>
    <w:rsid w:val="00EC6538"/>
    <w:rsid w:val="00EC65F3"/>
    <w:rsid w:val="00EC66E5"/>
    <w:rsid w:val="00ED3893"/>
    <w:rsid w:val="00ED49B2"/>
    <w:rsid w:val="00ED5ED1"/>
    <w:rsid w:val="00ED6ED5"/>
    <w:rsid w:val="00ED747A"/>
    <w:rsid w:val="00ED7561"/>
    <w:rsid w:val="00ED797D"/>
    <w:rsid w:val="00EE0023"/>
    <w:rsid w:val="00EE0B36"/>
    <w:rsid w:val="00EE11DF"/>
    <w:rsid w:val="00EE1821"/>
    <w:rsid w:val="00EE318E"/>
    <w:rsid w:val="00EE5125"/>
    <w:rsid w:val="00EE70D7"/>
    <w:rsid w:val="00EF00F9"/>
    <w:rsid w:val="00EF015E"/>
    <w:rsid w:val="00EF03F7"/>
    <w:rsid w:val="00EF0D0B"/>
    <w:rsid w:val="00EF3608"/>
    <w:rsid w:val="00EF3A94"/>
    <w:rsid w:val="00EF42A3"/>
    <w:rsid w:val="00EF455E"/>
    <w:rsid w:val="00EF4D46"/>
    <w:rsid w:val="00EF55C0"/>
    <w:rsid w:val="00EF5AF2"/>
    <w:rsid w:val="00EF7498"/>
    <w:rsid w:val="00EF78EE"/>
    <w:rsid w:val="00F02430"/>
    <w:rsid w:val="00F024A8"/>
    <w:rsid w:val="00F03753"/>
    <w:rsid w:val="00F04993"/>
    <w:rsid w:val="00F10711"/>
    <w:rsid w:val="00F10B63"/>
    <w:rsid w:val="00F12BA1"/>
    <w:rsid w:val="00F1370C"/>
    <w:rsid w:val="00F13F0C"/>
    <w:rsid w:val="00F14716"/>
    <w:rsid w:val="00F14718"/>
    <w:rsid w:val="00F147C1"/>
    <w:rsid w:val="00F1499E"/>
    <w:rsid w:val="00F14F20"/>
    <w:rsid w:val="00F17293"/>
    <w:rsid w:val="00F176F7"/>
    <w:rsid w:val="00F23B51"/>
    <w:rsid w:val="00F253F1"/>
    <w:rsid w:val="00F25D6E"/>
    <w:rsid w:val="00F26145"/>
    <w:rsid w:val="00F263B9"/>
    <w:rsid w:val="00F263BA"/>
    <w:rsid w:val="00F30217"/>
    <w:rsid w:val="00F31E87"/>
    <w:rsid w:val="00F31EC8"/>
    <w:rsid w:val="00F3418D"/>
    <w:rsid w:val="00F344A3"/>
    <w:rsid w:val="00F3470E"/>
    <w:rsid w:val="00F34AAC"/>
    <w:rsid w:val="00F3592D"/>
    <w:rsid w:val="00F36841"/>
    <w:rsid w:val="00F370BF"/>
    <w:rsid w:val="00F37AFB"/>
    <w:rsid w:val="00F37B0B"/>
    <w:rsid w:val="00F37EA3"/>
    <w:rsid w:val="00F4094F"/>
    <w:rsid w:val="00F41016"/>
    <w:rsid w:val="00F4203B"/>
    <w:rsid w:val="00F4205A"/>
    <w:rsid w:val="00F42667"/>
    <w:rsid w:val="00F43491"/>
    <w:rsid w:val="00F439FE"/>
    <w:rsid w:val="00F43F34"/>
    <w:rsid w:val="00F44E40"/>
    <w:rsid w:val="00F46623"/>
    <w:rsid w:val="00F47E56"/>
    <w:rsid w:val="00F508C3"/>
    <w:rsid w:val="00F50F9A"/>
    <w:rsid w:val="00F510F1"/>
    <w:rsid w:val="00F5157E"/>
    <w:rsid w:val="00F520A4"/>
    <w:rsid w:val="00F530AC"/>
    <w:rsid w:val="00F5409C"/>
    <w:rsid w:val="00F54564"/>
    <w:rsid w:val="00F5493C"/>
    <w:rsid w:val="00F5507C"/>
    <w:rsid w:val="00F5559B"/>
    <w:rsid w:val="00F573C9"/>
    <w:rsid w:val="00F5769F"/>
    <w:rsid w:val="00F57E60"/>
    <w:rsid w:val="00F60F61"/>
    <w:rsid w:val="00F61EDD"/>
    <w:rsid w:val="00F61FA0"/>
    <w:rsid w:val="00F6214C"/>
    <w:rsid w:val="00F6328B"/>
    <w:rsid w:val="00F6355D"/>
    <w:rsid w:val="00F63BB7"/>
    <w:rsid w:val="00F65280"/>
    <w:rsid w:val="00F66023"/>
    <w:rsid w:val="00F6791C"/>
    <w:rsid w:val="00F703A4"/>
    <w:rsid w:val="00F708B5"/>
    <w:rsid w:val="00F71B7B"/>
    <w:rsid w:val="00F73403"/>
    <w:rsid w:val="00F73CB8"/>
    <w:rsid w:val="00F75372"/>
    <w:rsid w:val="00F7623D"/>
    <w:rsid w:val="00F76E33"/>
    <w:rsid w:val="00F7771E"/>
    <w:rsid w:val="00F803C1"/>
    <w:rsid w:val="00F804E3"/>
    <w:rsid w:val="00F807AF"/>
    <w:rsid w:val="00F81C24"/>
    <w:rsid w:val="00F8241D"/>
    <w:rsid w:val="00F83F89"/>
    <w:rsid w:val="00F84449"/>
    <w:rsid w:val="00F844AE"/>
    <w:rsid w:val="00F844C0"/>
    <w:rsid w:val="00F84D33"/>
    <w:rsid w:val="00F864C0"/>
    <w:rsid w:val="00F87667"/>
    <w:rsid w:val="00F876F8"/>
    <w:rsid w:val="00F9081C"/>
    <w:rsid w:val="00F912CB"/>
    <w:rsid w:val="00F918D1"/>
    <w:rsid w:val="00F943BA"/>
    <w:rsid w:val="00F946EA"/>
    <w:rsid w:val="00F948FA"/>
    <w:rsid w:val="00FA0DBE"/>
    <w:rsid w:val="00FA14BD"/>
    <w:rsid w:val="00FA29B4"/>
    <w:rsid w:val="00FA356E"/>
    <w:rsid w:val="00FA40EF"/>
    <w:rsid w:val="00FA436C"/>
    <w:rsid w:val="00FA5454"/>
    <w:rsid w:val="00FA6C27"/>
    <w:rsid w:val="00FA6F60"/>
    <w:rsid w:val="00FA747C"/>
    <w:rsid w:val="00FB0E6B"/>
    <w:rsid w:val="00FB2D63"/>
    <w:rsid w:val="00FB3333"/>
    <w:rsid w:val="00FB34C6"/>
    <w:rsid w:val="00FB38CB"/>
    <w:rsid w:val="00FB3E68"/>
    <w:rsid w:val="00FB4B6E"/>
    <w:rsid w:val="00FB4BE7"/>
    <w:rsid w:val="00FB5170"/>
    <w:rsid w:val="00FB61EA"/>
    <w:rsid w:val="00FC2A73"/>
    <w:rsid w:val="00FC33B3"/>
    <w:rsid w:val="00FC358A"/>
    <w:rsid w:val="00FC4332"/>
    <w:rsid w:val="00FC46F1"/>
    <w:rsid w:val="00FC5D96"/>
    <w:rsid w:val="00FC6440"/>
    <w:rsid w:val="00FC6D3A"/>
    <w:rsid w:val="00FC6F03"/>
    <w:rsid w:val="00FC7714"/>
    <w:rsid w:val="00FC79E3"/>
    <w:rsid w:val="00FD0FB8"/>
    <w:rsid w:val="00FD1D05"/>
    <w:rsid w:val="00FD2979"/>
    <w:rsid w:val="00FD306A"/>
    <w:rsid w:val="00FD39E4"/>
    <w:rsid w:val="00FD40BB"/>
    <w:rsid w:val="00FD51E0"/>
    <w:rsid w:val="00FD5F2B"/>
    <w:rsid w:val="00FD745E"/>
    <w:rsid w:val="00FD7B7D"/>
    <w:rsid w:val="00FE06C5"/>
    <w:rsid w:val="00FE1BE6"/>
    <w:rsid w:val="00FE2C3C"/>
    <w:rsid w:val="00FE3550"/>
    <w:rsid w:val="00FE4C09"/>
    <w:rsid w:val="00FE5998"/>
    <w:rsid w:val="00FE5AAE"/>
    <w:rsid w:val="00FE5B02"/>
    <w:rsid w:val="00FE6237"/>
    <w:rsid w:val="00FE77D4"/>
    <w:rsid w:val="00FF1050"/>
    <w:rsid w:val="00FF23F7"/>
    <w:rsid w:val="00FF2EEC"/>
    <w:rsid w:val="00FF3513"/>
    <w:rsid w:val="00FF36DC"/>
    <w:rsid w:val="00FF3B65"/>
    <w:rsid w:val="00FF44F2"/>
    <w:rsid w:val="00FF4812"/>
    <w:rsid w:val="00FF4955"/>
    <w:rsid w:val="00FF4C3D"/>
    <w:rsid w:val="00FF5592"/>
    <w:rsid w:val="00FF597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A32C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7437</TotalTime>
  <Pages>16</Pages>
  <Words>4204</Words>
  <Characters>23967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2951</cp:revision>
  <dcterms:created xsi:type="dcterms:W3CDTF">2022-02-22T09:07:00Z</dcterms:created>
  <dcterms:modified xsi:type="dcterms:W3CDTF">2022-05-25T12:50:00Z</dcterms:modified>
</cp:coreProperties>
</file>
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744481" w:rsidRDefault="00613013" w:rsidP="00C15C35">
      <w:pPr>
        <w:pStyle w:val="STTSDummyHeading"/>
      </w:pPr>
      <w:r w:rsidRPr="00744481">
        <w:t xml:space="preserve">BAB </w:t>
      </w:r>
      <w:r w:rsidR="00FE1BE6" w:rsidRPr="00744481">
        <w:t>V</w:t>
      </w:r>
    </w:p>
    <w:p w14:paraId="7F2CF08B" w14:textId="6F8FEB2A" w:rsidR="00165D7D" w:rsidRPr="00744481" w:rsidRDefault="00330EE0" w:rsidP="00547E87">
      <w:pPr>
        <w:pStyle w:val="Heading1"/>
        <w:ind w:left="-709" w:hanging="851"/>
        <w:jc w:val="center"/>
      </w:pPr>
      <w:r w:rsidRPr="00744481">
        <w:t>UJI COBA</w:t>
      </w:r>
    </w:p>
    <w:p w14:paraId="7A1500E0" w14:textId="6D6EA92B" w:rsidR="00165D7D" w:rsidRPr="00744481" w:rsidRDefault="00165D7D" w:rsidP="00C15C35">
      <w:pPr>
        <w:pStyle w:val="STTSBlankSpace"/>
      </w:pPr>
    </w:p>
    <w:p w14:paraId="3D534C12" w14:textId="715FA173" w:rsidR="00165D7D" w:rsidRPr="00744481" w:rsidRDefault="009F1D88" w:rsidP="008C346C">
      <w:r w:rsidRPr="00744481">
        <w:t>Bab kelima adalah uji coba yang dilakukan dalam tugas akhir ini. Dimulai dengan pembahasan cara hitung evaluasi dari Sequence-to-Set Network</w:t>
      </w:r>
      <w:r w:rsidR="00E9345F" w:rsidRPr="00744481">
        <w:t xml:space="preserve">, yaitu Micro F1 Score. </w:t>
      </w:r>
      <w:r w:rsidR="00E356B3" w:rsidRPr="00744481">
        <w:t xml:space="preserve">Kemudian </w:t>
      </w:r>
      <w:r w:rsidR="006A2936" w:rsidRPr="00744481">
        <w:t xml:space="preserve">uji coba </w:t>
      </w:r>
      <w:r w:rsidR="00E356B3" w:rsidRPr="00744481">
        <w:t>terhadap metode Sequence-to-Set Network.</w:t>
      </w:r>
      <w:r w:rsidR="00043822" w:rsidRPr="00744481">
        <w:t xml:space="preserve"> Uji coba akan dijelaskan dalam beberapa subbab bergantung pada konfigurasi yang diubah pada Sequence-to-Set Network.</w:t>
      </w:r>
      <w:r w:rsidR="00242D0D" w:rsidRPr="00744481">
        <w:t xml:space="preserve"> Kemudian akan dijelaskan metode pembanding dengan hasil Sequence-to-Set Network.</w:t>
      </w:r>
    </w:p>
    <w:p w14:paraId="5AF50B4D" w14:textId="77777777" w:rsidR="000450F4" w:rsidRPr="00744481" w:rsidRDefault="000450F4" w:rsidP="000450F4"/>
    <w:p w14:paraId="5F12B253" w14:textId="40811C70" w:rsidR="00D30467" w:rsidRPr="00744481" w:rsidRDefault="007412C6" w:rsidP="006D1AAB">
      <w:pPr>
        <w:pStyle w:val="Heading2"/>
      </w:pPr>
      <w:bookmarkStart w:id="0" w:name="_Toc96542665"/>
      <w:r w:rsidRPr="00744481">
        <w:t>Evaluator Performa Hasil dari Tugas Akhir</w:t>
      </w:r>
    </w:p>
    <w:bookmarkEnd w:id="0"/>
    <w:p w14:paraId="4BFAEAAC" w14:textId="7D7BC38C" w:rsidR="0059046D" w:rsidRPr="00744481" w:rsidRDefault="00677F20" w:rsidP="00364F34">
      <w:commentRangeStart w:id="1"/>
      <w:r w:rsidRPr="00744481">
        <w:t>Evaluator adalah cara penghitungan performa dari tugas akhir ini, tepatnya metod</w:t>
      </w:r>
      <w:r w:rsidR="00AB6BC4" w:rsidRPr="00744481">
        <w:t>e</w:t>
      </w:r>
      <w:r w:rsidRPr="00744481">
        <w:t xml:space="preserve"> Sequence-to-Set Network dalam bahasa Indonesia</w:t>
      </w:r>
      <w:r w:rsidR="00AB6BC4" w:rsidRPr="00744481">
        <w:t xml:space="preserve">. Performa prediksi sebuah metode biasanya dihitung dengan akurasi prediksi dengan target output/prediksi sebenarnya. </w:t>
      </w:r>
      <w:r w:rsidR="00386F84" w:rsidRPr="00744481">
        <w:t xml:space="preserve">Penghitungan ini akan menggunakan library/tool yang membantu penghitungan yang akurat dan benar. </w:t>
      </w:r>
      <w:r w:rsidR="00CF17FC" w:rsidRPr="00744481">
        <w:t xml:space="preserve">Untuk jenis evaluator yang digunakan </w:t>
      </w:r>
      <w:r w:rsidR="004D1CDB" w:rsidRPr="00744481">
        <w:t xml:space="preserve">telah </w:t>
      </w:r>
      <w:r w:rsidR="00500BE2" w:rsidRPr="00744481">
        <w:t xml:space="preserve">dijelaskan pada subbab </w:t>
      </w:r>
      <w:r w:rsidR="00502654" w:rsidRPr="00744481">
        <w:t>teori penunjang</w:t>
      </w:r>
      <w:r w:rsidR="00364F34" w:rsidRPr="00744481">
        <w:t>.</w:t>
      </w:r>
      <w:r w:rsidR="000E1903" w:rsidRPr="00744481">
        <w:t xml:space="preserve"> </w:t>
      </w:r>
      <w:r w:rsidR="00364F34" w:rsidRPr="00744481">
        <w:t xml:space="preserve">Jenis F1 Score pada tugas akhir ini yang digunakan adalah Macro F1 Score dan Micro F1 Score. Namun untuk perbandingan F1 Score terbaik diambil dari Micro F1 Score. </w:t>
      </w:r>
    </w:p>
    <w:p w14:paraId="441A026B" w14:textId="28CA4D05" w:rsidR="00C24F61" w:rsidRPr="00744481" w:rsidRDefault="000C5DCB" w:rsidP="00F22E73">
      <w:r w:rsidRPr="00744481">
        <w:t>P</w:t>
      </w:r>
      <w:r w:rsidR="003E2175" w:rsidRPr="00744481">
        <w:t>enghitungan dalam program tugas akhir ini menggunakan bantuan library</w:t>
      </w:r>
      <w:r w:rsidR="008E3B47" w:rsidRPr="00744481">
        <w:t xml:space="preserve"> yaitu </w:t>
      </w:r>
      <w:r w:rsidR="003E2175" w:rsidRPr="00744481">
        <w:rPr>
          <w:i/>
          <w:iCs/>
        </w:rPr>
        <w:t>sklearn</w:t>
      </w:r>
      <w:r w:rsidR="008E3B47" w:rsidRPr="00744481">
        <w:t>.</w:t>
      </w:r>
      <w:r w:rsidR="003E2175" w:rsidRPr="00744481">
        <w:t xml:space="preserve"> </w:t>
      </w:r>
      <w:r w:rsidR="00CD53CB" w:rsidRPr="00744481">
        <w:t>F</w:t>
      </w:r>
      <w:r w:rsidR="003E2175" w:rsidRPr="00744481">
        <w:t xml:space="preserve">ungsi yang </w:t>
      </w:r>
      <w:r w:rsidR="00CD53CB" w:rsidRPr="00744481">
        <w:t xml:space="preserve">digunakan dari sklearn </w:t>
      </w:r>
      <w:r w:rsidR="003E2175" w:rsidRPr="00744481">
        <w:t>adalah precision_recall_fscore_support</w:t>
      </w:r>
      <w:r w:rsidR="007C4E4C" w:rsidRPr="00744481">
        <w:t xml:space="preserve"> dari modul </w:t>
      </w:r>
      <w:r w:rsidR="007C4E4C" w:rsidRPr="00744481">
        <w:rPr>
          <w:i/>
          <w:iCs/>
        </w:rPr>
        <w:t>metrics</w:t>
      </w:r>
      <w:r w:rsidR="003E2175" w:rsidRPr="00744481">
        <w:t>.</w:t>
      </w:r>
      <w:r w:rsidR="008C54BC" w:rsidRPr="00744481">
        <w:t xml:space="preserve"> </w:t>
      </w:r>
      <w:r w:rsidR="00593991" w:rsidRPr="00744481">
        <w:t>F</w:t>
      </w:r>
      <w:r w:rsidR="00A82C62" w:rsidRPr="00744481">
        <w:t>ungsi tersebut</w:t>
      </w:r>
      <w:r w:rsidR="00154836" w:rsidRPr="00744481">
        <w:t xml:space="preserve"> memberi kemudahan </w:t>
      </w:r>
      <w:r w:rsidR="00A82C62" w:rsidRPr="00744481">
        <w:t xml:space="preserve">dengan </w:t>
      </w:r>
      <w:r w:rsidR="00154836" w:rsidRPr="00744481">
        <w:t xml:space="preserve">secara </w:t>
      </w:r>
      <w:r w:rsidR="00A82C62" w:rsidRPr="00744481">
        <w:t xml:space="preserve">singkat program langsung mendapat nilai </w:t>
      </w:r>
      <w:r w:rsidR="00644771" w:rsidRPr="00744481">
        <w:t xml:space="preserve">dari </w:t>
      </w:r>
      <w:r w:rsidR="00A82C62" w:rsidRPr="00744481">
        <w:t xml:space="preserve">precision, recall, F1 Score, juga support tiap label. </w:t>
      </w:r>
      <w:r w:rsidR="005823C5" w:rsidRPr="00744481">
        <w:t>Parameter dari fungsi tersebut yang digunakan adalah y</w:t>
      </w:r>
      <w:r w:rsidR="005823C5" w:rsidRPr="00744481">
        <w:softHyphen/>
        <w:t xml:space="preserve">_true dan y_pred diisi dengan golden entites dan entitas yang telah diprediksikan. Kemudian dua parameter lainnya adalah </w:t>
      </w:r>
      <w:r w:rsidR="005823C5" w:rsidRPr="00744481">
        <w:rPr>
          <w:i/>
          <w:iCs/>
        </w:rPr>
        <w:t>labels</w:t>
      </w:r>
      <w:r w:rsidR="005823C5" w:rsidRPr="00744481">
        <w:t xml:space="preserve"> untuk memberikan jenis class/label yang ada, dalam tugas akhir ini label yang digunakan adalah jenis-jenis entitas</w:t>
      </w:r>
      <w:r w:rsidR="00AD7F63" w:rsidRPr="00744481">
        <w:t xml:space="preserve">. Parameter terakhir yang digunakan adalah </w:t>
      </w:r>
      <w:r w:rsidR="00AD7F63" w:rsidRPr="00744481">
        <w:rPr>
          <w:i/>
          <w:iCs/>
        </w:rPr>
        <w:t>average</w:t>
      </w:r>
      <w:r w:rsidR="00C00884" w:rsidRPr="00744481">
        <w:t xml:space="preserve">, </w:t>
      </w:r>
      <w:r w:rsidR="00152294" w:rsidRPr="00744481">
        <w:t xml:space="preserve">yang digunakan adalah </w:t>
      </w:r>
      <w:r w:rsidR="00C00884" w:rsidRPr="00744481">
        <w:t xml:space="preserve">micro dan macro </w:t>
      </w:r>
      <w:r w:rsidR="00152294" w:rsidRPr="00744481">
        <w:t xml:space="preserve">namun selain itu </w:t>
      </w:r>
      <w:r w:rsidR="00C00884" w:rsidRPr="00744481">
        <w:t xml:space="preserve">ada beberapa jenis average yang disediakan sklearn seperti </w:t>
      </w:r>
      <w:r w:rsidR="00C00884" w:rsidRPr="00744481">
        <w:rPr>
          <w:i/>
          <w:iCs/>
        </w:rPr>
        <w:t>weighted</w:t>
      </w:r>
      <w:r w:rsidR="00C00884" w:rsidRPr="00744481">
        <w:t>,</w:t>
      </w:r>
      <w:r w:rsidR="00C00884" w:rsidRPr="00744481">
        <w:rPr>
          <w:i/>
          <w:iCs/>
        </w:rPr>
        <w:t xml:space="preserve"> samples</w:t>
      </w:r>
      <w:r w:rsidR="00C00884" w:rsidRPr="00744481">
        <w:t>,</w:t>
      </w:r>
      <w:r w:rsidR="00C00884" w:rsidRPr="00744481">
        <w:rPr>
          <w:i/>
          <w:iCs/>
        </w:rPr>
        <w:t xml:space="preserve"> binary</w:t>
      </w:r>
      <w:r w:rsidR="00C00884" w:rsidRPr="00744481">
        <w:t xml:space="preserve">. </w:t>
      </w:r>
      <w:commentRangeEnd w:id="1"/>
      <w:r w:rsidR="00414F8E">
        <w:rPr>
          <w:rStyle w:val="CommentReference"/>
          <w:rFonts w:asciiTheme="minorHAnsi" w:eastAsiaTheme="minorHAnsi" w:hAnsiTheme="minorHAnsi" w:cstheme="minorBidi"/>
        </w:rPr>
        <w:commentReference w:id="1"/>
      </w:r>
    </w:p>
    <w:p w14:paraId="22ABD134" w14:textId="15CE5A03" w:rsidR="008E58E4" w:rsidRPr="00744481" w:rsidRDefault="0008553A" w:rsidP="008E58E4">
      <w:pPr>
        <w:pStyle w:val="Heading2"/>
      </w:pPr>
      <w:r w:rsidRPr="00744481">
        <w:lastRenderedPageBreak/>
        <w:t>Uji Coba Sequence-to-Set Network pada Nested NER</w:t>
      </w:r>
    </w:p>
    <w:p w14:paraId="066F6464" w14:textId="77777777" w:rsidR="00B66661" w:rsidRPr="00744481" w:rsidRDefault="00087048" w:rsidP="008E58E4">
      <w:r w:rsidRPr="00744481">
        <w:t>Konfigurasi dari</w:t>
      </w:r>
      <w:r w:rsidRPr="00744481">
        <w:rPr>
          <w:i/>
          <w:iCs/>
        </w:rPr>
        <w:t xml:space="preserve"> hyperparameter </w:t>
      </w:r>
      <w:r w:rsidRPr="00744481">
        <w:t xml:space="preserve">yang akan diubah untuk uji coba ini ada empat jenis yaitu </w:t>
      </w:r>
      <w:r w:rsidRPr="00744481">
        <w:rPr>
          <w:i/>
          <w:iCs/>
        </w:rPr>
        <w:t>Batch Size</w:t>
      </w:r>
      <w:r w:rsidRPr="00744481">
        <w:t xml:space="preserve">, </w:t>
      </w:r>
      <w:r w:rsidRPr="00744481">
        <w:rPr>
          <w:i/>
          <w:iCs/>
        </w:rPr>
        <w:t>Learning Rate</w:t>
      </w:r>
      <w:r w:rsidRPr="00744481">
        <w:t xml:space="preserve">, </w:t>
      </w:r>
      <w:r w:rsidRPr="00744481">
        <w:rPr>
          <w:i/>
          <w:iCs/>
        </w:rPr>
        <w:t>Gradient Norm</w:t>
      </w:r>
      <w:r w:rsidRPr="00744481">
        <w:t xml:space="preserve">, </w:t>
      </w:r>
      <w:r w:rsidRPr="00744481">
        <w:rPr>
          <w:i/>
          <w:iCs/>
        </w:rPr>
        <w:t>Dropout</w:t>
      </w:r>
      <w:r w:rsidR="008E58E4" w:rsidRPr="00744481">
        <w:t>.</w:t>
      </w:r>
      <w:r w:rsidR="008C01C6" w:rsidRPr="00744481">
        <w:t xml:space="preserve"> </w:t>
      </w:r>
      <w:r w:rsidR="00466EA1" w:rsidRPr="00744481">
        <w:t xml:space="preserve">Penilaian akurasi menggunakan Micro F1 Score dan diambil yang terbaik dari seluruh </w:t>
      </w:r>
      <w:r w:rsidR="00466EA1" w:rsidRPr="00744481">
        <w:rPr>
          <w:i/>
          <w:iCs/>
        </w:rPr>
        <w:t xml:space="preserve">epoch </w:t>
      </w:r>
      <w:r w:rsidR="00466EA1" w:rsidRPr="00744481">
        <w:t xml:space="preserve">yang dilewatkan. </w:t>
      </w:r>
      <w:r w:rsidR="0041685B" w:rsidRPr="00744481">
        <w:t xml:space="preserve">Pembagian dataset adalah 90% </w:t>
      </w:r>
      <w:r w:rsidR="0041685B" w:rsidRPr="00744481">
        <w:rPr>
          <w:i/>
          <w:iCs/>
        </w:rPr>
        <w:t>training</w:t>
      </w:r>
      <w:r w:rsidR="0041685B" w:rsidRPr="00744481">
        <w:t xml:space="preserve"> dan </w:t>
      </w:r>
      <w:r w:rsidR="0041685B" w:rsidRPr="00744481">
        <w:rPr>
          <w:i/>
          <w:iCs/>
        </w:rPr>
        <w:t xml:space="preserve">development </w:t>
      </w:r>
      <w:r w:rsidR="0041685B" w:rsidRPr="00744481">
        <w:t xml:space="preserve">dan 10% untuk </w:t>
      </w:r>
      <w:r w:rsidR="0041685B" w:rsidRPr="00744481">
        <w:rPr>
          <w:i/>
          <w:iCs/>
        </w:rPr>
        <w:t>testing</w:t>
      </w:r>
      <w:r w:rsidR="0041685B" w:rsidRPr="00744481">
        <w:t xml:space="preserve">. </w:t>
      </w:r>
      <w:r w:rsidR="00C32102" w:rsidRPr="00744481">
        <w:t xml:space="preserve">Total ada 42 hyperparameter yang dapat dikonfigurasikan, namun akan disebut hyperparamter yang akan diubah untuk uji coba. </w:t>
      </w:r>
    </w:p>
    <w:p w14:paraId="51BD12BF" w14:textId="36F6D74B" w:rsidR="008F1D59" w:rsidRPr="00744481" w:rsidRDefault="00997129" w:rsidP="004F5C8C">
      <w:r w:rsidRPr="00744481">
        <w:t xml:space="preserve">Nilai </w:t>
      </w:r>
      <w:r w:rsidRPr="00744481">
        <w:rPr>
          <w:i/>
          <w:iCs/>
        </w:rPr>
        <w:t xml:space="preserve">default </w:t>
      </w:r>
      <w:r w:rsidRPr="00744481">
        <w:t xml:space="preserve">untuk tiap </w:t>
      </w:r>
      <w:r w:rsidR="00FA5489" w:rsidRPr="00744481">
        <w:t xml:space="preserve">hyperparameter adalah batch size sejumlah delapan, learning rate dengan nilai 2e-5, gradient norm dengan nilai 1.0 dan nilai dropout 0.1. </w:t>
      </w:r>
      <w:r w:rsidR="00827F16" w:rsidRPr="00744481">
        <w:t>Catatan untuk hyperparam</w:t>
      </w:r>
      <w:r w:rsidR="00366994" w:rsidRPr="00744481">
        <w:t>e</w:t>
      </w:r>
      <w:r w:rsidR="00827F16" w:rsidRPr="00744481">
        <w:t>ter</w:t>
      </w:r>
      <w:r w:rsidR="002C07EE" w:rsidRPr="00744481">
        <w:t xml:space="preserve"> </w:t>
      </w:r>
      <w:r w:rsidR="001F5193" w:rsidRPr="00744481">
        <w:t xml:space="preserve">dropout, terdapat tiga hyperparameter yang dapat diubah nilai dropout nya yaitu prop_drop, lstm_drop dan char_lstm_drop. Hyperparameter tersebut masing-masing yaitu, prop_drop untuk </w:t>
      </w:r>
      <w:r w:rsidR="0079216D" w:rsidRPr="00744481">
        <w:t xml:space="preserve">merubah nilai </w:t>
      </w:r>
      <w:r w:rsidR="001F5193" w:rsidRPr="00744481">
        <w:t>probabilitas dropout dalam training model Sequence-to-Set Network</w:t>
      </w:r>
      <w:r w:rsidR="00E9567B" w:rsidRPr="00744481">
        <w:t xml:space="preserve">. </w:t>
      </w:r>
      <w:r w:rsidR="000C1055" w:rsidRPr="00744481">
        <w:t>lstm_drop</w:t>
      </w:r>
      <w:r w:rsidR="00E9567B" w:rsidRPr="00744481">
        <w:t xml:space="preserve"> untuk me</w:t>
      </w:r>
      <w:r w:rsidR="00AA1582" w:rsidRPr="00744481">
        <w:t>ng</w:t>
      </w:r>
      <w:r w:rsidR="00E9567B" w:rsidRPr="00744481">
        <w:t xml:space="preserve">ubah nilai probabilitas dropout untuk embedding </w:t>
      </w:r>
      <w:r w:rsidR="00DB32FD" w:rsidRPr="00744481">
        <w:t xml:space="preserve">akhir </w:t>
      </w:r>
      <w:r w:rsidR="00E9567B" w:rsidRPr="00744481">
        <w:t xml:space="preserve">BiLSTM. </w:t>
      </w:r>
      <w:r w:rsidR="00DB32FD" w:rsidRPr="00744481">
        <w:t xml:space="preserve">char_lstm_drop untuk </w:t>
      </w:r>
      <w:r w:rsidR="00AA1582" w:rsidRPr="00744481">
        <w:t xml:space="preserve">mengubah </w:t>
      </w:r>
      <w:r w:rsidR="00DB32FD" w:rsidRPr="00744481">
        <w:t>nilai probabilitas dropout untuk embedding character-level BiLSTM.</w:t>
      </w:r>
      <w:r w:rsidR="00744963" w:rsidRPr="00744481">
        <w:t xml:space="preserve"> </w:t>
      </w:r>
    </w:p>
    <w:p w14:paraId="36AE2978" w14:textId="77777777" w:rsidR="004F5C8C" w:rsidRPr="00744481" w:rsidRDefault="004F5C8C" w:rsidP="004F5C8C"/>
    <w:p w14:paraId="4C25C461" w14:textId="0802437C" w:rsidR="00C01580" w:rsidRPr="00744481" w:rsidRDefault="00C01580" w:rsidP="00C01580">
      <w:pPr>
        <w:pStyle w:val="Caption"/>
        <w:keepNext/>
      </w:pPr>
      <w:bookmarkStart w:id="2" w:name="_Ref104891072"/>
      <w:r w:rsidRPr="00744481">
        <w:t xml:space="preserve">Tabel </w:t>
      </w:r>
      <w:r w:rsidR="00BA65C5" w:rsidRPr="00744481">
        <w:fldChar w:fldCharType="begin"/>
      </w:r>
      <w:r w:rsidR="00BA65C5" w:rsidRPr="00744481">
        <w:instrText xml:space="preserve"> STYLEREF 1 \s </w:instrText>
      </w:r>
      <w:r w:rsidR="00BA65C5" w:rsidRPr="00744481">
        <w:fldChar w:fldCharType="separate"/>
      </w:r>
      <w:r w:rsidR="008F1D59" w:rsidRPr="00744481">
        <w:rPr>
          <w:noProof/>
        </w:rPr>
        <w:t>5</w:t>
      </w:r>
      <w:r w:rsidR="00BA65C5" w:rsidRPr="00744481">
        <w:fldChar w:fldCharType="end"/>
      </w:r>
      <w:r w:rsidR="00BA65C5" w:rsidRPr="00744481">
        <w:t>.</w:t>
      </w:r>
      <w:r w:rsidR="00BA65C5" w:rsidRPr="00744481">
        <w:fldChar w:fldCharType="begin"/>
      </w:r>
      <w:r w:rsidR="00BA65C5" w:rsidRPr="00744481">
        <w:instrText xml:space="preserve"> SEQ Tabel \* ARABIC \s 1 </w:instrText>
      </w:r>
      <w:r w:rsidR="00BA65C5" w:rsidRPr="00744481">
        <w:fldChar w:fldCharType="separate"/>
      </w:r>
      <w:r w:rsidR="008F1D59" w:rsidRPr="00744481">
        <w:rPr>
          <w:noProof/>
        </w:rPr>
        <w:t>1</w:t>
      </w:r>
      <w:r w:rsidR="00BA65C5" w:rsidRPr="00744481">
        <w:fldChar w:fldCharType="end"/>
      </w:r>
      <w:bookmarkEnd w:id="2"/>
      <w:r w:rsidRPr="00744481">
        <w:br/>
      </w:r>
      <w:r w:rsidRPr="0074448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744481" w14:paraId="5E6411F2" w14:textId="77777777" w:rsidTr="00D73DDF">
        <w:tc>
          <w:tcPr>
            <w:tcW w:w="1585" w:type="dxa"/>
            <w:shd w:val="clear" w:color="auto" w:fill="BFBFBF" w:themeFill="background1" w:themeFillShade="BF"/>
          </w:tcPr>
          <w:p w14:paraId="0B70FE57" w14:textId="4DB754C9" w:rsidR="00D73DDF" w:rsidRPr="00744481" w:rsidRDefault="00D73DDF" w:rsidP="00D73DDF">
            <w:pPr>
              <w:ind w:firstLine="0"/>
              <w:jc w:val="center"/>
              <w:rPr>
                <w:b/>
                <w:bCs/>
              </w:rPr>
            </w:pPr>
            <w:r w:rsidRPr="00744481">
              <w:rPr>
                <w:b/>
                <w:bCs/>
              </w:rPr>
              <w:t>Jenis Entitas</w:t>
            </w:r>
          </w:p>
        </w:tc>
        <w:tc>
          <w:tcPr>
            <w:tcW w:w="1585" w:type="dxa"/>
            <w:shd w:val="clear" w:color="auto" w:fill="BFBFBF" w:themeFill="background1" w:themeFillShade="BF"/>
            <w:vAlign w:val="center"/>
          </w:tcPr>
          <w:p w14:paraId="08DA10E0" w14:textId="06C95661" w:rsidR="00D73DDF" w:rsidRPr="00744481" w:rsidRDefault="00D73DDF" w:rsidP="00D73DDF">
            <w:pPr>
              <w:ind w:firstLine="0"/>
              <w:jc w:val="center"/>
              <w:rPr>
                <w:b/>
                <w:bCs/>
              </w:rPr>
            </w:pPr>
            <w:r w:rsidRPr="00744481">
              <w:rPr>
                <w:b/>
                <w:bCs/>
              </w:rPr>
              <w:t>Precision</w:t>
            </w:r>
          </w:p>
        </w:tc>
        <w:tc>
          <w:tcPr>
            <w:tcW w:w="1586" w:type="dxa"/>
            <w:shd w:val="clear" w:color="auto" w:fill="BFBFBF" w:themeFill="background1" w:themeFillShade="BF"/>
            <w:vAlign w:val="center"/>
          </w:tcPr>
          <w:p w14:paraId="30C60D80" w14:textId="1F8AC70C" w:rsidR="00D73DDF" w:rsidRPr="00744481" w:rsidRDefault="00D73DDF" w:rsidP="00D73DDF">
            <w:pPr>
              <w:ind w:firstLine="0"/>
              <w:jc w:val="center"/>
              <w:rPr>
                <w:b/>
                <w:bCs/>
              </w:rPr>
            </w:pPr>
            <w:r w:rsidRPr="00744481">
              <w:rPr>
                <w:b/>
                <w:bCs/>
              </w:rPr>
              <w:t>Recall</w:t>
            </w:r>
          </w:p>
        </w:tc>
        <w:tc>
          <w:tcPr>
            <w:tcW w:w="1586" w:type="dxa"/>
            <w:shd w:val="clear" w:color="auto" w:fill="BFBFBF" w:themeFill="background1" w:themeFillShade="BF"/>
            <w:vAlign w:val="center"/>
          </w:tcPr>
          <w:p w14:paraId="3900B18F" w14:textId="48320528" w:rsidR="00D73DDF" w:rsidRPr="00744481" w:rsidRDefault="00D73DDF" w:rsidP="00D73DDF">
            <w:pPr>
              <w:ind w:firstLine="0"/>
              <w:jc w:val="center"/>
              <w:rPr>
                <w:b/>
                <w:bCs/>
              </w:rPr>
            </w:pPr>
            <w:r w:rsidRPr="00744481">
              <w:rPr>
                <w:b/>
                <w:bCs/>
                <w:noProof/>
              </w:rPr>
              <w:t>F1 score</w:t>
            </w:r>
          </w:p>
        </w:tc>
        <w:tc>
          <w:tcPr>
            <w:tcW w:w="1586" w:type="dxa"/>
            <w:shd w:val="clear" w:color="auto" w:fill="BFBFBF" w:themeFill="background1" w:themeFillShade="BF"/>
            <w:vAlign w:val="center"/>
          </w:tcPr>
          <w:p w14:paraId="6AA88786" w14:textId="13AD0230" w:rsidR="00D73DDF" w:rsidRPr="00744481" w:rsidRDefault="00D73DDF" w:rsidP="00D73DDF">
            <w:pPr>
              <w:ind w:firstLine="0"/>
              <w:jc w:val="center"/>
              <w:rPr>
                <w:b/>
                <w:bCs/>
              </w:rPr>
            </w:pPr>
            <w:r w:rsidRPr="00744481">
              <w:rPr>
                <w:b/>
                <w:bCs/>
                <w:noProof/>
              </w:rPr>
              <w:t>Support</w:t>
            </w:r>
          </w:p>
        </w:tc>
      </w:tr>
      <w:tr w:rsidR="00D73DDF" w:rsidRPr="00744481" w14:paraId="5564FC5E" w14:textId="77777777" w:rsidTr="00D73DDF">
        <w:tc>
          <w:tcPr>
            <w:tcW w:w="1585" w:type="dxa"/>
          </w:tcPr>
          <w:p w14:paraId="40114AD4" w14:textId="74065977" w:rsidR="00D73DDF" w:rsidRPr="00744481" w:rsidRDefault="00D73DDF" w:rsidP="00D73DDF">
            <w:pPr>
              <w:ind w:firstLine="0"/>
            </w:pPr>
            <w:r w:rsidRPr="00744481">
              <w:t>TIME</w:t>
            </w:r>
          </w:p>
        </w:tc>
        <w:tc>
          <w:tcPr>
            <w:tcW w:w="1585" w:type="dxa"/>
            <w:vAlign w:val="center"/>
          </w:tcPr>
          <w:p w14:paraId="72707FA7" w14:textId="1B040E18" w:rsidR="00D73DDF" w:rsidRPr="00744481" w:rsidRDefault="00D73DDF" w:rsidP="00D73DDF">
            <w:pPr>
              <w:ind w:firstLine="0"/>
              <w:jc w:val="center"/>
            </w:pPr>
            <w:r w:rsidRPr="00744481">
              <w:t>67.21</w:t>
            </w:r>
          </w:p>
        </w:tc>
        <w:tc>
          <w:tcPr>
            <w:tcW w:w="1586" w:type="dxa"/>
            <w:vAlign w:val="center"/>
          </w:tcPr>
          <w:p w14:paraId="60DE254C" w14:textId="0289C4E6" w:rsidR="00D73DDF" w:rsidRPr="00744481" w:rsidRDefault="00D73DDF" w:rsidP="00D73DDF">
            <w:pPr>
              <w:ind w:firstLine="0"/>
              <w:jc w:val="center"/>
            </w:pPr>
            <w:r w:rsidRPr="00744481">
              <w:t>75.21</w:t>
            </w:r>
          </w:p>
        </w:tc>
        <w:tc>
          <w:tcPr>
            <w:tcW w:w="1586" w:type="dxa"/>
            <w:vAlign w:val="center"/>
          </w:tcPr>
          <w:p w14:paraId="4549C9B9" w14:textId="1CC4C75C" w:rsidR="00D73DDF" w:rsidRPr="00744481" w:rsidRDefault="00D73DDF" w:rsidP="00D73DDF">
            <w:pPr>
              <w:ind w:firstLine="0"/>
              <w:jc w:val="center"/>
            </w:pPr>
            <w:r w:rsidRPr="00744481">
              <w:t>70.98</w:t>
            </w:r>
          </w:p>
        </w:tc>
        <w:tc>
          <w:tcPr>
            <w:tcW w:w="1586" w:type="dxa"/>
            <w:vAlign w:val="center"/>
          </w:tcPr>
          <w:p w14:paraId="3ACC9460" w14:textId="00E3FDDC" w:rsidR="00D73DDF" w:rsidRPr="00744481" w:rsidRDefault="00D73DDF" w:rsidP="00D73DDF">
            <w:pPr>
              <w:ind w:firstLine="0"/>
              <w:jc w:val="center"/>
            </w:pPr>
            <w:r w:rsidRPr="00744481">
              <w:t>714</w:t>
            </w:r>
          </w:p>
        </w:tc>
      </w:tr>
      <w:tr w:rsidR="00D73DDF" w:rsidRPr="00744481" w14:paraId="63A44128" w14:textId="77777777" w:rsidTr="00D73DDF">
        <w:tc>
          <w:tcPr>
            <w:tcW w:w="1585" w:type="dxa"/>
          </w:tcPr>
          <w:p w14:paraId="1E3285A8" w14:textId="32A3251D" w:rsidR="00D73DDF" w:rsidRPr="00744481" w:rsidRDefault="00D73DDF" w:rsidP="00D73DDF">
            <w:pPr>
              <w:ind w:firstLine="0"/>
            </w:pPr>
            <w:r w:rsidRPr="00744481">
              <w:t>LOC</w:t>
            </w:r>
          </w:p>
        </w:tc>
        <w:tc>
          <w:tcPr>
            <w:tcW w:w="1585" w:type="dxa"/>
            <w:vAlign w:val="center"/>
          </w:tcPr>
          <w:p w14:paraId="133E39E7" w14:textId="059D706F" w:rsidR="00D73DDF" w:rsidRPr="00744481" w:rsidRDefault="00D73DDF" w:rsidP="00D73DDF">
            <w:pPr>
              <w:ind w:firstLine="0"/>
              <w:jc w:val="center"/>
            </w:pPr>
            <w:r w:rsidRPr="00744481">
              <w:t>71.33</w:t>
            </w:r>
          </w:p>
        </w:tc>
        <w:tc>
          <w:tcPr>
            <w:tcW w:w="1586" w:type="dxa"/>
            <w:vAlign w:val="center"/>
          </w:tcPr>
          <w:p w14:paraId="55400B6A" w14:textId="7A5363D3" w:rsidR="00D73DDF" w:rsidRPr="00744481" w:rsidRDefault="00D73DDF" w:rsidP="00D73DDF">
            <w:pPr>
              <w:ind w:firstLine="0"/>
              <w:jc w:val="center"/>
            </w:pPr>
            <w:r w:rsidRPr="00744481">
              <w:t>70.88</w:t>
            </w:r>
          </w:p>
        </w:tc>
        <w:tc>
          <w:tcPr>
            <w:tcW w:w="1586" w:type="dxa"/>
            <w:vAlign w:val="center"/>
          </w:tcPr>
          <w:p w14:paraId="1502B9B4" w14:textId="4420D66F" w:rsidR="00D73DDF" w:rsidRPr="00744481" w:rsidRDefault="00D73DDF" w:rsidP="00D73DDF">
            <w:pPr>
              <w:ind w:firstLine="0"/>
              <w:jc w:val="center"/>
            </w:pPr>
            <w:r w:rsidRPr="00744481">
              <w:t>71.10</w:t>
            </w:r>
          </w:p>
        </w:tc>
        <w:tc>
          <w:tcPr>
            <w:tcW w:w="1586" w:type="dxa"/>
            <w:vAlign w:val="center"/>
          </w:tcPr>
          <w:p w14:paraId="249AD9DA" w14:textId="458EA388" w:rsidR="00D73DDF" w:rsidRPr="00744481" w:rsidRDefault="00D73DDF" w:rsidP="00D73DDF">
            <w:pPr>
              <w:ind w:firstLine="0"/>
              <w:jc w:val="center"/>
            </w:pPr>
            <w:r w:rsidRPr="00744481">
              <w:t>1583</w:t>
            </w:r>
          </w:p>
        </w:tc>
      </w:tr>
      <w:tr w:rsidR="00D73DDF" w:rsidRPr="00744481" w14:paraId="43CAEFD8" w14:textId="77777777" w:rsidTr="00D73DDF">
        <w:tc>
          <w:tcPr>
            <w:tcW w:w="1585" w:type="dxa"/>
          </w:tcPr>
          <w:p w14:paraId="2F6487E1" w14:textId="37D39F2E" w:rsidR="00D73DDF" w:rsidRPr="00744481" w:rsidRDefault="00D73DDF" w:rsidP="00D73DDF">
            <w:pPr>
              <w:ind w:firstLine="0"/>
            </w:pPr>
            <w:r w:rsidRPr="00744481">
              <w:t>EVENT</w:t>
            </w:r>
          </w:p>
        </w:tc>
        <w:tc>
          <w:tcPr>
            <w:tcW w:w="1585" w:type="dxa"/>
            <w:vAlign w:val="center"/>
          </w:tcPr>
          <w:p w14:paraId="3EBD8F3E" w14:textId="03EF1145" w:rsidR="00D73DDF" w:rsidRPr="00744481" w:rsidRDefault="00D73DDF" w:rsidP="00D73DDF">
            <w:pPr>
              <w:ind w:firstLine="0"/>
              <w:jc w:val="center"/>
            </w:pPr>
            <w:r w:rsidRPr="00744481">
              <w:t>67.73</w:t>
            </w:r>
          </w:p>
        </w:tc>
        <w:tc>
          <w:tcPr>
            <w:tcW w:w="1586" w:type="dxa"/>
            <w:vAlign w:val="center"/>
          </w:tcPr>
          <w:p w14:paraId="092D0276" w14:textId="6C297F4D" w:rsidR="00D73DDF" w:rsidRPr="00744481" w:rsidRDefault="00D73DDF" w:rsidP="00D73DDF">
            <w:pPr>
              <w:ind w:firstLine="0"/>
              <w:jc w:val="center"/>
            </w:pPr>
            <w:r w:rsidRPr="00744481">
              <w:t>48.53</w:t>
            </w:r>
          </w:p>
        </w:tc>
        <w:tc>
          <w:tcPr>
            <w:tcW w:w="1586" w:type="dxa"/>
            <w:vAlign w:val="center"/>
          </w:tcPr>
          <w:p w14:paraId="1EC4208B" w14:textId="3ACF3B23" w:rsidR="00D73DDF" w:rsidRPr="00744481" w:rsidRDefault="00D73DDF" w:rsidP="00D73DDF">
            <w:pPr>
              <w:ind w:firstLine="0"/>
              <w:jc w:val="center"/>
            </w:pPr>
            <w:r w:rsidRPr="00744481">
              <w:t>56.55</w:t>
            </w:r>
          </w:p>
        </w:tc>
        <w:tc>
          <w:tcPr>
            <w:tcW w:w="1586" w:type="dxa"/>
            <w:vAlign w:val="center"/>
          </w:tcPr>
          <w:p w14:paraId="65212665" w14:textId="0C24849B" w:rsidR="00D73DDF" w:rsidRPr="00744481" w:rsidRDefault="00D73DDF" w:rsidP="00D73DDF">
            <w:pPr>
              <w:ind w:firstLine="0"/>
              <w:jc w:val="center"/>
            </w:pPr>
            <w:r w:rsidRPr="00744481">
              <w:t>307</w:t>
            </w:r>
          </w:p>
        </w:tc>
      </w:tr>
      <w:tr w:rsidR="00D73DDF" w:rsidRPr="00744481" w14:paraId="16351C73" w14:textId="77777777" w:rsidTr="00D73DDF">
        <w:tc>
          <w:tcPr>
            <w:tcW w:w="1585" w:type="dxa"/>
          </w:tcPr>
          <w:p w14:paraId="5B6014AC" w14:textId="4C8E72CA" w:rsidR="00D73DDF" w:rsidRPr="00744481" w:rsidRDefault="00D73DDF" w:rsidP="00D73DDF">
            <w:pPr>
              <w:ind w:firstLine="0"/>
            </w:pPr>
            <w:r w:rsidRPr="00744481">
              <w:t>DATE</w:t>
            </w:r>
          </w:p>
        </w:tc>
        <w:tc>
          <w:tcPr>
            <w:tcW w:w="1585" w:type="dxa"/>
            <w:vAlign w:val="center"/>
          </w:tcPr>
          <w:p w14:paraId="1005F735" w14:textId="0576275D" w:rsidR="00D73DDF" w:rsidRPr="00744481" w:rsidRDefault="00D73DDF" w:rsidP="00D73DDF">
            <w:pPr>
              <w:ind w:firstLine="0"/>
              <w:jc w:val="center"/>
            </w:pPr>
            <w:r w:rsidRPr="00744481">
              <w:t>88.87</w:t>
            </w:r>
          </w:p>
        </w:tc>
        <w:tc>
          <w:tcPr>
            <w:tcW w:w="1586" w:type="dxa"/>
            <w:vAlign w:val="center"/>
          </w:tcPr>
          <w:p w14:paraId="4FE9753C" w14:textId="0F05A23D" w:rsidR="00D73DDF" w:rsidRPr="00744481" w:rsidRDefault="00D73DDF" w:rsidP="00D73DDF">
            <w:pPr>
              <w:ind w:firstLine="0"/>
              <w:jc w:val="center"/>
            </w:pPr>
            <w:r w:rsidRPr="00744481">
              <w:t>91.36</w:t>
            </w:r>
          </w:p>
        </w:tc>
        <w:tc>
          <w:tcPr>
            <w:tcW w:w="1586" w:type="dxa"/>
            <w:vAlign w:val="center"/>
          </w:tcPr>
          <w:p w14:paraId="4A43557D" w14:textId="3B1C8D40" w:rsidR="00D73DDF" w:rsidRPr="00744481" w:rsidRDefault="00D73DDF" w:rsidP="00D73DDF">
            <w:pPr>
              <w:ind w:firstLine="0"/>
              <w:jc w:val="center"/>
            </w:pPr>
            <w:r w:rsidRPr="00744481">
              <w:t>90.10</w:t>
            </w:r>
          </w:p>
        </w:tc>
        <w:tc>
          <w:tcPr>
            <w:tcW w:w="1586" w:type="dxa"/>
            <w:vAlign w:val="center"/>
          </w:tcPr>
          <w:p w14:paraId="14337C52" w14:textId="6FFFF856" w:rsidR="00D73DDF" w:rsidRPr="00744481" w:rsidRDefault="00D73DDF" w:rsidP="00D73DDF">
            <w:pPr>
              <w:ind w:firstLine="0"/>
              <w:jc w:val="center"/>
            </w:pPr>
            <w:r w:rsidRPr="00744481">
              <w:t>463</w:t>
            </w:r>
          </w:p>
        </w:tc>
      </w:tr>
      <w:tr w:rsidR="00D73DDF" w:rsidRPr="00744481" w14:paraId="039C576E" w14:textId="77777777" w:rsidTr="00D73DDF">
        <w:tc>
          <w:tcPr>
            <w:tcW w:w="1585" w:type="dxa"/>
          </w:tcPr>
          <w:p w14:paraId="0E912645" w14:textId="0FD68960" w:rsidR="00D73DDF" w:rsidRPr="00744481" w:rsidRDefault="00D73DDF" w:rsidP="00D73DDF">
            <w:pPr>
              <w:ind w:firstLine="0"/>
            </w:pPr>
            <w:r w:rsidRPr="00744481">
              <w:t>PER</w:t>
            </w:r>
          </w:p>
        </w:tc>
        <w:tc>
          <w:tcPr>
            <w:tcW w:w="1585" w:type="dxa"/>
            <w:vAlign w:val="center"/>
          </w:tcPr>
          <w:p w14:paraId="7175EB46" w14:textId="20D0BD1B" w:rsidR="00D73DDF" w:rsidRPr="00744481" w:rsidRDefault="00D73DDF" w:rsidP="00D73DDF">
            <w:pPr>
              <w:ind w:firstLine="0"/>
              <w:jc w:val="center"/>
            </w:pPr>
            <w:r w:rsidRPr="00744481">
              <w:t>75.62</w:t>
            </w:r>
          </w:p>
        </w:tc>
        <w:tc>
          <w:tcPr>
            <w:tcW w:w="1586" w:type="dxa"/>
            <w:vAlign w:val="center"/>
          </w:tcPr>
          <w:p w14:paraId="53CFBDD6" w14:textId="662DBBF9" w:rsidR="00D73DDF" w:rsidRPr="00744481" w:rsidRDefault="00D73DDF" w:rsidP="00D73DDF">
            <w:pPr>
              <w:ind w:firstLine="0"/>
              <w:jc w:val="center"/>
            </w:pPr>
            <w:r w:rsidRPr="00744481">
              <w:t>81.10</w:t>
            </w:r>
          </w:p>
        </w:tc>
        <w:tc>
          <w:tcPr>
            <w:tcW w:w="1586" w:type="dxa"/>
            <w:vAlign w:val="center"/>
          </w:tcPr>
          <w:p w14:paraId="63B299AD" w14:textId="51639A6E" w:rsidR="00D73DDF" w:rsidRPr="00744481" w:rsidRDefault="00D73DDF" w:rsidP="00D73DDF">
            <w:pPr>
              <w:ind w:firstLine="0"/>
              <w:jc w:val="center"/>
            </w:pPr>
            <w:r w:rsidRPr="00744481">
              <w:t>78.26</w:t>
            </w:r>
          </w:p>
        </w:tc>
        <w:tc>
          <w:tcPr>
            <w:tcW w:w="1586" w:type="dxa"/>
            <w:vAlign w:val="center"/>
          </w:tcPr>
          <w:p w14:paraId="55BE6101" w14:textId="49E6E6C4" w:rsidR="00D73DDF" w:rsidRPr="00744481" w:rsidRDefault="00D73DDF" w:rsidP="00D73DDF">
            <w:pPr>
              <w:ind w:firstLine="0"/>
              <w:jc w:val="center"/>
            </w:pPr>
            <w:r w:rsidRPr="00744481">
              <w:t>3212</w:t>
            </w:r>
          </w:p>
        </w:tc>
      </w:tr>
      <w:tr w:rsidR="00D73DDF" w:rsidRPr="00744481" w14:paraId="56BECC2A" w14:textId="77777777" w:rsidTr="00D73DDF">
        <w:tc>
          <w:tcPr>
            <w:tcW w:w="1585" w:type="dxa"/>
          </w:tcPr>
          <w:p w14:paraId="1FD2D84D" w14:textId="3460E11F" w:rsidR="00D73DDF" w:rsidRPr="00744481" w:rsidRDefault="00D73DDF" w:rsidP="00D73DDF">
            <w:pPr>
              <w:ind w:firstLine="0"/>
            </w:pPr>
            <w:r w:rsidRPr="00744481">
              <w:t>MISC</w:t>
            </w:r>
          </w:p>
        </w:tc>
        <w:tc>
          <w:tcPr>
            <w:tcW w:w="1585" w:type="dxa"/>
            <w:vAlign w:val="center"/>
          </w:tcPr>
          <w:p w14:paraId="76C0C46E" w14:textId="02F36FA2" w:rsidR="00D73DDF" w:rsidRPr="00744481" w:rsidRDefault="00D73DDF" w:rsidP="00D73DDF">
            <w:pPr>
              <w:ind w:firstLine="0"/>
              <w:jc w:val="center"/>
            </w:pPr>
            <w:r w:rsidRPr="00744481">
              <w:t>49.27</w:t>
            </w:r>
          </w:p>
        </w:tc>
        <w:tc>
          <w:tcPr>
            <w:tcW w:w="1586" w:type="dxa"/>
            <w:vAlign w:val="center"/>
          </w:tcPr>
          <w:p w14:paraId="5C3CB495" w14:textId="03913A0B" w:rsidR="00D73DDF" w:rsidRPr="00744481" w:rsidRDefault="00D73DDF" w:rsidP="00D73DDF">
            <w:pPr>
              <w:ind w:firstLine="0"/>
              <w:jc w:val="center"/>
            </w:pPr>
            <w:r w:rsidRPr="00744481">
              <w:t>56.16</w:t>
            </w:r>
          </w:p>
        </w:tc>
        <w:tc>
          <w:tcPr>
            <w:tcW w:w="1586" w:type="dxa"/>
            <w:vAlign w:val="center"/>
          </w:tcPr>
          <w:p w14:paraId="1FE8A574" w14:textId="7528410E" w:rsidR="00D73DDF" w:rsidRPr="00744481" w:rsidRDefault="00D73DDF" w:rsidP="00D73DDF">
            <w:pPr>
              <w:ind w:firstLine="0"/>
              <w:jc w:val="center"/>
            </w:pPr>
            <w:r w:rsidRPr="00744481">
              <w:t>52.49</w:t>
            </w:r>
          </w:p>
        </w:tc>
        <w:tc>
          <w:tcPr>
            <w:tcW w:w="1586" w:type="dxa"/>
            <w:vAlign w:val="center"/>
          </w:tcPr>
          <w:p w14:paraId="3B200724" w14:textId="3A2FB9DB" w:rsidR="00D73DDF" w:rsidRPr="00744481" w:rsidRDefault="00D73DDF" w:rsidP="00D73DDF">
            <w:pPr>
              <w:ind w:firstLine="0"/>
              <w:jc w:val="center"/>
            </w:pPr>
            <w:r w:rsidRPr="00744481">
              <w:t>479</w:t>
            </w:r>
          </w:p>
        </w:tc>
      </w:tr>
      <w:tr w:rsidR="00D73DDF" w:rsidRPr="00744481" w14:paraId="319BEEEC" w14:textId="77777777" w:rsidTr="00D73DDF">
        <w:tc>
          <w:tcPr>
            <w:tcW w:w="1585" w:type="dxa"/>
          </w:tcPr>
          <w:p w14:paraId="70AB4A29" w14:textId="03A9336A" w:rsidR="00D73DDF" w:rsidRPr="00744481" w:rsidRDefault="00D73DDF" w:rsidP="00D73DDF">
            <w:pPr>
              <w:ind w:firstLine="0"/>
            </w:pPr>
            <w:r w:rsidRPr="00744481">
              <w:t>ORG</w:t>
            </w:r>
          </w:p>
        </w:tc>
        <w:tc>
          <w:tcPr>
            <w:tcW w:w="1585" w:type="dxa"/>
            <w:vAlign w:val="center"/>
          </w:tcPr>
          <w:p w14:paraId="7648FE1A" w14:textId="500E3D84" w:rsidR="00D73DDF" w:rsidRPr="00744481" w:rsidRDefault="00D73DDF" w:rsidP="00D73DDF">
            <w:pPr>
              <w:ind w:firstLine="0"/>
              <w:jc w:val="center"/>
            </w:pPr>
            <w:r w:rsidRPr="00744481">
              <w:t>67.10</w:t>
            </w:r>
          </w:p>
        </w:tc>
        <w:tc>
          <w:tcPr>
            <w:tcW w:w="1586" w:type="dxa"/>
            <w:vAlign w:val="center"/>
          </w:tcPr>
          <w:p w14:paraId="69492B59" w14:textId="756C71C3" w:rsidR="00D73DDF" w:rsidRPr="00744481" w:rsidRDefault="00D73DDF" w:rsidP="00D73DDF">
            <w:pPr>
              <w:ind w:firstLine="0"/>
              <w:jc w:val="center"/>
            </w:pPr>
            <w:r w:rsidRPr="00744481">
              <w:t>68.04</w:t>
            </w:r>
          </w:p>
        </w:tc>
        <w:tc>
          <w:tcPr>
            <w:tcW w:w="1586" w:type="dxa"/>
            <w:vAlign w:val="center"/>
          </w:tcPr>
          <w:p w14:paraId="3710D192" w14:textId="2454A0C9" w:rsidR="00D73DDF" w:rsidRPr="00744481" w:rsidRDefault="00D73DDF" w:rsidP="00D73DDF">
            <w:pPr>
              <w:ind w:firstLine="0"/>
              <w:jc w:val="center"/>
            </w:pPr>
            <w:r w:rsidRPr="00744481">
              <w:t>67.57</w:t>
            </w:r>
          </w:p>
        </w:tc>
        <w:tc>
          <w:tcPr>
            <w:tcW w:w="1586" w:type="dxa"/>
            <w:vAlign w:val="center"/>
          </w:tcPr>
          <w:p w14:paraId="1B449885" w14:textId="53F9D96E" w:rsidR="00D73DDF" w:rsidRPr="00744481" w:rsidRDefault="00D73DDF" w:rsidP="00D73DDF">
            <w:pPr>
              <w:ind w:firstLine="0"/>
              <w:jc w:val="center"/>
            </w:pPr>
            <w:r w:rsidRPr="00744481">
              <w:t>2353</w:t>
            </w:r>
          </w:p>
        </w:tc>
      </w:tr>
      <w:tr w:rsidR="00D73DDF" w:rsidRPr="00744481" w14:paraId="3313792F" w14:textId="77777777" w:rsidTr="00D73DDF">
        <w:tc>
          <w:tcPr>
            <w:tcW w:w="1585" w:type="dxa"/>
          </w:tcPr>
          <w:p w14:paraId="1BB32C60" w14:textId="3D30EE2D" w:rsidR="00D73DDF" w:rsidRPr="00744481" w:rsidRDefault="00D73DDF" w:rsidP="00D73DDF">
            <w:pPr>
              <w:ind w:firstLine="0"/>
            </w:pPr>
            <w:r w:rsidRPr="00744481">
              <w:t>MICRO</w:t>
            </w:r>
          </w:p>
        </w:tc>
        <w:tc>
          <w:tcPr>
            <w:tcW w:w="1585" w:type="dxa"/>
            <w:vAlign w:val="center"/>
          </w:tcPr>
          <w:p w14:paraId="43BA2814" w14:textId="4D5ADC7A" w:rsidR="00D73DDF" w:rsidRPr="00744481" w:rsidRDefault="00D73DDF" w:rsidP="00D73DDF">
            <w:pPr>
              <w:ind w:firstLine="0"/>
              <w:jc w:val="center"/>
            </w:pPr>
            <w:r w:rsidRPr="00744481">
              <w:t>71.00</w:t>
            </w:r>
          </w:p>
        </w:tc>
        <w:tc>
          <w:tcPr>
            <w:tcW w:w="1586" w:type="dxa"/>
            <w:vAlign w:val="center"/>
          </w:tcPr>
          <w:p w14:paraId="57A072DD" w14:textId="5C5547C4" w:rsidR="00D73DDF" w:rsidRPr="00744481" w:rsidRDefault="00D73DDF" w:rsidP="00D73DDF">
            <w:pPr>
              <w:ind w:firstLine="0"/>
              <w:jc w:val="center"/>
            </w:pPr>
            <w:r w:rsidRPr="00744481">
              <w:t>73.60</w:t>
            </w:r>
          </w:p>
        </w:tc>
        <w:tc>
          <w:tcPr>
            <w:tcW w:w="1586" w:type="dxa"/>
            <w:vAlign w:val="center"/>
          </w:tcPr>
          <w:p w14:paraId="41635BD5" w14:textId="5DA90BAB" w:rsidR="00D73DDF" w:rsidRPr="00744481" w:rsidRDefault="00D73DDF" w:rsidP="00D73DDF">
            <w:pPr>
              <w:ind w:firstLine="0"/>
              <w:jc w:val="center"/>
            </w:pPr>
            <w:r w:rsidRPr="00744481">
              <w:t>72.28</w:t>
            </w:r>
          </w:p>
        </w:tc>
        <w:tc>
          <w:tcPr>
            <w:tcW w:w="1586" w:type="dxa"/>
            <w:vAlign w:val="center"/>
          </w:tcPr>
          <w:p w14:paraId="1BC6C22A" w14:textId="331726C1" w:rsidR="00D73DDF" w:rsidRPr="00744481" w:rsidRDefault="00D73DDF" w:rsidP="00D73DDF">
            <w:pPr>
              <w:ind w:firstLine="0"/>
              <w:jc w:val="center"/>
            </w:pPr>
            <w:r w:rsidRPr="00744481">
              <w:t>9111</w:t>
            </w:r>
          </w:p>
        </w:tc>
      </w:tr>
      <w:tr w:rsidR="00D73DDF" w:rsidRPr="00744481" w14:paraId="1EB3A295" w14:textId="77777777" w:rsidTr="00D73DDF">
        <w:tc>
          <w:tcPr>
            <w:tcW w:w="1585" w:type="dxa"/>
          </w:tcPr>
          <w:p w14:paraId="66FDF366" w14:textId="137380B0" w:rsidR="00D73DDF" w:rsidRPr="00744481" w:rsidRDefault="00D73DDF" w:rsidP="00D73DDF">
            <w:pPr>
              <w:ind w:firstLine="0"/>
            </w:pPr>
            <w:r w:rsidRPr="00744481">
              <w:t>MACRO</w:t>
            </w:r>
          </w:p>
        </w:tc>
        <w:tc>
          <w:tcPr>
            <w:tcW w:w="1585" w:type="dxa"/>
            <w:vAlign w:val="center"/>
          </w:tcPr>
          <w:p w14:paraId="376F9042" w14:textId="31C917E7" w:rsidR="00D73DDF" w:rsidRPr="00744481" w:rsidRDefault="00D73DDF" w:rsidP="00D73DDF">
            <w:pPr>
              <w:ind w:firstLine="0"/>
              <w:jc w:val="center"/>
            </w:pPr>
            <w:r w:rsidRPr="00744481">
              <w:t>69.59</w:t>
            </w:r>
          </w:p>
        </w:tc>
        <w:tc>
          <w:tcPr>
            <w:tcW w:w="1586" w:type="dxa"/>
            <w:vAlign w:val="center"/>
          </w:tcPr>
          <w:p w14:paraId="4DFE05A6" w14:textId="4EAF02D8" w:rsidR="00D73DDF" w:rsidRPr="00744481" w:rsidRDefault="00D73DDF" w:rsidP="00D73DDF">
            <w:pPr>
              <w:ind w:firstLine="0"/>
              <w:jc w:val="center"/>
            </w:pPr>
            <w:r w:rsidRPr="00744481">
              <w:t>70.18</w:t>
            </w:r>
          </w:p>
        </w:tc>
        <w:tc>
          <w:tcPr>
            <w:tcW w:w="1586" w:type="dxa"/>
            <w:vAlign w:val="center"/>
          </w:tcPr>
          <w:p w14:paraId="252B8AB2" w14:textId="3931985B" w:rsidR="00D73DDF" w:rsidRPr="00744481" w:rsidRDefault="00D73DDF" w:rsidP="00D73DDF">
            <w:pPr>
              <w:ind w:firstLine="0"/>
              <w:jc w:val="center"/>
            </w:pPr>
            <w:r w:rsidRPr="00744481">
              <w:t>69.58</w:t>
            </w:r>
          </w:p>
        </w:tc>
        <w:tc>
          <w:tcPr>
            <w:tcW w:w="1586" w:type="dxa"/>
            <w:vAlign w:val="center"/>
          </w:tcPr>
          <w:p w14:paraId="12749CE4" w14:textId="3AB72ABC" w:rsidR="00D73DDF" w:rsidRPr="00744481" w:rsidRDefault="00D73DDF" w:rsidP="00D73DDF">
            <w:pPr>
              <w:ind w:firstLine="0"/>
              <w:jc w:val="center"/>
            </w:pPr>
            <w:r w:rsidRPr="00744481">
              <w:t>9111</w:t>
            </w:r>
          </w:p>
        </w:tc>
      </w:tr>
    </w:tbl>
    <w:p w14:paraId="79BE829D" w14:textId="5F8420A0" w:rsidR="00367E4F" w:rsidRPr="00744481" w:rsidRDefault="00367E4F" w:rsidP="004F5C8C"/>
    <w:p w14:paraId="538F5EB6" w14:textId="1F4FB746" w:rsidR="004F5C8C" w:rsidRPr="00744481" w:rsidRDefault="004F5C8C" w:rsidP="004F5C8C">
      <w:pPr>
        <w:rPr>
          <w:noProof/>
        </w:rPr>
      </w:pPr>
      <w:r w:rsidRPr="00744481">
        <w:lastRenderedPageBreak/>
        <w:t xml:space="preserve">Uji coba dilakukan dengan cara untuk hyperparameter yang sedang diuji coba akan diganti, sedangkan hyperparameter lainnya mengikuti nilai default. Secara kesimpulan dari uji coba Sequence-to-Set Network adalah F1 Score tertinggi adalah uji coba perubahan untuk batch size sebanyak dua dengan F1 Score 72.28%. Detail </w:t>
      </w:r>
      <w:r w:rsidRPr="00744481">
        <w:rPr>
          <w:noProof/>
        </w:rPr>
        <w:t xml:space="preserve">hasil uji coba untuk tiap jenis entitas, baik F1 Score, support, precision dan recall telah ditampilkan pada </w:t>
      </w:r>
      <w:r w:rsidRPr="00744481">
        <w:rPr>
          <w:noProof/>
        </w:rPr>
        <w:fldChar w:fldCharType="begin"/>
      </w:r>
      <w:r w:rsidRPr="00744481">
        <w:rPr>
          <w:noProof/>
        </w:rPr>
        <w:instrText xml:space="preserve"> REF _Ref104891072 \h </w:instrText>
      </w:r>
      <w:r w:rsidRPr="00744481">
        <w:rPr>
          <w:noProof/>
        </w:rPr>
      </w:r>
      <w:r w:rsidRPr="00744481">
        <w:rPr>
          <w:noProof/>
        </w:rPr>
        <w:fldChar w:fldCharType="separate"/>
      </w:r>
      <w:r w:rsidRPr="00744481">
        <w:t xml:space="preserve">tabel </w:t>
      </w:r>
      <w:r w:rsidRPr="00744481">
        <w:rPr>
          <w:noProof/>
        </w:rPr>
        <w:t>5</w:t>
      </w:r>
      <w:r w:rsidRPr="00744481">
        <w:t>.</w:t>
      </w:r>
      <w:r w:rsidRPr="00744481">
        <w:rPr>
          <w:noProof/>
        </w:rPr>
        <w:t>1</w:t>
      </w:r>
      <w:r w:rsidRPr="00744481">
        <w:rPr>
          <w:noProof/>
        </w:rPr>
        <w:fldChar w:fldCharType="end"/>
      </w:r>
      <w:r w:rsidR="00322597" w:rsidRPr="00744481">
        <w:rPr>
          <w:noProof/>
        </w:rPr>
        <w:t xml:space="preserve">. </w:t>
      </w:r>
    </w:p>
    <w:p w14:paraId="75E43F77" w14:textId="77777777" w:rsidR="001B671A" w:rsidRPr="00744481" w:rsidRDefault="001B671A" w:rsidP="008E58E4"/>
    <w:p w14:paraId="38D10124" w14:textId="1EDE59F3" w:rsidR="006835A9" w:rsidRPr="00744481" w:rsidRDefault="006835A9" w:rsidP="006835A9">
      <w:pPr>
        <w:pStyle w:val="Heading3"/>
      </w:pPr>
      <w:r w:rsidRPr="00744481">
        <w:t>Pengaruh Batch Size</w:t>
      </w:r>
    </w:p>
    <w:p w14:paraId="12FBF190" w14:textId="77777777" w:rsidR="00633E7C" w:rsidRPr="00744481" w:rsidRDefault="009A5494" w:rsidP="006835A9">
      <w:r w:rsidRPr="00744481">
        <w:t xml:space="preserve">Uji coba pertama adalah perubahan hyperparameter jumlah batch size terhadap nilai akurasi terbaik diakhir uji coba. </w:t>
      </w:r>
      <w:r w:rsidR="00A70D61" w:rsidRPr="00744481">
        <w:t>Nilai untuk batch size yang di uji coba adalah batch size sejumlah 2, batch size sejumlah 6, batch size sejumlah 8 (nilai default)</w:t>
      </w:r>
      <w:r w:rsidR="00537016" w:rsidRPr="00744481">
        <w:t xml:space="preserve">. </w:t>
      </w:r>
      <w:r w:rsidR="001839EC" w:rsidRPr="00744481">
        <w:t xml:space="preserve">Hyperparameter lainnya akan mengikuti nilai default selama uji coba ini dilakukan. </w:t>
      </w:r>
      <w:r w:rsidR="00CB32E9" w:rsidRPr="00744481">
        <w:fldChar w:fldCharType="begin"/>
      </w:r>
      <w:r w:rsidR="00CB32E9" w:rsidRPr="00744481">
        <w:instrText xml:space="preserve"> REF _Ref104886853 \h </w:instrText>
      </w:r>
      <w:r w:rsidR="00CB32E9" w:rsidRPr="00744481">
        <w:fldChar w:fldCharType="separate"/>
      </w:r>
      <w:r w:rsidR="00CB32E9" w:rsidRPr="00744481">
        <w:t xml:space="preserve">Gambar </w:t>
      </w:r>
      <w:r w:rsidR="00CB32E9" w:rsidRPr="00744481">
        <w:rPr>
          <w:noProof/>
        </w:rPr>
        <w:t>5</w:t>
      </w:r>
      <w:r w:rsidR="00CB32E9" w:rsidRPr="00744481">
        <w:t>.</w:t>
      </w:r>
      <w:r w:rsidR="00CB32E9" w:rsidRPr="00744481">
        <w:rPr>
          <w:noProof/>
        </w:rPr>
        <w:t>1</w:t>
      </w:r>
      <w:r w:rsidR="00CB32E9" w:rsidRPr="00744481">
        <w:fldChar w:fldCharType="end"/>
      </w:r>
      <w:r w:rsidR="00CB32E9" w:rsidRPr="00744481">
        <w:t xml:space="preserve"> </w:t>
      </w:r>
      <w:r w:rsidR="006F4A25" w:rsidRPr="00744481">
        <w:t>menunjukkan hasil dari uji coba dengan merubah jumlah batch size.</w:t>
      </w:r>
    </w:p>
    <w:p w14:paraId="02B1031F" w14:textId="77777777" w:rsidR="00362634" w:rsidRPr="00744481" w:rsidRDefault="00362634" w:rsidP="00DA0E29">
      <w:pPr>
        <w:ind w:firstLine="0"/>
      </w:pPr>
    </w:p>
    <w:p w14:paraId="1986C0ED" w14:textId="390316B8" w:rsidR="00CB0DBB" w:rsidRPr="00744481" w:rsidRDefault="001D7165" w:rsidP="00CB0DBB">
      <w:pPr>
        <w:keepNext/>
        <w:spacing w:line="240" w:lineRule="auto"/>
        <w:ind w:firstLine="0"/>
        <w:jc w:val="center"/>
      </w:pPr>
      <w:r w:rsidRPr="0074448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679E12C7" w:rsidR="00CB0DBB" w:rsidRPr="00744481" w:rsidRDefault="00CB0DBB" w:rsidP="00CB0DBB">
      <w:pPr>
        <w:pStyle w:val="Caption"/>
      </w:pPr>
      <w:bookmarkStart w:id="3" w:name="_Ref104886853"/>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w:t>
      </w:r>
      <w:r w:rsidR="009178B6" w:rsidRPr="00744481">
        <w:fldChar w:fldCharType="end"/>
      </w:r>
      <w:bookmarkEnd w:id="3"/>
      <w:r w:rsidRPr="00744481">
        <w:br/>
        <w:t>Hasil Uji Coba Jumlah Batch Size</w:t>
      </w:r>
    </w:p>
    <w:p w14:paraId="285AA10C" w14:textId="37E11A5C" w:rsidR="00DA0E29" w:rsidRPr="00744481" w:rsidRDefault="00DA0E29" w:rsidP="00DA0E29"/>
    <w:p w14:paraId="51BCFC75" w14:textId="6F2A2842" w:rsidR="00DA0E29" w:rsidRPr="00744481" w:rsidRDefault="00DA0E29" w:rsidP="00DA0E29">
      <w:pPr>
        <w:rPr>
          <w:b/>
          <w:bCs/>
        </w:rPr>
      </w:pPr>
      <w:r w:rsidRPr="00744481">
        <w:t xml:space="preserve">Dapat dilihat perubahan terjadi cukup signifikan untuk batch size jumlah dua menuju batch size jumlah 6, sebanyak 7% (72.28 dan 65.59). Namun untuk perubahan dari batch size jumlah 6 menuju batch size jumlah 8 hanya sebanyak sekitar 3% (62.82 dan 65.59). Untuk akurasi saat proses testing, hasil akurasi tidak memiliki perbedaan jauh, perbedaan ditemukan kurang dari satu (72.31, 65.59, dan 62.7). Kesimpulan sementara untuk pengaruh jumlah batch size adalah </w:t>
      </w:r>
      <w:r w:rsidRPr="00744481">
        <w:lastRenderedPageBreak/>
        <w:t>mempengaruh tidak terlalu signifikan (kurang lebih 3%). Ada pun kesimpulan berkurangnya nilai F1 Score semakin bertambah jumlah batch size.</w:t>
      </w:r>
    </w:p>
    <w:p w14:paraId="532D82DD" w14:textId="77777777" w:rsidR="006835A9" w:rsidRPr="00744481" w:rsidRDefault="006835A9" w:rsidP="006835A9"/>
    <w:p w14:paraId="45259613" w14:textId="25A58B81" w:rsidR="006835A9" w:rsidRPr="00744481" w:rsidRDefault="006835A9" w:rsidP="006835A9">
      <w:pPr>
        <w:pStyle w:val="Heading3"/>
      </w:pPr>
      <w:r w:rsidRPr="00744481">
        <w:t>Pengaruh Learning Rate</w:t>
      </w:r>
    </w:p>
    <w:p w14:paraId="635556C2" w14:textId="474B1DAF" w:rsidR="002D0A94" w:rsidRPr="00744481" w:rsidRDefault="002D0A94" w:rsidP="002D0A94">
      <w:r w:rsidRPr="00744481">
        <w:t>Uji coba</w:t>
      </w:r>
      <w:r w:rsidR="00927831" w:rsidRPr="00744481">
        <w:t xml:space="preserve"> berikutnya</w:t>
      </w:r>
      <w:r w:rsidRPr="00744481">
        <w:t xml:space="preserve"> perubahan hyperparameter </w:t>
      </w:r>
      <w:r w:rsidR="00927831" w:rsidRPr="00744481">
        <w:t>nilai le</w:t>
      </w:r>
      <w:r w:rsidR="00A90688" w:rsidRPr="00744481">
        <w:t>ar</w:t>
      </w:r>
      <w:r w:rsidR="00927831" w:rsidRPr="00744481">
        <w:t xml:space="preserve">ning </w:t>
      </w:r>
      <w:r w:rsidR="00A90688" w:rsidRPr="00744481">
        <w:t>rate</w:t>
      </w:r>
      <w:r w:rsidRPr="00744481">
        <w:t xml:space="preserve">. Nilai untuk </w:t>
      </w:r>
      <w:r w:rsidR="00A90688" w:rsidRPr="00744481">
        <w:t xml:space="preserve">learning rate </w:t>
      </w:r>
      <w:r w:rsidRPr="00744481">
        <w:t xml:space="preserve">yang di uji coba adalah </w:t>
      </w:r>
      <w:r w:rsidR="00A90688" w:rsidRPr="00744481">
        <w:t>1e-5</w:t>
      </w:r>
      <w:r w:rsidRPr="00744481">
        <w:t xml:space="preserve">, </w:t>
      </w:r>
      <w:r w:rsidR="00A90688" w:rsidRPr="00744481">
        <w:t xml:space="preserve">2e-5 </w:t>
      </w:r>
      <w:r w:rsidRPr="00744481">
        <w:t>(nilai default)</w:t>
      </w:r>
      <w:r w:rsidR="00A90688" w:rsidRPr="00744481">
        <w:t xml:space="preserve"> dan 3e-5</w:t>
      </w:r>
      <w:r w:rsidRPr="00744481">
        <w:t xml:space="preserve">. </w:t>
      </w:r>
      <w:r w:rsidR="00CB406B" w:rsidRPr="00744481">
        <w:t>Selain learning rate akan ber</w:t>
      </w:r>
      <w:r w:rsidRPr="00744481">
        <w:t xml:space="preserve">nilai default selama uji coba ini dilakukan. </w:t>
      </w:r>
      <w:r w:rsidR="00D266E8" w:rsidRPr="00744481">
        <w:fldChar w:fldCharType="begin"/>
      </w:r>
      <w:r w:rsidR="00D266E8" w:rsidRPr="00744481">
        <w:instrText xml:space="preserve"> REF _Ref104887540 \h </w:instrText>
      </w:r>
      <w:r w:rsidR="00D266E8" w:rsidRPr="00744481">
        <w:fldChar w:fldCharType="separate"/>
      </w:r>
      <w:r w:rsidR="00D266E8" w:rsidRPr="00744481">
        <w:t xml:space="preserve">Gambar </w:t>
      </w:r>
      <w:r w:rsidR="00D266E8" w:rsidRPr="00744481">
        <w:rPr>
          <w:noProof/>
        </w:rPr>
        <w:t>5</w:t>
      </w:r>
      <w:r w:rsidR="00D266E8" w:rsidRPr="00744481">
        <w:t>.</w:t>
      </w:r>
      <w:r w:rsidR="00D266E8" w:rsidRPr="00744481">
        <w:rPr>
          <w:noProof/>
        </w:rPr>
        <w:t>2</w:t>
      </w:r>
      <w:r w:rsidR="00D266E8" w:rsidRPr="00744481">
        <w:fldChar w:fldCharType="end"/>
      </w:r>
      <w:r w:rsidR="00D266E8" w:rsidRPr="00744481">
        <w:t xml:space="preserve"> </w:t>
      </w:r>
      <w:r w:rsidRPr="00744481">
        <w:t xml:space="preserve">menunjukkan hasil dari uji coba dengan merubah </w:t>
      </w:r>
      <w:r w:rsidR="00483DBF" w:rsidRPr="00744481">
        <w:t>learning rate</w:t>
      </w:r>
      <w:r w:rsidRPr="00744481">
        <w:t xml:space="preserve">. </w:t>
      </w:r>
      <w:r w:rsidR="00445FF8" w:rsidRPr="00744481">
        <w:t>P</w:t>
      </w:r>
      <w:r w:rsidRPr="00744481">
        <w:t xml:space="preserve">erubahan </w:t>
      </w:r>
      <w:r w:rsidR="00AF22E6" w:rsidRPr="00744481">
        <w:t xml:space="preserve">yang muncul </w:t>
      </w:r>
      <w:r w:rsidR="008D27FC" w:rsidRPr="00744481">
        <w:t xml:space="preserve">nilai learning rate 1e-5 </w:t>
      </w:r>
      <w:r w:rsidRPr="00744481">
        <w:t xml:space="preserve">menuju </w:t>
      </w:r>
      <w:r w:rsidR="008D27FC" w:rsidRPr="00744481">
        <w:t>learning rate 2e-5</w:t>
      </w:r>
      <w:r w:rsidRPr="00744481">
        <w:t xml:space="preserve">, sebanyak </w:t>
      </w:r>
      <w:r w:rsidR="008D27FC" w:rsidRPr="00744481">
        <w:t>4</w:t>
      </w:r>
      <w:r w:rsidRPr="00744481">
        <w:t>% (</w:t>
      </w:r>
      <w:r w:rsidR="008D27FC" w:rsidRPr="00744481">
        <w:t xml:space="preserve">54.34 </w:t>
      </w:r>
      <w:r w:rsidRPr="00744481">
        <w:t xml:space="preserve">dan </w:t>
      </w:r>
      <w:r w:rsidR="008D27FC" w:rsidRPr="00744481">
        <w:t>62.82</w:t>
      </w:r>
      <w:r w:rsidRPr="00744481">
        <w:t xml:space="preserve">). </w:t>
      </w:r>
      <w:r w:rsidR="008D27FC" w:rsidRPr="00744481">
        <w:t xml:space="preserve">Jarak perubahan F1 Score dari uji coba kedua dan ketiga juga sama dengan sebelumnya yaitu 4% (62.82 dan 66.86). </w:t>
      </w:r>
      <w:r w:rsidR="00C9168C" w:rsidRPr="00744481">
        <w:t>Akurasi proses testing tidak berbeda jauh (</w:t>
      </w:r>
      <w:r w:rsidR="00CB406B" w:rsidRPr="00744481">
        <w:t>53.75, 62.7, dan 66.79</w:t>
      </w:r>
      <w:r w:rsidR="00C9168C" w:rsidRPr="00744481">
        <w:t xml:space="preserve">). </w:t>
      </w:r>
      <w:r w:rsidR="00445FF8" w:rsidRPr="00744481">
        <w:t>K</w:t>
      </w:r>
      <w:r w:rsidRPr="00744481">
        <w:t xml:space="preserve">esimpulan </w:t>
      </w:r>
      <w:r w:rsidR="00395F13" w:rsidRPr="00744481">
        <w:t xml:space="preserve">dari </w:t>
      </w:r>
      <w:r w:rsidR="000B5886" w:rsidRPr="00744481">
        <w:t>uji coba ini</w:t>
      </w:r>
      <w:r w:rsidR="00445FF8" w:rsidRPr="00744481">
        <w:t xml:space="preserve"> </w:t>
      </w:r>
      <w:r w:rsidRPr="00744481">
        <w:t xml:space="preserve">tidak terlalu signifikan </w:t>
      </w:r>
      <w:r w:rsidR="00445FF8" w:rsidRPr="00744481">
        <w:t>dan makin bertambah nilainya makin tinggi nilai F1 Score</w:t>
      </w:r>
      <w:r w:rsidRPr="00744481">
        <w:t xml:space="preserve">. </w:t>
      </w:r>
    </w:p>
    <w:p w14:paraId="2CA45004" w14:textId="77777777" w:rsidR="00C9604F" w:rsidRPr="00744481" w:rsidRDefault="00C9604F" w:rsidP="002D0A94"/>
    <w:p w14:paraId="161B6B6C" w14:textId="3ABF0038" w:rsidR="007B3B5A" w:rsidRPr="00744481" w:rsidRDefault="00BF7D97" w:rsidP="002019EC">
      <w:pPr>
        <w:keepNext/>
        <w:spacing w:line="240" w:lineRule="auto"/>
        <w:ind w:firstLine="0"/>
        <w:jc w:val="center"/>
      </w:pPr>
      <w:r w:rsidRPr="0074448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6E9E984D" w:rsidR="007B3B5A" w:rsidRPr="00744481" w:rsidRDefault="007B3B5A" w:rsidP="002019EC">
      <w:pPr>
        <w:pStyle w:val="Caption"/>
      </w:pPr>
      <w:bookmarkStart w:id="4" w:name="_Ref104887540"/>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2</w:t>
      </w:r>
      <w:r w:rsidR="009178B6" w:rsidRPr="00744481">
        <w:fldChar w:fldCharType="end"/>
      </w:r>
      <w:bookmarkEnd w:id="4"/>
      <w:r w:rsidRPr="00744481">
        <w:br/>
        <w:t>Hasil Uji Coba Learning Rate</w:t>
      </w:r>
    </w:p>
    <w:p w14:paraId="64C2D7DB" w14:textId="77777777" w:rsidR="007B3B5A" w:rsidRPr="00744481" w:rsidRDefault="007B3B5A" w:rsidP="006835A9"/>
    <w:p w14:paraId="4DFB2221" w14:textId="6DEFD900" w:rsidR="006835A9" w:rsidRPr="00744481" w:rsidRDefault="006835A9" w:rsidP="006835A9">
      <w:pPr>
        <w:pStyle w:val="Heading3"/>
      </w:pPr>
      <w:r w:rsidRPr="00744481">
        <w:t>Pengaruh Gradient Norm</w:t>
      </w:r>
    </w:p>
    <w:p w14:paraId="73E27B6A" w14:textId="3B5D9BA1" w:rsidR="008242AD" w:rsidRPr="00744481" w:rsidRDefault="008242AD" w:rsidP="008242AD">
      <w:r w:rsidRPr="00744481">
        <w:t xml:space="preserve">Uji coba berikutnya </w:t>
      </w:r>
      <w:r w:rsidR="00892227" w:rsidRPr="00744481">
        <w:t xml:space="preserve">adalah </w:t>
      </w:r>
      <w:r w:rsidRPr="00744481">
        <w:t xml:space="preserve">perubahan nilai </w:t>
      </w:r>
      <w:r w:rsidR="00892227" w:rsidRPr="00744481">
        <w:t>gradient norm</w:t>
      </w:r>
      <w:r w:rsidRPr="00744481">
        <w:t xml:space="preserve">. Nilai yang </w:t>
      </w:r>
      <w:r w:rsidR="00892227" w:rsidRPr="00744481">
        <w:t xml:space="preserve">akan </w:t>
      </w:r>
      <w:r w:rsidRPr="00744481">
        <w:t xml:space="preserve">di uji coba adalah </w:t>
      </w:r>
      <w:r w:rsidR="00892227" w:rsidRPr="00744481">
        <w:t>1.0 (nilai default), 5.0, 7.0</w:t>
      </w:r>
      <w:r w:rsidR="00F401F1" w:rsidRPr="00744481">
        <w:t xml:space="preserve"> dan h</w:t>
      </w:r>
      <w:r w:rsidRPr="00744481">
        <w:t xml:space="preserve">yperparameter lainnya mengikuti nilai default </w:t>
      </w:r>
      <w:r w:rsidR="00F401F1" w:rsidRPr="00744481">
        <w:t xml:space="preserve">pada </w:t>
      </w:r>
      <w:r w:rsidRPr="00744481">
        <w:t xml:space="preserve">uji coba ini. </w:t>
      </w:r>
      <w:r w:rsidR="00374934" w:rsidRPr="00744481">
        <w:fldChar w:fldCharType="begin"/>
      </w:r>
      <w:r w:rsidR="00374934" w:rsidRPr="00744481">
        <w:instrText xml:space="preserve"> REF _Ref104888079 \h </w:instrText>
      </w:r>
      <w:r w:rsidR="00374934" w:rsidRPr="00744481">
        <w:fldChar w:fldCharType="separate"/>
      </w:r>
      <w:r w:rsidR="00374934" w:rsidRPr="00744481">
        <w:t xml:space="preserve">Gambar </w:t>
      </w:r>
      <w:r w:rsidR="00374934" w:rsidRPr="00744481">
        <w:rPr>
          <w:noProof/>
        </w:rPr>
        <w:t>5</w:t>
      </w:r>
      <w:r w:rsidR="00374934" w:rsidRPr="00744481">
        <w:t>.</w:t>
      </w:r>
      <w:r w:rsidR="00374934" w:rsidRPr="00744481">
        <w:rPr>
          <w:noProof/>
        </w:rPr>
        <w:t>3</w:t>
      </w:r>
      <w:r w:rsidR="00374934" w:rsidRPr="00744481">
        <w:fldChar w:fldCharType="end"/>
      </w:r>
      <w:r w:rsidR="00374934" w:rsidRPr="00744481">
        <w:t xml:space="preserve"> </w:t>
      </w:r>
      <w:r w:rsidRPr="00744481">
        <w:t>menunjukkan hasil dari uji coba dengan</w:t>
      </w:r>
      <w:r w:rsidR="00664772" w:rsidRPr="00744481">
        <w:t xml:space="preserve"> perubahan</w:t>
      </w:r>
      <w:r w:rsidRPr="00744481">
        <w:t xml:space="preserve"> yang muncul </w:t>
      </w:r>
      <w:r w:rsidR="00664772" w:rsidRPr="00744481">
        <w:t xml:space="preserve">adalah dari nilai 1,0 </w:t>
      </w:r>
      <w:r w:rsidRPr="00744481">
        <w:t>menuju 5</w:t>
      </w:r>
      <w:r w:rsidR="00664772" w:rsidRPr="00744481">
        <w:t>,0</w:t>
      </w:r>
      <w:r w:rsidRPr="00744481">
        <w:t xml:space="preserve">, </w:t>
      </w:r>
      <w:r w:rsidR="00664772" w:rsidRPr="00744481">
        <w:t xml:space="preserve">terjadi </w:t>
      </w:r>
      <w:r w:rsidR="00982FBF" w:rsidRPr="00744481">
        <w:t>sekitar 2</w:t>
      </w:r>
      <w:r w:rsidRPr="00744481">
        <w:t>% (</w:t>
      </w:r>
      <w:r w:rsidR="00982FBF" w:rsidRPr="00744481">
        <w:t>62.82 dan 64.07</w:t>
      </w:r>
      <w:r w:rsidRPr="00744481">
        <w:t>).</w:t>
      </w:r>
      <w:r w:rsidR="00404E2A" w:rsidRPr="00744481">
        <w:t xml:space="preserve"> Tetapi saat nilai dari gradient norm dinaikkan, akurasi mengalami </w:t>
      </w:r>
      <w:r w:rsidR="00404E2A" w:rsidRPr="00744481">
        <w:lastRenderedPageBreak/>
        <w:t xml:space="preserve">penuruan sebanyak 7% sehingga dapat dikatakan perubahan jika gradient norm dinaikkan mengalami </w:t>
      </w:r>
      <w:r w:rsidR="003A4E8C" w:rsidRPr="00744481">
        <w:t>perubahan</w:t>
      </w:r>
      <w:r w:rsidR="00404E2A" w:rsidRPr="00744481">
        <w:t xml:space="preserve"> signifikan namun </w:t>
      </w:r>
      <w:r w:rsidR="003A4E8C" w:rsidRPr="00744481">
        <w:t>penurunan</w:t>
      </w:r>
      <w:r w:rsidR="00404E2A" w:rsidRPr="00744481">
        <w:t>.</w:t>
      </w:r>
      <w:r w:rsidRPr="00744481">
        <w:t xml:space="preserve"> </w:t>
      </w:r>
    </w:p>
    <w:p w14:paraId="2564BC1A" w14:textId="7BF9DE13" w:rsidR="006835A9" w:rsidRPr="00744481" w:rsidRDefault="006835A9" w:rsidP="006835A9"/>
    <w:p w14:paraId="7435045C" w14:textId="43D5CF87" w:rsidR="007B4A18" w:rsidRPr="00744481" w:rsidRDefault="00511987" w:rsidP="002019EC">
      <w:pPr>
        <w:keepNext/>
        <w:spacing w:line="240" w:lineRule="auto"/>
        <w:ind w:firstLine="0"/>
        <w:jc w:val="center"/>
      </w:pPr>
      <w:r w:rsidRPr="0074448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10AD792" w:rsidR="00635D75" w:rsidRPr="00744481" w:rsidRDefault="007B4A18" w:rsidP="002019EC">
      <w:pPr>
        <w:pStyle w:val="Caption"/>
      </w:pPr>
      <w:bookmarkStart w:id="5" w:name="_Ref104888079"/>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3</w:t>
      </w:r>
      <w:r w:rsidR="009178B6" w:rsidRPr="00744481">
        <w:fldChar w:fldCharType="end"/>
      </w:r>
      <w:bookmarkEnd w:id="5"/>
      <w:r w:rsidRPr="00744481">
        <w:br/>
        <w:t xml:space="preserve">Hasil Uji Coba </w:t>
      </w:r>
      <w:r w:rsidR="00374934" w:rsidRPr="00744481">
        <w:t>Gradient Norm</w:t>
      </w:r>
    </w:p>
    <w:p w14:paraId="46EC9E11" w14:textId="77777777" w:rsidR="00A468B2" w:rsidRPr="00744481" w:rsidRDefault="00A468B2" w:rsidP="00A468B2"/>
    <w:p w14:paraId="7FB709BF" w14:textId="4B60D6A6" w:rsidR="008A7631" w:rsidRPr="00744481" w:rsidRDefault="006835A9" w:rsidP="006835A9">
      <w:pPr>
        <w:pStyle w:val="Heading3"/>
      </w:pPr>
      <w:r w:rsidRPr="00744481">
        <w:t>Pengaruh Dropout</w:t>
      </w:r>
    </w:p>
    <w:p w14:paraId="264FF1F0" w14:textId="77777777" w:rsidR="00801035" w:rsidRPr="00744481" w:rsidRDefault="00C77F6C" w:rsidP="00C77F6C">
      <w:r w:rsidRPr="00744481">
        <w:t xml:space="preserve">Uji coba </w:t>
      </w:r>
      <w:r w:rsidR="00154930" w:rsidRPr="00744481">
        <w:t>terakhir</w:t>
      </w:r>
      <w:r w:rsidRPr="00744481">
        <w:t xml:space="preserve"> adalah perubahan hyperparameter </w:t>
      </w:r>
      <w:r w:rsidR="00154930" w:rsidRPr="00744481">
        <w:t>nilai dropout yang akan dilakukan kepada tiga variabel berbeda seperti yang dijelaskan</w:t>
      </w:r>
      <w:r w:rsidR="000205D6" w:rsidRPr="00744481">
        <w:t xml:space="preserve"> (prop_drop, lstm_drop dan char_lstm_drop)</w:t>
      </w:r>
      <w:r w:rsidRPr="00744481">
        <w:t xml:space="preserve">. Nilai </w:t>
      </w:r>
      <w:r w:rsidR="00400AA9" w:rsidRPr="00744481">
        <w:t>drop</w:t>
      </w:r>
      <w:r w:rsidR="006C3CA6" w:rsidRPr="00744481">
        <w:t>o</w:t>
      </w:r>
      <w:r w:rsidR="00400AA9" w:rsidRPr="00744481">
        <w:t xml:space="preserve">ut </w:t>
      </w:r>
      <w:r w:rsidRPr="00744481">
        <w:t xml:space="preserve">yang di uji coba adalah </w:t>
      </w:r>
      <w:r w:rsidR="00400AA9" w:rsidRPr="00744481">
        <w:t>nilai 0.1 (nilai default), 0.3, 0.5</w:t>
      </w:r>
      <w:r w:rsidRPr="00744481">
        <w:t xml:space="preserve">. Hyperparameter lainnya akan mengikuti nilai default selama uji coba ini dilakukan. </w:t>
      </w:r>
      <w:r w:rsidR="00A21179" w:rsidRPr="00744481">
        <w:fldChar w:fldCharType="begin"/>
      </w:r>
      <w:r w:rsidR="00A21179" w:rsidRPr="00744481">
        <w:instrText xml:space="preserve"> REF _Ref104889325 \h </w:instrText>
      </w:r>
      <w:r w:rsidR="00A21179" w:rsidRPr="00744481">
        <w:fldChar w:fldCharType="separate"/>
      </w:r>
      <w:r w:rsidR="00A21179" w:rsidRPr="00744481">
        <w:t xml:space="preserve">Gambar </w:t>
      </w:r>
      <w:r w:rsidR="00A21179" w:rsidRPr="00744481">
        <w:rPr>
          <w:noProof/>
        </w:rPr>
        <w:t>5</w:t>
      </w:r>
      <w:r w:rsidR="00A21179" w:rsidRPr="00744481">
        <w:t>.</w:t>
      </w:r>
      <w:r w:rsidR="00A21179" w:rsidRPr="00744481">
        <w:rPr>
          <w:noProof/>
        </w:rPr>
        <w:t>4</w:t>
      </w:r>
      <w:r w:rsidR="00A21179" w:rsidRPr="00744481">
        <w:fldChar w:fldCharType="end"/>
      </w:r>
      <w:r w:rsidR="00A21179" w:rsidRPr="00744481">
        <w:t xml:space="preserve"> </w:t>
      </w:r>
      <w:r w:rsidRPr="00744481">
        <w:t xml:space="preserve">menunjukkan hasil dari uji coba </w:t>
      </w:r>
      <w:r w:rsidR="00B31F01" w:rsidRPr="00744481">
        <w:t>perubahan nilai dropout</w:t>
      </w:r>
      <w:r w:rsidR="002E7D83" w:rsidRPr="00744481">
        <w:t xml:space="preserve">. </w:t>
      </w:r>
    </w:p>
    <w:p w14:paraId="7E901415" w14:textId="77777777" w:rsidR="0064457B" w:rsidRPr="00744481" w:rsidRDefault="0064457B" w:rsidP="00C77F6C"/>
    <w:p w14:paraId="20720B80" w14:textId="5D2FB103" w:rsidR="0064457B" w:rsidRPr="00744481" w:rsidRDefault="00BF7D97" w:rsidP="002019EC">
      <w:pPr>
        <w:keepNext/>
        <w:spacing w:line="240" w:lineRule="auto"/>
        <w:ind w:firstLine="0"/>
        <w:jc w:val="center"/>
      </w:pPr>
      <w:r w:rsidRPr="0074448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7570F2EE" w:rsidR="006835A9" w:rsidRPr="00744481" w:rsidRDefault="0064457B" w:rsidP="002019EC">
      <w:pPr>
        <w:pStyle w:val="Caption"/>
      </w:pPr>
      <w:bookmarkStart w:id="6" w:name="_Ref10488932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4</w:t>
      </w:r>
      <w:r w:rsidR="009178B6" w:rsidRPr="00744481">
        <w:fldChar w:fldCharType="end"/>
      </w:r>
      <w:bookmarkEnd w:id="6"/>
      <w:r w:rsidRPr="00744481">
        <w:br/>
        <w:t>Hasil Uji Coba Dropout</w:t>
      </w:r>
    </w:p>
    <w:p w14:paraId="3ADEDA1E" w14:textId="486F95BC" w:rsidR="008E58E4" w:rsidRPr="00744481" w:rsidRDefault="008E58E4" w:rsidP="008E58E4"/>
    <w:p w14:paraId="7CED0AB3" w14:textId="77777777" w:rsidR="0058103A" w:rsidRPr="00744481" w:rsidRDefault="0058103A" w:rsidP="0058103A">
      <w:r w:rsidRPr="00744481">
        <w:lastRenderedPageBreak/>
        <w:t>Hasil dari perubahannya tidak signifikan dengan perubahan F1 Score yang tidak lebih dari 1% (akurasi training adalah 62.82, 62.46, 62.95). Perbandingan dengan akurasi test juga tidak beda jauh (62.7, 62.44, dan 62.6). Kesimpulan untuk pengaruh perubahan ketiga variabel dropout adalah mempengaruh tidak signifikan (kurang dari 1%).</w:t>
      </w:r>
    </w:p>
    <w:p w14:paraId="41123503" w14:textId="77777777" w:rsidR="00844B31" w:rsidRPr="00744481" w:rsidRDefault="00844B31" w:rsidP="00844B31"/>
    <w:p w14:paraId="728893FF" w14:textId="18353AE1" w:rsidR="00844B31" w:rsidRPr="00744481" w:rsidRDefault="00844B31" w:rsidP="00847F51">
      <w:pPr>
        <w:pStyle w:val="Heading2"/>
      </w:pPr>
      <w:r w:rsidRPr="00744481">
        <w:t xml:space="preserve">Hasil </w:t>
      </w:r>
      <w:r w:rsidR="00F1261A" w:rsidRPr="00744481">
        <w:t>Prediksi</w:t>
      </w:r>
      <w:r w:rsidR="00E844D3" w:rsidRPr="00744481">
        <w:t xml:space="preserve"> Sequence-to-Set Network Bahasa Indonesia</w:t>
      </w:r>
    </w:p>
    <w:p w14:paraId="4D208DB3" w14:textId="387B49F9" w:rsidR="00656F14" w:rsidRPr="00744481" w:rsidRDefault="004527BA" w:rsidP="00656F14">
      <w:commentRangeStart w:id="7"/>
      <w:r w:rsidRPr="00744481">
        <w:t xml:space="preserve">Hasil akhir dari tugas akhir ini adalah program yang dapat digunakan user untuk memberi input kalimat </w:t>
      </w:r>
      <w:r w:rsidR="00FB7130" w:rsidRPr="00744481">
        <w:t xml:space="preserve">dan mendapat prediksi entitas dari kalimat tersebut. </w:t>
      </w:r>
      <w:r w:rsidR="00FF16EF" w:rsidRPr="00744481">
        <w:t xml:space="preserve">Program ini membutuhkan model untuk melakukan prediksi itu, dan model yang digunakan adalah </w:t>
      </w:r>
      <w:r w:rsidR="00772D1B" w:rsidRPr="00744481">
        <w:t>hasil dari uji coba Sequence-to-Set Network</w:t>
      </w:r>
      <w:r w:rsidR="00B53028" w:rsidRPr="00744481">
        <w:t xml:space="preserve"> dengan akurasi terbaik. Uji coba terbaik </w:t>
      </w:r>
      <w:r w:rsidR="00C6133F" w:rsidRPr="00744481">
        <w:t xml:space="preserve">adalah uji coba perubahan nilai batch size menjadi dua dengan nilai akurasi </w:t>
      </w:r>
      <w:r w:rsidR="00B53028" w:rsidRPr="00744481">
        <w:t>72.28%</w:t>
      </w:r>
      <w:r w:rsidR="00C6133F" w:rsidRPr="00744481">
        <w:t xml:space="preserve">. </w:t>
      </w:r>
      <w:r w:rsidR="0007783E" w:rsidRPr="00744481">
        <w:t>Bagian dari subbab ini</w:t>
      </w:r>
      <w:r w:rsidR="00543CC5" w:rsidRPr="00744481">
        <w:t xml:space="preserve"> dilakukan analisa terhadap</w:t>
      </w:r>
      <w:r w:rsidR="0007783E" w:rsidRPr="00744481">
        <w:t xml:space="preserve"> beberapa contoh hasil prediksi dari model terbaik ini</w:t>
      </w:r>
      <w:r w:rsidR="00B8642D" w:rsidRPr="00744481">
        <w:t xml:space="preserve">, baik contoh dengan hasil yang baik maupun hasil yang kurang akurat. </w:t>
      </w:r>
      <w:r w:rsidR="00701DE4" w:rsidRPr="00744481">
        <w:t xml:space="preserve">Beberapa contoh yang diberikan adalah hasil prediksi untuk domain berita politik, contoh lain diambil dari topik lain dari halaman berita CNN Indonesia </w:t>
      </w:r>
      <w:r w:rsidR="004D5589" w:rsidRPr="00744481">
        <w:t xml:space="preserve">seperti “Hukum dan Kriminal” atau “Peristiwa”. </w:t>
      </w:r>
      <w:r w:rsidR="00DE6947" w:rsidRPr="00744481">
        <w:t xml:space="preserve">Adapun </w:t>
      </w:r>
      <w:r w:rsidR="00AB5C19" w:rsidRPr="00744481">
        <w:t xml:space="preserve">contoh kalimat dengan kasus tertentu seperti </w:t>
      </w:r>
      <w:r w:rsidR="00872017" w:rsidRPr="00744481">
        <w:t>jika diberikan kalimat yang singkat, maka pelabelan akan kurang akurat dibandingkan</w:t>
      </w:r>
      <w:r w:rsidR="00F76B30" w:rsidRPr="00744481">
        <w:t xml:space="preserve"> </w:t>
      </w:r>
      <w:r w:rsidR="00872017" w:rsidRPr="00744481">
        <w:t xml:space="preserve">dengan </w:t>
      </w:r>
      <w:r w:rsidR="00960610" w:rsidRPr="00744481">
        <w:t xml:space="preserve">kalimat yang lebih banyak konteks yang diberikan. </w:t>
      </w:r>
    </w:p>
    <w:p w14:paraId="7B68D17F" w14:textId="77777777" w:rsidR="00BC7816" w:rsidRPr="00744481" w:rsidRDefault="00BC7816" w:rsidP="00656F14"/>
    <w:p w14:paraId="4D961FFE" w14:textId="77777777" w:rsidR="000A2825" w:rsidRPr="00744481" w:rsidRDefault="00BE35D1" w:rsidP="000A2825">
      <w:pPr>
        <w:keepNext/>
        <w:spacing w:line="240" w:lineRule="auto"/>
        <w:ind w:firstLine="0"/>
        <w:jc w:val="center"/>
      </w:pPr>
      <w:r w:rsidRPr="00744481">
        <w:rPr>
          <w:noProof/>
        </w:rPr>
        <w:drawing>
          <wp:inline distT="0" distB="0" distL="0" distR="0" wp14:anchorId="1B9429B0" wp14:editId="4F3B600C">
            <wp:extent cx="5040630" cy="1460500"/>
            <wp:effectExtent l="0" t="0" r="762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pic:spPr>
                </pic:pic>
              </a:graphicData>
            </a:graphic>
          </wp:inline>
        </w:drawing>
      </w:r>
    </w:p>
    <w:p w14:paraId="6264E3EC" w14:textId="3B13171D" w:rsidR="00BE35D1" w:rsidRPr="00744481" w:rsidRDefault="000A2825" w:rsidP="007E79BF">
      <w:pPr>
        <w:pStyle w:val="Caption"/>
      </w:pPr>
      <w:bookmarkStart w:id="8" w:name="_Ref10664801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5</w:t>
      </w:r>
      <w:r w:rsidR="009178B6" w:rsidRPr="00744481">
        <w:fldChar w:fldCharType="end"/>
      </w:r>
      <w:bookmarkEnd w:id="8"/>
      <w:r w:rsidRPr="00744481">
        <w:t xml:space="preserve"> </w:t>
      </w:r>
      <w:r w:rsidRPr="00744481">
        <w:br/>
        <w:t>Hasil Prediksi Domain Politik 1</w:t>
      </w:r>
    </w:p>
    <w:p w14:paraId="055C9DD9" w14:textId="4D204FC5" w:rsidR="007E79BF" w:rsidRPr="00744481" w:rsidRDefault="007E79BF" w:rsidP="007E79BF"/>
    <w:p w14:paraId="6BA10C69" w14:textId="62C05C96" w:rsidR="007E79BF" w:rsidRPr="00744481" w:rsidRDefault="007E61C8" w:rsidP="007E79BF">
      <w:r w:rsidRPr="00744481">
        <w:fldChar w:fldCharType="begin"/>
      </w:r>
      <w:r w:rsidRPr="00744481">
        <w:instrText xml:space="preserve"> REF _Ref106648018 \h </w:instrText>
      </w:r>
      <w:r w:rsidRPr="00744481">
        <w:fldChar w:fldCharType="separate"/>
      </w:r>
      <w:r w:rsidRPr="00744481">
        <w:t xml:space="preserve">Gambar </w:t>
      </w:r>
      <w:r w:rsidRPr="00744481">
        <w:rPr>
          <w:noProof/>
        </w:rPr>
        <w:t>5</w:t>
      </w:r>
      <w:r w:rsidRPr="00744481">
        <w:t>.</w:t>
      </w:r>
      <w:r w:rsidRPr="00744481">
        <w:rPr>
          <w:noProof/>
        </w:rPr>
        <w:t>5</w:t>
      </w:r>
      <w:r w:rsidRPr="00744481">
        <w:fldChar w:fldCharType="end"/>
      </w:r>
      <w:r w:rsidRPr="00744481">
        <w:t xml:space="preserve"> </w:t>
      </w:r>
      <w:r w:rsidR="00E60A00" w:rsidRPr="00744481">
        <w:t xml:space="preserve">adalah uji coba input kalimat pertama dalam domain berita politik. </w:t>
      </w:r>
      <w:r w:rsidR="009101E3" w:rsidRPr="00744481">
        <w:t xml:space="preserve">Sebelumnya ketentuan pelabelan tiap jenis entitas telah dijelaskan pada bab </w:t>
      </w:r>
      <w:r w:rsidR="009101E3" w:rsidRPr="00744481">
        <w:lastRenderedPageBreak/>
        <w:t xml:space="preserve">ketiga subbab Dataset dan Tagset Bahasa Indonesia. Salah satunya dijelaskan bahwa pelabelan suatu jabatan hanya akan dilabelkan jika direferensikan dengan nama seseorang atau jabatan tersebut direferensikan sebagai subyek bukan suatu jabatan saja. </w:t>
      </w:r>
      <w:r w:rsidR="0084272C" w:rsidRPr="00744481">
        <w:t xml:space="preserve">Pada </w:t>
      </w:r>
      <w:r w:rsidR="0084272C" w:rsidRPr="00744481">
        <w:fldChar w:fldCharType="begin"/>
      </w:r>
      <w:r w:rsidR="0084272C" w:rsidRPr="00744481">
        <w:instrText xml:space="preserve"> REF _Ref106648018 \h </w:instrText>
      </w:r>
      <w:r w:rsidR="0084272C" w:rsidRPr="00744481">
        <w:fldChar w:fldCharType="separate"/>
      </w:r>
      <w:r w:rsidR="0084272C" w:rsidRPr="00744481">
        <w:t xml:space="preserve">gambar </w:t>
      </w:r>
      <w:r w:rsidR="0084272C" w:rsidRPr="00744481">
        <w:rPr>
          <w:noProof/>
        </w:rPr>
        <w:t>5</w:t>
      </w:r>
      <w:r w:rsidR="0084272C" w:rsidRPr="00744481">
        <w:t>.</w:t>
      </w:r>
      <w:r w:rsidR="0084272C" w:rsidRPr="00744481">
        <w:rPr>
          <w:noProof/>
        </w:rPr>
        <w:t>5</w:t>
      </w:r>
      <w:r w:rsidR="0084272C" w:rsidRPr="00744481">
        <w:fldChar w:fldCharType="end"/>
      </w:r>
      <w:r w:rsidR="00725370" w:rsidRPr="00744481">
        <w:t xml:space="preserve"> </w:t>
      </w:r>
      <w:r w:rsidR="00E52666" w:rsidRPr="00744481">
        <w:t>pelabelan pada kata “Ketua Umum Projo Budi Arie Setiadi” ada kesalahan khususnya di label yang bersarang yaitu kedua label entitas organization seharusnya tidak ada. Dan label person paling dalam dengan kata-kata “Arie Setiadi” tidak perlu dilabelkan karena nama tersebut sudah dilabelkan secara lengkap dan benar dengan kata-kata “Budi Arie Setiadi”.</w:t>
      </w:r>
      <w:r w:rsidR="005C4F93" w:rsidRPr="00744481">
        <w:t xml:space="preserve"> “85 persen” seharusnya dilabelkan sebagai entitas miscellaneous</w:t>
      </w:r>
      <w:r w:rsidR="00603DBE" w:rsidRPr="00744481">
        <w:t>, dan prediksi “Presiden Joko Widodo” sebagai entitas organization kurang tepat seharusnya kata sebelumnya yatu “pendukung” seharusnya juga dilabelkan. Dan “Presiden Joko Widodo” seharusnya dilabelkan sendiri sebagai entitas person.</w:t>
      </w:r>
      <w:r w:rsidR="00B61AF4" w:rsidRPr="00744481">
        <w:t xml:space="preserve"> </w:t>
      </w:r>
      <w:r w:rsidR="00FE67DE" w:rsidRPr="00744481">
        <w:t xml:space="preserve">Kata “Budi” pada baris kedua merupakan entitas person namun tidak dilabelkan, dan kata pengganti seperti dia, mereka, dan lainnya tidak dilabelkan karena tidak termasuk sebuah entitas yang bernama. </w:t>
      </w:r>
      <w:r w:rsidR="008A58AB" w:rsidRPr="00744481">
        <w:t xml:space="preserve">Baris ketiga tidak ditemukan kekurangan dalam pelabelan, namun lebih tepat secara konteks bahwa kedua entitas lokasi dihapuskan. </w:t>
      </w:r>
    </w:p>
    <w:p w14:paraId="175D3D2D" w14:textId="77777777" w:rsidR="00E60A00" w:rsidRPr="00744481" w:rsidRDefault="00E60A00" w:rsidP="007E79BF"/>
    <w:p w14:paraId="500E8654" w14:textId="31897B90" w:rsidR="000A2825" w:rsidRPr="00744481" w:rsidRDefault="002530EA" w:rsidP="000A2825">
      <w:pPr>
        <w:keepNext/>
        <w:spacing w:line="240" w:lineRule="auto"/>
        <w:ind w:firstLine="0"/>
        <w:jc w:val="center"/>
      </w:pPr>
      <w:r w:rsidRPr="00744481">
        <w:rPr>
          <w:noProof/>
        </w:rPr>
        <w:drawing>
          <wp:inline distT="0" distB="0" distL="0" distR="0" wp14:anchorId="025614FD" wp14:editId="3FB3919D">
            <wp:extent cx="5040630" cy="1558290"/>
            <wp:effectExtent l="0" t="0" r="762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pic:spPr>
                </pic:pic>
              </a:graphicData>
            </a:graphic>
          </wp:inline>
        </w:drawing>
      </w:r>
    </w:p>
    <w:p w14:paraId="08DCD525" w14:textId="42EF8CF1" w:rsidR="0067337D" w:rsidRPr="00744481" w:rsidRDefault="000A2825" w:rsidP="0002236C">
      <w:pPr>
        <w:pStyle w:val="Caption"/>
      </w:pPr>
      <w:bookmarkStart w:id="9" w:name="_Ref106648761"/>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6</w:t>
      </w:r>
      <w:r w:rsidR="009178B6" w:rsidRPr="00744481">
        <w:fldChar w:fldCharType="end"/>
      </w:r>
      <w:bookmarkEnd w:id="9"/>
      <w:r w:rsidRPr="00744481">
        <w:t xml:space="preserve"> </w:t>
      </w:r>
      <w:r w:rsidRPr="00744481">
        <w:br/>
        <w:t>Hasil Prediksi Domain Politik 2</w:t>
      </w:r>
    </w:p>
    <w:p w14:paraId="0E85B3AC" w14:textId="3A4A8DEC" w:rsidR="0002236C" w:rsidRPr="00744481" w:rsidRDefault="0002236C" w:rsidP="0002236C"/>
    <w:p w14:paraId="7578724B" w14:textId="77777777" w:rsidR="00F30952" w:rsidRPr="00744481" w:rsidRDefault="0002236C" w:rsidP="0002236C">
      <w:r w:rsidRPr="00744481">
        <w:t xml:space="preserve">Contoh kedua dalam domain politik adalah </w:t>
      </w:r>
      <w:r w:rsidRPr="00744481">
        <w:fldChar w:fldCharType="begin"/>
      </w:r>
      <w:r w:rsidRPr="00744481">
        <w:instrText xml:space="preserve"> REF _Ref106648761 \h </w:instrText>
      </w:r>
      <w:r w:rsidRPr="00744481">
        <w:fldChar w:fldCharType="separate"/>
      </w:r>
      <w:r w:rsidRPr="00744481">
        <w:t xml:space="preserve">gambar </w:t>
      </w:r>
      <w:r w:rsidRPr="00744481">
        <w:rPr>
          <w:noProof/>
        </w:rPr>
        <w:t>5</w:t>
      </w:r>
      <w:r w:rsidRPr="00744481">
        <w:t>.</w:t>
      </w:r>
      <w:r w:rsidRPr="00744481">
        <w:rPr>
          <w:noProof/>
        </w:rPr>
        <w:t>6</w:t>
      </w:r>
      <w:r w:rsidRPr="00744481">
        <w:fldChar w:fldCharType="end"/>
      </w:r>
      <w:r w:rsidRPr="00744481">
        <w:t xml:space="preserve">. </w:t>
      </w:r>
      <w:r w:rsidR="009E011E" w:rsidRPr="00744481">
        <w:t>Entitas organization tidak saja pada “</w:t>
      </w:r>
      <w:r w:rsidR="00847490" w:rsidRPr="00744481">
        <w:t>Dewan Pembina Perkumpulan Keluarga Besar</w:t>
      </w:r>
      <w:r w:rsidR="009E011E" w:rsidRPr="00744481">
        <w:t>” namun ada satu label tambahan dengan entitas  organization di atas</w:t>
      </w:r>
      <w:r w:rsidR="00847490" w:rsidRPr="00744481">
        <w:t>nya</w:t>
      </w:r>
      <w:r w:rsidR="009E011E" w:rsidRPr="00744481">
        <w:t xml:space="preserve"> </w:t>
      </w:r>
      <w:r w:rsidR="00FD3E37" w:rsidRPr="00744481">
        <w:t>yaitu pada kata-kata “</w:t>
      </w:r>
      <w:r w:rsidR="00847490" w:rsidRPr="00744481">
        <w:t>Perkumpulan Keluarga Besar</w:t>
      </w:r>
      <w:r w:rsidR="00FD3E37" w:rsidRPr="00744481">
        <w:t xml:space="preserve">”. </w:t>
      </w:r>
      <w:r w:rsidR="009C7813" w:rsidRPr="00744481">
        <w:t>Dilewatkan juga prediksi “Putra Jawa Keturunan Sumatera” yang sebenarnya entitas organization</w:t>
      </w:r>
      <w:r w:rsidR="00BD55F6" w:rsidRPr="00744481">
        <w:t xml:space="preserve">. </w:t>
      </w:r>
      <w:r w:rsidR="00A03EB5" w:rsidRPr="00744481">
        <w:t>Tidak ada kekurangan pelabelan dari kalimat kedua kecuali “Musyawarah Besar (Mubes) ke-V PKB Pujakesuma”</w:t>
      </w:r>
      <w:r w:rsidR="00645EA9" w:rsidRPr="00744481">
        <w:t xml:space="preserve"> </w:t>
      </w:r>
      <w:r w:rsidR="00645EA9" w:rsidRPr="00744481">
        <w:lastRenderedPageBreak/>
        <w:t xml:space="preserve">adalah entitas event dan yang dilabelkan organization adalah “PKB Pujakesuma” tidak hanya “PKB”. </w:t>
      </w:r>
    </w:p>
    <w:p w14:paraId="593378AA" w14:textId="0BA48B83" w:rsidR="0002236C" w:rsidRPr="00744481" w:rsidRDefault="00BE19FC" w:rsidP="0002236C">
      <w:r w:rsidRPr="00744481">
        <w:t xml:space="preserve">Lanjut kepada kalimat ketiga, jabatan ketua bukanlah person karena secara konteks jabatan tersebut direferensikan hanya sebagai jabatan bukan seseorang. Label organization juga tidak ditemukan dalam kalimat ini untuk “Dewan Pembina PKB Pujakesuma”, “PKB”, dan “Pujakesuma”. </w:t>
      </w:r>
      <w:r w:rsidR="00E81225" w:rsidRPr="00744481">
        <w:t>Hal ini mungkin karena kurang ada nilai Transformer tidak di</w:t>
      </w:r>
      <w:r w:rsidR="00F350BC" w:rsidRPr="00744481">
        <w:t xml:space="preserve"> </w:t>
      </w:r>
      <w:r w:rsidR="00E81225" w:rsidRPr="00744481">
        <w:t>training ulang untuk mengenal kata-kata organization dalam bahasa Indonesia</w:t>
      </w:r>
      <w:r w:rsidR="007A47F4" w:rsidRPr="00744481">
        <w:t xml:space="preserve">, bisa juga karena kata-kata ini tidak ditemukan dalam dataset. </w:t>
      </w:r>
      <w:r w:rsidR="002E2EBC" w:rsidRPr="00744481">
        <w:t>“Pilpres 20</w:t>
      </w:r>
      <w:r w:rsidR="00B63A9B" w:rsidRPr="00744481">
        <w:t>2</w:t>
      </w:r>
      <w:r w:rsidR="002E2EBC" w:rsidRPr="00744481">
        <w:t xml:space="preserve">4” adalah entitas event, hal ini dapat terjadi karena dataset tugas akhir ini yang mungkin beberapa kata-kata yang seharusnya entitas event masih dilabelkan dengan miscellaneous. </w:t>
      </w:r>
      <w:r w:rsidR="007F16B7" w:rsidRPr="00744481">
        <w:t>Kalimat terakhir tidak ada kekurangan.</w:t>
      </w:r>
    </w:p>
    <w:p w14:paraId="3B90486E" w14:textId="77777777" w:rsidR="008D511C" w:rsidRPr="00744481" w:rsidRDefault="008D511C" w:rsidP="0002236C"/>
    <w:p w14:paraId="022107EB" w14:textId="6CBF10AB" w:rsidR="00CB613B" w:rsidRPr="00744481" w:rsidRDefault="002D1F5C" w:rsidP="00CB613B">
      <w:pPr>
        <w:keepNext/>
        <w:spacing w:line="240" w:lineRule="auto"/>
        <w:ind w:firstLine="0"/>
      </w:pPr>
      <w:r w:rsidRPr="00744481">
        <w:rPr>
          <w:noProof/>
        </w:rPr>
        <w:drawing>
          <wp:inline distT="0" distB="0" distL="0" distR="0" wp14:anchorId="78EF5532" wp14:editId="400295FA">
            <wp:extent cx="5040630" cy="12801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pic:spPr>
                </pic:pic>
              </a:graphicData>
            </a:graphic>
          </wp:inline>
        </w:drawing>
      </w:r>
    </w:p>
    <w:p w14:paraId="3C7205AB" w14:textId="08F6DFA4" w:rsidR="007F02FE" w:rsidRPr="00744481" w:rsidRDefault="00CB613B" w:rsidP="00CB613B">
      <w:pPr>
        <w:pStyle w:val="Caption"/>
      </w:pPr>
      <w:bookmarkStart w:id="10" w:name="_Ref10664943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7</w:t>
      </w:r>
      <w:r w:rsidR="009178B6" w:rsidRPr="00744481">
        <w:fldChar w:fldCharType="end"/>
      </w:r>
      <w:bookmarkEnd w:id="10"/>
      <w:r w:rsidRPr="00744481">
        <w:t xml:space="preserve"> </w:t>
      </w:r>
      <w:r w:rsidRPr="00744481">
        <w:br/>
        <w:t>Hasil Prediksi Domain Politik 3</w:t>
      </w:r>
    </w:p>
    <w:p w14:paraId="1CBC5841" w14:textId="052FCBA3" w:rsidR="0082459F" w:rsidRPr="00744481" w:rsidRDefault="0082459F" w:rsidP="00656F14"/>
    <w:p w14:paraId="15A3DF3E" w14:textId="4385A1F7" w:rsidR="00A03878" w:rsidRPr="00744481" w:rsidRDefault="007C664A" w:rsidP="00656F14">
      <w:r w:rsidRPr="00744481">
        <w:t xml:space="preserve">Contoh hasil prediksi domain politik terakhir adalah </w:t>
      </w:r>
      <w:r w:rsidR="00F77D6B" w:rsidRPr="00744481">
        <w:fldChar w:fldCharType="begin"/>
      </w:r>
      <w:r w:rsidR="00F77D6B" w:rsidRPr="00744481">
        <w:instrText xml:space="preserve"> REF _Ref106649438 \h </w:instrText>
      </w:r>
      <w:r w:rsidR="00F77D6B" w:rsidRPr="00744481">
        <w:fldChar w:fldCharType="separate"/>
      </w:r>
      <w:r w:rsidR="00F77D6B" w:rsidRPr="00744481">
        <w:t xml:space="preserve">gambar </w:t>
      </w:r>
      <w:r w:rsidR="00F77D6B" w:rsidRPr="00744481">
        <w:rPr>
          <w:noProof/>
        </w:rPr>
        <w:t>5</w:t>
      </w:r>
      <w:r w:rsidR="00F77D6B" w:rsidRPr="00744481">
        <w:t>.</w:t>
      </w:r>
      <w:r w:rsidR="00F77D6B" w:rsidRPr="00744481">
        <w:rPr>
          <w:noProof/>
        </w:rPr>
        <w:t>7</w:t>
      </w:r>
      <w:r w:rsidR="00F77D6B" w:rsidRPr="00744481">
        <w:fldChar w:fldCharType="end"/>
      </w:r>
      <w:r w:rsidR="00F77D6B" w:rsidRPr="00744481">
        <w:t>.</w:t>
      </w:r>
      <w:r w:rsidR="002468DF" w:rsidRPr="00744481">
        <w:t xml:space="preserve"> “PDI” tidak perlu dilabelkan sebagai organization karena kata tersebut adalah satu kesatuan nama sebagai “PDI </w:t>
      </w:r>
      <w:r w:rsidR="008C06C0" w:rsidRPr="00744481">
        <w:t>Perjuangan</w:t>
      </w:r>
      <w:r w:rsidR="002468DF" w:rsidRPr="00744481">
        <w:t xml:space="preserve">”. </w:t>
      </w:r>
      <w:r w:rsidR="007E64B7" w:rsidRPr="00744481">
        <w:t>Selain itu, “Ketum PDIP Megawati Soekarnoputri” adalah entitas person dengan entitas person juga bersarang didalamnya untuk kata-kata “Megawati Soekarnoputri”</w:t>
      </w:r>
      <w:r w:rsidR="00FC099A" w:rsidRPr="00744481">
        <w:t xml:space="preserve">. </w:t>
      </w:r>
      <w:r w:rsidR="00C62836" w:rsidRPr="00744481">
        <w:t xml:space="preserve">“Joko Widodo” sendiri juga perlu dilabelkan sebagai entitas person. </w:t>
      </w:r>
      <w:r w:rsidR="00176CA9" w:rsidRPr="00744481">
        <w:t>Untuk entitas yang masih kurang hanya pada baris ketiga kata “CNNIndonesia.com”</w:t>
      </w:r>
      <w:r w:rsidR="00DA3D62" w:rsidRPr="00744481">
        <w:t xml:space="preserve"> termasuk entitas organization. Selain ini, kalimat lainnya prediksi telah dilakukan dengan baik. </w:t>
      </w:r>
    </w:p>
    <w:p w14:paraId="079C187A" w14:textId="77777777" w:rsidR="00176CA9" w:rsidRPr="00744481" w:rsidRDefault="00176CA9" w:rsidP="00656F14"/>
    <w:p w14:paraId="37105219" w14:textId="77777777" w:rsidR="00384884" w:rsidRPr="00744481" w:rsidRDefault="00915ABF" w:rsidP="00384884">
      <w:pPr>
        <w:keepNext/>
        <w:spacing w:line="240" w:lineRule="auto"/>
        <w:ind w:firstLine="0"/>
        <w:jc w:val="center"/>
      </w:pPr>
      <w:r w:rsidRPr="00744481">
        <w:rPr>
          <w:noProof/>
        </w:rPr>
        <w:lastRenderedPageBreak/>
        <w:drawing>
          <wp:inline distT="0" distB="0" distL="0" distR="0" wp14:anchorId="788BE6A5" wp14:editId="497F057A">
            <wp:extent cx="5025390" cy="1280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noFill/>
                    </a:ln>
                  </pic:spPr>
                </pic:pic>
              </a:graphicData>
            </a:graphic>
          </wp:inline>
        </w:drawing>
      </w:r>
    </w:p>
    <w:p w14:paraId="785F1580" w14:textId="3DCE8254" w:rsidR="00915ABF" w:rsidRPr="00744481" w:rsidRDefault="00384884" w:rsidP="007B0BD6">
      <w:pPr>
        <w:pStyle w:val="Caption"/>
      </w:pPr>
      <w:bookmarkStart w:id="11" w:name="_Ref106649708"/>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8</w:t>
      </w:r>
      <w:r w:rsidR="009178B6" w:rsidRPr="00744481">
        <w:fldChar w:fldCharType="end"/>
      </w:r>
      <w:bookmarkEnd w:id="11"/>
      <w:r w:rsidRPr="00744481">
        <w:t xml:space="preserve"> </w:t>
      </w:r>
      <w:r w:rsidRPr="00744481">
        <w:br/>
        <w:t>Hasil Prediksi Domain Hukum dan Kriminal 1</w:t>
      </w:r>
    </w:p>
    <w:p w14:paraId="7CB2C9F8" w14:textId="71FB398F" w:rsidR="00613474" w:rsidRPr="00744481" w:rsidRDefault="00613474" w:rsidP="00613474"/>
    <w:p w14:paraId="4DDC1690" w14:textId="5A11C19B" w:rsidR="00613474" w:rsidRPr="00744481" w:rsidRDefault="00F01487" w:rsidP="00613474">
      <w:r w:rsidRPr="00744481">
        <w:fldChar w:fldCharType="begin"/>
      </w:r>
      <w:r w:rsidRPr="00744481">
        <w:instrText xml:space="preserve"> REF _Ref106649708 \h </w:instrText>
      </w:r>
      <w:r w:rsidRPr="00744481">
        <w:fldChar w:fldCharType="separate"/>
      </w:r>
      <w:r w:rsidRPr="00744481">
        <w:t xml:space="preserve">Gambar </w:t>
      </w:r>
      <w:r w:rsidRPr="00744481">
        <w:rPr>
          <w:noProof/>
        </w:rPr>
        <w:t>5</w:t>
      </w:r>
      <w:r w:rsidRPr="00744481">
        <w:t>.</w:t>
      </w:r>
      <w:r w:rsidRPr="00744481">
        <w:rPr>
          <w:noProof/>
        </w:rPr>
        <w:t>8</w:t>
      </w:r>
      <w:r w:rsidRPr="00744481">
        <w:fldChar w:fldCharType="end"/>
      </w:r>
      <w:r w:rsidRPr="00744481">
        <w:t xml:space="preserve"> adalah uji coba prediksi Nested NER pertama yang menggunakan contoh di</w:t>
      </w:r>
      <w:r w:rsidR="00962D7A" w:rsidRPr="00744481">
        <w:t xml:space="preserve"> </w:t>
      </w:r>
      <w:r w:rsidRPr="00744481">
        <w:t xml:space="preserve">luar domain politik. Untuk contoh-contoh kedepan akan diberikan kalimat-kalimat yang bukan domain politik. </w:t>
      </w:r>
      <w:r w:rsidR="00824669" w:rsidRPr="00744481">
        <w:t xml:space="preserve">Kalimat pertama contoh ini tidak ada kesalahan. Untuk kalimat kedua terdapat kesalahan hanya pada span/jangkauan pelabelan organization </w:t>
      </w:r>
      <w:r w:rsidR="00F93920" w:rsidRPr="00744481">
        <w:t xml:space="preserve">di kata “Umum Himpunan Pengusaha Muda Indonesia” </w:t>
      </w:r>
      <w:r w:rsidR="00204B38" w:rsidRPr="00744481">
        <w:t>berlebihan</w:t>
      </w:r>
      <w:r w:rsidR="00F93920" w:rsidRPr="00744481">
        <w:t>. Span untuk entitas tersebut tidak memerlukan kata pertama sehingga seharusnya yang dilabelkan hanya “Himpunan Pengusaha Muda Indonesia”</w:t>
      </w:r>
      <w:r w:rsidR="0019364E" w:rsidRPr="00744481">
        <w:t xml:space="preserve">. </w:t>
      </w:r>
      <w:r w:rsidR="007F3188" w:rsidRPr="00744481">
        <w:t xml:space="preserve">Kesalahan berikutnya adalah “Asasi Manusia” dilabelkan sebagai entitas person perlu dihapuskan. </w:t>
      </w:r>
      <w:r w:rsidR="004D5320" w:rsidRPr="00744481">
        <w:t xml:space="preserve">Kesalahan pada kalimat ketiga hanya satu yaitu pelabelan miscellaneous tidak diperlukan. </w:t>
      </w:r>
      <w:r w:rsidR="00204B38" w:rsidRPr="00744481">
        <w:t xml:space="preserve">Dibandingkan dengan </w:t>
      </w:r>
      <w:r w:rsidR="00204B38" w:rsidRPr="00744481">
        <w:fldChar w:fldCharType="begin"/>
      </w:r>
      <w:r w:rsidR="00204B38" w:rsidRPr="00744481">
        <w:instrText xml:space="preserve"> REF _Ref106648761 \h </w:instrText>
      </w:r>
      <w:r w:rsidR="00204B38" w:rsidRPr="00744481">
        <w:fldChar w:fldCharType="separate"/>
      </w:r>
      <w:r w:rsidR="00204B38" w:rsidRPr="00744481">
        <w:t xml:space="preserve">gambar </w:t>
      </w:r>
      <w:r w:rsidR="00204B38" w:rsidRPr="00744481">
        <w:rPr>
          <w:noProof/>
        </w:rPr>
        <w:t>5</w:t>
      </w:r>
      <w:r w:rsidR="00204B38" w:rsidRPr="00744481">
        <w:t>.</w:t>
      </w:r>
      <w:r w:rsidR="00204B38" w:rsidRPr="00744481">
        <w:rPr>
          <w:noProof/>
        </w:rPr>
        <w:t>6</w:t>
      </w:r>
      <w:r w:rsidR="00204B38" w:rsidRPr="00744481">
        <w:fldChar w:fldCharType="end"/>
      </w:r>
      <w:r w:rsidR="00204B38" w:rsidRPr="00744481">
        <w:t xml:space="preserve">, hasil prediksi pada </w:t>
      </w:r>
      <w:r w:rsidR="00204B38" w:rsidRPr="00744481">
        <w:fldChar w:fldCharType="begin"/>
      </w:r>
      <w:r w:rsidR="00204B38" w:rsidRPr="00744481">
        <w:instrText xml:space="preserve"> REF _Ref106649708 \h </w:instrText>
      </w:r>
      <w:r w:rsidR="00204B38" w:rsidRPr="00744481">
        <w:fldChar w:fldCharType="separate"/>
      </w:r>
      <w:r w:rsidR="00204B38" w:rsidRPr="00744481">
        <w:t xml:space="preserve">gambar </w:t>
      </w:r>
      <w:r w:rsidR="00204B38" w:rsidRPr="00744481">
        <w:rPr>
          <w:noProof/>
        </w:rPr>
        <w:t>5</w:t>
      </w:r>
      <w:r w:rsidR="00204B38" w:rsidRPr="00744481">
        <w:t>.</w:t>
      </w:r>
      <w:r w:rsidR="00204B38" w:rsidRPr="00744481">
        <w:rPr>
          <w:noProof/>
        </w:rPr>
        <w:t>8</w:t>
      </w:r>
      <w:r w:rsidR="00204B38" w:rsidRPr="00744481">
        <w:fldChar w:fldCharType="end"/>
      </w:r>
      <w:r w:rsidR="00204B38" w:rsidRPr="00744481">
        <w:t xml:space="preserve"> lebih akurat</w:t>
      </w:r>
      <w:r w:rsidR="00A031C6" w:rsidRPr="00744481">
        <w:t xml:space="preserve">. Hal ini dapat terjadi karena pada </w:t>
      </w:r>
      <w:r w:rsidR="00A031C6" w:rsidRPr="00744481">
        <w:fldChar w:fldCharType="begin"/>
      </w:r>
      <w:r w:rsidR="00A031C6" w:rsidRPr="00744481">
        <w:instrText xml:space="preserve"> REF _Ref106649708 \h </w:instrText>
      </w:r>
      <w:r w:rsidR="00A031C6" w:rsidRPr="00744481">
        <w:fldChar w:fldCharType="separate"/>
      </w:r>
      <w:r w:rsidR="00A031C6" w:rsidRPr="00744481">
        <w:t xml:space="preserve">gambar </w:t>
      </w:r>
      <w:r w:rsidR="00A031C6" w:rsidRPr="00744481">
        <w:rPr>
          <w:noProof/>
        </w:rPr>
        <w:t>5</w:t>
      </w:r>
      <w:r w:rsidR="00A031C6" w:rsidRPr="00744481">
        <w:t>.</w:t>
      </w:r>
      <w:r w:rsidR="00A031C6" w:rsidRPr="00744481">
        <w:rPr>
          <w:noProof/>
        </w:rPr>
        <w:t>8</w:t>
      </w:r>
      <w:r w:rsidR="00A031C6" w:rsidRPr="00744481">
        <w:fldChar w:fldCharType="end"/>
      </w:r>
      <w:r w:rsidR="00A031C6" w:rsidRPr="00744481">
        <w:t xml:space="preserve">, model lebih mengenal kata-kata dan konteks dari berita. Sedangkan </w:t>
      </w:r>
      <w:r w:rsidR="00A031C6" w:rsidRPr="00744481">
        <w:fldChar w:fldCharType="begin"/>
      </w:r>
      <w:r w:rsidR="00A031C6" w:rsidRPr="00744481">
        <w:instrText xml:space="preserve"> REF _Ref106648761 \h </w:instrText>
      </w:r>
      <w:r w:rsidR="00A031C6" w:rsidRPr="00744481">
        <w:fldChar w:fldCharType="separate"/>
      </w:r>
      <w:r w:rsidR="00A031C6" w:rsidRPr="00744481">
        <w:t xml:space="preserve">gambar </w:t>
      </w:r>
      <w:r w:rsidR="00A031C6" w:rsidRPr="00744481">
        <w:rPr>
          <w:noProof/>
        </w:rPr>
        <w:t>5</w:t>
      </w:r>
      <w:r w:rsidR="00A031C6" w:rsidRPr="00744481">
        <w:t>.</w:t>
      </w:r>
      <w:r w:rsidR="00A031C6" w:rsidRPr="00744481">
        <w:rPr>
          <w:noProof/>
        </w:rPr>
        <w:t>6</w:t>
      </w:r>
      <w:r w:rsidR="00A031C6" w:rsidRPr="00744481">
        <w:fldChar w:fldCharType="end"/>
      </w:r>
      <w:r w:rsidR="00A031C6" w:rsidRPr="00744481">
        <w:t xml:space="preserve"> ada kata-kata yang tidak dikenal, seperti </w:t>
      </w:r>
      <w:r w:rsidR="00CD64F1" w:rsidRPr="00744481">
        <w:t>“</w:t>
      </w:r>
      <w:r w:rsidR="00A031C6" w:rsidRPr="00744481">
        <w:t>Musyawarah Besar (Mubes) ke-V PKB Pujakesuma</w:t>
      </w:r>
      <w:r w:rsidR="008E143F" w:rsidRPr="00744481">
        <w:t>”</w:t>
      </w:r>
      <w:r w:rsidR="00A031C6" w:rsidRPr="00744481">
        <w:t xml:space="preserve"> sebagai even</w:t>
      </w:r>
      <w:r w:rsidR="00654180" w:rsidRPr="00744481">
        <w:t>t</w:t>
      </w:r>
      <w:r w:rsidR="00A031C6" w:rsidRPr="00744481">
        <w:t>.</w:t>
      </w:r>
      <w:r w:rsidR="00CE09C5" w:rsidRPr="00744481">
        <w:t xml:space="preserve"> </w:t>
      </w:r>
      <w:r w:rsidR="008E143F" w:rsidRPr="00744481">
        <w:t>Untuk</w:t>
      </w:r>
      <w:r w:rsidR="00457801" w:rsidRPr="00744481">
        <w:t xml:space="preserve"> jenis entitas organization pada</w:t>
      </w:r>
      <w:r w:rsidR="008E143F" w:rsidRPr="00744481">
        <w:t xml:space="preserve"> kata “</w:t>
      </w:r>
      <w:r w:rsidR="00D51576" w:rsidRPr="00744481">
        <w:t>Dewan Pembina Perkumpulan Keluarga Besar</w:t>
      </w:r>
      <w:r w:rsidR="008E143F" w:rsidRPr="00744481">
        <w:t>” juga</w:t>
      </w:r>
      <w:r w:rsidR="00A031C6" w:rsidRPr="00744481">
        <w:t xml:space="preserve"> </w:t>
      </w:r>
      <w:r w:rsidR="008E143F" w:rsidRPr="00744481">
        <w:t>tidak terdapat dalam dataset, namun “Himpunan Pengusaha Muda Indonesia” juga tidak ada</w:t>
      </w:r>
      <w:r w:rsidR="00507027" w:rsidRPr="00744481">
        <w:t xml:space="preserve"> namun model tetap bisa prediksi kata tersebut sebagai organization</w:t>
      </w:r>
      <w:r w:rsidR="008E143F" w:rsidRPr="00744481">
        <w:t>. Untuk “</w:t>
      </w:r>
      <w:r w:rsidR="0061109F" w:rsidRPr="00744481">
        <w:t>Dewan Pembina Perkumpulan Keluarga Besar</w:t>
      </w:r>
      <w:r w:rsidR="00065BDD" w:rsidRPr="00744481">
        <w:t>” mungkin tidak dilabelkan karena</w:t>
      </w:r>
      <w:r w:rsidR="00DA64F4" w:rsidRPr="00744481">
        <w:t xml:space="preserve"> </w:t>
      </w:r>
      <w:r w:rsidR="00575981" w:rsidRPr="00744481">
        <w:t>model tidak mengenal adanya organization dalam dataset yang terlabel dengan “Dewan Pembina”</w:t>
      </w:r>
      <w:r w:rsidR="00EE24B8" w:rsidRPr="00744481">
        <w:t xml:space="preserve"> dan disambung dengan nama organisasi</w:t>
      </w:r>
      <w:r w:rsidR="00575981" w:rsidRPr="00744481">
        <w:t xml:space="preserve">. Sehingga model tidak mengenal </w:t>
      </w:r>
      <w:r w:rsidR="00FE4B63" w:rsidRPr="00744481">
        <w:t xml:space="preserve">bahwa didalam istilah </w:t>
      </w:r>
      <w:r w:rsidR="00575981" w:rsidRPr="00744481">
        <w:t xml:space="preserve">“Dewan Pembina” </w:t>
      </w:r>
      <w:r w:rsidR="00FE4B63" w:rsidRPr="00744481">
        <w:t xml:space="preserve">terdapat nama organisasi yang seharusnya juga dilabelkan organisasi. </w:t>
      </w:r>
    </w:p>
    <w:p w14:paraId="52D8C3BE" w14:textId="77777777" w:rsidR="007B0BD6" w:rsidRPr="00744481" w:rsidRDefault="007B0BD6" w:rsidP="00384884">
      <w:pPr>
        <w:keepNext/>
        <w:spacing w:line="240" w:lineRule="auto"/>
        <w:ind w:firstLine="0"/>
        <w:jc w:val="center"/>
      </w:pPr>
    </w:p>
    <w:p w14:paraId="09C41F7F" w14:textId="681A4512" w:rsidR="00384884" w:rsidRPr="00744481" w:rsidRDefault="0088581A" w:rsidP="00384884">
      <w:pPr>
        <w:keepNext/>
        <w:spacing w:line="240" w:lineRule="auto"/>
        <w:ind w:firstLine="0"/>
        <w:jc w:val="center"/>
      </w:pPr>
      <w:r w:rsidRPr="00744481">
        <w:rPr>
          <w:noProof/>
        </w:rPr>
        <w:drawing>
          <wp:inline distT="0" distB="0" distL="0" distR="0" wp14:anchorId="1EBDCC7F" wp14:editId="0002022E">
            <wp:extent cx="5017184" cy="1743808"/>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noFill/>
                    </a:ln>
                    <a:extLst>
                      <a:ext uri="{53640926-AAD7-44D8-BBD7-CCE9431645EC}">
                        <a14:shadowObscured xmlns:a14="http://schemas.microsoft.com/office/drawing/2010/main"/>
                      </a:ext>
                    </a:extLst>
                  </pic:spPr>
                </pic:pic>
              </a:graphicData>
            </a:graphic>
          </wp:inline>
        </w:drawing>
      </w:r>
    </w:p>
    <w:p w14:paraId="7EF9ABFC" w14:textId="76352781" w:rsidR="00384884" w:rsidRPr="00744481" w:rsidRDefault="00384884" w:rsidP="00384884">
      <w:pPr>
        <w:pStyle w:val="Caption"/>
      </w:pPr>
      <w:bookmarkStart w:id="12" w:name="_Ref106650442"/>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9</w:t>
      </w:r>
      <w:r w:rsidR="009178B6" w:rsidRPr="00744481">
        <w:fldChar w:fldCharType="end"/>
      </w:r>
      <w:bookmarkEnd w:id="12"/>
      <w:r w:rsidRPr="00744481">
        <w:t xml:space="preserve"> </w:t>
      </w:r>
      <w:r w:rsidRPr="00744481">
        <w:br/>
        <w:t>Hasil Prediksi Domain Hukum dan Kriminal 2</w:t>
      </w:r>
    </w:p>
    <w:p w14:paraId="01B6EA0D" w14:textId="613D92D8" w:rsidR="008633CC" w:rsidRPr="00744481" w:rsidRDefault="008633CC" w:rsidP="008633CC"/>
    <w:p w14:paraId="12374310" w14:textId="015328D1" w:rsidR="008633CC" w:rsidRPr="00744481" w:rsidRDefault="005A1C53" w:rsidP="008633CC">
      <w:r w:rsidRPr="00744481">
        <w:t xml:space="preserve">Hasil prediksi selanjutnya ditunjukkan di </w:t>
      </w:r>
      <w:r w:rsidRPr="00744481">
        <w:fldChar w:fldCharType="begin"/>
      </w:r>
      <w:r w:rsidRPr="00744481">
        <w:instrText xml:space="preserve"> REF _Ref106650442 \h </w:instrText>
      </w:r>
      <w:r w:rsidRPr="00744481">
        <w:fldChar w:fldCharType="separate"/>
      </w:r>
      <w:r w:rsidRPr="00744481">
        <w:t xml:space="preserve">gambar </w:t>
      </w:r>
      <w:r w:rsidRPr="00744481">
        <w:rPr>
          <w:noProof/>
        </w:rPr>
        <w:t>5</w:t>
      </w:r>
      <w:r w:rsidRPr="00744481">
        <w:t>.</w:t>
      </w:r>
      <w:r w:rsidRPr="00744481">
        <w:rPr>
          <w:noProof/>
        </w:rPr>
        <w:t>9</w:t>
      </w:r>
      <w:r w:rsidRPr="00744481">
        <w:fldChar w:fldCharType="end"/>
      </w:r>
      <w:r w:rsidRPr="00744481">
        <w:t xml:space="preserve">. </w:t>
      </w:r>
      <w:r w:rsidR="00DB7D93" w:rsidRPr="00744481">
        <w:t>“Wali Kota Yogyakarta” pada kalimat pertama tidak dilabekan sebagai organization, dan kata “Yogyakarta” perlu dilabelkan sebagai location</w:t>
      </w:r>
      <w:r w:rsidR="007C64AE" w:rsidRPr="00744481">
        <w:t xml:space="preserve">. Selain itu, </w:t>
      </w:r>
      <w:r w:rsidR="00901A33" w:rsidRPr="00744481">
        <w:t xml:space="preserve">jenis entitas organization dalam kata “PT” kurang lengkap, yang benar adalah “PT Summarecon Agung Tbk”. </w:t>
      </w:r>
      <w:r w:rsidR="00336278" w:rsidRPr="00744481">
        <w:t>Kalimat kedua kekurangan juga dalam kata “Yogyakarta” perlu dilabelkan sebagai location</w:t>
      </w:r>
      <w:r w:rsidR="00412DFD" w:rsidRPr="00744481">
        <w:t xml:space="preserve">. Juga “Plt Juru Bicara KPK Ali Fikri” termasuk jenis entitas person. </w:t>
      </w:r>
      <w:r w:rsidR="0064472C" w:rsidRPr="00744481">
        <w:t xml:space="preserve">Dan kalimat ketiga </w:t>
      </w:r>
      <w:r w:rsidR="00E41BB8" w:rsidRPr="00744481">
        <w:t xml:space="preserve">terdapat kesalahan pada pelabelan jenis person menjadi dua yaitu “Head of Finance &amp; Accounting” dan “Summarecon Property Development Doni Wirawan” yang seharusnya menjadi satu, menjadi “Head of Finance &amp; Accounting, Summarecon Property Development Doni Wirawan”. 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744481">
        <w:t xml:space="preserve">Perlu ditambahkan juga “Doni Wirawan” dilabelkan sebagai person. </w:t>
      </w:r>
      <w:r w:rsidR="00B34CB4" w:rsidRPr="00744481">
        <w:t xml:space="preserve">Dibuktikan juga bahwa terjadi </w:t>
      </w:r>
      <w:r w:rsidR="00B34CB4" w:rsidRPr="00744481">
        <w:rPr>
          <w:i/>
          <w:iCs/>
        </w:rPr>
        <w:t>error propagation</w:t>
      </w:r>
      <w:r w:rsidR="00B34CB4" w:rsidRPr="00744481">
        <w:t xml:space="preserve"> dalam pelabelan dari contoh kata “Yogyakarta”. Jika dari awal model tidak mengenal kata tersebut sebagai lokasi, maka sepanjang dokumen tidak akan dianggap sebagai entitas lokasi. </w:t>
      </w:r>
    </w:p>
    <w:p w14:paraId="6330D09C" w14:textId="4B47E8BE" w:rsidR="00915ABF" w:rsidRPr="00744481" w:rsidRDefault="00915ABF" w:rsidP="00B65724">
      <w:pPr>
        <w:pStyle w:val="Caption"/>
        <w:jc w:val="both"/>
      </w:pPr>
    </w:p>
    <w:p w14:paraId="6A69DBFF" w14:textId="77A5F301" w:rsidR="00384884" w:rsidRPr="00744481" w:rsidRDefault="00805D64" w:rsidP="00384884">
      <w:pPr>
        <w:keepNext/>
        <w:spacing w:line="240" w:lineRule="auto"/>
        <w:ind w:firstLine="0"/>
        <w:jc w:val="center"/>
      </w:pPr>
      <w:r w:rsidRPr="00744481">
        <w:rPr>
          <w:noProof/>
        </w:rPr>
        <w:lastRenderedPageBreak/>
        <w:drawing>
          <wp:inline distT="0" distB="0" distL="0" distR="0" wp14:anchorId="34685A16" wp14:editId="483CAD57">
            <wp:extent cx="5040630" cy="1574165"/>
            <wp:effectExtent l="0" t="0" r="762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pic:spPr>
                </pic:pic>
              </a:graphicData>
            </a:graphic>
          </wp:inline>
        </w:drawing>
      </w:r>
    </w:p>
    <w:p w14:paraId="51F20D63" w14:textId="382DBA3F" w:rsidR="00384884" w:rsidRPr="00744481" w:rsidRDefault="00384884" w:rsidP="00384884">
      <w:pPr>
        <w:pStyle w:val="Caption"/>
      </w:pPr>
      <w:bookmarkStart w:id="13" w:name="_Ref106651040"/>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10</w:t>
      </w:r>
      <w:r w:rsidR="009178B6" w:rsidRPr="00744481">
        <w:fldChar w:fldCharType="end"/>
      </w:r>
      <w:bookmarkEnd w:id="13"/>
      <w:r w:rsidRPr="00744481">
        <w:t xml:space="preserve"> </w:t>
      </w:r>
      <w:r w:rsidRPr="00744481">
        <w:br/>
        <w:t>Hasil Prediksi Domain Hukum dan Kriminal 3</w:t>
      </w:r>
    </w:p>
    <w:p w14:paraId="04D43440" w14:textId="5BE51F24" w:rsidR="005D312B" w:rsidRPr="00744481" w:rsidRDefault="005D312B" w:rsidP="005D312B"/>
    <w:p w14:paraId="7FE88223" w14:textId="69F7CACA" w:rsidR="005D312B" w:rsidRPr="00744481" w:rsidRDefault="007771DC" w:rsidP="005D312B">
      <w:r w:rsidRPr="00744481">
        <w:fldChar w:fldCharType="begin"/>
      </w:r>
      <w:r w:rsidRPr="00744481">
        <w:instrText xml:space="preserve"> REF _Ref106651040 \h </w:instrText>
      </w:r>
      <w:r w:rsidRPr="00744481">
        <w:fldChar w:fldCharType="separate"/>
      </w:r>
      <w:r w:rsidRPr="00744481">
        <w:t xml:space="preserve">Gambar </w:t>
      </w:r>
      <w:r w:rsidRPr="00744481">
        <w:rPr>
          <w:noProof/>
        </w:rPr>
        <w:t>5</w:t>
      </w:r>
      <w:r w:rsidRPr="00744481">
        <w:t>.</w:t>
      </w:r>
      <w:r w:rsidRPr="00744481">
        <w:rPr>
          <w:noProof/>
        </w:rPr>
        <w:t>10</w:t>
      </w:r>
      <w:r w:rsidRPr="00744481">
        <w:fldChar w:fldCharType="end"/>
      </w:r>
      <w:r w:rsidRPr="00744481">
        <w:t xml:space="preserve"> adalah hasil prediksi dalam domain hukum dan kriminal terakhir yang akan dibahas</w:t>
      </w:r>
      <w:r w:rsidR="006375BE" w:rsidRPr="00744481">
        <w:t xml:space="preserve">. </w:t>
      </w:r>
      <w:r w:rsidR="007B4CB0" w:rsidRPr="00744481">
        <w:t xml:space="preserve">Kesalahan untuk dokumen ini hanya beberapa kata </w:t>
      </w:r>
      <w:r w:rsidR="00363C3A" w:rsidRPr="00744481">
        <w:t xml:space="preserve">yang tidak perlu dilabelkan </w:t>
      </w:r>
      <w:r w:rsidR="007B4CB0" w:rsidRPr="00744481">
        <w:t xml:space="preserve">seperti “Garuda” dan “Jendral” bukan entitas organization. </w:t>
      </w:r>
      <w:r w:rsidR="002537C0" w:rsidRPr="00744481">
        <w:t xml:space="preserve">Dan pelabelan jenis entitas yang salah untuk “DKI” </w:t>
      </w:r>
      <w:r w:rsidR="00394ED3" w:rsidRPr="00744481">
        <w:t xml:space="preserve">baris kedua </w:t>
      </w:r>
      <w:r w:rsidR="002537C0" w:rsidRPr="00744481">
        <w:t xml:space="preserve">yang benar adalah location. </w:t>
      </w:r>
      <w:r w:rsidR="005B2AF7" w:rsidRPr="00744481">
        <w:t xml:space="preserve">Kekurangan pelabelan ada pada kata “Jakarta” paling akhir dokumen sebagai entitas location, dan “Gerindra” pada baris kedua seharusnya organization. </w:t>
      </w:r>
    </w:p>
    <w:p w14:paraId="1ADDF4B2" w14:textId="4DF87B29" w:rsidR="00915ABF" w:rsidRPr="00744481" w:rsidRDefault="00915ABF" w:rsidP="00384884">
      <w:pPr>
        <w:pStyle w:val="Caption"/>
      </w:pPr>
    </w:p>
    <w:p w14:paraId="1819B5D3" w14:textId="0ECA5008" w:rsidR="008A220A" w:rsidRPr="00744481" w:rsidRDefault="00D70A8C" w:rsidP="008A220A">
      <w:pPr>
        <w:keepNext/>
        <w:spacing w:line="240" w:lineRule="auto"/>
        <w:ind w:firstLine="0"/>
        <w:jc w:val="center"/>
      </w:pPr>
      <w:r w:rsidRPr="00744481">
        <w:rPr>
          <w:noProof/>
        </w:rPr>
        <w:drawing>
          <wp:inline distT="0" distB="0" distL="0" distR="0" wp14:anchorId="026CF051" wp14:editId="0A39361E">
            <wp:extent cx="5040630" cy="19627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pic:spPr>
                </pic:pic>
              </a:graphicData>
            </a:graphic>
          </wp:inline>
        </w:drawing>
      </w:r>
    </w:p>
    <w:p w14:paraId="5691F680" w14:textId="2170DCC8" w:rsidR="00915ABF" w:rsidRPr="00744481" w:rsidRDefault="008A220A" w:rsidP="008A220A">
      <w:pPr>
        <w:pStyle w:val="Caption"/>
      </w:pPr>
      <w:bookmarkStart w:id="14" w:name="_Ref10665163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11</w:t>
      </w:r>
      <w:r w:rsidR="009178B6" w:rsidRPr="00744481">
        <w:fldChar w:fldCharType="end"/>
      </w:r>
      <w:bookmarkEnd w:id="14"/>
      <w:r w:rsidRPr="00744481">
        <w:t xml:space="preserve"> </w:t>
      </w:r>
      <w:r w:rsidRPr="00744481">
        <w:br/>
        <w:t>Hasil Prediksi Domain Peristiwa 1</w:t>
      </w:r>
    </w:p>
    <w:p w14:paraId="7F890238" w14:textId="415F3602" w:rsidR="00915ABF" w:rsidRPr="00744481" w:rsidRDefault="00915ABF" w:rsidP="00656F14"/>
    <w:p w14:paraId="7CA7CFF4" w14:textId="750FBCBE" w:rsidR="00E76FC6" w:rsidRPr="00744481" w:rsidRDefault="008C06C0" w:rsidP="00656F14">
      <w:r w:rsidRPr="00744481">
        <w:t xml:space="preserve">Domain selanjutnya juga diambil dari CNN Indonesia yaitu berita peristiwa. </w:t>
      </w:r>
      <w:r w:rsidR="000072EE" w:rsidRPr="00744481">
        <w:t xml:space="preserve">Hasil prediksi yang dilampirkan pertama adalah </w:t>
      </w:r>
      <w:r w:rsidR="001229D9" w:rsidRPr="00744481">
        <w:fldChar w:fldCharType="begin"/>
      </w:r>
      <w:r w:rsidR="001229D9" w:rsidRPr="00744481">
        <w:instrText xml:space="preserve"> REF _Ref106651635 \h </w:instrText>
      </w:r>
      <w:r w:rsidR="001229D9" w:rsidRPr="00744481">
        <w:fldChar w:fldCharType="separate"/>
      </w:r>
      <w:r w:rsidR="001229D9" w:rsidRPr="00744481">
        <w:t xml:space="preserve">gambar </w:t>
      </w:r>
      <w:r w:rsidR="001229D9" w:rsidRPr="00744481">
        <w:rPr>
          <w:noProof/>
        </w:rPr>
        <w:t>5</w:t>
      </w:r>
      <w:r w:rsidR="001229D9" w:rsidRPr="00744481">
        <w:t>.</w:t>
      </w:r>
      <w:r w:rsidR="001229D9" w:rsidRPr="00744481">
        <w:rPr>
          <w:noProof/>
        </w:rPr>
        <w:t>11</w:t>
      </w:r>
      <w:r w:rsidR="001229D9" w:rsidRPr="00744481">
        <w:fldChar w:fldCharType="end"/>
      </w:r>
      <w:r w:rsidR="005B233A" w:rsidRPr="00744481">
        <w:t xml:space="preserve">. </w:t>
      </w:r>
      <w:r w:rsidR="00620305" w:rsidRPr="00744481">
        <w:t xml:space="preserve">Pada hasil prediksi ini terdapat banyak kekurangan dan kesalahan yang ditemukan. </w:t>
      </w:r>
      <w:r w:rsidR="00D600A9" w:rsidRPr="00744481">
        <w:t xml:space="preserve">Tiga kesalahan dibaris pertama adalah “Jakarta” entitas location tidak perlu dilabelkan karena “DKI Jakarta” adalah kesatuan entitas. Prediksi jenis entitas pada kata-kata “Dinas </w:t>
      </w:r>
      <w:r w:rsidR="00D600A9" w:rsidRPr="00744481">
        <w:lastRenderedPageBreak/>
        <w:t xml:space="preserve">Lingkungan Hidup” seharusnya organization bukan person. </w:t>
      </w:r>
      <w:r w:rsidR="00F25923" w:rsidRPr="00744481">
        <w:t xml:space="preserve">Dan kata “Jakarta” yang seharusnya dilabelkan location adalah “Jakarta” di akhir kalimat. </w:t>
      </w:r>
      <w:r w:rsidR="000E1FEC" w:rsidRPr="00744481">
        <w:t xml:space="preserve">Kalimat kedua hanya memiliki kekurangan jenis entitas person pada nama “Asep Kuswanto”. Dan kalimat ketiga memiliki kekurangan yang cukup banyak. Kalimat ketiga menyebut “Jakarta Utara” dua kali, kata-kata tersebut perlu dilabelkan sebagai location, juga untuk entitas location sebagai bersarangnya pada kata “Jakarta”. </w:t>
      </w:r>
      <w:r w:rsidR="00904CD8" w:rsidRPr="00744481">
        <w:t>Hal ini tidak diprediksikan oleh model karena kemungkinan besar sebagian dari dataset tugas akhir ini tidak memiliki pelabelan untuk dokumen negara yang memiliki lokasi di</w:t>
      </w:r>
      <w:r w:rsidR="00C44602" w:rsidRPr="00744481">
        <w:t xml:space="preserve"> </w:t>
      </w:r>
      <w:r w:rsidR="00904CD8" w:rsidRPr="00744481">
        <w:t xml:space="preserve">dalamnya. </w:t>
      </w:r>
      <w:r w:rsidR="009D4878" w:rsidRPr="00744481">
        <w:t xml:space="preserve">Sehingga poin analisa yang muncul adalah </w:t>
      </w:r>
      <w:r w:rsidR="00E81091" w:rsidRPr="00744481">
        <w:t xml:space="preserve">jika ada kata yang dikenal namun secara konteks tidak direferensikan </w:t>
      </w:r>
      <w:r w:rsidR="00C44602" w:rsidRPr="00744481">
        <w:t>sesuai</w:t>
      </w:r>
      <w:r w:rsidR="00E81091" w:rsidRPr="00744481">
        <w:t xml:space="preserve"> jenis entitas yang biasanya kata tersebut diberikan, maka model tidak akan memberikannya. </w:t>
      </w:r>
      <w:r w:rsidR="00C77600" w:rsidRPr="00744481">
        <w:t xml:space="preserve">Kemudian kesalahan terakhir adalah pelabelan person diakhir kalimat tidak diperlukan. </w:t>
      </w:r>
    </w:p>
    <w:p w14:paraId="44A65D83" w14:textId="77777777" w:rsidR="009D4878" w:rsidRPr="00744481" w:rsidRDefault="009D4878" w:rsidP="00656F14"/>
    <w:p w14:paraId="555F7533" w14:textId="77777777" w:rsidR="008A220A" w:rsidRPr="00744481" w:rsidRDefault="002347A6" w:rsidP="008A220A">
      <w:pPr>
        <w:keepNext/>
        <w:spacing w:line="240" w:lineRule="auto"/>
        <w:ind w:firstLine="0"/>
        <w:jc w:val="center"/>
      </w:pPr>
      <w:r w:rsidRPr="00744481">
        <w:rPr>
          <w:noProof/>
        </w:rPr>
        <w:drawing>
          <wp:inline distT="0" distB="0" distL="0" distR="0" wp14:anchorId="3F82EAED" wp14:editId="2B2D91F0">
            <wp:extent cx="5029200" cy="1219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noFill/>
                    </a:ln>
                  </pic:spPr>
                </pic:pic>
              </a:graphicData>
            </a:graphic>
          </wp:inline>
        </w:drawing>
      </w:r>
    </w:p>
    <w:p w14:paraId="25DD1C3C" w14:textId="087168A4" w:rsidR="001D45E4" w:rsidRPr="00744481" w:rsidRDefault="008A220A" w:rsidP="008A220A">
      <w:pPr>
        <w:pStyle w:val="Caption"/>
      </w:pPr>
      <w:bookmarkStart w:id="15" w:name="_Ref106656245"/>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12</w:t>
      </w:r>
      <w:r w:rsidR="009178B6" w:rsidRPr="00744481">
        <w:fldChar w:fldCharType="end"/>
      </w:r>
      <w:bookmarkEnd w:id="15"/>
      <w:r w:rsidRPr="00744481">
        <w:t xml:space="preserve"> </w:t>
      </w:r>
      <w:r w:rsidRPr="00744481">
        <w:br/>
        <w:t>Hasil Prediksi Domain Peristiwa 2</w:t>
      </w:r>
    </w:p>
    <w:p w14:paraId="1D3DCE8A" w14:textId="29A180FB" w:rsidR="008A220A" w:rsidRPr="00744481" w:rsidRDefault="008A220A" w:rsidP="008A220A"/>
    <w:p w14:paraId="33DDF84C" w14:textId="12FB7C8F" w:rsidR="008829D6" w:rsidRPr="00744481" w:rsidRDefault="009D77FA" w:rsidP="008A220A">
      <w:r w:rsidRPr="00744481">
        <w:fldChar w:fldCharType="begin"/>
      </w:r>
      <w:r w:rsidRPr="00744481">
        <w:instrText xml:space="preserve"> REF _Ref106656245 \h </w:instrText>
      </w:r>
      <w:r w:rsidRPr="00744481">
        <w:fldChar w:fldCharType="separate"/>
      </w:r>
      <w:r w:rsidRPr="00744481">
        <w:t xml:space="preserve">Gambar </w:t>
      </w:r>
      <w:r w:rsidRPr="00744481">
        <w:rPr>
          <w:noProof/>
        </w:rPr>
        <w:t>5</w:t>
      </w:r>
      <w:r w:rsidRPr="00744481">
        <w:t>.</w:t>
      </w:r>
      <w:r w:rsidRPr="00744481">
        <w:rPr>
          <w:noProof/>
        </w:rPr>
        <w:t>12</w:t>
      </w:r>
      <w:r w:rsidRPr="00744481">
        <w:fldChar w:fldCharType="end"/>
      </w:r>
      <w:r w:rsidRPr="00744481">
        <w:t xml:space="preserve"> adalah hasil prediksi yang kedua dan memiliki hasil prediksi yang terdapat banyak kekurangan dapat menentukan entitas. </w:t>
      </w:r>
      <w:r w:rsidR="00E56516" w:rsidRPr="00744481">
        <w:t>“Yayasan Khilafatul Muslimin Bekasi Raya” adalah entitas organization, “Bekasi Raya”</w:t>
      </w:r>
      <w:r w:rsidR="009C5DB3" w:rsidRPr="00744481">
        <w:t xml:space="preserve"> di baris pertama dan “Bekasi” di dalam “Bekasi Selatan”</w:t>
      </w:r>
      <w:r w:rsidR="006D4407" w:rsidRPr="00744481">
        <w:t xml:space="preserve"> baris terakhir</w:t>
      </w:r>
      <w:r w:rsidR="00E56516" w:rsidRPr="00744481">
        <w:t xml:space="preserve"> adalah entitas location. </w:t>
      </w:r>
      <w:r w:rsidR="00FB492C" w:rsidRPr="00744481">
        <w:t>“Negara Kesatuan Republik Indonesia” bukan jenis entitas organization tetapi location, dan entitas bersarang di</w:t>
      </w:r>
      <w:r w:rsidR="00866A73" w:rsidRPr="00744481">
        <w:t xml:space="preserve"> </w:t>
      </w:r>
      <w:r w:rsidR="00FB492C" w:rsidRPr="00744481">
        <w:t>dala</w:t>
      </w:r>
      <w:r w:rsidR="005240FC" w:rsidRPr="00744481">
        <w:t>m</w:t>
      </w:r>
      <w:r w:rsidR="00FB492C" w:rsidRPr="00744481">
        <w:t xml:space="preserve">nya tidak perlu dilabelkan karena sama seperti penjelasan sebelumnya, kata-kata tersebut adalah kesatuan. </w:t>
      </w:r>
      <w:r w:rsidR="00301BB9" w:rsidRPr="00744481">
        <w:t xml:space="preserve">Pada baris kedua, kata-kata “Yayasan Khilafatul Muslimin” </w:t>
      </w:r>
      <w:r w:rsidR="005661E8" w:rsidRPr="00744481">
        <w:t xml:space="preserve">memang perlu dilabelkan namun jenis entitasnya adalah organization. </w:t>
      </w:r>
    </w:p>
    <w:p w14:paraId="356674E7" w14:textId="77777777" w:rsidR="008A220A" w:rsidRPr="00744481" w:rsidRDefault="008A220A" w:rsidP="008A220A"/>
    <w:p w14:paraId="7963CA4E" w14:textId="77777777" w:rsidR="0011726C" w:rsidRPr="00744481" w:rsidRDefault="0011726C" w:rsidP="00923075">
      <w:pPr>
        <w:keepNext/>
        <w:spacing w:line="240" w:lineRule="auto"/>
        <w:ind w:firstLine="0"/>
        <w:jc w:val="center"/>
      </w:pPr>
    </w:p>
    <w:p w14:paraId="7EE265BE" w14:textId="2D538D63" w:rsidR="008A220A" w:rsidRPr="00744481" w:rsidRDefault="0011726C" w:rsidP="0011726C">
      <w:pPr>
        <w:keepNext/>
        <w:spacing w:line="240" w:lineRule="auto"/>
        <w:ind w:firstLine="0"/>
        <w:jc w:val="center"/>
      </w:pPr>
      <w:r w:rsidRPr="00744481">
        <w:rPr>
          <w:noProof/>
        </w:rPr>
        <w:drawing>
          <wp:inline distT="0" distB="0" distL="0" distR="0" wp14:anchorId="3C20320B" wp14:editId="49E33ACC">
            <wp:extent cx="5005252" cy="175704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noFill/>
                    </a:ln>
                    <a:extLst>
                      <a:ext uri="{53640926-AAD7-44D8-BBD7-CCE9431645EC}">
                        <a14:shadowObscured xmlns:a14="http://schemas.microsoft.com/office/drawing/2010/main"/>
                      </a:ext>
                    </a:extLst>
                  </pic:spPr>
                </pic:pic>
              </a:graphicData>
            </a:graphic>
          </wp:inline>
        </w:drawing>
      </w:r>
    </w:p>
    <w:p w14:paraId="4F01A0FD" w14:textId="308C907A" w:rsidR="002347A6" w:rsidRPr="00744481" w:rsidRDefault="008A220A" w:rsidP="007617E4">
      <w:pPr>
        <w:pStyle w:val="Caption"/>
      </w:pPr>
      <w:bookmarkStart w:id="16" w:name="_Ref106656743"/>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13</w:t>
      </w:r>
      <w:r w:rsidR="009178B6" w:rsidRPr="00744481">
        <w:fldChar w:fldCharType="end"/>
      </w:r>
      <w:bookmarkEnd w:id="16"/>
      <w:r w:rsidRPr="00744481">
        <w:t xml:space="preserve"> </w:t>
      </w:r>
      <w:r w:rsidRPr="00744481">
        <w:br/>
        <w:t>Hasil Prediksi Domain Peristiwa 3</w:t>
      </w:r>
    </w:p>
    <w:p w14:paraId="05FF4AA0" w14:textId="2DDE9E96" w:rsidR="007617E4" w:rsidRPr="00744481" w:rsidRDefault="007617E4" w:rsidP="007617E4"/>
    <w:p w14:paraId="674A298C" w14:textId="597C8FA1" w:rsidR="002347A6" w:rsidRPr="00744481" w:rsidRDefault="006135C5" w:rsidP="008D78A7">
      <w:r w:rsidRPr="00744481">
        <w:t xml:space="preserve">Contoh hasil prediksi model terakhir dapat dilihat di </w:t>
      </w:r>
      <w:r w:rsidRPr="00744481">
        <w:fldChar w:fldCharType="begin"/>
      </w:r>
      <w:r w:rsidRPr="00744481">
        <w:instrText xml:space="preserve"> REF _Ref106656743 \h </w:instrText>
      </w:r>
      <w:r w:rsidRPr="00744481">
        <w:fldChar w:fldCharType="separate"/>
      </w:r>
      <w:r w:rsidRPr="00744481">
        <w:t xml:space="preserve">gambar </w:t>
      </w:r>
      <w:r w:rsidRPr="00744481">
        <w:rPr>
          <w:noProof/>
        </w:rPr>
        <w:t>5</w:t>
      </w:r>
      <w:r w:rsidRPr="00744481">
        <w:t>.</w:t>
      </w:r>
      <w:r w:rsidRPr="00744481">
        <w:rPr>
          <w:noProof/>
        </w:rPr>
        <w:t>13</w:t>
      </w:r>
      <w:r w:rsidRPr="00744481">
        <w:fldChar w:fldCharType="end"/>
      </w:r>
      <w:r w:rsidR="008D5D64" w:rsidRPr="00744481">
        <w:t xml:space="preserve">. </w:t>
      </w:r>
      <w:r w:rsidR="00B52F3D" w:rsidRPr="00744481">
        <w:t xml:space="preserve">Kesalahn pertama adalah penentuan kata yang perlu dilabelkan. </w:t>
      </w:r>
      <w:r w:rsidR="00562B5B" w:rsidRPr="00744481">
        <w:t xml:space="preserve">Untuk baris pertama seluruh pelabelan entitas person salah kecuali untuk kata “Gibran Rakabuming Raka”. Dan untuk baris ketiga kata “Said” tidak perlu dilabelkan. </w:t>
      </w:r>
      <w:r w:rsidR="00C449D3" w:rsidRPr="00744481">
        <w:t>Kata “Sukoharjo” pada baris pertama dan “Yogyakarta” pada baris kedua adalah entitas location</w:t>
      </w:r>
      <w:r w:rsidR="00E55E1E" w:rsidRPr="00744481">
        <w:t xml:space="preserve">, namun tidak dilabelkan. </w:t>
      </w:r>
      <w:r w:rsidR="00471C47" w:rsidRPr="00744481">
        <w:t xml:space="preserve">Dan jangkauan kata-kata yang benar untuk entitas person adalah “Ketua DPR RI, Puan Maharani”, “Puan Maharani”, “Wali Kota Solo, Gibran Rakabuming Raka”. </w:t>
      </w:r>
      <w:r w:rsidR="00832B32" w:rsidRPr="00744481">
        <w:t xml:space="preserve">Pelabelan “DPR RI” juga salah, jenis entitas tersebut adalah organization, juga ada pelabelan bersarang di kata “DPR” sebagai organization. </w:t>
      </w:r>
      <w:r w:rsidR="00694496" w:rsidRPr="00744481">
        <w:t>Yang merupakan jenis entitas location adalah “RI”</w:t>
      </w:r>
      <w:r w:rsidR="00356334" w:rsidRPr="00744481">
        <w:t>.</w:t>
      </w:r>
    </w:p>
    <w:p w14:paraId="220258EB" w14:textId="77777777" w:rsidR="008D78A7" w:rsidRPr="00744481" w:rsidRDefault="008D78A7" w:rsidP="002347A6">
      <w:pPr>
        <w:ind w:firstLine="0"/>
        <w:rPr>
          <w:noProof/>
        </w:rPr>
      </w:pPr>
    </w:p>
    <w:p w14:paraId="6B053A45" w14:textId="77777777" w:rsidR="008D78A7" w:rsidRPr="00744481" w:rsidRDefault="002347A6" w:rsidP="008D78A7">
      <w:pPr>
        <w:keepNext/>
        <w:spacing w:line="240" w:lineRule="auto"/>
        <w:ind w:firstLine="0"/>
        <w:jc w:val="center"/>
      </w:pPr>
      <w:r w:rsidRPr="0074448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0333C233" w:rsidR="002347A6" w:rsidRPr="00744481" w:rsidRDefault="008D78A7" w:rsidP="00C31CCD">
      <w:pPr>
        <w:pStyle w:val="Caption"/>
      </w:pPr>
      <w:bookmarkStart w:id="17" w:name="_Ref106664039"/>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14</w:t>
      </w:r>
      <w:r w:rsidR="009178B6" w:rsidRPr="00744481">
        <w:fldChar w:fldCharType="end"/>
      </w:r>
      <w:bookmarkEnd w:id="17"/>
      <w:r w:rsidRPr="00744481">
        <w:t xml:space="preserve"> </w:t>
      </w:r>
      <w:r w:rsidRPr="00744481">
        <w:br/>
        <w:t xml:space="preserve">Hasil Prediksi </w:t>
      </w:r>
      <w:r w:rsidR="00F618CD" w:rsidRPr="00744481">
        <w:t>Contoh Kasus 1</w:t>
      </w:r>
    </w:p>
    <w:p w14:paraId="73EA2468" w14:textId="788395C0" w:rsidR="00C31CCD" w:rsidRPr="00744481" w:rsidRDefault="00C31CCD" w:rsidP="00C31CCD"/>
    <w:p w14:paraId="6B14DD36" w14:textId="5F674F86" w:rsidR="00C31CCD" w:rsidRPr="00744481" w:rsidRDefault="00B90DD0" w:rsidP="00C31CCD">
      <w:r w:rsidRPr="00744481">
        <w:t>Beberapa contoh kasus diberikan dalam subbab ini untuk menjelaskan beberapa kasus khusus di</w:t>
      </w:r>
      <w:r w:rsidR="009B37A4">
        <w:rPr>
          <w:lang w:val="en-US"/>
        </w:rPr>
        <w:t xml:space="preserve"> </w:t>
      </w:r>
      <w:r w:rsidRPr="00744481">
        <w:t xml:space="preserve">mana input yang diterima oleh program dapat memberi dampak kepada cara model melakukan prediksi. </w:t>
      </w:r>
      <w:r w:rsidR="000D2FA7" w:rsidRPr="00744481">
        <w:t xml:space="preserve">Contohnya di </w:t>
      </w:r>
      <w:r w:rsidR="000D2FA7" w:rsidRPr="00744481">
        <w:fldChar w:fldCharType="begin"/>
      </w:r>
      <w:r w:rsidR="000D2FA7" w:rsidRPr="00744481">
        <w:instrText xml:space="preserve"> REF _Ref106664039 \h </w:instrText>
      </w:r>
      <w:r w:rsidR="000D2FA7" w:rsidRPr="00744481">
        <w:fldChar w:fldCharType="separate"/>
      </w:r>
      <w:r w:rsidR="000D2FA7" w:rsidRPr="00744481">
        <w:t xml:space="preserve">gambar </w:t>
      </w:r>
      <w:r w:rsidR="000D2FA7" w:rsidRPr="00744481">
        <w:rPr>
          <w:noProof/>
        </w:rPr>
        <w:t>5</w:t>
      </w:r>
      <w:r w:rsidR="000D2FA7" w:rsidRPr="00744481">
        <w:t>.</w:t>
      </w:r>
      <w:r w:rsidR="000D2FA7" w:rsidRPr="00744481">
        <w:rPr>
          <w:noProof/>
        </w:rPr>
        <w:t>14</w:t>
      </w:r>
      <w:r w:rsidR="000D2FA7" w:rsidRPr="00744481">
        <w:fldChar w:fldCharType="end"/>
      </w:r>
      <w:r w:rsidR="000D2FA7" w:rsidRPr="00744481">
        <w:t xml:space="preserve"> </w:t>
      </w:r>
      <w:r w:rsidR="00D33EFB" w:rsidRPr="00744481">
        <w:t xml:space="preserve">adalah </w:t>
      </w:r>
      <w:r w:rsidR="00D33EFB" w:rsidRPr="00744481">
        <w:lastRenderedPageBreak/>
        <w:t xml:space="preserve">input user yang singkat. </w:t>
      </w:r>
      <w:r w:rsidR="00ED6950" w:rsidRPr="00744481">
        <w:t xml:space="preserve">Pelabelan yang benar adalah “Jalan Ir. Soekarno” sebagai entitas location, “Ir. Soekarno” sebagai entitas person. </w:t>
      </w:r>
      <w:r w:rsidR="007D50F4" w:rsidRPr="00744481">
        <w:t xml:space="preserve">Prediksi dari model yang jauh dari benar dapat disimpulkan </w:t>
      </w:r>
      <w:r w:rsidR="0045777C" w:rsidRPr="00744481">
        <w:t xml:space="preserve">bahwa model tidak dapat menerima kalimat yang terlalu pendek. Kalimat yang pendek tidak dapat ditemukan konteks yang lebih luas, sehingga model tidak dapat memutuskan kata tersebut sebagai entitas jenis apa. </w:t>
      </w:r>
      <w:r w:rsidR="003B0844" w:rsidRPr="00744481">
        <w:t xml:space="preserve">Jika dilihat pada </w:t>
      </w:r>
      <w:r w:rsidR="003B0844" w:rsidRPr="00744481">
        <w:fldChar w:fldCharType="begin"/>
      </w:r>
      <w:r w:rsidR="003B0844" w:rsidRPr="00744481">
        <w:instrText xml:space="preserve"> REF _Ref106664212 \h </w:instrText>
      </w:r>
      <w:r w:rsidR="003B0844" w:rsidRPr="00744481">
        <w:fldChar w:fldCharType="separate"/>
      </w:r>
      <w:r w:rsidR="003B0844" w:rsidRPr="00744481">
        <w:t xml:space="preserve">gambar </w:t>
      </w:r>
      <w:r w:rsidR="003B0844" w:rsidRPr="00744481">
        <w:rPr>
          <w:noProof/>
        </w:rPr>
        <w:t>5</w:t>
      </w:r>
      <w:r w:rsidR="003B0844" w:rsidRPr="00744481">
        <w:t>.</w:t>
      </w:r>
      <w:r w:rsidR="003B0844" w:rsidRPr="00744481">
        <w:rPr>
          <w:noProof/>
        </w:rPr>
        <w:t>15</w:t>
      </w:r>
      <w:r w:rsidR="003B0844" w:rsidRPr="00744481">
        <w:fldChar w:fldCharType="end"/>
      </w:r>
      <w:r w:rsidR="003B0844" w:rsidRPr="00744481">
        <w:t xml:space="preserve">, kata “Jalan Ir. Soekarno” dan “Ir. Soekarno” dapat berhasil diprediksikan dengan benar oleh model. </w:t>
      </w:r>
      <w:r w:rsidR="0054121C" w:rsidRPr="00744481">
        <w:t xml:space="preserve">Hal ini dikarenakan konteks kalimat yang didapatkan oleh model. </w:t>
      </w:r>
    </w:p>
    <w:p w14:paraId="7243F1F9" w14:textId="77777777" w:rsidR="007D50F4" w:rsidRPr="00744481" w:rsidRDefault="007D50F4" w:rsidP="00C31CCD"/>
    <w:p w14:paraId="1976D4D8" w14:textId="463850CB" w:rsidR="00F618CD" w:rsidRPr="00744481" w:rsidRDefault="007D38AA" w:rsidP="0093611E">
      <w:pPr>
        <w:keepNext/>
        <w:spacing w:line="240" w:lineRule="auto"/>
        <w:ind w:firstLine="0"/>
      </w:pPr>
      <w:r w:rsidRPr="00744481">
        <w:rPr>
          <w:noProof/>
        </w:rPr>
        <w:drawing>
          <wp:inline distT="0" distB="0" distL="0" distR="0" wp14:anchorId="79805655" wp14:editId="2C08BCBC">
            <wp:extent cx="5014253" cy="12306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noFill/>
                    </a:ln>
                    <a:extLst>
                      <a:ext uri="{53640926-AAD7-44D8-BBD7-CCE9431645EC}">
                        <a14:shadowObscured xmlns:a14="http://schemas.microsoft.com/office/drawing/2010/main"/>
                      </a:ext>
                    </a:extLst>
                  </pic:spPr>
                </pic:pic>
              </a:graphicData>
            </a:graphic>
          </wp:inline>
        </w:drawing>
      </w:r>
    </w:p>
    <w:p w14:paraId="63818F41" w14:textId="01AFB40D" w:rsidR="002347A6" w:rsidRPr="00744481" w:rsidRDefault="00F618CD" w:rsidP="00956630">
      <w:pPr>
        <w:pStyle w:val="Caption"/>
      </w:pPr>
      <w:bookmarkStart w:id="18" w:name="_Ref106664212"/>
      <w:r w:rsidRPr="00744481">
        <w:t xml:space="preserve">Gambar </w:t>
      </w:r>
      <w:r w:rsidR="009178B6" w:rsidRPr="00744481">
        <w:fldChar w:fldCharType="begin"/>
      </w:r>
      <w:r w:rsidR="009178B6" w:rsidRPr="00744481">
        <w:instrText xml:space="preserve"> STYLEREF 1 \s </w:instrText>
      </w:r>
      <w:r w:rsidR="009178B6" w:rsidRPr="00744481">
        <w:fldChar w:fldCharType="separate"/>
      </w:r>
      <w:r w:rsidR="009178B6" w:rsidRPr="00744481">
        <w:rPr>
          <w:noProof/>
        </w:rPr>
        <w:t>5</w:t>
      </w:r>
      <w:r w:rsidR="009178B6" w:rsidRPr="00744481">
        <w:fldChar w:fldCharType="end"/>
      </w:r>
      <w:r w:rsidR="009178B6" w:rsidRPr="00744481">
        <w:t>.</w:t>
      </w:r>
      <w:r w:rsidR="009178B6" w:rsidRPr="00744481">
        <w:fldChar w:fldCharType="begin"/>
      </w:r>
      <w:r w:rsidR="009178B6" w:rsidRPr="00744481">
        <w:instrText xml:space="preserve"> SEQ Gambar \* ARABIC \s 1 </w:instrText>
      </w:r>
      <w:r w:rsidR="009178B6" w:rsidRPr="00744481">
        <w:fldChar w:fldCharType="separate"/>
      </w:r>
      <w:r w:rsidR="009178B6" w:rsidRPr="00744481">
        <w:rPr>
          <w:noProof/>
        </w:rPr>
        <w:t>15</w:t>
      </w:r>
      <w:r w:rsidR="009178B6" w:rsidRPr="00744481">
        <w:fldChar w:fldCharType="end"/>
      </w:r>
      <w:bookmarkEnd w:id="18"/>
      <w:r w:rsidRPr="00744481">
        <w:t xml:space="preserve"> </w:t>
      </w:r>
      <w:r w:rsidRPr="00744481">
        <w:br/>
        <w:t>Hasil Prediksi Contoh Kasus 2</w:t>
      </w:r>
    </w:p>
    <w:p w14:paraId="73302568" w14:textId="191809C2" w:rsidR="00956630" w:rsidRPr="00744481" w:rsidRDefault="00956630" w:rsidP="00956630"/>
    <w:p w14:paraId="77934A61" w14:textId="4BE8283D" w:rsidR="00FB2F9D" w:rsidRPr="00744481" w:rsidRDefault="00956630" w:rsidP="00956630">
      <w:r w:rsidRPr="00744481">
        <w:t xml:space="preserve">Contoh lainnya diambil dari </w:t>
      </w:r>
      <w:r w:rsidR="001B64D7" w:rsidRPr="00744481">
        <w:fldChar w:fldCharType="begin"/>
      </w:r>
      <w:r w:rsidR="001B64D7" w:rsidRPr="00744481">
        <w:instrText xml:space="preserve"> REF _Ref106664488 \h </w:instrText>
      </w:r>
      <w:r w:rsidR="001B64D7" w:rsidRPr="00744481">
        <w:fldChar w:fldCharType="separate"/>
      </w:r>
      <w:r w:rsidR="001B64D7" w:rsidRPr="00744481">
        <w:t xml:space="preserve">gambar </w:t>
      </w:r>
      <w:r w:rsidR="001B64D7" w:rsidRPr="00744481">
        <w:rPr>
          <w:noProof/>
        </w:rPr>
        <w:t>5</w:t>
      </w:r>
      <w:r w:rsidR="001B64D7" w:rsidRPr="00744481">
        <w:t>.</w:t>
      </w:r>
      <w:r w:rsidR="001B64D7" w:rsidRPr="00744481">
        <w:rPr>
          <w:noProof/>
        </w:rPr>
        <w:t>16</w:t>
      </w:r>
      <w:r w:rsidR="001B64D7" w:rsidRPr="00744481">
        <w:fldChar w:fldCharType="end"/>
      </w:r>
      <w:r w:rsidR="001B64D7" w:rsidRPr="00744481">
        <w:t xml:space="preserve">. </w:t>
      </w:r>
      <w:r w:rsidR="0093764F" w:rsidRPr="00744481">
        <w:t xml:space="preserve">Dengan struktur yang sama, input user hanya berupa nama sebuah jalan tanpa informasi lebih dari kalimat yang diberikan. </w:t>
      </w:r>
      <w:r w:rsidR="00CA6583" w:rsidRPr="00744481">
        <w:t>Prediksi entitas yang diharapkan adalah “Jalan Soekarno-Hatta” sebagai entitas location. “Soekarno” dan “Hatta” untuk tiap kata merupakan entitas person</w:t>
      </w:r>
      <w:r w:rsidR="00D0423E" w:rsidRPr="00744481">
        <w:t xml:space="preserve">. Tetapi prediksi yang diberikan oleh model tidak akurat. </w:t>
      </w:r>
    </w:p>
    <w:p w14:paraId="245C9117" w14:textId="2ECA379C" w:rsidR="009A1F32" w:rsidRPr="00744481" w:rsidRDefault="009A1F32" w:rsidP="00956630"/>
    <w:p w14:paraId="688AB128" w14:textId="77777777" w:rsidR="009A1F32" w:rsidRPr="00744481" w:rsidRDefault="009A1F32" w:rsidP="009A1F32">
      <w:pPr>
        <w:keepNext/>
        <w:spacing w:line="240" w:lineRule="auto"/>
        <w:ind w:firstLine="0"/>
        <w:jc w:val="center"/>
      </w:pPr>
      <w:r w:rsidRPr="00744481">
        <w:rPr>
          <w:noProof/>
        </w:rPr>
        <w:drawing>
          <wp:inline distT="0" distB="0" distL="0" distR="0" wp14:anchorId="47F12406" wp14:editId="08FFE482">
            <wp:extent cx="3451971" cy="1260231"/>
            <wp:effectExtent l="19050" t="1905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3470499" cy="1266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3284344F" w:rsidR="009A1F32" w:rsidRPr="00744481" w:rsidRDefault="009A1F32" w:rsidP="009A1F32">
      <w:pPr>
        <w:pStyle w:val="Caption"/>
      </w:pPr>
      <w:bookmarkStart w:id="19" w:name="_Ref106664488"/>
      <w:r w:rsidRPr="00744481">
        <w:t xml:space="preserve">Gambar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Gambar \* ARABIC \s 1 </w:instrText>
      </w:r>
      <w:r w:rsidRPr="00744481">
        <w:fldChar w:fldCharType="separate"/>
      </w:r>
      <w:r w:rsidRPr="00744481">
        <w:rPr>
          <w:noProof/>
        </w:rPr>
        <w:t>16</w:t>
      </w:r>
      <w:r w:rsidRPr="00744481">
        <w:fldChar w:fldCharType="end"/>
      </w:r>
      <w:bookmarkEnd w:id="19"/>
      <w:r w:rsidRPr="00744481">
        <w:t xml:space="preserve"> </w:t>
      </w:r>
      <w:r w:rsidRPr="00744481">
        <w:br/>
        <w:t>Hasil Prediksi Contoh Kasus 3</w:t>
      </w:r>
    </w:p>
    <w:p w14:paraId="6C1CFAB1" w14:textId="77777777" w:rsidR="009A1F32" w:rsidRPr="00744481" w:rsidRDefault="009A1F32" w:rsidP="00956630"/>
    <w:p w14:paraId="4A3B1E6F" w14:textId="1659AEF4" w:rsidR="00956630" w:rsidRPr="00744481" w:rsidRDefault="0093764F" w:rsidP="00956630">
      <w:r w:rsidRPr="00744481">
        <w:t xml:space="preserve">Diberikan juga contoh dengan </w:t>
      </w:r>
      <w:r w:rsidR="00C062FC" w:rsidRPr="00744481">
        <w:fldChar w:fldCharType="begin"/>
      </w:r>
      <w:r w:rsidR="00C062FC" w:rsidRPr="00744481">
        <w:instrText xml:space="preserve"> REF _Ref106664634 \h </w:instrText>
      </w:r>
      <w:r w:rsidR="00C062FC" w:rsidRPr="00744481">
        <w:fldChar w:fldCharType="separate"/>
      </w:r>
      <w:r w:rsidR="00C062FC" w:rsidRPr="00744481">
        <w:t xml:space="preserve">gambar </w:t>
      </w:r>
      <w:r w:rsidR="00C062FC" w:rsidRPr="00744481">
        <w:rPr>
          <w:noProof/>
        </w:rPr>
        <w:t>5</w:t>
      </w:r>
      <w:r w:rsidR="00C062FC" w:rsidRPr="00744481">
        <w:t>.</w:t>
      </w:r>
      <w:r w:rsidR="00C062FC" w:rsidRPr="00744481">
        <w:rPr>
          <w:noProof/>
        </w:rPr>
        <w:t>17</w:t>
      </w:r>
      <w:r w:rsidR="00C062FC" w:rsidRPr="00744481">
        <w:fldChar w:fldCharType="end"/>
      </w:r>
      <w:r w:rsidR="00C062FC" w:rsidRPr="00744481">
        <w:t xml:space="preserve">. </w:t>
      </w:r>
      <w:r w:rsidR="0036784C" w:rsidRPr="00744481">
        <w:t xml:space="preserve">Kata-kata dari </w:t>
      </w:r>
      <w:r w:rsidR="00C062FC" w:rsidRPr="00744481">
        <w:fldChar w:fldCharType="begin"/>
      </w:r>
      <w:r w:rsidR="00C062FC" w:rsidRPr="00744481">
        <w:instrText xml:space="preserve"> REF _Ref106664634 \h </w:instrText>
      </w:r>
      <w:r w:rsidR="00C062FC" w:rsidRPr="00744481">
        <w:fldChar w:fldCharType="separate"/>
      </w:r>
      <w:r w:rsidR="00C062FC" w:rsidRPr="00744481">
        <w:t xml:space="preserve">gambar </w:t>
      </w:r>
      <w:r w:rsidR="00C062FC" w:rsidRPr="00744481">
        <w:rPr>
          <w:noProof/>
        </w:rPr>
        <w:t>5</w:t>
      </w:r>
      <w:r w:rsidR="00C062FC" w:rsidRPr="00744481">
        <w:t>.</w:t>
      </w:r>
      <w:r w:rsidR="00C062FC" w:rsidRPr="00744481">
        <w:rPr>
          <w:noProof/>
        </w:rPr>
        <w:t>17</w:t>
      </w:r>
      <w:r w:rsidR="00C062FC" w:rsidRPr="00744481">
        <w:fldChar w:fldCharType="end"/>
      </w:r>
      <w:r w:rsidR="00C062FC" w:rsidRPr="00744481">
        <w:t xml:space="preserve"> </w:t>
      </w:r>
      <w:r w:rsidR="0036784C" w:rsidRPr="00744481">
        <w:t xml:space="preserve">dapat ditemukan dalam </w:t>
      </w:r>
      <w:r w:rsidR="009864F8" w:rsidRPr="00744481">
        <w:fldChar w:fldCharType="begin"/>
      </w:r>
      <w:r w:rsidR="009864F8" w:rsidRPr="00744481">
        <w:instrText xml:space="preserve"> REF _Ref106664488 \h </w:instrText>
      </w:r>
      <w:r w:rsidR="009864F8" w:rsidRPr="00744481">
        <w:fldChar w:fldCharType="separate"/>
      </w:r>
      <w:r w:rsidR="009864F8" w:rsidRPr="00744481">
        <w:t xml:space="preserve">gambar </w:t>
      </w:r>
      <w:r w:rsidR="009864F8" w:rsidRPr="00744481">
        <w:rPr>
          <w:noProof/>
        </w:rPr>
        <w:t>5</w:t>
      </w:r>
      <w:r w:rsidR="009864F8" w:rsidRPr="00744481">
        <w:t>.</w:t>
      </w:r>
      <w:r w:rsidR="009864F8" w:rsidRPr="00744481">
        <w:rPr>
          <w:noProof/>
        </w:rPr>
        <w:t>16</w:t>
      </w:r>
      <w:r w:rsidR="009864F8" w:rsidRPr="00744481">
        <w:fldChar w:fldCharType="end"/>
      </w:r>
      <w:r w:rsidR="009864F8" w:rsidRPr="00744481">
        <w:t xml:space="preserve"> </w:t>
      </w:r>
      <w:r w:rsidR="0036784C" w:rsidRPr="00744481">
        <w:t xml:space="preserve">tetapi dengan prediksi yang benar. </w:t>
      </w:r>
      <w:r w:rsidR="00FD2449" w:rsidRPr="00744481">
        <w:t xml:space="preserve">Hasil-hasil </w:t>
      </w:r>
      <w:r w:rsidR="00FD2449" w:rsidRPr="00744481">
        <w:lastRenderedPageBreak/>
        <w:t xml:space="preserve">prediksi ini membuktikan bahwa karena model terbiasa menerima dataset yang berkalimat panjang dengan konteks yang banyak, model tidak dapat menerima kalimat pendek dengan baik karena kekurangan informasi atau konteks.  </w:t>
      </w:r>
    </w:p>
    <w:p w14:paraId="4584F040" w14:textId="1801AF54" w:rsidR="002347A6" w:rsidRPr="00744481" w:rsidRDefault="002347A6" w:rsidP="002347A6">
      <w:pPr>
        <w:ind w:firstLine="0"/>
      </w:pPr>
    </w:p>
    <w:p w14:paraId="33F5B9B1" w14:textId="77777777" w:rsidR="009178B6" w:rsidRPr="00744481" w:rsidRDefault="009178B6" w:rsidP="009178B6">
      <w:pPr>
        <w:keepNext/>
        <w:spacing w:line="240" w:lineRule="auto"/>
        <w:ind w:firstLine="0"/>
        <w:jc w:val="center"/>
      </w:pPr>
      <w:r w:rsidRPr="0074448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0FBA06B7" w:rsidR="009178B6" w:rsidRPr="00744481" w:rsidRDefault="009178B6" w:rsidP="009178B6">
      <w:pPr>
        <w:pStyle w:val="Caption"/>
      </w:pPr>
      <w:bookmarkStart w:id="20" w:name="_Ref106664634"/>
      <w:r w:rsidRPr="00744481">
        <w:t xml:space="preserve">Gambar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Gambar \* ARABIC \s 1 </w:instrText>
      </w:r>
      <w:r w:rsidRPr="00744481">
        <w:fldChar w:fldCharType="separate"/>
      </w:r>
      <w:r w:rsidRPr="00744481">
        <w:rPr>
          <w:noProof/>
        </w:rPr>
        <w:t>17</w:t>
      </w:r>
      <w:r w:rsidRPr="00744481">
        <w:fldChar w:fldCharType="end"/>
      </w:r>
      <w:bookmarkEnd w:id="20"/>
      <w:r w:rsidRPr="00744481">
        <w:br/>
        <w:t>Hasil Prediksi Contoh Kasus</w:t>
      </w:r>
      <w:r w:rsidR="000F4AAC" w:rsidRPr="00744481">
        <w:t xml:space="preserve"> 4</w:t>
      </w:r>
      <w:commentRangeEnd w:id="7"/>
      <w:r w:rsidR="000124EA">
        <w:rPr>
          <w:rStyle w:val="CommentReference"/>
          <w:rFonts w:asciiTheme="minorHAnsi" w:eastAsiaTheme="minorHAnsi" w:hAnsiTheme="minorHAnsi" w:cstheme="minorBidi"/>
          <w:b w:val="0"/>
          <w:bCs w:val="0"/>
        </w:rPr>
        <w:commentReference w:id="7"/>
      </w:r>
    </w:p>
    <w:p w14:paraId="7BD030CC" w14:textId="77777777" w:rsidR="0058103A" w:rsidRPr="00744481" w:rsidRDefault="0058103A" w:rsidP="008E58E4"/>
    <w:p w14:paraId="1D8335BE" w14:textId="73CDACD6" w:rsidR="008E58E4" w:rsidRPr="00744481" w:rsidRDefault="00D241C1" w:rsidP="008E58E4">
      <w:pPr>
        <w:pStyle w:val="Heading2"/>
      </w:pPr>
      <w:r w:rsidRPr="00744481">
        <w:t>Perbandingan Metode</w:t>
      </w:r>
      <w:r w:rsidR="0008553A" w:rsidRPr="00744481">
        <w:t xml:space="preserve"> </w:t>
      </w:r>
      <w:r w:rsidR="00B94FBD" w:rsidRPr="00744481">
        <w:t>Span-Based Method</w:t>
      </w:r>
    </w:p>
    <w:p w14:paraId="6B03B439" w14:textId="76490537" w:rsidR="008E58E4" w:rsidRPr="00744481" w:rsidRDefault="00396725" w:rsidP="008E58E4">
      <w:r w:rsidRPr="00744481">
        <w:t xml:space="preserve">Nested NER dari sebelumnya memiliki </w:t>
      </w:r>
      <w:r w:rsidR="00E40CFE" w:rsidRPr="00744481">
        <w:t>metode yang dianggap sudah cocok untuk digunakan sebagai penelitian, dan metode ini sudah berkembang banyak dalam Nested NER.</w:t>
      </w:r>
      <w:r w:rsidR="00A30C84" w:rsidRPr="00744481">
        <w:t xml:space="preserve"> Metode ini menganggap pengenalan entitas </w:t>
      </w:r>
      <w:r w:rsidR="009B56E7" w:rsidRPr="00744481">
        <w:t xml:space="preserve">sebagai task </w:t>
      </w:r>
      <w:r w:rsidR="00A30C84" w:rsidRPr="00744481">
        <w:t xml:space="preserve">klasifikasi </w:t>
      </w:r>
      <w:r w:rsidR="005713C2" w:rsidRPr="00744481">
        <w:t xml:space="preserve">dengan cara </w:t>
      </w:r>
      <w:r w:rsidR="009567EB" w:rsidRPr="00744481">
        <w:t xml:space="preserve">menentukan </w:t>
      </w:r>
      <w:r w:rsidR="00A30C84" w:rsidRPr="00744481">
        <w:t>span (rentangan</w:t>
      </w:r>
      <w:r w:rsidR="002E4D88" w:rsidRPr="00744481">
        <w:t xml:space="preserve">, suatu bagian dengan batasan kiri dan kanan). </w:t>
      </w:r>
      <w:r w:rsidR="00FE36F9" w:rsidRPr="00744481">
        <w:t>K</w:t>
      </w:r>
      <w:r w:rsidR="00790A55" w:rsidRPr="00744481">
        <w:t xml:space="preserve">ekurangan dari metode span-based ini, </w:t>
      </w:r>
      <w:r w:rsidR="00790A55" w:rsidRPr="00744481">
        <w:rPr>
          <w:i/>
          <w:iCs/>
        </w:rPr>
        <w:t xml:space="preserve">search space </w:t>
      </w:r>
      <w:r w:rsidR="00790A55" w:rsidRPr="00744481">
        <w:t>(luas pencarian) menjadi terlalu besar dan metode span-based tidak melihat nilai konteks satu entitas dengan entitas</w:t>
      </w:r>
      <w:r w:rsidR="00AD01EA" w:rsidRPr="00744481">
        <w:t xml:space="preserve"> </w:t>
      </w:r>
      <w:r w:rsidR="00790A55" w:rsidRPr="00744481">
        <w:t xml:space="preserve">lain, yang sebenarnya dapat membantu model untuk menentukan entitas berdasarkan konteksnya. </w:t>
      </w:r>
      <w:r w:rsidR="008221D6" w:rsidRPr="00744481">
        <w:t xml:space="preserve">Karena itu, adanya Sequence-to-Set Network untuk memberikan solusi komputasi yang tidak seberat metode span-based tetapi memberikan akurasi yang tinggi. </w:t>
      </w:r>
    </w:p>
    <w:p w14:paraId="68129A76" w14:textId="7AFE2377" w:rsidR="008221D6" w:rsidRPr="00744481" w:rsidRDefault="008221D6" w:rsidP="008E58E4">
      <w:r w:rsidRPr="00744481">
        <w:t xml:space="preserve">Perbandingan metode </w:t>
      </w:r>
      <w:r w:rsidR="00307076" w:rsidRPr="00744481">
        <w:t xml:space="preserve">akan dilakukan </w:t>
      </w:r>
      <w:r w:rsidRPr="00744481">
        <w:t xml:space="preserve">dengan dataset tugas akhir </w:t>
      </w:r>
      <w:r w:rsidR="00307076" w:rsidRPr="00744481">
        <w:t xml:space="preserve">juga </w:t>
      </w:r>
      <w:r w:rsidRPr="00744481">
        <w:t xml:space="preserve">dengan </w:t>
      </w:r>
      <w:r w:rsidR="0084631C" w:rsidRPr="00744481">
        <w:t xml:space="preserve">dataset GENIA. </w:t>
      </w:r>
      <w:r w:rsidR="00545ECD" w:rsidRPr="00744481">
        <w:t xml:space="preserve">Perlu diperhatikan perbedaan antar kedua dataset adalah </w:t>
      </w:r>
      <w:r w:rsidR="007B65A7" w:rsidRPr="00744481">
        <w:t xml:space="preserve">perbandingan GENIA di ambil dari rujukkan paper tiap metode dan juga dataset GENIA memiliki keunggulan dengan proses pelabelan dilakukan oleh pakar biologis dalam domainnya sedangkan untuk dataset tugas akhir ini proses pelabelan tidak dilakukan dengan bantuan pakar domain ini. </w:t>
      </w:r>
    </w:p>
    <w:p w14:paraId="02A38C10" w14:textId="68A20B89" w:rsidR="00950661" w:rsidRPr="00744481" w:rsidRDefault="00950661" w:rsidP="008E58E4"/>
    <w:p w14:paraId="6E0BD867" w14:textId="77777777" w:rsidR="00950661" w:rsidRPr="00744481" w:rsidRDefault="00950661" w:rsidP="00950661">
      <w:pPr>
        <w:pStyle w:val="Caption"/>
        <w:keepNext/>
      </w:pPr>
      <w:bookmarkStart w:id="21" w:name="_Ref104904454"/>
      <w:r w:rsidRPr="00744481">
        <w:lastRenderedPageBreak/>
        <w:t xml:space="preserve">Tabel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Tabel \* ARABIC \s 1 </w:instrText>
      </w:r>
      <w:r w:rsidRPr="00744481">
        <w:fldChar w:fldCharType="separate"/>
      </w:r>
      <w:r w:rsidRPr="00744481">
        <w:rPr>
          <w:noProof/>
        </w:rPr>
        <w:t>2</w:t>
      </w:r>
      <w:r w:rsidRPr="00744481">
        <w:fldChar w:fldCharType="end"/>
      </w:r>
      <w:bookmarkEnd w:id="21"/>
      <w:r w:rsidRPr="00744481">
        <w:br/>
        <w:t>Tabel Perbandingan F1 Score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744481" w14:paraId="75BCCCE0" w14:textId="77777777" w:rsidTr="00C90A1B">
        <w:trPr>
          <w:jc w:val="center"/>
        </w:trPr>
        <w:tc>
          <w:tcPr>
            <w:tcW w:w="2972" w:type="dxa"/>
            <w:shd w:val="clear" w:color="auto" w:fill="D9D9D9" w:themeFill="background1" w:themeFillShade="D9"/>
          </w:tcPr>
          <w:p w14:paraId="5779E260" w14:textId="77777777" w:rsidR="00950661" w:rsidRPr="00744481" w:rsidRDefault="00950661" w:rsidP="00C90A1B">
            <w:pPr>
              <w:ind w:firstLine="0"/>
              <w:jc w:val="center"/>
              <w:rPr>
                <w:b/>
                <w:bCs/>
              </w:rPr>
            </w:pPr>
            <w:r w:rsidRPr="00744481">
              <w:rPr>
                <w:b/>
                <w:bCs/>
              </w:rPr>
              <w:t>Model</w:t>
            </w:r>
          </w:p>
        </w:tc>
        <w:tc>
          <w:tcPr>
            <w:tcW w:w="1418" w:type="dxa"/>
            <w:shd w:val="clear" w:color="auto" w:fill="D9D9D9" w:themeFill="background1" w:themeFillShade="D9"/>
          </w:tcPr>
          <w:p w14:paraId="79EE598F" w14:textId="77777777" w:rsidR="00950661" w:rsidRPr="00744481" w:rsidRDefault="00950661" w:rsidP="00C90A1B">
            <w:pPr>
              <w:ind w:firstLine="0"/>
              <w:jc w:val="center"/>
              <w:rPr>
                <w:b/>
                <w:bCs/>
              </w:rPr>
            </w:pPr>
            <w:r w:rsidRPr="00744481">
              <w:rPr>
                <w:b/>
                <w:bCs/>
              </w:rPr>
              <w:t>Precision</w:t>
            </w:r>
          </w:p>
        </w:tc>
        <w:tc>
          <w:tcPr>
            <w:tcW w:w="1417" w:type="dxa"/>
            <w:shd w:val="clear" w:color="auto" w:fill="D9D9D9" w:themeFill="background1" w:themeFillShade="D9"/>
          </w:tcPr>
          <w:p w14:paraId="47EEB73D" w14:textId="77777777" w:rsidR="00950661" w:rsidRPr="00744481" w:rsidRDefault="00950661" w:rsidP="00C90A1B">
            <w:pPr>
              <w:ind w:firstLine="0"/>
              <w:jc w:val="center"/>
              <w:rPr>
                <w:b/>
                <w:bCs/>
              </w:rPr>
            </w:pPr>
            <w:r w:rsidRPr="00744481">
              <w:rPr>
                <w:b/>
                <w:bCs/>
              </w:rPr>
              <w:t>Recall</w:t>
            </w:r>
          </w:p>
        </w:tc>
        <w:tc>
          <w:tcPr>
            <w:tcW w:w="1276" w:type="dxa"/>
            <w:shd w:val="clear" w:color="auto" w:fill="D9D9D9" w:themeFill="background1" w:themeFillShade="D9"/>
          </w:tcPr>
          <w:p w14:paraId="2BF87567" w14:textId="77777777" w:rsidR="00950661" w:rsidRPr="00744481" w:rsidRDefault="00950661" w:rsidP="00C90A1B">
            <w:pPr>
              <w:ind w:firstLine="0"/>
              <w:jc w:val="center"/>
              <w:rPr>
                <w:b/>
                <w:bCs/>
              </w:rPr>
            </w:pPr>
            <w:r w:rsidRPr="00744481">
              <w:rPr>
                <w:b/>
                <w:bCs/>
              </w:rPr>
              <w:t>F1 Score</w:t>
            </w:r>
          </w:p>
        </w:tc>
      </w:tr>
      <w:tr w:rsidR="00950661" w:rsidRPr="00744481" w14:paraId="25CF2209" w14:textId="77777777" w:rsidTr="00C90A1B">
        <w:trPr>
          <w:jc w:val="center"/>
        </w:trPr>
        <w:tc>
          <w:tcPr>
            <w:tcW w:w="2972" w:type="dxa"/>
          </w:tcPr>
          <w:p w14:paraId="670CB31F" w14:textId="77777777" w:rsidR="00950661" w:rsidRPr="00744481" w:rsidRDefault="00950661" w:rsidP="00C90A1B">
            <w:pPr>
              <w:ind w:firstLine="0"/>
            </w:pPr>
            <w:r w:rsidRPr="00744481">
              <w:t>Lin et al. (2019)</w:t>
            </w:r>
          </w:p>
        </w:tc>
        <w:tc>
          <w:tcPr>
            <w:tcW w:w="1418" w:type="dxa"/>
          </w:tcPr>
          <w:p w14:paraId="6D408EF1" w14:textId="77777777" w:rsidR="00950661" w:rsidRPr="00744481" w:rsidRDefault="00950661" w:rsidP="00C90A1B">
            <w:pPr>
              <w:ind w:firstLine="0"/>
            </w:pPr>
            <w:r w:rsidRPr="00744481">
              <w:t>75.80</w:t>
            </w:r>
          </w:p>
        </w:tc>
        <w:tc>
          <w:tcPr>
            <w:tcW w:w="1417" w:type="dxa"/>
          </w:tcPr>
          <w:p w14:paraId="60B895DB" w14:textId="77777777" w:rsidR="00950661" w:rsidRPr="00744481" w:rsidRDefault="00950661" w:rsidP="00C90A1B">
            <w:pPr>
              <w:ind w:firstLine="0"/>
            </w:pPr>
            <w:r w:rsidRPr="00744481">
              <w:t>73.90</w:t>
            </w:r>
          </w:p>
        </w:tc>
        <w:tc>
          <w:tcPr>
            <w:tcW w:w="1276" w:type="dxa"/>
          </w:tcPr>
          <w:p w14:paraId="2459D863" w14:textId="77777777" w:rsidR="00950661" w:rsidRPr="00744481" w:rsidRDefault="00950661" w:rsidP="00C90A1B">
            <w:pPr>
              <w:ind w:firstLine="0"/>
            </w:pPr>
            <w:r w:rsidRPr="00744481">
              <w:t>74.80</w:t>
            </w:r>
          </w:p>
        </w:tc>
      </w:tr>
      <w:tr w:rsidR="00950661" w:rsidRPr="00744481" w14:paraId="14A0F6EC" w14:textId="77777777" w:rsidTr="00C90A1B">
        <w:trPr>
          <w:jc w:val="center"/>
        </w:trPr>
        <w:tc>
          <w:tcPr>
            <w:tcW w:w="2972" w:type="dxa"/>
          </w:tcPr>
          <w:p w14:paraId="16598578" w14:textId="77777777" w:rsidR="00950661" w:rsidRPr="00744481" w:rsidRDefault="00950661" w:rsidP="00C90A1B">
            <w:pPr>
              <w:ind w:firstLine="0"/>
            </w:pPr>
            <w:r w:rsidRPr="00744481">
              <w:t>Luo and Zhao (2020)</w:t>
            </w:r>
          </w:p>
        </w:tc>
        <w:tc>
          <w:tcPr>
            <w:tcW w:w="1418" w:type="dxa"/>
          </w:tcPr>
          <w:p w14:paraId="03620A0A" w14:textId="77777777" w:rsidR="00950661" w:rsidRPr="00744481" w:rsidRDefault="00950661" w:rsidP="00C90A1B">
            <w:pPr>
              <w:ind w:firstLine="0"/>
            </w:pPr>
            <w:r w:rsidRPr="00744481">
              <w:t>77.40</w:t>
            </w:r>
          </w:p>
        </w:tc>
        <w:tc>
          <w:tcPr>
            <w:tcW w:w="1417" w:type="dxa"/>
          </w:tcPr>
          <w:p w14:paraId="6327D302" w14:textId="77777777" w:rsidR="00950661" w:rsidRPr="00744481" w:rsidRDefault="00950661" w:rsidP="00C90A1B">
            <w:pPr>
              <w:ind w:firstLine="0"/>
            </w:pPr>
            <w:r w:rsidRPr="00744481">
              <w:t>74.60</w:t>
            </w:r>
          </w:p>
        </w:tc>
        <w:tc>
          <w:tcPr>
            <w:tcW w:w="1276" w:type="dxa"/>
          </w:tcPr>
          <w:p w14:paraId="09D6E878" w14:textId="77777777" w:rsidR="00950661" w:rsidRPr="00744481" w:rsidRDefault="00950661" w:rsidP="00C90A1B">
            <w:pPr>
              <w:ind w:firstLine="0"/>
            </w:pPr>
            <w:r w:rsidRPr="00744481">
              <w:t>76.00</w:t>
            </w:r>
          </w:p>
        </w:tc>
      </w:tr>
      <w:tr w:rsidR="00950661" w:rsidRPr="00744481" w14:paraId="0987CCE6" w14:textId="77777777" w:rsidTr="00C90A1B">
        <w:trPr>
          <w:jc w:val="center"/>
        </w:trPr>
        <w:tc>
          <w:tcPr>
            <w:tcW w:w="2972" w:type="dxa"/>
          </w:tcPr>
          <w:p w14:paraId="7E2D7F77" w14:textId="77777777" w:rsidR="00950661" w:rsidRPr="00744481" w:rsidRDefault="00950661" w:rsidP="00C90A1B">
            <w:pPr>
              <w:ind w:firstLine="0"/>
            </w:pPr>
            <w:r w:rsidRPr="00744481">
              <w:t>Wang et al. (2020b)</w:t>
            </w:r>
          </w:p>
        </w:tc>
        <w:tc>
          <w:tcPr>
            <w:tcW w:w="1418" w:type="dxa"/>
          </w:tcPr>
          <w:p w14:paraId="3280003A" w14:textId="77777777" w:rsidR="00950661" w:rsidRPr="00744481" w:rsidRDefault="00950661" w:rsidP="00C90A1B">
            <w:pPr>
              <w:ind w:firstLine="0"/>
            </w:pPr>
            <w:r w:rsidRPr="00744481">
              <w:t>78.10</w:t>
            </w:r>
          </w:p>
        </w:tc>
        <w:tc>
          <w:tcPr>
            <w:tcW w:w="1417" w:type="dxa"/>
          </w:tcPr>
          <w:p w14:paraId="73957E9E" w14:textId="77777777" w:rsidR="00950661" w:rsidRPr="00744481" w:rsidRDefault="00950661" w:rsidP="00C90A1B">
            <w:pPr>
              <w:ind w:firstLine="0"/>
            </w:pPr>
            <w:r w:rsidRPr="00744481">
              <w:t>74.40</w:t>
            </w:r>
          </w:p>
        </w:tc>
        <w:tc>
          <w:tcPr>
            <w:tcW w:w="1276" w:type="dxa"/>
          </w:tcPr>
          <w:p w14:paraId="49277387" w14:textId="77777777" w:rsidR="00950661" w:rsidRPr="00744481" w:rsidRDefault="00950661" w:rsidP="00C90A1B">
            <w:pPr>
              <w:ind w:firstLine="0"/>
            </w:pPr>
            <w:r w:rsidRPr="00744481">
              <w:t>76.20</w:t>
            </w:r>
          </w:p>
        </w:tc>
      </w:tr>
      <w:tr w:rsidR="00950661" w:rsidRPr="00744481" w14:paraId="3B5437F2" w14:textId="77777777" w:rsidTr="00C90A1B">
        <w:trPr>
          <w:jc w:val="center"/>
        </w:trPr>
        <w:tc>
          <w:tcPr>
            <w:tcW w:w="2972" w:type="dxa"/>
          </w:tcPr>
          <w:p w14:paraId="39CC58A4" w14:textId="77777777" w:rsidR="00950661" w:rsidRPr="00744481" w:rsidRDefault="00950661" w:rsidP="00C90A1B">
            <w:pPr>
              <w:ind w:firstLine="0"/>
            </w:pPr>
            <w:r w:rsidRPr="00744481">
              <w:t>Strakova et al. (2019)</w:t>
            </w:r>
          </w:p>
        </w:tc>
        <w:tc>
          <w:tcPr>
            <w:tcW w:w="1418" w:type="dxa"/>
          </w:tcPr>
          <w:p w14:paraId="6F71512F" w14:textId="77777777" w:rsidR="00950661" w:rsidRPr="00744481" w:rsidRDefault="00950661" w:rsidP="00C90A1B">
            <w:pPr>
              <w:ind w:firstLine="0"/>
            </w:pPr>
            <w:r w:rsidRPr="00744481">
              <w:t>-</w:t>
            </w:r>
          </w:p>
        </w:tc>
        <w:tc>
          <w:tcPr>
            <w:tcW w:w="1417" w:type="dxa"/>
          </w:tcPr>
          <w:p w14:paraId="69446E75" w14:textId="77777777" w:rsidR="00950661" w:rsidRPr="00744481" w:rsidRDefault="00950661" w:rsidP="00C90A1B">
            <w:pPr>
              <w:ind w:firstLine="0"/>
            </w:pPr>
            <w:r w:rsidRPr="00744481">
              <w:t>-</w:t>
            </w:r>
          </w:p>
        </w:tc>
        <w:tc>
          <w:tcPr>
            <w:tcW w:w="1276" w:type="dxa"/>
          </w:tcPr>
          <w:p w14:paraId="014E7E69" w14:textId="77777777" w:rsidR="00950661" w:rsidRPr="00744481" w:rsidRDefault="00950661" w:rsidP="00C90A1B">
            <w:pPr>
              <w:ind w:firstLine="0"/>
            </w:pPr>
            <w:r w:rsidRPr="00744481">
              <w:t>78.31</w:t>
            </w:r>
          </w:p>
        </w:tc>
      </w:tr>
      <w:tr w:rsidR="00950661" w:rsidRPr="00744481" w14:paraId="2FC26654" w14:textId="77777777" w:rsidTr="00C90A1B">
        <w:trPr>
          <w:jc w:val="center"/>
        </w:trPr>
        <w:tc>
          <w:tcPr>
            <w:tcW w:w="2972" w:type="dxa"/>
          </w:tcPr>
          <w:p w14:paraId="28F3026D" w14:textId="77777777" w:rsidR="00950661" w:rsidRPr="00744481" w:rsidRDefault="00950661" w:rsidP="00C90A1B">
            <w:pPr>
              <w:ind w:firstLine="0"/>
            </w:pPr>
            <w:r w:rsidRPr="00744481">
              <w:t>Wang et al. (2020a)</w:t>
            </w:r>
          </w:p>
        </w:tc>
        <w:tc>
          <w:tcPr>
            <w:tcW w:w="1418" w:type="dxa"/>
          </w:tcPr>
          <w:p w14:paraId="0DB0E7CB" w14:textId="77777777" w:rsidR="00950661" w:rsidRPr="00744481" w:rsidRDefault="00950661" w:rsidP="00C90A1B">
            <w:pPr>
              <w:ind w:firstLine="0"/>
            </w:pPr>
            <w:r w:rsidRPr="00744481">
              <w:t>79.45</w:t>
            </w:r>
          </w:p>
        </w:tc>
        <w:tc>
          <w:tcPr>
            <w:tcW w:w="1417" w:type="dxa"/>
          </w:tcPr>
          <w:p w14:paraId="56B90234" w14:textId="77777777" w:rsidR="00950661" w:rsidRPr="00744481" w:rsidRDefault="00950661" w:rsidP="00C90A1B">
            <w:pPr>
              <w:ind w:firstLine="0"/>
            </w:pPr>
            <w:r w:rsidRPr="00744481">
              <w:t>78.94</w:t>
            </w:r>
          </w:p>
        </w:tc>
        <w:tc>
          <w:tcPr>
            <w:tcW w:w="1276" w:type="dxa"/>
          </w:tcPr>
          <w:p w14:paraId="12966C38" w14:textId="77777777" w:rsidR="00950661" w:rsidRPr="00744481" w:rsidRDefault="00950661" w:rsidP="00C90A1B">
            <w:pPr>
              <w:ind w:firstLine="0"/>
            </w:pPr>
            <w:r w:rsidRPr="00744481">
              <w:t>79.19</w:t>
            </w:r>
          </w:p>
        </w:tc>
      </w:tr>
      <w:tr w:rsidR="00950661" w:rsidRPr="00744481" w14:paraId="6F38544F" w14:textId="77777777" w:rsidTr="00C90A1B">
        <w:trPr>
          <w:jc w:val="center"/>
        </w:trPr>
        <w:tc>
          <w:tcPr>
            <w:tcW w:w="2972" w:type="dxa"/>
          </w:tcPr>
          <w:p w14:paraId="4FDC7104" w14:textId="77777777" w:rsidR="00950661" w:rsidRPr="00744481" w:rsidRDefault="00950661" w:rsidP="00C90A1B">
            <w:pPr>
              <w:ind w:firstLine="0"/>
            </w:pPr>
            <w:r w:rsidRPr="00744481">
              <w:t>Yu et al. (2020)</w:t>
            </w:r>
          </w:p>
        </w:tc>
        <w:tc>
          <w:tcPr>
            <w:tcW w:w="1418" w:type="dxa"/>
          </w:tcPr>
          <w:p w14:paraId="56E891C0" w14:textId="77777777" w:rsidR="00950661" w:rsidRPr="00744481" w:rsidRDefault="00950661" w:rsidP="00C90A1B">
            <w:pPr>
              <w:ind w:firstLine="0"/>
            </w:pPr>
            <w:r w:rsidRPr="00744481">
              <w:t>81.80</w:t>
            </w:r>
          </w:p>
        </w:tc>
        <w:tc>
          <w:tcPr>
            <w:tcW w:w="1417" w:type="dxa"/>
          </w:tcPr>
          <w:p w14:paraId="332C50C9" w14:textId="77777777" w:rsidR="00950661" w:rsidRPr="00744481" w:rsidRDefault="00950661" w:rsidP="00C90A1B">
            <w:pPr>
              <w:ind w:firstLine="0"/>
            </w:pPr>
            <w:r w:rsidRPr="00744481">
              <w:t>79.30</w:t>
            </w:r>
          </w:p>
        </w:tc>
        <w:tc>
          <w:tcPr>
            <w:tcW w:w="1276" w:type="dxa"/>
          </w:tcPr>
          <w:p w14:paraId="46240749" w14:textId="77777777" w:rsidR="00950661" w:rsidRPr="00744481" w:rsidRDefault="00950661" w:rsidP="00C90A1B">
            <w:pPr>
              <w:ind w:firstLine="0"/>
            </w:pPr>
            <w:r w:rsidRPr="00744481">
              <w:t>80.50</w:t>
            </w:r>
          </w:p>
        </w:tc>
      </w:tr>
      <w:tr w:rsidR="00950661" w:rsidRPr="00744481" w14:paraId="1E22E27D" w14:textId="77777777" w:rsidTr="00C90A1B">
        <w:trPr>
          <w:jc w:val="center"/>
        </w:trPr>
        <w:tc>
          <w:tcPr>
            <w:tcW w:w="2972" w:type="dxa"/>
          </w:tcPr>
          <w:p w14:paraId="5F073DE7" w14:textId="77777777" w:rsidR="00950661" w:rsidRPr="00744481" w:rsidRDefault="00950661" w:rsidP="00C90A1B">
            <w:pPr>
              <w:ind w:firstLine="0"/>
              <w:jc w:val="left"/>
              <w:rPr>
                <w:b/>
                <w:bCs/>
              </w:rPr>
            </w:pPr>
            <w:r w:rsidRPr="00744481">
              <w:rPr>
                <w:b/>
                <w:bCs/>
              </w:rPr>
              <w:t>Sequence-to-Set (2021)</w:t>
            </w:r>
          </w:p>
        </w:tc>
        <w:tc>
          <w:tcPr>
            <w:tcW w:w="1418" w:type="dxa"/>
          </w:tcPr>
          <w:p w14:paraId="33DEB3A4" w14:textId="77777777" w:rsidR="00950661" w:rsidRPr="00744481" w:rsidRDefault="00950661" w:rsidP="00C90A1B">
            <w:pPr>
              <w:ind w:firstLine="0"/>
              <w:rPr>
                <w:b/>
                <w:bCs/>
              </w:rPr>
            </w:pPr>
            <w:r w:rsidRPr="00744481">
              <w:rPr>
                <w:b/>
                <w:bCs/>
              </w:rPr>
              <w:t>82.31</w:t>
            </w:r>
          </w:p>
        </w:tc>
        <w:tc>
          <w:tcPr>
            <w:tcW w:w="1417" w:type="dxa"/>
          </w:tcPr>
          <w:p w14:paraId="019E6390" w14:textId="77777777" w:rsidR="00950661" w:rsidRPr="00744481" w:rsidRDefault="00950661" w:rsidP="00C90A1B">
            <w:pPr>
              <w:ind w:firstLine="0"/>
              <w:rPr>
                <w:b/>
                <w:bCs/>
              </w:rPr>
            </w:pPr>
            <w:r w:rsidRPr="00744481">
              <w:rPr>
                <w:b/>
                <w:bCs/>
              </w:rPr>
              <w:t>78.66</w:t>
            </w:r>
          </w:p>
        </w:tc>
        <w:tc>
          <w:tcPr>
            <w:tcW w:w="1276" w:type="dxa"/>
          </w:tcPr>
          <w:p w14:paraId="345E3BA4" w14:textId="77777777" w:rsidR="00950661" w:rsidRPr="00744481" w:rsidRDefault="00950661" w:rsidP="00C90A1B">
            <w:pPr>
              <w:ind w:firstLine="0"/>
              <w:rPr>
                <w:b/>
                <w:bCs/>
              </w:rPr>
            </w:pPr>
            <w:r w:rsidRPr="00744481">
              <w:rPr>
                <w:b/>
                <w:bCs/>
              </w:rPr>
              <w:t>80.44</w:t>
            </w:r>
          </w:p>
        </w:tc>
      </w:tr>
      <w:tr w:rsidR="00950661" w:rsidRPr="00744481" w14:paraId="03E3B1AF" w14:textId="77777777" w:rsidTr="00C90A1B">
        <w:trPr>
          <w:jc w:val="center"/>
        </w:trPr>
        <w:tc>
          <w:tcPr>
            <w:tcW w:w="2972" w:type="dxa"/>
          </w:tcPr>
          <w:p w14:paraId="3B57A792" w14:textId="77777777" w:rsidR="00950661" w:rsidRPr="00744481" w:rsidRDefault="00950661" w:rsidP="00C90A1B">
            <w:pPr>
              <w:ind w:firstLine="0"/>
              <w:jc w:val="left"/>
              <w:rPr>
                <w:b/>
                <w:bCs/>
              </w:rPr>
            </w:pPr>
            <w:r w:rsidRPr="00744481">
              <w:rPr>
                <w:b/>
                <w:bCs/>
              </w:rPr>
              <w:t>Locate and Label (2021)</w:t>
            </w:r>
          </w:p>
        </w:tc>
        <w:tc>
          <w:tcPr>
            <w:tcW w:w="1418" w:type="dxa"/>
          </w:tcPr>
          <w:p w14:paraId="2CC4592E" w14:textId="77777777" w:rsidR="00950661" w:rsidRPr="00744481" w:rsidRDefault="00950661" w:rsidP="00C90A1B">
            <w:pPr>
              <w:ind w:firstLine="0"/>
              <w:rPr>
                <w:b/>
                <w:bCs/>
              </w:rPr>
            </w:pPr>
            <w:r w:rsidRPr="00744481">
              <w:rPr>
                <w:b/>
                <w:bCs/>
              </w:rPr>
              <w:t>80.10</w:t>
            </w:r>
          </w:p>
        </w:tc>
        <w:tc>
          <w:tcPr>
            <w:tcW w:w="1417" w:type="dxa"/>
          </w:tcPr>
          <w:p w14:paraId="039E004C" w14:textId="77777777" w:rsidR="00950661" w:rsidRPr="00744481" w:rsidRDefault="00950661" w:rsidP="00C90A1B">
            <w:pPr>
              <w:ind w:firstLine="0"/>
              <w:rPr>
                <w:b/>
                <w:bCs/>
              </w:rPr>
            </w:pPr>
            <w:r w:rsidRPr="00744481">
              <w:rPr>
                <w:b/>
                <w:bCs/>
              </w:rPr>
              <w:t>80.89</w:t>
            </w:r>
          </w:p>
        </w:tc>
        <w:tc>
          <w:tcPr>
            <w:tcW w:w="1276" w:type="dxa"/>
          </w:tcPr>
          <w:p w14:paraId="5F7E1B21" w14:textId="77777777" w:rsidR="00950661" w:rsidRPr="00744481" w:rsidRDefault="00950661" w:rsidP="00C90A1B">
            <w:pPr>
              <w:ind w:firstLine="0"/>
              <w:rPr>
                <w:b/>
                <w:bCs/>
              </w:rPr>
            </w:pPr>
            <w:r w:rsidRPr="00744481">
              <w:rPr>
                <w:b/>
                <w:bCs/>
              </w:rPr>
              <w:t>80.54</w:t>
            </w:r>
          </w:p>
        </w:tc>
      </w:tr>
    </w:tbl>
    <w:p w14:paraId="71627150" w14:textId="77777777" w:rsidR="00950661" w:rsidRPr="00744481" w:rsidRDefault="00950661" w:rsidP="008E58E4"/>
    <w:p w14:paraId="64F0067C" w14:textId="2093BFC0" w:rsidR="0048588D" w:rsidRPr="00744481" w:rsidRDefault="00C26EE2" w:rsidP="0048588D">
      <w:r w:rsidRPr="00744481">
        <w:t xml:space="preserve">Metode yang akan dibandingkan adalah </w:t>
      </w:r>
      <w:r w:rsidR="00B7356B" w:rsidRPr="00744481">
        <w:t>metode Locate and Label</w:t>
      </w:r>
      <w:r w:rsidR="00B7356B" w:rsidRPr="00744481">
        <w:rPr>
          <w:rStyle w:val="FootnoteReference"/>
        </w:rPr>
        <w:footnoteReference w:id="1"/>
      </w:r>
      <w:r w:rsidR="00B7356B" w:rsidRPr="00744481">
        <w:t>.</w:t>
      </w:r>
      <w:r w:rsidR="0037277D" w:rsidRPr="00744481">
        <w:t xml:space="preserve"> Locate and Label adalah metode span-based terbaru pada saat tugas akhir ini dikerjakan. Tidak hanya sebagai metode span-based/klasifikasi span, metode ini menggunakan </w:t>
      </w:r>
      <w:r w:rsidR="0037277D" w:rsidRPr="00744481">
        <w:rPr>
          <w:i/>
          <w:iCs/>
        </w:rPr>
        <w:t>identifier</w:t>
      </w:r>
      <w:r w:rsidR="0037277D" w:rsidRPr="00744481">
        <w:t xml:space="preserve"> entitas yang memiliki dua tahap. </w:t>
      </w:r>
      <w:r w:rsidR="00B06AC3" w:rsidRPr="00744481">
        <w:t xml:space="preserve">Pertama, akan diusulkan span dengan filter dan </w:t>
      </w:r>
      <w:r w:rsidR="00B06AC3" w:rsidRPr="00744481">
        <w:rPr>
          <w:i/>
          <w:iCs/>
        </w:rPr>
        <w:t xml:space="preserve">boundary regression </w:t>
      </w:r>
      <w:r w:rsidR="00B06AC3" w:rsidRPr="00744481">
        <w:t xml:space="preserve">pada </w:t>
      </w:r>
      <w:r w:rsidR="003F0BD5" w:rsidRPr="00744481">
        <w:rPr>
          <w:i/>
          <w:iCs/>
        </w:rPr>
        <w:t xml:space="preserve">seed span </w:t>
      </w:r>
      <w:r w:rsidR="00B06AC3" w:rsidRPr="00744481">
        <w:t xml:space="preserve">untuk menemukan entitas, kemudian </w:t>
      </w:r>
      <w:r w:rsidR="00E61504" w:rsidRPr="00744481">
        <w:t xml:space="preserve">diberikan </w:t>
      </w:r>
      <w:r w:rsidR="00B06AC3" w:rsidRPr="00744481">
        <w:t xml:space="preserve">label </w:t>
      </w:r>
      <w:r w:rsidR="00394C14" w:rsidRPr="00744481">
        <w:t xml:space="preserve">kepada span yang diusulkan </w:t>
      </w:r>
      <w:r w:rsidR="000E20A9" w:rsidRPr="00744481">
        <w:t xml:space="preserve">dan </w:t>
      </w:r>
      <w:r w:rsidR="00B06AC3" w:rsidRPr="00744481">
        <w:t>disesuaikan batas dengan kategori yang sesuai.</w:t>
      </w:r>
      <w:r w:rsidR="0048588D" w:rsidRPr="00744481">
        <w:t xml:space="preserve"> Perbandingan F1 Score untuk metode Sequence-to-Set </w:t>
      </w:r>
      <w:r w:rsidR="00F76222" w:rsidRPr="00744481">
        <w:t xml:space="preserve">dengan </w:t>
      </w:r>
      <w:r w:rsidR="000853B5" w:rsidRPr="00744481">
        <w:t xml:space="preserve">Locate and Label </w:t>
      </w:r>
      <w:r w:rsidR="007D3B43" w:rsidRPr="00744481">
        <w:t xml:space="preserve">dengan dataset GENIA </w:t>
      </w:r>
      <w:r w:rsidR="000853B5" w:rsidRPr="00744481">
        <w:t xml:space="preserve">dapat dilihat dari </w:t>
      </w:r>
      <w:r w:rsidR="00BF6FFD" w:rsidRPr="00744481">
        <w:fldChar w:fldCharType="begin"/>
      </w:r>
      <w:r w:rsidR="00BF6FFD" w:rsidRPr="00744481">
        <w:instrText xml:space="preserve"> REF _Ref104904454 \h </w:instrText>
      </w:r>
      <w:r w:rsidR="00BF6FFD" w:rsidRPr="00744481">
        <w:fldChar w:fldCharType="separate"/>
      </w:r>
      <w:r w:rsidR="008972D8" w:rsidRPr="00744481">
        <w:t xml:space="preserve">tabel </w:t>
      </w:r>
      <w:r w:rsidR="008972D8" w:rsidRPr="00744481">
        <w:rPr>
          <w:noProof/>
        </w:rPr>
        <w:t>5</w:t>
      </w:r>
      <w:r w:rsidR="008972D8" w:rsidRPr="00744481">
        <w:t>.</w:t>
      </w:r>
      <w:r w:rsidR="008972D8" w:rsidRPr="00744481">
        <w:rPr>
          <w:noProof/>
        </w:rPr>
        <w:t>2</w:t>
      </w:r>
      <w:r w:rsidR="00BF6FFD" w:rsidRPr="00744481">
        <w:fldChar w:fldCharType="end"/>
      </w:r>
      <w:r w:rsidR="00BF6FFD" w:rsidRPr="00744481">
        <w:t xml:space="preserve">. </w:t>
      </w:r>
      <w:r w:rsidR="000853B5" w:rsidRPr="00744481">
        <w:t>Dari tabel tersebut dapat dilihat F1 Score yang dimiliki keduanya hanya berbeda 0,10%. Meskipun begitu, Locate and Label menang dengan persentase 80,54% sedangkan Sequence-to-Set dengan 80,44%.</w:t>
      </w:r>
      <w:r w:rsidR="00DF3161" w:rsidRPr="00744481">
        <w:t xml:space="preserve"> </w:t>
      </w:r>
      <w:r w:rsidR="009F0922" w:rsidRPr="00744481">
        <w:t>Keunggulan dari Locate and Label adalah keberhasilan metode tersebut dalam metrik Recall yang menjadi 80,89% sedangkan Sequence-to-Set dengan 78,66%.</w:t>
      </w:r>
      <w:r w:rsidR="00D02040" w:rsidRPr="00744481">
        <w:t xml:space="preserve"> Yang unggul Sequence-to-Set adalah arsitektur sistem yang lebih hemat dibandingkan dengan Locate and Label.</w:t>
      </w:r>
    </w:p>
    <w:p w14:paraId="4DA40990" w14:textId="77777777" w:rsidR="00732F1B" w:rsidRPr="00744481" w:rsidRDefault="00732F1B" w:rsidP="00732F1B"/>
    <w:p w14:paraId="290FC9EE" w14:textId="71D8541D" w:rsidR="00732F1B" w:rsidRPr="00744481" w:rsidRDefault="00732F1B" w:rsidP="00732F1B">
      <w:pPr>
        <w:pStyle w:val="Caption"/>
        <w:keepNext/>
      </w:pPr>
      <w:bookmarkStart w:id="22" w:name="_Ref106633175"/>
      <w:commentRangeStart w:id="23"/>
      <w:r w:rsidRPr="00744481">
        <w:lastRenderedPageBreak/>
        <w:t xml:space="preserve">Tabel </w:t>
      </w:r>
      <w:r w:rsidRPr="00744481">
        <w:fldChar w:fldCharType="begin"/>
      </w:r>
      <w:r w:rsidRPr="00744481">
        <w:instrText xml:space="preserve"> STYLEREF 1 \s </w:instrText>
      </w:r>
      <w:r w:rsidRPr="00744481">
        <w:fldChar w:fldCharType="separate"/>
      </w:r>
      <w:r w:rsidRPr="00744481">
        <w:rPr>
          <w:noProof/>
        </w:rPr>
        <w:t>5</w:t>
      </w:r>
      <w:r w:rsidRPr="00744481">
        <w:fldChar w:fldCharType="end"/>
      </w:r>
      <w:r w:rsidRPr="00744481">
        <w:t>.</w:t>
      </w:r>
      <w:r w:rsidRPr="00744481">
        <w:fldChar w:fldCharType="begin"/>
      </w:r>
      <w:r w:rsidRPr="00744481">
        <w:instrText xml:space="preserve"> SEQ Tabel \* ARABIC \s 1 </w:instrText>
      </w:r>
      <w:r w:rsidRPr="00744481">
        <w:fldChar w:fldCharType="separate"/>
      </w:r>
      <w:r w:rsidRPr="00744481">
        <w:rPr>
          <w:noProof/>
        </w:rPr>
        <w:t>3</w:t>
      </w:r>
      <w:r w:rsidRPr="00744481">
        <w:fldChar w:fldCharType="end"/>
      </w:r>
      <w:bookmarkEnd w:id="22"/>
      <w:r w:rsidRPr="00744481">
        <w:br/>
        <w:t xml:space="preserve">Tabel Perbandingan F1 Score dengan Dataset </w:t>
      </w:r>
      <w:r w:rsidR="009D7D49" w:rsidRPr="0074448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744481" w14:paraId="0D66E7AC" w14:textId="77777777" w:rsidTr="00C90A1B">
        <w:trPr>
          <w:jc w:val="center"/>
        </w:trPr>
        <w:tc>
          <w:tcPr>
            <w:tcW w:w="2972" w:type="dxa"/>
            <w:shd w:val="clear" w:color="auto" w:fill="D9D9D9" w:themeFill="background1" w:themeFillShade="D9"/>
          </w:tcPr>
          <w:p w14:paraId="5DC28986" w14:textId="77777777" w:rsidR="00732F1B" w:rsidRPr="00744481" w:rsidRDefault="00732F1B" w:rsidP="00C90A1B">
            <w:pPr>
              <w:ind w:firstLine="0"/>
              <w:jc w:val="center"/>
              <w:rPr>
                <w:b/>
                <w:bCs/>
              </w:rPr>
            </w:pPr>
            <w:r w:rsidRPr="00744481">
              <w:rPr>
                <w:b/>
                <w:bCs/>
              </w:rPr>
              <w:t>Model</w:t>
            </w:r>
          </w:p>
        </w:tc>
        <w:tc>
          <w:tcPr>
            <w:tcW w:w="1418" w:type="dxa"/>
            <w:shd w:val="clear" w:color="auto" w:fill="D9D9D9" w:themeFill="background1" w:themeFillShade="D9"/>
          </w:tcPr>
          <w:p w14:paraId="0B22C043" w14:textId="77777777" w:rsidR="00732F1B" w:rsidRPr="00744481" w:rsidRDefault="00732F1B" w:rsidP="00C90A1B">
            <w:pPr>
              <w:ind w:firstLine="0"/>
              <w:jc w:val="center"/>
              <w:rPr>
                <w:b/>
                <w:bCs/>
              </w:rPr>
            </w:pPr>
            <w:r w:rsidRPr="00744481">
              <w:rPr>
                <w:b/>
                <w:bCs/>
              </w:rPr>
              <w:t>Precision</w:t>
            </w:r>
          </w:p>
        </w:tc>
        <w:tc>
          <w:tcPr>
            <w:tcW w:w="1417" w:type="dxa"/>
            <w:shd w:val="clear" w:color="auto" w:fill="D9D9D9" w:themeFill="background1" w:themeFillShade="D9"/>
          </w:tcPr>
          <w:p w14:paraId="4F367101" w14:textId="77777777" w:rsidR="00732F1B" w:rsidRPr="00744481" w:rsidRDefault="00732F1B" w:rsidP="00C90A1B">
            <w:pPr>
              <w:ind w:firstLine="0"/>
              <w:jc w:val="center"/>
              <w:rPr>
                <w:b/>
                <w:bCs/>
              </w:rPr>
            </w:pPr>
            <w:r w:rsidRPr="00744481">
              <w:rPr>
                <w:b/>
                <w:bCs/>
              </w:rPr>
              <w:t>Recall</w:t>
            </w:r>
          </w:p>
        </w:tc>
        <w:tc>
          <w:tcPr>
            <w:tcW w:w="1276" w:type="dxa"/>
            <w:shd w:val="clear" w:color="auto" w:fill="D9D9D9" w:themeFill="background1" w:themeFillShade="D9"/>
          </w:tcPr>
          <w:p w14:paraId="769A02B6" w14:textId="77777777" w:rsidR="00732F1B" w:rsidRPr="00744481" w:rsidRDefault="00732F1B" w:rsidP="00C90A1B">
            <w:pPr>
              <w:ind w:firstLine="0"/>
              <w:jc w:val="center"/>
              <w:rPr>
                <w:b/>
                <w:bCs/>
              </w:rPr>
            </w:pPr>
            <w:r w:rsidRPr="00744481">
              <w:rPr>
                <w:b/>
                <w:bCs/>
              </w:rPr>
              <w:t>F1 Score</w:t>
            </w:r>
          </w:p>
        </w:tc>
      </w:tr>
      <w:tr w:rsidR="007777D7" w:rsidRPr="00744481" w14:paraId="05C567B8" w14:textId="77777777" w:rsidTr="00DD161D">
        <w:trPr>
          <w:jc w:val="center"/>
        </w:trPr>
        <w:tc>
          <w:tcPr>
            <w:tcW w:w="2972" w:type="dxa"/>
          </w:tcPr>
          <w:p w14:paraId="3E84E517" w14:textId="5F8F64ED" w:rsidR="007777D7" w:rsidRPr="00744481" w:rsidRDefault="007777D7" w:rsidP="007777D7">
            <w:pPr>
              <w:ind w:firstLine="0"/>
              <w:jc w:val="left"/>
            </w:pPr>
            <w:r w:rsidRPr="00744481">
              <w:t>Sequence-to-Set (Terbaik)</w:t>
            </w:r>
          </w:p>
        </w:tc>
        <w:tc>
          <w:tcPr>
            <w:tcW w:w="1418" w:type="dxa"/>
            <w:vAlign w:val="center"/>
          </w:tcPr>
          <w:p w14:paraId="0B5580F2" w14:textId="7C40AA37" w:rsidR="007777D7" w:rsidRPr="00744481" w:rsidRDefault="007777D7" w:rsidP="007777D7">
            <w:pPr>
              <w:ind w:firstLine="0"/>
            </w:pPr>
            <w:r w:rsidRPr="00744481">
              <w:t>71.00</w:t>
            </w:r>
          </w:p>
        </w:tc>
        <w:tc>
          <w:tcPr>
            <w:tcW w:w="1417" w:type="dxa"/>
            <w:vAlign w:val="center"/>
          </w:tcPr>
          <w:p w14:paraId="6A40725E" w14:textId="57CEFF82" w:rsidR="007777D7" w:rsidRPr="00744481" w:rsidRDefault="007777D7" w:rsidP="007777D7">
            <w:pPr>
              <w:ind w:firstLine="0"/>
            </w:pPr>
            <w:r w:rsidRPr="00744481">
              <w:t>73.60</w:t>
            </w:r>
          </w:p>
        </w:tc>
        <w:tc>
          <w:tcPr>
            <w:tcW w:w="1276" w:type="dxa"/>
            <w:vAlign w:val="center"/>
          </w:tcPr>
          <w:p w14:paraId="457071AA" w14:textId="3B2CFE0F" w:rsidR="007777D7" w:rsidRPr="00744481" w:rsidRDefault="007777D7" w:rsidP="007777D7">
            <w:pPr>
              <w:ind w:firstLine="0"/>
            </w:pPr>
            <w:r w:rsidRPr="00744481">
              <w:t>72.28</w:t>
            </w:r>
          </w:p>
        </w:tc>
      </w:tr>
      <w:tr w:rsidR="00732F1B" w:rsidRPr="00744481" w14:paraId="08B0CEEA" w14:textId="77777777" w:rsidTr="00C90A1B">
        <w:trPr>
          <w:jc w:val="center"/>
        </w:trPr>
        <w:tc>
          <w:tcPr>
            <w:tcW w:w="2972" w:type="dxa"/>
          </w:tcPr>
          <w:p w14:paraId="0128B2F9" w14:textId="003C4AEA" w:rsidR="00732F1B" w:rsidRPr="00744481" w:rsidRDefault="00732F1B" w:rsidP="00C90A1B">
            <w:pPr>
              <w:ind w:firstLine="0"/>
              <w:jc w:val="left"/>
            </w:pPr>
            <w:r w:rsidRPr="00744481">
              <w:t>Locate and Label</w:t>
            </w:r>
          </w:p>
        </w:tc>
        <w:tc>
          <w:tcPr>
            <w:tcW w:w="1418" w:type="dxa"/>
          </w:tcPr>
          <w:p w14:paraId="1166A59E" w14:textId="3758AB48" w:rsidR="00732F1B" w:rsidRPr="00094F78" w:rsidRDefault="003548B2" w:rsidP="00C90A1B">
            <w:pPr>
              <w:ind w:firstLine="0"/>
              <w:rPr>
                <w:lang w:val="en-US"/>
              </w:rPr>
            </w:pPr>
            <w:r w:rsidRPr="00744481">
              <w:t>59.</w:t>
            </w:r>
            <w:r w:rsidR="00094F78">
              <w:rPr>
                <w:lang w:val="en-US"/>
              </w:rPr>
              <w:t>21</w:t>
            </w:r>
          </w:p>
        </w:tc>
        <w:tc>
          <w:tcPr>
            <w:tcW w:w="1417" w:type="dxa"/>
          </w:tcPr>
          <w:p w14:paraId="29EC69DB" w14:textId="6C200D7D" w:rsidR="00732F1B" w:rsidRPr="00094F78" w:rsidRDefault="003548B2" w:rsidP="00C90A1B">
            <w:pPr>
              <w:ind w:firstLine="0"/>
              <w:rPr>
                <w:lang w:val="en-US"/>
              </w:rPr>
            </w:pPr>
            <w:r w:rsidRPr="00744481">
              <w:t>7</w:t>
            </w:r>
            <w:r w:rsidR="00094F78">
              <w:rPr>
                <w:lang w:val="en-US"/>
              </w:rPr>
              <w:t>8</w:t>
            </w:r>
            <w:r w:rsidRPr="00744481">
              <w:t>.</w:t>
            </w:r>
            <w:r w:rsidR="00094F78">
              <w:rPr>
                <w:lang w:val="en-US"/>
              </w:rPr>
              <w:t>27</w:t>
            </w:r>
          </w:p>
        </w:tc>
        <w:tc>
          <w:tcPr>
            <w:tcW w:w="1276" w:type="dxa"/>
          </w:tcPr>
          <w:p w14:paraId="6DA5B229" w14:textId="0D88C03F" w:rsidR="00732F1B" w:rsidRPr="00094F78" w:rsidRDefault="003548B2" w:rsidP="00C90A1B">
            <w:pPr>
              <w:ind w:firstLine="0"/>
              <w:rPr>
                <w:lang w:val="en-US"/>
              </w:rPr>
            </w:pPr>
            <w:r w:rsidRPr="00744481">
              <w:t>67.</w:t>
            </w:r>
            <w:r w:rsidR="00094F78">
              <w:rPr>
                <w:lang w:val="en-US"/>
              </w:rPr>
              <w:t>42</w:t>
            </w:r>
          </w:p>
        </w:tc>
      </w:tr>
    </w:tbl>
    <w:p w14:paraId="759725CC" w14:textId="7E0546CD" w:rsidR="003F6182" w:rsidRPr="00744481" w:rsidRDefault="003F6182" w:rsidP="00B72DC6">
      <w:pPr>
        <w:ind w:firstLine="0"/>
      </w:pPr>
    </w:p>
    <w:p w14:paraId="2B7A1FDC" w14:textId="2E077D16" w:rsidR="003F6182" w:rsidRPr="00744481" w:rsidRDefault="00F41074" w:rsidP="00A61056">
      <w:pPr>
        <w:pStyle w:val="STTSNormalDaftarIsi"/>
        <w:ind w:firstLine="720"/>
      </w:pPr>
      <w:r w:rsidRPr="00117F51">
        <w:t>Untuk perbandingan metode dalam bahasa Indonesia, k</w:t>
      </w:r>
      <w:r w:rsidR="0055113D" w:rsidRPr="00117F51">
        <w:t xml:space="preserve">onfigurasi dari metode Locate and Label telah diubah sesuai dengan </w:t>
      </w:r>
      <w:r w:rsidR="00362EDB" w:rsidRPr="00117F51">
        <w:t xml:space="preserve">kebutuhan GPU. Beberapa perubahan yang dilakukan adalah Word2Vec dan BERT akan </w:t>
      </w:r>
      <w:r w:rsidR="00F11457" w:rsidRPr="00117F51">
        <w:t xml:space="preserve">disamakan dengan Sequence-to-Set yaitu Word2Vec WikiID dan IndoBERT. </w:t>
      </w:r>
      <w:r w:rsidR="00574B8C" w:rsidRPr="00117F51">
        <w:t>Parameter freeze_transformer juga akan diisi sebagai True sehingga bagian transformer dari Locate and Label tidak akan dilewatkan proses training ulang. Batch size dari nilai awal 6 diubah menjadi 2 karena keterbatasan GPU</w:t>
      </w:r>
      <w:r w:rsidR="00C1343C" w:rsidRPr="00117F51">
        <w:t>, p</w:t>
      </w:r>
      <w:r w:rsidR="00FB20F2" w:rsidRPr="00117F51">
        <w:t>arameter konfigurasi lainnya tidak akan diubah</w:t>
      </w:r>
      <w:r w:rsidR="00C1343C" w:rsidRPr="00117F51">
        <w:t xml:space="preserve">. </w:t>
      </w:r>
      <w:r w:rsidR="00830A1F" w:rsidRPr="00117F51">
        <w:fldChar w:fldCharType="begin"/>
      </w:r>
      <w:r w:rsidR="00830A1F" w:rsidRPr="00117F51">
        <w:instrText xml:space="preserve"> REF _Ref106633175 \h </w:instrText>
      </w:r>
      <w:r w:rsidR="00830A1F" w:rsidRPr="00117F51">
        <w:fldChar w:fldCharType="separate"/>
      </w:r>
      <w:r w:rsidR="00830A1F" w:rsidRPr="00117F51">
        <w:t xml:space="preserve">Tabel </w:t>
      </w:r>
      <w:r w:rsidR="00830A1F" w:rsidRPr="00117F51">
        <w:rPr>
          <w:noProof/>
        </w:rPr>
        <w:t>5</w:t>
      </w:r>
      <w:r w:rsidR="00830A1F" w:rsidRPr="00117F51">
        <w:t>.</w:t>
      </w:r>
      <w:r w:rsidR="00830A1F" w:rsidRPr="00117F51">
        <w:rPr>
          <w:noProof/>
        </w:rPr>
        <w:t>3</w:t>
      </w:r>
      <w:r w:rsidR="00830A1F" w:rsidRPr="00117F51">
        <w:fldChar w:fldCharType="end"/>
      </w:r>
      <w:r w:rsidR="00830A1F" w:rsidRPr="00117F51">
        <w:t xml:space="preserve"> merupakan perbandingan </w:t>
      </w:r>
      <w:r w:rsidR="00830A1F" w:rsidRPr="00744481">
        <w:t>hasil performa kedua metode dengan resource dan dataset bahasa Indonesia.</w:t>
      </w:r>
      <w:r w:rsidR="00442F81" w:rsidRPr="00744481">
        <w:t xml:space="preserve"> </w:t>
      </w:r>
      <w:r w:rsidR="00AC453C" w:rsidRPr="00744481">
        <w:t>Kesimpulan yang dapat diambil adalah F1 Score antar metode memiliki perbedaan cukup besar yaitu sebanyak 5%. Dan untuk nilai Precision dan Recall memiliki hasil perbandingan yang sama dengan perbandingan dengan dataset GENIA. Dimana nilai Precision Sequence-to-Set akan lebih tinggi, dan Recall Locate and Label akan lebih tinggi.</w:t>
      </w:r>
      <w:r w:rsidR="00B52F31" w:rsidRPr="00744481">
        <w:t xml:space="preserve"> Dengan ini, dapat disimpulkan bahwa </w:t>
      </w:r>
      <w:r w:rsidR="00EE4458" w:rsidRPr="00744481">
        <w:t xml:space="preserve">Sequence-to-Set lebih unggul secara prediksi </w:t>
      </w:r>
      <w:r w:rsidR="00912207" w:rsidRPr="00744481">
        <w:t>Nested NER daripada Locate and Label.</w:t>
      </w:r>
      <w:commentRangeEnd w:id="23"/>
      <w:r w:rsidR="006F3788">
        <w:rPr>
          <w:rStyle w:val="CommentReference"/>
          <w:rFonts w:asciiTheme="minorHAnsi" w:eastAsiaTheme="minorHAnsi" w:hAnsiTheme="minorHAnsi" w:cstheme="minorBidi"/>
        </w:rPr>
        <w:commentReference w:id="23"/>
      </w:r>
    </w:p>
    <w:p w14:paraId="755BA74B" w14:textId="51E8F5CC" w:rsidR="003F6182" w:rsidRPr="00744481" w:rsidRDefault="003F6182" w:rsidP="00B72DC6">
      <w:pPr>
        <w:ind w:firstLine="0"/>
      </w:pPr>
    </w:p>
    <w:p w14:paraId="01CC92BF" w14:textId="0C7F4023" w:rsidR="00224317" w:rsidRPr="00744481" w:rsidRDefault="00FB4D08" w:rsidP="00224317">
      <w:pPr>
        <w:pStyle w:val="Heading2"/>
      </w:pPr>
      <w:r w:rsidRPr="00744481">
        <w:t>Catatan Uji Coba</w:t>
      </w:r>
    </w:p>
    <w:p w14:paraId="08CC4334" w14:textId="5251891C" w:rsidR="00FB4D08" w:rsidRPr="00744481" w:rsidRDefault="00E30083" w:rsidP="00FB4D08">
      <w:r w:rsidRPr="00744481">
        <w:t xml:space="preserve">Pelaksanaan uji coba tugas akhir ini memiliki beberapa kesulitan, kesulitan utamanya adalah kurangnya </w:t>
      </w:r>
      <w:r w:rsidRPr="00744481">
        <w:rPr>
          <w:i/>
          <w:iCs/>
        </w:rPr>
        <w:t>resource</w:t>
      </w:r>
      <w:r w:rsidRPr="00744481">
        <w:t xml:space="preserve"> (fasilitas/sumber daya) secara memory untuk menjalankan arsitektur Sequence-to-Set secara keseluruhan. </w:t>
      </w:r>
      <w:r w:rsidR="00E23CC3" w:rsidRPr="00744481">
        <w:t xml:space="preserve">Penelitian pada awal dijalankan pada </w:t>
      </w:r>
      <w:r w:rsidR="00E23CC3" w:rsidRPr="00744481">
        <w:rPr>
          <w:i/>
          <w:iCs/>
        </w:rPr>
        <w:t>environment</w:t>
      </w:r>
      <w:r w:rsidR="00E23CC3" w:rsidRPr="00744481">
        <w:t xml:space="preserve"> OS Linux (dapat dilihat dalam Lampiran B) dengan GPU GeForce Nvidia RTX 3070 8GB</w:t>
      </w:r>
      <w:r w:rsidR="00E362E1" w:rsidRPr="00744481">
        <w:t>. Karena tidak memadai, arsitektur diupayakan di kecilkan dengan cara Autocast</w:t>
      </w:r>
      <w:r w:rsidR="00E362E1" w:rsidRPr="00744481">
        <w:rPr>
          <w:rStyle w:val="FootnoteReference"/>
        </w:rPr>
        <w:footnoteReference w:id="2"/>
      </w:r>
      <w:r w:rsidR="00912D3A" w:rsidRPr="00744481">
        <w:t xml:space="preserve"> yaitu hidden size tidak dikurangi namun beberapa dari weight akan dibuang untuk meringankan komputasi, cara ini </w:t>
      </w:r>
      <w:r w:rsidR="00912D3A" w:rsidRPr="00744481">
        <w:lastRenderedPageBreak/>
        <w:t xml:space="preserve">tidak dapat memenuhi kebutuhan dari arsitektur. </w:t>
      </w:r>
      <w:r w:rsidR="00F66225" w:rsidRPr="00744481">
        <w:t xml:space="preserve">Kemudian hidden size dari Transformer dan FFN dikurangi dari nilai awal 782 dan 1028 menjadi rata 504 untuk tiap dimensi. GPU dapat menjalankan metode namun mendapatkan akurasi yang kurang bagus karena pemotongan hidden size yang sekitar 50%. </w:t>
      </w:r>
    </w:p>
    <w:p w14:paraId="1D05D882" w14:textId="75685B1F" w:rsidR="007E3A7A" w:rsidRPr="00744481" w:rsidRDefault="007E3A7A" w:rsidP="00FB4D08">
      <w:r w:rsidRPr="00744481">
        <w:t>Dengan ini, diputuskan membutuhkan resource yang lebih besar, sehinga penelitian menggunakan Google Colab Pro</w:t>
      </w:r>
      <w:r w:rsidR="00B739CA" w:rsidRPr="00744481">
        <w:t xml:space="preserve"> yang menyediakan GPU Nvidia Tesla T4 16GB. Tetapi GPU tersebut masih belum bisa memenuhi Transformers, sehingga penelitian dilanjutkan dengan Transformers tidak di training ulang (freeze), namun Autocast tidak digunakan, dan hidden size disesuaikan kembali 782 dan 1028. </w:t>
      </w:r>
      <w:r w:rsidR="00AA1733" w:rsidRPr="00744481">
        <w:t>Ada pun beberapa halangan dalam Google Colab Pro karena beberapa fitur yang tidak dapat diakses. Idle runtime diberikan secara random, sehingga notebook tidak dapat ditinggalkan sepenuhnya, harus dipantau agar tidak terputus koneksi secara mendadak (unexpected error</w:t>
      </w:r>
      <w:r w:rsidR="008D6F70" w:rsidRPr="00744481">
        <w:t>, dapat dilihat pada lampiran B</w:t>
      </w:r>
      <w:r w:rsidR="00AA1733" w:rsidRPr="00744481">
        <w:t xml:space="preserve">). </w:t>
      </w:r>
      <w:r w:rsidR="00CE020B" w:rsidRPr="00744481">
        <w:t>Ditengah pelaksanaan uji coba juga terjadi runtime disconnected, yang berarti Google Colab tidak mengijinkan komputasi berat tanpa aktifitas yang interaktif (terlalu idle). Karena penggunaan GPU akun tugas akhir ini terlalu berat dan tidak interaktif, maka Google Colab memberikan timeout selama 5 jam</w:t>
      </w:r>
      <w:r w:rsidR="00DC6214" w:rsidRPr="00744481">
        <w:rPr>
          <w:rStyle w:val="FootnoteReference"/>
        </w:rPr>
        <w:footnoteReference w:id="3"/>
      </w:r>
      <w:r w:rsidR="00CE020B" w:rsidRPr="00744481">
        <w:t xml:space="preserve">. </w:t>
      </w:r>
    </w:p>
    <w:p w14:paraId="20A1752F" w14:textId="77777777" w:rsidR="00EF3E46" w:rsidRPr="00744481" w:rsidRDefault="00EF3E46" w:rsidP="0048588D"/>
    <w:sectPr w:rsidR="00EF3E46" w:rsidRPr="00744481" w:rsidSect="007A594C">
      <w:headerReference w:type="even" r:id="rId29"/>
      <w:headerReference w:type="default" r:id="rId30"/>
      <w:footerReference w:type="even" r:id="rId31"/>
      <w:footerReference w:type="default" r:id="rId32"/>
      <w:headerReference w:type="first" r:id="rId33"/>
      <w:footerReference w:type="first" r:id="rId34"/>
      <w:pgSz w:w="11907" w:h="16840" w:code="9"/>
      <w:pgMar w:top="2268" w:right="1701" w:bottom="1701" w:left="2268" w:header="1418" w:footer="851" w:gutter="0"/>
      <w:pgNumType w:start="10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r>
        <w:rPr>
          <w:lang w:val="en-US"/>
        </w:rPr>
        <w:t>Revisi Bu Esther Poin 4</w:t>
      </w:r>
    </w:p>
  </w:comment>
  <w:comment w:id="7" w:author="Nicole V" w:date="2022-06-21T00:44:00Z" w:initials="NV">
    <w:p w14:paraId="738F1F4D" w14:textId="5A1C2DA5" w:rsidR="000124EA" w:rsidRPr="000124EA" w:rsidRDefault="000124EA">
      <w:pPr>
        <w:pStyle w:val="CommentText"/>
        <w:rPr>
          <w:lang w:val="en-US"/>
        </w:rPr>
      </w:pPr>
      <w:r>
        <w:rPr>
          <w:rStyle w:val="CommentReference"/>
        </w:rPr>
        <w:annotationRef/>
      </w:r>
      <w:r>
        <w:rPr>
          <w:lang w:val="en-US"/>
        </w:rPr>
        <w:t>Revisi Pak Yosi Poin 4</w:t>
      </w:r>
    </w:p>
  </w:comment>
  <w:comment w:id="23" w:author="Nicole V" w:date="2022-06-21T00:46:00Z" w:initials="NV">
    <w:p w14:paraId="278BA208" w14:textId="37D64A88" w:rsidR="006F3788" w:rsidRPr="006F3788" w:rsidRDefault="006F3788">
      <w:pPr>
        <w:pStyle w:val="CommentText"/>
        <w:rPr>
          <w:lang w:val="en-US"/>
        </w:rPr>
      </w:pPr>
      <w:r>
        <w:rPr>
          <w:rStyle w:val="CommentReference"/>
        </w:rPr>
        <w:annotationRef/>
      </w:r>
      <w:r>
        <w:rPr>
          <w:lang w:val="en-US"/>
        </w:rP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738F1F4D"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B9307" w16cex:dateUtc="2022-06-20T17:44: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738F1F4D" w16cid:durableId="265B9307"/>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400A9A" w14:textId="77777777" w:rsidR="005957FC" w:rsidRDefault="005957FC" w:rsidP="00A1571D">
      <w:pPr>
        <w:spacing w:line="240" w:lineRule="auto"/>
      </w:pPr>
      <w:r>
        <w:separator/>
      </w:r>
    </w:p>
  </w:endnote>
  <w:endnote w:type="continuationSeparator" w:id="0">
    <w:p w14:paraId="0BDEAEE0" w14:textId="77777777" w:rsidR="005957FC" w:rsidRDefault="005957FC"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8A24" w14:textId="77777777" w:rsidR="00A23E8B" w:rsidRDefault="00A23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74C15" w14:textId="77777777" w:rsidR="005957FC" w:rsidRDefault="005957FC" w:rsidP="00F1370C">
      <w:pPr>
        <w:spacing w:line="240" w:lineRule="auto"/>
        <w:ind w:firstLine="0"/>
      </w:pPr>
      <w:r>
        <w:separator/>
      </w:r>
    </w:p>
  </w:footnote>
  <w:footnote w:type="continuationSeparator" w:id="0">
    <w:p w14:paraId="087C82DD" w14:textId="77777777" w:rsidR="005957FC" w:rsidRDefault="005957FC"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r w:rsidR="001E3D73">
        <w:t>Yongliang Shen</w:t>
      </w:r>
      <w:r w:rsidR="001E3D73">
        <w:rPr>
          <w:lang w:val="en-US"/>
        </w:rPr>
        <w:t xml:space="preserve">, </w:t>
      </w:r>
      <w:r>
        <w:t>Locate and Label: A Two-stage Identifier for Nested Named Entity Recognition</w:t>
      </w:r>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xml:space="preserve">, (Agustus : 2021). </w:t>
      </w:r>
    </w:p>
  </w:footnote>
  <w:footnote w:id="2">
    <w:p w14:paraId="3695384D" w14:textId="55ECD98C" w:rsidR="00E362E1" w:rsidRPr="00E362E1" w:rsidRDefault="00E362E1">
      <w:pPr>
        <w:pStyle w:val="FootnoteText"/>
        <w:rPr>
          <w:lang w:val="en-US"/>
        </w:rPr>
      </w:pPr>
      <w:r>
        <w:rPr>
          <w:rStyle w:val="FootnoteReference"/>
        </w:rPr>
        <w:footnoteRef/>
      </w:r>
      <w:r>
        <w:t xml:space="preserve"> </w:t>
      </w:r>
      <w:r w:rsidRPr="00E362E1">
        <w:t>Automatic Mixed Precision Package</w:t>
      </w:r>
      <w:r>
        <w:rPr>
          <w:lang w:val="en-US"/>
        </w:rPr>
        <w:t>, (</w:t>
      </w:r>
      <w:r w:rsidRPr="00E362E1">
        <w:t>https://pytorch.org/docs/stable/amp.html</w:t>
      </w:r>
      <w:r>
        <w:rPr>
          <w:lang w:val="en-US"/>
        </w:rPr>
        <w:t>).</w:t>
      </w:r>
    </w:p>
  </w:footnote>
  <w:footnote w:id="3">
    <w:p w14:paraId="3F7C9D16" w14:textId="5B2F5CAE" w:rsidR="00DC6214" w:rsidRPr="00DC6214" w:rsidRDefault="00DC6214">
      <w:pPr>
        <w:pStyle w:val="FootnoteText"/>
        <w:rPr>
          <w:lang w:val="en-US"/>
        </w:rPr>
      </w:pPr>
      <w:r>
        <w:rPr>
          <w:rStyle w:val="FootnoteReference"/>
        </w:rPr>
        <w:footnoteRef/>
      </w:r>
      <w:r>
        <w:t xml:space="preserve"> </w:t>
      </w:r>
      <w:r>
        <w:rPr>
          <w:lang w:val="en-US"/>
        </w:rPr>
        <w:t xml:space="preserve">Google Colab FAQ, </w:t>
      </w:r>
      <w:r w:rsidRPr="00DC6214">
        <w:t>https://research.google.com/colaboratory/faq.html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42533" w14:textId="77777777" w:rsidR="00A23E8B" w:rsidRDefault="00A23E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3A277" w14:textId="77777777" w:rsidR="00A23E8B" w:rsidRDefault="00A23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2825"/>
    <w:rsid w:val="000A509D"/>
    <w:rsid w:val="000A63D3"/>
    <w:rsid w:val="000A64EF"/>
    <w:rsid w:val="000A6521"/>
    <w:rsid w:val="000A796F"/>
    <w:rsid w:val="000A7A44"/>
    <w:rsid w:val="000B1EC2"/>
    <w:rsid w:val="000B2689"/>
    <w:rsid w:val="000B2D24"/>
    <w:rsid w:val="000B38BE"/>
    <w:rsid w:val="000B419E"/>
    <w:rsid w:val="000B52A6"/>
    <w:rsid w:val="000B5886"/>
    <w:rsid w:val="000B6DA4"/>
    <w:rsid w:val="000B737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724"/>
    <w:rsid w:val="00174B2B"/>
    <w:rsid w:val="00176CA9"/>
    <w:rsid w:val="00177298"/>
    <w:rsid w:val="00177920"/>
    <w:rsid w:val="00177FAC"/>
    <w:rsid w:val="001800A8"/>
    <w:rsid w:val="0018013F"/>
    <w:rsid w:val="00180605"/>
    <w:rsid w:val="0018182D"/>
    <w:rsid w:val="0018227B"/>
    <w:rsid w:val="001827D0"/>
    <w:rsid w:val="00182C01"/>
    <w:rsid w:val="001839EC"/>
    <w:rsid w:val="00183B25"/>
    <w:rsid w:val="00184DF3"/>
    <w:rsid w:val="00185020"/>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A76"/>
    <w:rsid w:val="00230B40"/>
    <w:rsid w:val="002312C8"/>
    <w:rsid w:val="00231B84"/>
    <w:rsid w:val="00232155"/>
    <w:rsid w:val="002337BF"/>
    <w:rsid w:val="002344E8"/>
    <w:rsid w:val="00234553"/>
    <w:rsid w:val="002347A6"/>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41B4"/>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78B7"/>
    <w:rsid w:val="002C00C3"/>
    <w:rsid w:val="002C07EE"/>
    <w:rsid w:val="002C0E24"/>
    <w:rsid w:val="002C3B33"/>
    <w:rsid w:val="002C4045"/>
    <w:rsid w:val="002C414A"/>
    <w:rsid w:val="002C541F"/>
    <w:rsid w:val="002C6C9C"/>
    <w:rsid w:val="002C6CD3"/>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32CD"/>
    <w:rsid w:val="00343C6A"/>
    <w:rsid w:val="00343D1A"/>
    <w:rsid w:val="00345A8B"/>
    <w:rsid w:val="003476BF"/>
    <w:rsid w:val="00350DD4"/>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EC2"/>
    <w:rsid w:val="00364F34"/>
    <w:rsid w:val="00365EFA"/>
    <w:rsid w:val="003662D2"/>
    <w:rsid w:val="00366994"/>
    <w:rsid w:val="0036784C"/>
    <w:rsid w:val="00367E4F"/>
    <w:rsid w:val="00370153"/>
    <w:rsid w:val="00370294"/>
    <w:rsid w:val="00371608"/>
    <w:rsid w:val="003718DA"/>
    <w:rsid w:val="0037277D"/>
    <w:rsid w:val="00373463"/>
    <w:rsid w:val="003734D7"/>
    <w:rsid w:val="00373584"/>
    <w:rsid w:val="0037489B"/>
    <w:rsid w:val="00374934"/>
    <w:rsid w:val="00375552"/>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100D"/>
    <w:rsid w:val="0039262D"/>
    <w:rsid w:val="00392FD0"/>
    <w:rsid w:val="0039358E"/>
    <w:rsid w:val="00393B66"/>
    <w:rsid w:val="00393C22"/>
    <w:rsid w:val="00394C14"/>
    <w:rsid w:val="00394ED3"/>
    <w:rsid w:val="00395BD8"/>
    <w:rsid w:val="00395D5F"/>
    <w:rsid w:val="00395F13"/>
    <w:rsid w:val="003965A8"/>
    <w:rsid w:val="00396725"/>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3AD2"/>
    <w:rsid w:val="00463D75"/>
    <w:rsid w:val="00464865"/>
    <w:rsid w:val="00464FD6"/>
    <w:rsid w:val="004666EF"/>
    <w:rsid w:val="004669A5"/>
    <w:rsid w:val="00466EA1"/>
    <w:rsid w:val="00470258"/>
    <w:rsid w:val="00470EF6"/>
    <w:rsid w:val="00471B42"/>
    <w:rsid w:val="00471C47"/>
    <w:rsid w:val="004724D4"/>
    <w:rsid w:val="00472544"/>
    <w:rsid w:val="00472A08"/>
    <w:rsid w:val="00472C70"/>
    <w:rsid w:val="00472DAC"/>
    <w:rsid w:val="0047307C"/>
    <w:rsid w:val="00474CC4"/>
    <w:rsid w:val="004759C3"/>
    <w:rsid w:val="00476892"/>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603C"/>
    <w:rsid w:val="004E6676"/>
    <w:rsid w:val="004E71DC"/>
    <w:rsid w:val="004E7272"/>
    <w:rsid w:val="004E7AEF"/>
    <w:rsid w:val="004E7C54"/>
    <w:rsid w:val="004E7E51"/>
    <w:rsid w:val="004F0388"/>
    <w:rsid w:val="004F0C3F"/>
    <w:rsid w:val="004F1B89"/>
    <w:rsid w:val="004F234C"/>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9E2"/>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707B4"/>
    <w:rsid w:val="00570CBB"/>
    <w:rsid w:val="005713C2"/>
    <w:rsid w:val="00571C77"/>
    <w:rsid w:val="00572950"/>
    <w:rsid w:val="0057314F"/>
    <w:rsid w:val="00573250"/>
    <w:rsid w:val="005747CA"/>
    <w:rsid w:val="00574B8C"/>
    <w:rsid w:val="00574B9E"/>
    <w:rsid w:val="00574D00"/>
    <w:rsid w:val="00575981"/>
    <w:rsid w:val="00575AE0"/>
    <w:rsid w:val="00576357"/>
    <w:rsid w:val="00577CCC"/>
    <w:rsid w:val="00577FC9"/>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64"/>
    <w:rsid w:val="00590EDD"/>
    <w:rsid w:val="0059168C"/>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8C3"/>
    <w:rsid w:val="005B28DC"/>
    <w:rsid w:val="005B2AF7"/>
    <w:rsid w:val="005B307C"/>
    <w:rsid w:val="005B4495"/>
    <w:rsid w:val="005B463A"/>
    <w:rsid w:val="005B4F9D"/>
    <w:rsid w:val="005B62FD"/>
    <w:rsid w:val="005B6A69"/>
    <w:rsid w:val="005B7003"/>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2081"/>
    <w:rsid w:val="005E222E"/>
    <w:rsid w:val="005E3ECF"/>
    <w:rsid w:val="005E631B"/>
    <w:rsid w:val="005E6C51"/>
    <w:rsid w:val="005E736E"/>
    <w:rsid w:val="005E7B66"/>
    <w:rsid w:val="005F04F4"/>
    <w:rsid w:val="005F2562"/>
    <w:rsid w:val="005F2678"/>
    <w:rsid w:val="005F319E"/>
    <w:rsid w:val="005F3FD2"/>
    <w:rsid w:val="005F4CF1"/>
    <w:rsid w:val="005F5D13"/>
    <w:rsid w:val="005F63E9"/>
    <w:rsid w:val="005F65F8"/>
    <w:rsid w:val="005F6968"/>
    <w:rsid w:val="005F72BF"/>
    <w:rsid w:val="005F774D"/>
    <w:rsid w:val="006001B2"/>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2396"/>
    <w:rsid w:val="006A2642"/>
    <w:rsid w:val="006A2936"/>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71BE"/>
    <w:rsid w:val="007372AF"/>
    <w:rsid w:val="00740724"/>
    <w:rsid w:val="00740F02"/>
    <w:rsid w:val="007412C6"/>
    <w:rsid w:val="0074180C"/>
    <w:rsid w:val="00741A13"/>
    <w:rsid w:val="00742CA7"/>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47D"/>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4702"/>
    <w:rsid w:val="00844B31"/>
    <w:rsid w:val="0084533C"/>
    <w:rsid w:val="00845A49"/>
    <w:rsid w:val="0084631C"/>
    <w:rsid w:val="008465C6"/>
    <w:rsid w:val="00846B95"/>
    <w:rsid w:val="00847165"/>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5799"/>
    <w:rsid w:val="00875C43"/>
    <w:rsid w:val="00876805"/>
    <w:rsid w:val="00877CE1"/>
    <w:rsid w:val="00877FD4"/>
    <w:rsid w:val="008805BF"/>
    <w:rsid w:val="008808C4"/>
    <w:rsid w:val="00881074"/>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B07"/>
    <w:rsid w:val="00A25181"/>
    <w:rsid w:val="00A25B93"/>
    <w:rsid w:val="00A271D2"/>
    <w:rsid w:val="00A2734B"/>
    <w:rsid w:val="00A27932"/>
    <w:rsid w:val="00A30591"/>
    <w:rsid w:val="00A30AAF"/>
    <w:rsid w:val="00A30C84"/>
    <w:rsid w:val="00A32043"/>
    <w:rsid w:val="00A325BC"/>
    <w:rsid w:val="00A3302D"/>
    <w:rsid w:val="00A33159"/>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693C"/>
    <w:rsid w:val="00B16ACB"/>
    <w:rsid w:val="00B17119"/>
    <w:rsid w:val="00B178DF"/>
    <w:rsid w:val="00B178FF"/>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747D"/>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F32"/>
    <w:rsid w:val="00CA043E"/>
    <w:rsid w:val="00CA0AE5"/>
    <w:rsid w:val="00CA1162"/>
    <w:rsid w:val="00CA181B"/>
    <w:rsid w:val="00CA2614"/>
    <w:rsid w:val="00CA2D09"/>
    <w:rsid w:val="00CA5915"/>
    <w:rsid w:val="00CA596C"/>
    <w:rsid w:val="00CA59E3"/>
    <w:rsid w:val="00CA5FBE"/>
    <w:rsid w:val="00CA63BA"/>
    <w:rsid w:val="00CA6583"/>
    <w:rsid w:val="00CA73EF"/>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32FF"/>
    <w:rsid w:val="00D44C91"/>
    <w:rsid w:val="00D452D1"/>
    <w:rsid w:val="00D45325"/>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850"/>
    <w:rsid w:val="00EA1AC1"/>
    <w:rsid w:val="00EA1BC8"/>
    <w:rsid w:val="00EA1FDF"/>
    <w:rsid w:val="00EA32C5"/>
    <w:rsid w:val="00EA336E"/>
    <w:rsid w:val="00EA40F6"/>
    <w:rsid w:val="00EA441E"/>
    <w:rsid w:val="00EA5066"/>
    <w:rsid w:val="00EA6E18"/>
    <w:rsid w:val="00EA7FD0"/>
    <w:rsid w:val="00EB15B5"/>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footer" Target="foot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eader" Target="header2.xml"/><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8504</TotalTime>
  <Pages>18</Pages>
  <Words>4052</Words>
  <Characters>23100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4042</cp:revision>
  <dcterms:created xsi:type="dcterms:W3CDTF">2022-02-22T09:07:00Z</dcterms:created>
  <dcterms:modified xsi:type="dcterms:W3CDTF">2022-06-21T01:52:00Z</dcterms:modified>
</cp:coreProperties>
</file>
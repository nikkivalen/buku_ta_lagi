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2C452CF0" w:rsidR="00165D7D" w:rsidRPr="003B73B6" w:rsidRDefault="00547E87" w:rsidP="00547E87">
      <w:pPr>
        <w:pStyle w:val="Heading1"/>
        <w:ind w:left="-709" w:hanging="851"/>
        <w:jc w:val="center"/>
      </w:pPr>
      <w:r w:rsidRPr="00547E87">
        <w:t>SEQUENCE TO SET</w:t>
      </w:r>
      <w:r w:rsidRPr="003B73B6">
        <w:t xml:space="preserve"> </w:t>
      </w:r>
      <w:r w:rsidR="00833FC3" w:rsidRPr="003B73B6">
        <w:t>DALAM BAHASA INDONESIA</w:t>
      </w:r>
    </w:p>
    <w:p w14:paraId="7A1500E0" w14:textId="6D6EA92B" w:rsidR="00165D7D" w:rsidRPr="003B73B6" w:rsidRDefault="00165D7D" w:rsidP="00C15C35">
      <w:pPr>
        <w:pStyle w:val="STTSBlankSpace"/>
      </w:pPr>
    </w:p>
    <w:p w14:paraId="6914D51F" w14:textId="3E57FE73" w:rsidR="0025253F" w:rsidRPr="00E728F0" w:rsidRDefault="0025253F" w:rsidP="000450F4">
      <w:pPr>
        <w:rPr>
          <w:lang w:val="en-US"/>
        </w:rPr>
      </w:pPr>
      <w:r w:rsidRPr="0025253F">
        <w:t xml:space="preserve">Sebelum memasuki uji coba tugas akhir ini, perlu diketahui seluruh isi dari arsitektur </w:t>
      </w:r>
      <w:r w:rsidR="00640DEE" w:rsidRPr="00547E87">
        <w:t>Sequence</w:t>
      </w:r>
      <w:r w:rsidR="00640DEE">
        <w:rPr>
          <w:lang w:val="en-US"/>
        </w:rPr>
        <w:t>-</w:t>
      </w:r>
      <w:r w:rsidR="00640DEE" w:rsidRPr="00547E87">
        <w:t>To</w:t>
      </w:r>
      <w:r w:rsidR="00640DEE">
        <w:rPr>
          <w:lang w:val="en-US"/>
        </w:rPr>
        <w:t>-</w:t>
      </w:r>
      <w:r w:rsidR="00640DEE" w:rsidRPr="00547E87">
        <w:t>Set</w:t>
      </w:r>
      <w:r w:rsidR="00640DEE" w:rsidRPr="003B73B6">
        <w:t xml:space="preserve"> </w:t>
      </w:r>
      <w:r w:rsidR="00640DEE">
        <w:rPr>
          <w:lang w:val="en-US"/>
        </w:rPr>
        <w:t xml:space="preserve">Network </w:t>
      </w:r>
      <w:r w:rsidR="00DA7FAA">
        <w:rPr>
          <w:lang w:val="en-US"/>
        </w:rPr>
        <w:t xml:space="preserve">secara detail. </w:t>
      </w:r>
      <w:r w:rsidR="00D2520F" w:rsidRPr="00547E87">
        <w:t>Sequence</w:t>
      </w:r>
      <w:r w:rsidR="00D2520F">
        <w:rPr>
          <w:lang w:val="en-US"/>
        </w:rPr>
        <w:t>-</w:t>
      </w:r>
      <w:r w:rsidR="00D2520F" w:rsidRPr="00547E87">
        <w:t>To</w:t>
      </w:r>
      <w:r w:rsidR="00D2520F">
        <w:rPr>
          <w:lang w:val="en-US"/>
        </w:rPr>
        <w:t>-</w:t>
      </w:r>
      <w:r w:rsidR="00D2520F" w:rsidRPr="00547E87">
        <w:t>Set</w:t>
      </w:r>
      <w:r w:rsidR="00D2520F" w:rsidRPr="003B73B6">
        <w:t xml:space="preserve"> </w:t>
      </w:r>
      <w:r w:rsidR="00D2520F">
        <w:rPr>
          <w:lang w:val="en-US"/>
        </w:rPr>
        <w:t>Network</w:t>
      </w:r>
      <w:r w:rsidR="00D2520F">
        <w:rPr>
          <w:lang w:val="en-US"/>
        </w:rPr>
        <w:t xml:space="preserve"> memiliki tiga bagian besar dari arsitekturnya yaitu </w:t>
      </w:r>
      <w:r w:rsidR="00D2520F" w:rsidRPr="00D2520F">
        <w:rPr>
          <w:i/>
          <w:iCs/>
          <w:lang w:val="en-US"/>
        </w:rPr>
        <w:t>encoder layer</w:t>
      </w:r>
      <w:r w:rsidR="00D2520F" w:rsidRPr="00D2520F">
        <w:rPr>
          <w:lang w:val="en-US"/>
        </w:rPr>
        <w:t>,</w:t>
      </w:r>
      <w:r w:rsidR="00D2520F">
        <w:rPr>
          <w:i/>
          <w:iCs/>
          <w:lang w:val="en-US"/>
        </w:rPr>
        <w:t xml:space="preserve"> decoder layer </w:t>
      </w:r>
      <w:r w:rsidR="00D2520F" w:rsidRPr="00D2520F">
        <w:rPr>
          <w:lang w:val="en-US"/>
        </w:rPr>
        <w:t>dan</w:t>
      </w:r>
      <w:r w:rsidR="00D2520F">
        <w:rPr>
          <w:i/>
          <w:iCs/>
          <w:lang w:val="en-US"/>
        </w:rPr>
        <w:t xml:space="preserve"> bipartite matching.</w:t>
      </w:r>
      <w:r w:rsidR="003B3AD8">
        <w:rPr>
          <w:lang w:val="en-US"/>
        </w:rPr>
        <w:t xml:space="preserve"> </w:t>
      </w:r>
      <w:r w:rsidR="00057F0A">
        <w:rPr>
          <w:lang w:val="en-US"/>
        </w:rPr>
        <w:t>Bab ini akan dibagi menjadi tiga subbab juga, menjelaskan masing-masing tiga bagian besar itu, juga tiap subbab akan dibagi menjadi subabb kecil lagi sesuai dengan komponen/metode/fungsi yang digunakan untuk mencapai struktur akhir dari tiap subbab.</w:t>
      </w:r>
      <w:r w:rsidR="00E728F0">
        <w:rPr>
          <w:lang w:val="en-US"/>
        </w:rPr>
        <w:t xml:space="preserve"> Sebagai contoh, untuk encoder layer memiliki lima subbab kecil karena penggunaan empat jenis </w:t>
      </w:r>
      <w:r w:rsidR="00E728F0">
        <w:rPr>
          <w:i/>
          <w:iCs/>
          <w:lang w:val="en-US"/>
        </w:rPr>
        <w:t>word embedding</w:t>
      </w:r>
      <w:r w:rsidR="00E728F0">
        <w:rPr>
          <w:lang w:val="en-US"/>
        </w:rPr>
        <w:t xml:space="preserve"> dimana tiap embedding memiliki cara tersendiri dan diperlukan penjelasan untuk tiap cara embedding tersebut. </w:t>
      </w:r>
      <w:r w:rsidR="004C5CA6">
        <w:rPr>
          <w:lang w:val="en-US"/>
        </w:rPr>
        <w:t xml:space="preserve">Namun, sebelum memasuki penjelasan tiap layer akan dijelaskan secara keseluruhan alur dari arsitektur sistem </w:t>
      </w:r>
      <w:r w:rsidR="004C5CA6" w:rsidRPr="00547E87">
        <w:t>Sequence</w:t>
      </w:r>
      <w:r w:rsidR="004C5CA6">
        <w:rPr>
          <w:lang w:val="en-US"/>
        </w:rPr>
        <w:t>-</w:t>
      </w:r>
      <w:r w:rsidR="004C5CA6" w:rsidRPr="00547E87">
        <w:t>To</w:t>
      </w:r>
      <w:r w:rsidR="004C5CA6">
        <w:rPr>
          <w:lang w:val="en-US"/>
        </w:rPr>
        <w:t>-</w:t>
      </w:r>
      <w:r w:rsidR="004C5CA6" w:rsidRPr="00547E87">
        <w:t>Set</w:t>
      </w:r>
      <w:r w:rsidR="004C5CA6" w:rsidRPr="003B73B6">
        <w:t xml:space="preserve"> </w:t>
      </w:r>
      <w:r w:rsidR="004C5CA6">
        <w:rPr>
          <w:lang w:val="en-US"/>
        </w:rPr>
        <w:t>Network</w:t>
      </w:r>
      <w:r w:rsidR="004C5CA6">
        <w:rPr>
          <w:lang w:val="en-US"/>
        </w:rPr>
        <w:t>.</w:t>
      </w:r>
    </w:p>
    <w:p w14:paraId="6504FC40" w14:textId="4F460127" w:rsidR="00FF684B" w:rsidRDefault="00FF684B" w:rsidP="00216DD2">
      <w:pPr>
        <w:ind w:firstLine="0"/>
      </w:pPr>
    </w:p>
    <w:p w14:paraId="09F9B50B" w14:textId="77777777" w:rsidR="00216DD2" w:rsidRDefault="00FF684B" w:rsidP="00216DD2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4B238B1" wp14:editId="6232E1B3">
            <wp:extent cx="5037455" cy="2231390"/>
            <wp:effectExtent l="19050" t="19050" r="1079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23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70DA8" w14:textId="25CCCECB" w:rsidR="00FF684B" w:rsidRPr="00216DD2" w:rsidRDefault="00216DD2" w:rsidP="00216DD2">
      <w:pPr>
        <w:pStyle w:val="Caption"/>
        <w:rPr>
          <w:lang w:val="en-US"/>
        </w:rPr>
      </w:pPr>
      <w:bookmarkStart w:id="0" w:name="_Ref104572595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br/>
      </w:r>
      <w:r>
        <w:rPr>
          <w:lang w:val="en-US"/>
        </w:rPr>
        <w:t xml:space="preserve">Arsitektur Sistem </w:t>
      </w:r>
      <w:r w:rsidRPr="00547E87">
        <w:t>Sequence</w:t>
      </w:r>
      <w:r>
        <w:rPr>
          <w:lang w:val="en-US"/>
        </w:rPr>
        <w:t>-</w:t>
      </w:r>
      <w:r w:rsidRPr="00547E87">
        <w:t>To</w:t>
      </w:r>
      <w:r>
        <w:rPr>
          <w:lang w:val="en-US"/>
        </w:rPr>
        <w:t>-</w:t>
      </w:r>
      <w:r w:rsidRPr="00547E87">
        <w:t>Set</w:t>
      </w:r>
      <w:r w:rsidRPr="003B73B6">
        <w:t xml:space="preserve"> </w:t>
      </w:r>
      <w:r>
        <w:rPr>
          <w:lang w:val="en-US"/>
        </w:rPr>
        <w:t>Network</w:t>
      </w:r>
      <w:r w:rsidR="00163CCF">
        <w:rPr>
          <w:rStyle w:val="FootnoteReference"/>
          <w:lang w:val="en-US"/>
        </w:rPr>
        <w:footnoteReference w:id="1"/>
      </w:r>
    </w:p>
    <w:p w14:paraId="4EDB5483" w14:textId="526918EE" w:rsidR="00FF684B" w:rsidRDefault="00FF684B" w:rsidP="000450F4"/>
    <w:p w14:paraId="27908CC7" w14:textId="52964CB8" w:rsidR="00353E78" w:rsidRDefault="009422F4" w:rsidP="00353E78">
      <w:pPr>
        <w:rPr>
          <w:lang w:val="en-US"/>
        </w:rPr>
      </w:pPr>
      <w:r>
        <w:rPr>
          <w:lang w:val="en-US"/>
        </w:rPr>
        <w:t xml:space="preserve">Sesuai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_Ref104572595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g</w:t>
      </w:r>
      <w:r>
        <w:t xml:space="preserve">ambar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, alur dari </w:t>
      </w:r>
      <w:r w:rsidRPr="00547E87">
        <w:t>Sequence</w:t>
      </w:r>
      <w:r>
        <w:rPr>
          <w:lang w:val="en-US"/>
        </w:rPr>
        <w:t>-</w:t>
      </w:r>
      <w:r w:rsidRPr="00547E87">
        <w:t>To</w:t>
      </w:r>
      <w:r>
        <w:rPr>
          <w:lang w:val="en-US"/>
        </w:rPr>
        <w:t>-</w:t>
      </w:r>
      <w:r w:rsidRPr="00547E87">
        <w:t>Set</w:t>
      </w:r>
      <w:r w:rsidRPr="003B73B6">
        <w:t xml:space="preserve"> </w:t>
      </w:r>
      <w:r>
        <w:rPr>
          <w:lang w:val="en-US"/>
        </w:rPr>
        <w:t>Network</w:t>
      </w:r>
      <w:r>
        <w:rPr>
          <w:lang w:val="en-US"/>
        </w:rPr>
        <w:t xml:space="preserve"> terdiri dari </w:t>
      </w:r>
      <w:r w:rsidR="00353E78">
        <w:rPr>
          <w:lang w:val="en-US"/>
        </w:rPr>
        <w:t xml:space="preserve">sequence </w:t>
      </w:r>
      <w:r w:rsidRPr="009422F4">
        <w:rPr>
          <w:lang w:val="en-US"/>
        </w:rPr>
        <w:t xml:space="preserve">encoder layer, </w:t>
      </w:r>
      <w:r w:rsidR="00353E78">
        <w:rPr>
          <w:lang w:val="en-US"/>
        </w:rPr>
        <w:t xml:space="preserve">enetity set </w:t>
      </w:r>
      <w:r w:rsidRPr="009422F4">
        <w:rPr>
          <w:lang w:val="en-US"/>
        </w:rPr>
        <w:t>decoder layer dan bipartite matching</w:t>
      </w:r>
      <w:r>
        <w:rPr>
          <w:lang w:val="en-US"/>
        </w:rPr>
        <w:t xml:space="preserve"> dalam urutan yang telah disebut</w:t>
      </w:r>
      <w:r w:rsidR="00353E78">
        <w:rPr>
          <w:lang w:val="en-US"/>
        </w:rPr>
        <w:t xml:space="preserve">. Alur dari sistem ini adalah pertama kalimat input diterima </w:t>
      </w:r>
      <w:r w:rsidR="00353E78">
        <w:rPr>
          <w:lang w:val="en-US"/>
        </w:rPr>
        <w:lastRenderedPageBreak/>
        <w:t>oleh sequence encoder layer</w:t>
      </w:r>
      <w:r w:rsidR="00077A17">
        <w:rPr>
          <w:lang w:val="en-US"/>
        </w:rPr>
        <w:t xml:space="preserve"> dalam bentuk struktur data yang telah dibahas sebelumnya mengenai pra proses dataset. </w:t>
      </w:r>
      <w:r w:rsidR="00353E78">
        <w:rPr>
          <w:lang w:val="en-US"/>
        </w:rPr>
        <w:t xml:space="preserve">Dimana output dari encoder ini </w:t>
      </w:r>
      <w:r w:rsidR="00AE41A0">
        <w:rPr>
          <w:lang w:val="en-US"/>
        </w:rPr>
        <w:t xml:space="preserve">memiliki tujuan untuk </w:t>
      </w:r>
      <w:r w:rsidR="00353E78">
        <w:rPr>
          <w:lang w:val="en-US"/>
        </w:rPr>
        <w:t>mendapatkan representasi dari kalimat tersebut untuk tiap kata dari kalimat tersebut</w:t>
      </w:r>
      <w:r w:rsidR="00AE41A0">
        <w:rPr>
          <w:lang w:val="en-US"/>
        </w:rPr>
        <w:t xml:space="preserve"> dengan informasi dan konteks yang didapatkan. </w:t>
      </w:r>
    </w:p>
    <w:p w14:paraId="1C67D854" w14:textId="77777777" w:rsidR="00353E78" w:rsidRDefault="00353E78" w:rsidP="00353E78">
      <w:pPr>
        <w:rPr>
          <w:lang w:val="en-US"/>
        </w:rPr>
      </w:pPr>
    </w:p>
    <w:p w14:paraId="24EE44FE" w14:textId="06DEAC9C" w:rsidR="00216DD2" w:rsidRPr="009422F4" w:rsidRDefault="00353E78" w:rsidP="00353E78">
      <w:pPr>
        <w:rPr>
          <w:lang w:val="en-US"/>
        </w:rPr>
      </w:pPr>
      <w:r w:rsidRPr="00353E78">
        <w:rPr>
          <w:lang w:val="en-US"/>
        </w:rPr>
        <w:t>Encoder berfungsi untuk membuat representasi informasi yang diterima dari kalimat input</w:t>
      </w:r>
      <w:r>
        <w:rPr>
          <w:lang w:val="en-US"/>
        </w:rPr>
        <w:t xml:space="preserve"> d</w:t>
      </w:r>
      <w:r w:rsidRPr="00353E78">
        <w:rPr>
          <w:lang w:val="en-US"/>
        </w:rPr>
        <w:t>ekoder, mengambil input yang disandikan dan mencoba memutuskan input enkoder mana yang relevan untuk difokuskan pada prediksi</w:t>
      </w:r>
      <w:r>
        <w:rPr>
          <w:lang w:val="en-US"/>
        </w:rPr>
        <w:t xml:space="preserve"> d</w:t>
      </w:r>
      <w:r w:rsidRPr="00353E78">
        <w:rPr>
          <w:lang w:val="en-US"/>
        </w:rPr>
        <w:t>an bipartite matching adalah upaya menghitung loss function dengan menghitung pencocokan optimal dari prediksi dan entitas emas dengan bantuan Algoritma Hungarian.</w:t>
      </w:r>
    </w:p>
    <w:p w14:paraId="5AF50B4D" w14:textId="77777777" w:rsidR="000450F4" w:rsidRPr="003B73B6" w:rsidRDefault="000450F4" w:rsidP="000450F4"/>
    <w:p w14:paraId="5F12B253" w14:textId="3DFFC7CC" w:rsidR="00D30467" w:rsidRPr="003B73B6" w:rsidRDefault="008E58E4" w:rsidP="006D1AAB">
      <w:pPr>
        <w:pStyle w:val="Heading2"/>
      </w:pPr>
      <w:bookmarkStart w:id="1" w:name="_Toc96542665"/>
      <w:r>
        <w:t>Sequence To Set</w:t>
      </w:r>
      <w:r w:rsidRPr="003B73B6">
        <w:t xml:space="preserve"> </w:t>
      </w:r>
      <w:r>
        <w:rPr>
          <w:lang w:val="en-US"/>
        </w:rPr>
        <w:t>Network</w:t>
      </w:r>
    </w:p>
    <w:bookmarkEnd w:id="1"/>
    <w:p w14:paraId="6B5CCD54" w14:textId="1AB827D3" w:rsidR="00EA32C5" w:rsidRDefault="00AF667D" w:rsidP="00675387">
      <w:r w:rsidRPr="003B73B6">
        <w:t xml:space="preserve">Sebelum mencoba mengerti apa itu tugas pengenalan named entity (atau NER) secara mendalam, perlu diketahui terlebih dahulu apa yang dapat disebut sebagai sebuah named entity. </w:t>
      </w:r>
      <w:r w:rsidR="00431C4D" w:rsidRPr="003B73B6">
        <w:t xml:space="preserve">Istilah named entity awalnya dianggap memiliki relasi dekat dengan pembahasan mengenai </w:t>
      </w:r>
      <w:r w:rsidR="00431C4D" w:rsidRPr="003B73B6">
        <w:rPr>
          <w:i/>
          <w:iCs/>
        </w:rPr>
        <w:t>rigid designators</w:t>
      </w:r>
      <w:r w:rsidR="00431C4D" w:rsidRPr="003B73B6">
        <w:t xml:space="preserve"> oleh Kripke.</w:t>
      </w:r>
      <w:r w:rsidR="00464865" w:rsidRPr="003B73B6">
        <w:t xml:space="preserve"> Namun diskusi named entity mengarah kepada rigid designators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tugas NER </w:t>
      </w:r>
      <w:r w:rsidR="005119CD" w:rsidRPr="003B73B6">
        <w:t xml:space="preserve">maupun arti </w:t>
      </w:r>
      <w:r w:rsidR="009A2C91" w:rsidRPr="003B73B6">
        <w:t>sebuah n</w:t>
      </w:r>
      <w:r w:rsidR="005119CD" w:rsidRPr="003B73B6">
        <w:t xml:space="preserve">amed </w:t>
      </w:r>
      <w:r w:rsidR="009A2C91" w:rsidRPr="003B73B6">
        <w:t>e</w:t>
      </w:r>
      <w:r w:rsidR="005119CD" w:rsidRPr="003B73B6">
        <w:t xml:space="preserve">ntities </w:t>
      </w:r>
      <w:r w:rsidR="00864E11" w:rsidRPr="003B73B6">
        <w:t xml:space="preserve">ini. </w:t>
      </w:r>
      <w:r w:rsidR="005119CD" w:rsidRPr="003B73B6">
        <w:t xml:space="preserve">Oleh pihak CoNLL 2002 sendiri, </w:t>
      </w:r>
      <w:r w:rsidR="009A2C91" w:rsidRPr="003B73B6">
        <w:t>named entities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</w:p>
    <w:p w14:paraId="25DC8A2B" w14:textId="102232C6" w:rsidR="008E58E4" w:rsidRDefault="008E58E4" w:rsidP="00675387"/>
    <w:p w14:paraId="18D78FD4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Sequence Encoder Entity Set Decoder  Bipartite Matching </w:t>
      </w:r>
    </w:p>
    <w:p w14:paraId="42758F74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Sequence Encoder Entity Set Decoder  Bipartite Matching </w:t>
      </w:r>
    </w:p>
    <w:p w14:paraId="15B9DE49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Sequence Encoder Entity Set Decoder  Bipartite Matching </w:t>
      </w:r>
    </w:p>
    <w:p w14:paraId="0471A855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Sequence Encoder Entity Set Decoder  Bipartite Matching </w:t>
      </w:r>
    </w:p>
    <w:p w14:paraId="462A2D7E" w14:textId="08161C06" w:rsidR="008E58E4" w:rsidRDefault="008E58E4" w:rsidP="008E58E4">
      <w:pPr>
        <w:pStyle w:val="Heading3"/>
      </w:pPr>
      <w:r w:rsidRPr="008E58E4">
        <w:lastRenderedPageBreak/>
        <w:t xml:space="preserve">Sequence Encoder </w:t>
      </w:r>
    </w:p>
    <w:p w14:paraId="06A9061C" w14:textId="77777777" w:rsidR="008E58E4" w:rsidRP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533DD88A" w14:textId="2F47A670" w:rsidR="008E58E4" w:rsidRDefault="008E58E4" w:rsidP="008E58E4">
      <w:pPr>
        <w:rPr>
          <w:lang w:val="en-US"/>
        </w:rPr>
      </w:pPr>
    </w:p>
    <w:p w14:paraId="211FDDC0" w14:textId="6E20295B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BERT</w:t>
      </w:r>
    </w:p>
    <w:p w14:paraId="314DC89D" w14:textId="77777777" w:rsidR="006768E7" w:rsidRPr="008E58E4" w:rsidRDefault="006768E7" w:rsidP="006768E7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62DF730E" w14:textId="77777777" w:rsidR="006768E7" w:rsidRPr="006768E7" w:rsidRDefault="006768E7" w:rsidP="006768E7">
      <w:pPr>
        <w:rPr>
          <w:lang w:val="en-US"/>
        </w:rPr>
      </w:pPr>
    </w:p>
    <w:p w14:paraId="5E8AD8C7" w14:textId="0FAE6295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GLoVE / Word2Vec</w:t>
      </w:r>
    </w:p>
    <w:p w14:paraId="5751D2CB" w14:textId="77777777" w:rsidR="006768E7" w:rsidRPr="008E58E4" w:rsidRDefault="006768E7" w:rsidP="006768E7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008A940" w14:textId="77777777" w:rsidR="006768E7" w:rsidRPr="006768E7" w:rsidRDefault="006768E7" w:rsidP="006768E7">
      <w:pPr>
        <w:rPr>
          <w:lang w:val="en-US"/>
        </w:rPr>
      </w:pPr>
    </w:p>
    <w:p w14:paraId="0FAB35D1" w14:textId="1CBC2125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Char LSTM</w:t>
      </w:r>
    </w:p>
    <w:p w14:paraId="3C16F583" w14:textId="77777777" w:rsidR="006768E7" w:rsidRPr="008E58E4" w:rsidRDefault="006768E7" w:rsidP="006768E7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78504FEB" w14:textId="77777777" w:rsidR="006768E7" w:rsidRPr="006768E7" w:rsidRDefault="006768E7" w:rsidP="006768E7">
      <w:pPr>
        <w:rPr>
          <w:lang w:val="en-US"/>
        </w:rPr>
      </w:pPr>
    </w:p>
    <w:p w14:paraId="363C5F81" w14:textId="77205865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BiLSTM</w:t>
      </w:r>
    </w:p>
    <w:p w14:paraId="337A2D62" w14:textId="77777777" w:rsidR="006768E7" w:rsidRPr="008E58E4" w:rsidRDefault="006768E7" w:rsidP="006768E7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2EEC1F51" w14:textId="77777777" w:rsidR="006768E7" w:rsidRPr="006768E7" w:rsidRDefault="006768E7" w:rsidP="006768E7">
      <w:pPr>
        <w:rPr>
          <w:lang w:val="en-US"/>
        </w:rPr>
      </w:pPr>
    </w:p>
    <w:p w14:paraId="6AC8EE34" w14:textId="2F9E6E2D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Entity Queries</w:t>
      </w:r>
    </w:p>
    <w:p w14:paraId="46037D1E" w14:textId="77777777" w:rsidR="006768E7" w:rsidRPr="008E58E4" w:rsidRDefault="006768E7" w:rsidP="006768E7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6BF58BDD" w14:textId="0BA004E8" w:rsidR="006768E7" w:rsidRDefault="006768E7" w:rsidP="006768E7">
      <w:pPr>
        <w:rPr>
          <w:lang w:val="en-US"/>
        </w:rPr>
      </w:pPr>
    </w:p>
    <w:p w14:paraId="524B4F8A" w14:textId="77777777" w:rsidR="009466F5" w:rsidRPr="009466F5" w:rsidRDefault="009466F5" w:rsidP="009466F5">
      <w:pPr>
        <w:rPr>
          <w:lang w:val="en-US"/>
        </w:rPr>
      </w:pPr>
    </w:p>
    <w:p w14:paraId="43264C3D" w14:textId="77777777" w:rsidR="006768E7" w:rsidRPr="008E58E4" w:rsidRDefault="006768E7" w:rsidP="008E58E4">
      <w:pPr>
        <w:rPr>
          <w:lang w:val="en-US"/>
        </w:rPr>
      </w:pPr>
    </w:p>
    <w:p w14:paraId="78AF7D9C" w14:textId="7EF530EB" w:rsidR="008E58E4" w:rsidRDefault="008E58E4" w:rsidP="008E58E4">
      <w:pPr>
        <w:pStyle w:val="Heading3"/>
      </w:pPr>
      <w:r w:rsidRPr="008E58E4">
        <w:t xml:space="preserve">Entity Set Decoder  </w:t>
      </w:r>
    </w:p>
    <w:p w14:paraId="23C126CF" w14:textId="6A508203" w:rsid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2D989804" w14:textId="3A78E451" w:rsidR="009466F5" w:rsidRDefault="009466F5" w:rsidP="008E58E4">
      <w:pPr>
        <w:rPr>
          <w:lang w:val="en-US"/>
        </w:rPr>
      </w:pPr>
    </w:p>
    <w:p w14:paraId="6D56F69D" w14:textId="3B698A6F" w:rsidR="009466F5" w:rsidRDefault="009466F5" w:rsidP="009466F5">
      <w:pPr>
        <w:pStyle w:val="Heading4"/>
        <w:ind w:left="851"/>
        <w:rPr>
          <w:lang w:val="en-US"/>
        </w:rPr>
      </w:pPr>
      <w:r w:rsidRPr="009466F5">
        <w:rPr>
          <w:lang w:val="en-US"/>
        </w:rPr>
        <w:t>Decoder Layer</w:t>
      </w:r>
    </w:p>
    <w:p w14:paraId="3C3FE563" w14:textId="77777777" w:rsidR="009466F5" w:rsidRPr="008E58E4" w:rsidRDefault="009466F5" w:rsidP="009466F5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4ADBCD12" w14:textId="77777777" w:rsidR="009466F5" w:rsidRDefault="009466F5" w:rsidP="008E58E4">
      <w:pPr>
        <w:rPr>
          <w:lang w:val="en-US"/>
        </w:rPr>
      </w:pPr>
    </w:p>
    <w:p w14:paraId="47022B48" w14:textId="77777777" w:rsidR="009466F5" w:rsidRDefault="009466F5" w:rsidP="008E58E4">
      <w:pPr>
        <w:rPr>
          <w:lang w:val="en-US"/>
        </w:rPr>
      </w:pPr>
    </w:p>
    <w:p w14:paraId="31B33C7B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Self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44240922" w14:textId="77777777" w:rsidR="009466F5" w:rsidRPr="008E58E4" w:rsidRDefault="009466F5" w:rsidP="009466F5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57F3E03" w14:textId="77777777" w:rsidR="009466F5" w:rsidRPr="009466F5" w:rsidRDefault="009466F5" w:rsidP="009466F5">
      <w:pPr>
        <w:rPr>
          <w:lang w:val="en-US"/>
        </w:rPr>
      </w:pPr>
    </w:p>
    <w:p w14:paraId="6D7AB8B4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Cross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180CB366" w14:textId="77777777" w:rsidR="009466F5" w:rsidRPr="008E58E4" w:rsidRDefault="009466F5" w:rsidP="009466F5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A4B1A02" w14:textId="77777777" w:rsidR="009466F5" w:rsidRPr="009466F5" w:rsidRDefault="009466F5" w:rsidP="009466F5">
      <w:pPr>
        <w:rPr>
          <w:lang w:val="en-US"/>
        </w:rPr>
      </w:pPr>
    </w:p>
    <w:p w14:paraId="6E31A347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>Feed Forward Network</w:t>
      </w:r>
    </w:p>
    <w:p w14:paraId="0151D1DC" w14:textId="77777777" w:rsidR="009466F5" w:rsidRPr="008E58E4" w:rsidRDefault="009466F5" w:rsidP="009466F5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467C82D0" w14:textId="77777777" w:rsidR="009466F5" w:rsidRPr="008E58E4" w:rsidRDefault="009466F5" w:rsidP="008E58E4">
      <w:pPr>
        <w:rPr>
          <w:lang w:val="en-US"/>
        </w:rPr>
      </w:pPr>
    </w:p>
    <w:p w14:paraId="1F62937F" w14:textId="667AA83C" w:rsidR="008E58E4" w:rsidRDefault="009466F5" w:rsidP="009466F5">
      <w:pPr>
        <w:pStyle w:val="Heading4"/>
        <w:rPr>
          <w:lang w:val="en-US"/>
        </w:rPr>
      </w:pPr>
      <w:r w:rsidRPr="009466F5">
        <w:rPr>
          <w:lang w:val="en-US"/>
        </w:rPr>
        <w:lastRenderedPageBreak/>
        <w:t>Classification Layer</w:t>
      </w:r>
    </w:p>
    <w:p w14:paraId="0F2E610B" w14:textId="77777777" w:rsidR="009466F5" w:rsidRPr="008E58E4" w:rsidRDefault="009466F5" w:rsidP="009466F5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0A94F2AC" w14:textId="77777777" w:rsidR="009466F5" w:rsidRPr="009466F5" w:rsidRDefault="009466F5" w:rsidP="009466F5">
      <w:pPr>
        <w:rPr>
          <w:lang w:val="en-US"/>
        </w:rPr>
      </w:pPr>
    </w:p>
    <w:p w14:paraId="0B028A88" w14:textId="788F8EA5" w:rsidR="008E58E4" w:rsidRDefault="008E58E4" w:rsidP="008E58E4">
      <w:pPr>
        <w:pStyle w:val="Heading3"/>
      </w:pPr>
      <w:r w:rsidRPr="008E58E4">
        <w:t>Bipartite Matching</w:t>
      </w:r>
    </w:p>
    <w:p w14:paraId="2759F3EA" w14:textId="77777777" w:rsidR="008E58E4" w:rsidRP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6604C40" w14:textId="77777777" w:rsidR="008E58E4" w:rsidRPr="008E58E4" w:rsidRDefault="008E58E4" w:rsidP="008E58E4">
      <w:pPr>
        <w:rPr>
          <w:lang w:val="en-US"/>
        </w:rPr>
      </w:pPr>
    </w:p>
    <w:p w14:paraId="22ABD134" w14:textId="71595B3A" w:rsidR="008E58E4" w:rsidRDefault="008E58E4" w:rsidP="008E58E4">
      <w:pPr>
        <w:pStyle w:val="Heading2"/>
        <w:rPr>
          <w:lang w:val="en-US"/>
        </w:rPr>
      </w:pPr>
      <w:r>
        <w:t>Modifikasi Metode Sequence To Set</w:t>
      </w:r>
      <w:r w:rsidRPr="003B73B6">
        <w:t xml:space="preserve"> </w:t>
      </w:r>
      <w:r>
        <w:rPr>
          <w:lang w:val="en-US"/>
        </w:rPr>
        <w:t>Network</w:t>
      </w:r>
    </w:p>
    <w:p w14:paraId="0C0DA2C1" w14:textId="70391965" w:rsidR="008E58E4" w:rsidRP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1262953B" w:rsidR="008E58E4" w:rsidRDefault="008E58E4" w:rsidP="008E58E4">
      <w:pPr>
        <w:pStyle w:val="Heading2"/>
      </w:pPr>
      <w:r>
        <w:t>Contoh Kasus Penggunaan Sequence To Set</w:t>
      </w:r>
    </w:p>
    <w:p w14:paraId="6B03B439" w14:textId="0825ECF7" w:rsidR="008E58E4" w:rsidRPr="008E58E4" w:rsidRDefault="008E58E4" w:rsidP="008E58E4">
      <w:r w:rsidRPr="003B73B6">
        <w:t>Sebelum mencoba mengerti apa itu tugas pengenalan named entity (atau NER) secara mendalam, perlu diketahui terlebih dahulu apa yang dapat disebut sebagai sebuah named entity</w:t>
      </w:r>
    </w:p>
    <w:sectPr w:rsidR="008E58E4" w:rsidRPr="008E58E4" w:rsidSect="00C15C3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206" w14:textId="77777777" w:rsidR="00F0032B" w:rsidRDefault="00F0032B" w:rsidP="00A1571D">
      <w:pPr>
        <w:spacing w:line="240" w:lineRule="auto"/>
      </w:pPr>
      <w:r>
        <w:separator/>
      </w:r>
    </w:p>
  </w:endnote>
  <w:endnote w:type="continuationSeparator" w:id="0">
    <w:p w14:paraId="2CA6A560" w14:textId="77777777" w:rsidR="00F0032B" w:rsidRDefault="00F0032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8797" w14:textId="77777777" w:rsidR="00F0032B" w:rsidRDefault="00F0032B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5433268A" w14:textId="77777777" w:rsidR="00F0032B" w:rsidRDefault="00F0032B" w:rsidP="00A1571D">
      <w:pPr>
        <w:spacing w:line="240" w:lineRule="auto"/>
      </w:pPr>
      <w:r>
        <w:continuationSeparator/>
      </w:r>
    </w:p>
  </w:footnote>
  <w:footnote w:id="1">
    <w:p w14:paraId="3D25FCDD" w14:textId="588878FA" w:rsidR="00163CCF" w:rsidRPr="00163CCF" w:rsidRDefault="00163C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Zeqi Tan, dkk, </w:t>
      </w:r>
      <w:r>
        <w:t>A Sequence-to-Set Network for Nested Named Entity Recognition</w:t>
      </w:r>
      <w:r>
        <w:rPr>
          <w:lang w:val="en-US"/>
        </w:rPr>
        <w:t>, (2021).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0A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A17"/>
    <w:rsid w:val="00077B17"/>
    <w:rsid w:val="00081DBE"/>
    <w:rsid w:val="00082AAE"/>
    <w:rsid w:val="00083ABF"/>
    <w:rsid w:val="00083E9F"/>
    <w:rsid w:val="00084508"/>
    <w:rsid w:val="00084E23"/>
    <w:rsid w:val="0009018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3CCF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6DD2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253F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3E78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3AD8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F63"/>
    <w:rsid w:val="004832FD"/>
    <w:rsid w:val="00484788"/>
    <w:rsid w:val="00484CCC"/>
    <w:rsid w:val="00484CD0"/>
    <w:rsid w:val="004850AC"/>
    <w:rsid w:val="0048575E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5CA6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4DB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0DEE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3C01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8E7"/>
    <w:rsid w:val="00676FA6"/>
    <w:rsid w:val="00677B65"/>
    <w:rsid w:val="00680D13"/>
    <w:rsid w:val="00680EFD"/>
    <w:rsid w:val="00681160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81D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3984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8E4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2F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F75"/>
    <w:rsid w:val="009517FE"/>
    <w:rsid w:val="0095217C"/>
    <w:rsid w:val="0095269B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EE"/>
    <w:rsid w:val="009A2C91"/>
    <w:rsid w:val="009A352F"/>
    <w:rsid w:val="009A54F2"/>
    <w:rsid w:val="009A6CA3"/>
    <w:rsid w:val="009A6F50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4EA4"/>
    <w:rsid w:val="00AB5E54"/>
    <w:rsid w:val="00AB5E8B"/>
    <w:rsid w:val="00AB5F17"/>
    <w:rsid w:val="00AB62FE"/>
    <w:rsid w:val="00AB64A6"/>
    <w:rsid w:val="00AB6EFA"/>
    <w:rsid w:val="00AB71DB"/>
    <w:rsid w:val="00AC1E68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1A0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4610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520F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42F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A7FAA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1721"/>
    <w:rsid w:val="00E025B0"/>
    <w:rsid w:val="00E025E8"/>
    <w:rsid w:val="00E02EFE"/>
    <w:rsid w:val="00E03474"/>
    <w:rsid w:val="00E03577"/>
    <w:rsid w:val="00E04394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8F0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032B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684B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466F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7408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2730</cp:revision>
  <dcterms:created xsi:type="dcterms:W3CDTF">2022-02-22T09:07:00Z</dcterms:created>
  <dcterms:modified xsi:type="dcterms:W3CDTF">2022-05-27T12:44:00Z</dcterms:modified>
</cp:coreProperties>
</file>
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4A0" w:firstRow="1" w:lastRow="0" w:firstColumn="1" w:lastColumn="0" w:noHBand="0" w:noVBand="1"/>
      </w:tblPr>
      <w:tblGrid>
        <w:gridCol w:w="7938"/>
      </w:tblGrid>
      <w:tr w:rsidR="00C522C4" w14:paraId="7ABC4F40" w14:textId="77777777" w:rsidTr="00892261">
        <w:trPr>
          <w:trHeight w:hRule="exact" w:val="3119"/>
        </w:trPr>
        <w:tc>
          <w:tcPr>
            <w:tcW w:w="8154" w:type="dxa"/>
          </w:tcPr>
          <w:p w14:paraId="6340887C" w14:textId="447E38D6" w:rsidR="00C522C4" w:rsidRDefault="00C522C4" w:rsidP="00E10ADA">
            <w:pPr>
              <w:pStyle w:val="STTSNormalCover"/>
            </w:pPr>
            <w:r>
              <w:t>TUGAS AKHIR</w:t>
            </w:r>
          </w:p>
          <w:p w14:paraId="0BDC1475" w14:textId="77777777" w:rsidR="00E10ADA" w:rsidRDefault="00E10ADA" w:rsidP="00E10ADA">
            <w:pPr>
              <w:pStyle w:val="STTSNormalCover"/>
              <w:rPr>
                <w:sz w:val="36"/>
              </w:rPr>
            </w:pPr>
          </w:p>
          <w:p w14:paraId="44B53855" w14:textId="74EB8F0E" w:rsidR="00E10ADA" w:rsidRPr="00E10ADA" w:rsidRDefault="00E10ADA" w:rsidP="00E10ADA">
            <w:pPr>
              <w:pStyle w:val="STTSNormalCover"/>
              <w:rPr>
                <w:sz w:val="36"/>
              </w:rPr>
            </w:pPr>
            <w:r w:rsidRPr="00E10ADA">
              <w:rPr>
                <w:sz w:val="36"/>
              </w:rPr>
              <w:t>Nested Named-Entity Recognition dalam</w:t>
            </w:r>
            <w:r>
              <w:rPr>
                <w:sz w:val="36"/>
              </w:rPr>
              <w:t xml:space="preserve"> </w:t>
            </w:r>
            <w:r w:rsidRPr="00E10ADA">
              <w:rPr>
                <w:sz w:val="36"/>
              </w:rPr>
              <w:t>Bahasa Indonesia Menggunakan</w:t>
            </w:r>
          </w:p>
          <w:p w14:paraId="2C59591C" w14:textId="2483F21A" w:rsidR="00C522C4" w:rsidRPr="00E10ADA" w:rsidRDefault="00E10ADA" w:rsidP="00E10ADA">
            <w:pPr>
              <w:pStyle w:val="STTSNormalCover"/>
              <w:rPr>
                <w:sz w:val="36"/>
              </w:rPr>
            </w:pPr>
            <w:r w:rsidRPr="00E10ADA">
              <w:rPr>
                <w:sz w:val="36"/>
              </w:rPr>
              <w:t>Sequence-to-Set Network</w:t>
            </w:r>
            <w:r w:rsidR="00C522C4" w:rsidRPr="0011044E">
              <w:rPr>
                <w:sz w:val="36"/>
              </w:rPr>
              <w:t xml:space="preserve"> </w:t>
            </w:r>
          </w:p>
        </w:tc>
      </w:tr>
      <w:tr w:rsidR="00C522C4" w14:paraId="2068E738" w14:textId="77777777" w:rsidTr="00892261">
        <w:trPr>
          <w:trHeight w:hRule="exact" w:val="3686"/>
        </w:trPr>
        <w:tc>
          <w:tcPr>
            <w:tcW w:w="8154" w:type="dxa"/>
            <w:vAlign w:val="center"/>
          </w:tcPr>
          <w:p w14:paraId="2539406A" w14:textId="77777777" w:rsidR="00C522C4" w:rsidRDefault="007A0E3F" w:rsidP="00C522C4">
            <w:pPr>
              <w:pStyle w:val="STTSNormalCover"/>
            </w:pPr>
            <w:r>
              <w:rPr>
                <w:rFonts w:cs="Arial"/>
                <w:b w:val="0"/>
                <w:noProof/>
                <w:lang w:eastAsia="ko-KR"/>
              </w:rPr>
              <w:drawing>
                <wp:inline distT="0" distB="0" distL="0" distR="0" wp14:anchorId="0824CBDE" wp14:editId="06ADC97C">
                  <wp:extent cx="2305050" cy="2305050"/>
                  <wp:effectExtent l="19050" t="0" r="0" b="0"/>
                  <wp:docPr id="1" name="Picture 1"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ISTTS TRANS PUTIH"/>
                          <pic:cNvPicPr>
                            <a:picLocks noChangeAspect="1" noChangeArrowheads="1"/>
                          </pic:cNvPicPr>
                        </pic:nvPicPr>
                        <pic:blipFill>
                          <a:blip r:embed="rId8" cstate="print"/>
                          <a:srcRect/>
                          <a:stretch>
                            <a:fillRect/>
                          </a:stretch>
                        </pic:blipFill>
                        <pic:spPr bwMode="auto">
                          <a:xfrm>
                            <a:off x="0" y="0"/>
                            <a:ext cx="2305050" cy="2305050"/>
                          </a:xfrm>
                          <a:prstGeom prst="rect">
                            <a:avLst/>
                          </a:prstGeom>
                          <a:noFill/>
                          <a:ln w="9525">
                            <a:noFill/>
                            <a:miter lim="800000"/>
                            <a:headEnd/>
                            <a:tailEnd/>
                          </a:ln>
                        </pic:spPr>
                      </pic:pic>
                    </a:graphicData>
                  </a:graphic>
                </wp:inline>
              </w:drawing>
            </w:r>
          </w:p>
        </w:tc>
      </w:tr>
      <w:tr w:rsidR="00C522C4" w14:paraId="5466BE96" w14:textId="77777777" w:rsidTr="00892261">
        <w:trPr>
          <w:trHeight w:hRule="exact" w:val="567"/>
        </w:trPr>
        <w:tc>
          <w:tcPr>
            <w:tcW w:w="8154" w:type="dxa"/>
            <w:vAlign w:val="center"/>
          </w:tcPr>
          <w:p w14:paraId="737B1879" w14:textId="77777777" w:rsidR="00C522C4" w:rsidRDefault="00C522C4" w:rsidP="00C522C4">
            <w:pPr>
              <w:pStyle w:val="STTSNormalCover"/>
            </w:pPr>
          </w:p>
        </w:tc>
      </w:tr>
      <w:tr w:rsidR="00C522C4" w14:paraId="17C9A196" w14:textId="77777777" w:rsidTr="00892261">
        <w:trPr>
          <w:trHeight w:hRule="exact" w:val="2608"/>
        </w:trPr>
        <w:tc>
          <w:tcPr>
            <w:tcW w:w="8154" w:type="dxa"/>
            <w:vAlign w:val="center"/>
          </w:tcPr>
          <w:p w14:paraId="04AA583D" w14:textId="77777777" w:rsidR="00C522C4" w:rsidRPr="00C522C4" w:rsidRDefault="00C522C4" w:rsidP="00C522C4">
            <w:pPr>
              <w:pStyle w:val="STTSNormalCover"/>
            </w:pPr>
            <w:r w:rsidRPr="00C522C4">
              <w:t>Oleh:</w:t>
            </w:r>
          </w:p>
          <w:p w14:paraId="1607C42D" w14:textId="636B217F" w:rsidR="00C522C4" w:rsidRPr="00892261" w:rsidRDefault="00E10ADA" w:rsidP="00C522C4">
            <w:pPr>
              <w:pStyle w:val="STTSNormalCover"/>
              <w:rPr>
                <w:u w:val="single"/>
              </w:rPr>
            </w:pPr>
            <w:r>
              <w:rPr>
                <w:u w:val="single"/>
              </w:rPr>
              <w:t>Nicoletta Valencia Halim</w:t>
            </w:r>
          </w:p>
          <w:p w14:paraId="42FDA5AC" w14:textId="575114F7" w:rsidR="00C522C4" w:rsidRDefault="00E10ADA" w:rsidP="00C522C4">
            <w:pPr>
              <w:pStyle w:val="STTSNormalCover"/>
            </w:pPr>
            <w:r>
              <w:t>218116699</w:t>
            </w:r>
          </w:p>
        </w:tc>
      </w:tr>
      <w:tr w:rsidR="00C522C4" w14:paraId="161B4A88" w14:textId="77777777" w:rsidTr="00892261">
        <w:trPr>
          <w:trHeight w:hRule="exact" w:val="2835"/>
        </w:trPr>
        <w:tc>
          <w:tcPr>
            <w:tcW w:w="8154" w:type="dxa"/>
          </w:tcPr>
          <w:p w14:paraId="52B4ED68" w14:textId="77777777" w:rsidR="00E10ADA" w:rsidRDefault="00E10ADA" w:rsidP="00E10ADA">
            <w:pPr>
              <w:pStyle w:val="STTSNormalCover"/>
            </w:pPr>
            <w:r>
              <w:t>PROGRAM SARJANA</w:t>
            </w:r>
          </w:p>
          <w:p w14:paraId="0204A1BA" w14:textId="77777777" w:rsidR="00E10ADA" w:rsidRDefault="00E10ADA" w:rsidP="00E10ADA">
            <w:pPr>
              <w:pStyle w:val="STTSNormalCover"/>
            </w:pPr>
            <w:r>
              <w:t>PROGRAM STUDI INFORMATIKA</w:t>
            </w:r>
          </w:p>
          <w:p w14:paraId="06BD021D" w14:textId="77777777" w:rsidR="00E10ADA" w:rsidRDefault="00E10ADA" w:rsidP="00E10ADA">
            <w:pPr>
              <w:pStyle w:val="STTSNormalCover"/>
            </w:pPr>
            <w:r w:rsidRPr="00C522C4">
              <w:t xml:space="preserve">FAKULTAS </w:t>
            </w:r>
            <w:r>
              <w:t>SAINS DAN TEKNOLOGI</w:t>
            </w:r>
          </w:p>
          <w:p w14:paraId="1C06C617" w14:textId="77777777" w:rsidR="00E10ADA" w:rsidRDefault="00E10ADA" w:rsidP="00E10ADA">
            <w:pPr>
              <w:pStyle w:val="STTSNormalCover"/>
            </w:pPr>
            <w:r>
              <w:t>INSTITUT SAINS DAN TEKNOLOGI TERPADU SURABAYA</w:t>
            </w:r>
          </w:p>
          <w:p w14:paraId="4AEA29A0" w14:textId="77777777" w:rsidR="00E10ADA" w:rsidRDefault="00E10ADA" w:rsidP="00E10ADA">
            <w:pPr>
              <w:pStyle w:val="STTSNormalCover"/>
            </w:pPr>
            <w:r>
              <w:t>SURABAYA</w:t>
            </w:r>
          </w:p>
          <w:p w14:paraId="3D4B8ADE" w14:textId="53D790B9" w:rsidR="00C522C4" w:rsidRDefault="00E10ADA" w:rsidP="00E10ADA">
            <w:pPr>
              <w:pStyle w:val="STTSNormalCover"/>
            </w:pPr>
            <w:r>
              <w:t>202</w:t>
            </w:r>
            <w:r w:rsidR="001026C0">
              <w:t>2</w:t>
            </w:r>
          </w:p>
        </w:tc>
      </w:tr>
    </w:tbl>
    <w:p w14:paraId="3006FBC1" w14:textId="52A80BD1" w:rsidR="006731ED" w:rsidRDefault="006731ED" w:rsidP="006731ED">
      <w:pPr>
        <w:pStyle w:val="STTSNormalPengesahan"/>
      </w:pPr>
      <w:r>
        <w:lastRenderedPageBreak/>
        <w:t>TUGAS AKHIR</w:t>
      </w:r>
    </w:p>
    <w:p w14:paraId="16F4E55F" w14:textId="77777777" w:rsidR="006731ED" w:rsidRDefault="006731ED" w:rsidP="002344E8">
      <w:pPr>
        <w:pStyle w:val="STTSKeteranganPengesahan"/>
      </w:pPr>
    </w:p>
    <w:p w14:paraId="4C102136" w14:textId="40D88C97" w:rsidR="006731ED" w:rsidRDefault="001026C0" w:rsidP="001026C0">
      <w:pPr>
        <w:pStyle w:val="STTSJudulPengesahan"/>
      </w:pPr>
      <w:bookmarkStart w:id="0" w:name="_Hlk100249687"/>
      <w:r>
        <w:t>Nested Named-Entity Recognition dalam Bahasa Indonesia Menggunakan</w:t>
      </w:r>
      <w:r>
        <w:t xml:space="preserve"> </w:t>
      </w:r>
      <w:r>
        <w:t>Sequence-to-Set Network</w:t>
      </w:r>
      <w:bookmarkEnd w:id="0"/>
    </w:p>
    <w:p w14:paraId="21D6FB32" w14:textId="13DA412C" w:rsidR="006731ED" w:rsidRDefault="00C522C4" w:rsidP="006731ED">
      <w:pPr>
        <w:pStyle w:val="STTSJudulPengesahan"/>
      </w:pPr>
      <w:r>
        <w:t>TUGAS AKHIR</w:t>
      </w:r>
    </w:p>
    <w:p w14:paraId="4F6F7A31" w14:textId="77777777" w:rsidR="006731ED" w:rsidRDefault="006731ED" w:rsidP="002344E8">
      <w:pPr>
        <w:pStyle w:val="STTSKeteranganPengesahan"/>
      </w:pPr>
    </w:p>
    <w:p w14:paraId="02AF7927" w14:textId="77777777" w:rsidR="006731ED" w:rsidRDefault="006731ED" w:rsidP="00C623F5">
      <w:pPr>
        <w:pStyle w:val="STTSKeteranganPengesahan"/>
      </w:pPr>
      <w:r>
        <w:t>Diajukan Gun</w:t>
      </w:r>
      <w:r w:rsidR="00C623F5">
        <w:t>a Memenuhi Sebagian Persyaratan U</w:t>
      </w:r>
      <w:r>
        <w:t>ntuk Memperoleh Gelar</w:t>
      </w:r>
    </w:p>
    <w:p w14:paraId="20C78E5C" w14:textId="40C34B1C" w:rsidR="006731ED" w:rsidRDefault="006731ED" w:rsidP="00477772">
      <w:pPr>
        <w:pStyle w:val="STTSKeteranganPengesahan"/>
      </w:pPr>
      <w:r>
        <w:t xml:space="preserve">Sarjana </w:t>
      </w:r>
      <w:r w:rsidR="001026C0">
        <w:t>Komputer</w:t>
      </w:r>
    </w:p>
    <w:p w14:paraId="22AD13F3" w14:textId="77777777" w:rsidR="006731ED" w:rsidRDefault="00C623F5" w:rsidP="00477772">
      <w:pPr>
        <w:pStyle w:val="STTSKeteranganPengesahan"/>
      </w:pPr>
      <w:r>
        <w:t>Pada</w:t>
      </w:r>
    </w:p>
    <w:p w14:paraId="64E3286B" w14:textId="77777777" w:rsidR="006731ED" w:rsidRDefault="00C522C4" w:rsidP="00C623F5">
      <w:pPr>
        <w:pStyle w:val="STTSKeteranganPengesahan"/>
      </w:pPr>
      <w:r>
        <w:t>Institut Sains dan Teknologi Terpadu</w:t>
      </w:r>
      <w:r w:rsidR="006731ED">
        <w:t xml:space="preserve"> Surabaya</w:t>
      </w:r>
    </w:p>
    <w:p w14:paraId="79927439" w14:textId="77777777" w:rsidR="002A7979" w:rsidRDefault="002A7979" w:rsidP="00AD7B68">
      <w:pPr>
        <w:pStyle w:val="STTSKeteranganPengesahan"/>
      </w:pPr>
    </w:p>
    <w:p w14:paraId="0281A95E" w14:textId="77777777" w:rsidR="00494B20" w:rsidRDefault="00494B20" w:rsidP="00AD7B68">
      <w:pPr>
        <w:pStyle w:val="STTSKeteranganPengesahan"/>
      </w:pPr>
    </w:p>
    <w:p w14:paraId="434B3BF6" w14:textId="1F254D56" w:rsidR="006731ED" w:rsidRDefault="00EC1FCF" w:rsidP="0062218C">
      <w:pPr>
        <w:pStyle w:val="STTSKeteranganPengesahanNamaDosen"/>
        <w:spacing w:line="480" w:lineRule="auto"/>
      </w:pPr>
      <w:r>
        <w:t>Disetujui oleh Tim Penguji Tugas Akhir:</w:t>
      </w:r>
    </w:p>
    <w:p w14:paraId="38482AC8" w14:textId="3ABDB52B" w:rsidR="00FF7A64" w:rsidRDefault="001026C0" w:rsidP="00EC1FCF">
      <w:pPr>
        <w:pStyle w:val="STTSKeteranganPengesahanNamaDosenList"/>
        <w:ind w:left="426" w:hanging="426"/>
      </w:pPr>
      <w:r>
        <w:t>Dr. Joan Santoso, S.Kom., M.Kom.</w:t>
      </w:r>
      <w:r w:rsidR="00AD28AE">
        <w:tab/>
        <w:t>(</w:t>
      </w:r>
      <w:r w:rsidR="007D39FE">
        <w:t>Pembimbing</w:t>
      </w:r>
      <w:r w:rsidR="00AD28AE">
        <w:t>)</w:t>
      </w:r>
    </w:p>
    <w:p w14:paraId="1F74611E" w14:textId="0CAFAA96" w:rsidR="00FF7A64" w:rsidRDefault="009F6389" w:rsidP="00EC1FCF">
      <w:pPr>
        <w:pStyle w:val="STTSKeteranganPengesahanNamaDosenList"/>
        <w:ind w:left="426" w:hanging="426"/>
      </w:pPr>
      <w:r>
        <w:t>________</w:t>
      </w:r>
      <w:r w:rsidR="00FF7A64">
        <w:t>, S.Kom., M.Kom.</w:t>
      </w:r>
      <w:r w:rsidR="00AD28AE">
        <w:tab/>
        <w:t>(</w:t>
      </w:r>
      <w:r w:rsidR="007D39FE">
        <w:t>Penguji I</w:t>
      </w:r>
      <w:r w:rsidR="00AD28AE">
        <w:t>)</w:t>
      </w:r>
    </w:p>
    <w:p w14:paraId="4EBE7B70" w14:textId="13753A0C" w:rsidR="00FF7A64" w:rsidRDefault="009F6389" w:rsidP="00EC1FCF">
      <w:pPr>
        <w:pStyle w:val="STTSKeteranganPengesahanNamaDosenList"/>
        <w:ind w:left="426" w:hanging="426"/>
      </w:pPr>
      <w:r>
        <w:t>________</w:t>
      </w:r>
      <w:r w:rsidR="00FF7A64">
        <w:t>, M.App.Sc.</w:t>
      </w:r>
      <w:r w:rsidR="007D39FE">
        <w:tab/>
        <w:t>(Penguji II</w:t>
      </w:r>
      <w:r w:rsidR="00AD28AE">
        <w:t>)</w:t>
      </w:r>
    </w:p>
    <w:p w14:paraId="7C9252B9" w14:textId="0B550737" w:rsidR="00FF7A64" w:rsidRPr="00FF7A64" w:rsidRDefault="009F6389" w:rsidP="00EC1FCF">
      <w:pPr>
        <w:pStyle w:val="STTSKeteranganPengesahanNamaDosenList"/>
        <w:ind w:left="426" w:hanging="426"/>
      </w:pPr>
      <w:r>
        <w:t>________</w:t>
      </w:r>
      <w:r w:rsidR="00FF7A64">
        <w:t>, S.Kom., M.Kom.</w:t>
      </w:r>
      <w:r w:rsidR="007D39FE">
        <w:tab/>
        <w:t>(Penguji III</w:t>
      </w:r>
      <w:r w:rsidR="00AD28AE">
        <w:t>)</w:t>
      </w:r>
    </w:p>
    <w:p w14:paraId="147C77A6" w14:textId="77777777" w:rsidR="00230B40" w:rsidRDefault="00230B40" w:rsidP="006731ED">
      <w:pPr>
        <w:pStyle w:val="STTSNormalPengesahan"/>
      </w:pPr>
    </w:p>
    <w:p w14:paraId="0606D946" w14:textId="77777777" w:rsidR="006731ED" w:rsidRDefault="006731ED" w:rsidP="006731ED">
      <w:pPr>
        <w:pStyle w:val="STTSNormalPengesahan"/>
      </w:pPr>
      <w:r>
        <w:t>SURABAYA</w:t>
      </w:r>
    </w:p>
    <w:p w14:paraId="4FCA0E39" w14:textId="1510F133" w:rsidR="006731ED" w:rsidRDefault="001026C0" w:rsidP="006731ED">
      <w:pPr>
        <w:pStyle w:val="STTSNormalPengesahan"/>
        <w:sectPr w:rsidR="006731ED" w:rsidSect="00C22F25">
          <w:headerReference w:type="default" r:id="rId9"/>
          <w:footerReference w:type="default" r:id="rId10"/>
          <w:footerReference w:type="first" r:id="rId11"/>
          <w:pgSz w:w="11907" w:h="16840" w:code="9"/>
          <w:pgMar w:top="2268" w:right="1701" w:bottom="1701" w:left="2268" w:header="1418" w:footer="851" w:gutter="0"/>
          <w:pgNumType w:fmt="lowerRoman"/>
          <w:cols w:space="720"/>
          <w:titlePg/>
          <w:docGrid w:linePitch="360"/>
        </w:sectPr>
      </w:pPr>
      <w:r>
        <w:t>JUNI</w:t>
      </w:r>
      <w:r w:rsidR="006731ED">
        <w:t xml:space="preserve"> 20</w:t>
      </w:r>
      <w:r>
        <w:t>22</w:t>
      </w:r>
    </w:p>
    <w:p w14:paraId="1590789A" w14:textId="77777777" w:rsidR="00CC71B8" w:rsidRDefault="00F71B7B" w:rsidP="009E5F7C">
      <w:pPr>
        <w:pStyle w:val="Heading1"/>
        <w:numPr>
          <w:ilvl w:val="0"/>
          <w:numId w:val="0"/>
        </w:numPr>
        <w:jc w:val="center"/>
      </w:pPr>
      <w:bookmarkStart w:id="1" w:name="_Toc96542654"/>
      <w:bookmarkStart w:id="2" w:name="_Toc96612652"/>
      <w:r>
        <w:lastRenderedPageBreak/>
        <w:t>SURAT PERNYATAAN KEASLIAN</w:t>
      </w:r>
      <w:bookmarkEnd w:id="1"/>
      <w:bookmarkEnd w:id="2"/>
    </w:p>
    <w:p w14:paraId="626F61E4" w14:textId="77777777" w:rsidR="00CC71B8" w:rsidRDefault="00CC71B8" w:rsidP="0068373F">
      <w:pPr>
        <w:pStyle w:val="STTSBlankSpace"/>
      </w:pPr>
    </w:p>
    <w:p w14:paraId="660B5FA3" w14:textId="77777777" w:rsidR="00CC71B8" w:rsidRDefault="00F71B7B" w:rsidP="00F71B7B">
      <w:pPr>
        <w:pStyle w:val="STTSNormalAbstrak"/>
      </w:pPr>
      <w:r>
        <w:t>Yang bertanda tangan di bawah ini:</w:t>
      </w:r>
    </w:p>
    <w:p w14:paraId="5D60DB10" w14:textId="77777777" w:rsidR="00F71B7B" w:rsidRDefault="00F71B7B" w:rsidP="00766AA8">
      <w:pPr>
        <w:pStyle w:val="STTSNormalAbstrak"/>
        <w:ind w:left="851"/>
      </w:pPr>
    </w:p>
    <w:p w14:paraId="67C0CF66" w14:textId="67497EE7" w:rsidR="00766AA8" w:rsidRDefault="00766AA8" w:rsidP="00766AA8">
      <w:pPr>
        <w:pStyle w:val="STTSNormalAbstrak"/>
        <w:tabs>
          <w:tab w:val="left" w:pos="2835"/>
        </w:tabs>
        <w:ind w:left="851"/>
      </w:pPr>
      <w:r>
        <w:t>Nama</w:t>
      </w:r>
      <w:r>
        <w:tab/>
        <w:t xml:space="preserve">: </w:t>
      </w:r>
      <w:r w:rsidR="001026C0">
        <w:t>Nicoletta Valencia Halim</w:t>
      </w:r>
    </w:p>
    <w:p w14:paraId="6AE16D0B" w14:textId="73150131" w:rsidR="00766AA8" w:rsidRDefault="00C522C4" w:rsidP="00766AA8">
      <w:pPr>
        <w:pStyle w:val="STTSNormalAbstrak"/>
        <w:tabs>
          <w:tab w:val="left" w:pos="2835"/>
        </w:tabs>
        <w:ind w:left="851"/>
      </w:pPr>
      <w:r>
        <w:t>Fakultas/ Prodi</w:t>
      </w:r>
      <w:r w:rsidR="00766AA8">
        <w:tab/>
        <w:t xml:space="preserve">: </w:t>
      </w:r>
      <w:r>
        <w:t xml:space="preserve">Sains dan Teknologi/ </w:t>
      </w:r>
      <w:r w:rsidR="001026C0">
        <w:t>Informatika</w:t>
      </w:r>
    </w:p>
    <w:p w14:paraId="65213BE6" w14:textId="547A953C" w:rsidR="00766AA8" w:rsidRDefault="00766AA8" w:rsidP="00766AA8">
      <w:pPr>
        <w:pStyle w:val="STTSNormalAbstrak"/>
        <w:tabs>
          <w:tab w:val="left" w:pos="2835"/>
        </w:tabs>
        <w:ind w:left="851"/>
      </w:pPr>
      <w:r>
        <w:t>NRP</w:t>
      </w:r>
      <w:r>
        <w:tab/>
        <w:t xml:space="preserve">: </w:t>
      </w:r>
      <w:r w:rsidR="001026C0">
        <w:t>218116699</w:t>
      </w:r>
    </w:p>
    <w:p w14:paraId="4703DEF7" w14:textId="77777777" w:rsidR="00766AA8" w:rsidRDefault="00766AA8" w:rsidP="00766AA8">
      <w:pPr>
        <w:pStyle w:val="STTSNormalAbstrak"/>
        <w:tabs>
          <w:tab w:val="left" w:pos="2835"/>
        </w:tabs>
      </w:pPr>
    </w:p>
    <w:p w14:paraId="7A8D7F98" w14:textId="7DBBF93B" w:rsidR="00766AA8" w:rsidRDefault="00BF4C7A" w:rsidP="00BF4C7A">
      <w:pPr>
        <w:pStyle w:val="STTSNormalAbstrak"/>
      </w:pPr>
      <w:r w:rsidRPr="005D1546">
        <w:t xml:space="preserve">dengan ini menyatakan bahwa isi sebagian maupun keseluruhan </w:t>
      </w:r>
      <w:r>
        <w:t>Tugas Akhir</w:t>
      </w:r>
      <w:r w:rsidRPr="005D1546">
        <w:t xml:space="preserve"> dengan judul:</w:t>
      </w:r>
    </w:p>
    <w:p w14:paraId="2164F091" w14:textId="77777777" w:rsidR="00BF4C7A" w:rsidRDefault="00BF4C7A" w:rsidP="00BF4C7A">
      <w:pPr>
        <w:pStyle w:val="STTSNormalAbstrak"/>
      </w:pPr>
    </w:p>
    <w:p w14:paraId="386DB861" w14:textId="1C58C8DF" w:rsidR="00BF4C7A" w:rsidRPr="00906DCD" w:rsidRDefault="001026C0" w:rsidP="00752147">
      <w:pPr>
        <w:pStyle w:val="STTSKeteranganPengesahan"/>
      </w:pPr>
      <w:r w:rsidRPr="001026C0">
        <w:t>NESTED NAMED-ENTITY RECOGNITION DALAM BAHASA INDONESIA MENGGUNAKAN SEQUENCE-TO-SET NETWORK</w:t>
      </w:r>
    </w:p>
    <w:p w14:paraId="64472293" w14:textId="5C4C3191" w:rsidR="00BF4C7A" w:rsidRDefault="00BF4C7A" w:rsidP="00752147">
      <w:pPr>
        <w:pStyle w:val="STTSKeteranganPengesahan"/>
      </w:pPr>
      <w:r w:rsidRPr="00906DCD">
        <w:t>TUGAS AKHIR</w:t>
      </w:r>
    </w:p>
    <w:p w14:paraId="18064A3B" w14:textId="77777777" w:rsidR="00BF4C7A" w:rsidRPr="00BF4C7A" w:rsidRDefault="00BF4C7A" w:rsidP="00BF4C7A">
      <w:pPr>
        <w:pStyle w:val="STTSNormalAbstrak"/>
      </w:pPr>
    </w:p>
    <w:p w14:paraId="445A7155" w14:textId="77777777" w:rsidR="00BF4C7A" w:rsidRDefault="00BF4C7A" w:rsidP="00BF4C7A">
      <w:pPr>
        <w:pStyle w:val="STTSNormalAbstrak"/>
      </w:pPr>
      <w:r>
        <w:t>adalah benar-benar hasil karya intelektual mandiri, diselesaikan tanpa menggunakan bahan-bahan yang tidak diizinkan dan bukan merupakan karya pihak lain yang saya akui sebagai karya sendiri.</w:t>
      </w:r>
    </w:p>
    <w:p w14:paraId="5CBA90AF" w14:textId="77777777" w:rsidR="00BF4C7A" w:rsidRDefault="00BF4C7A" w:rsidP="00BF4C7A">
      <w:pPr>
        <w:pStyle w:val="STTSNormalAbstrak"/>
      </w:pPr>
    </w:p>
    <w:p w14:paraId="7C4D7C5C" w14:textId="77777777" w:rsidR="00BF4C7A" w:rsidRDefault="00BF4C7A" w:rsidP="00BF4C7A">
      <w:pPr>
        <w:pStyle w:val="STTSNormalAbstrak"/>
      </w:pPr>
      <w:r>
        <w:t xml:space="preserve">Semua referensi yang dikutip maupun dirujuk telah ditulis secara lengkap pada daftar pustaka. </w:t>
      </w:r>
    </w:p>
    <w:p w14:paraId="43A8E01D" w14:textId="77777777" w:rsidR="00BF4C7A" w:rsidRDefault="00BF4C7A" w:rsidP="00BF4C7A">
      <w:pPr>
        <w:pStyle w:val="STTSNormalAbstrak"/>
      </w:pPr>
    </w:p>
    <w:p w14:paraId="40AA9AC4" w14:textId="77777777" w:rsidR="00BF4C7A" w:rsidRDefault="00BF4C7A" w:rsidP="00BF4C7A">
      <w:pPr>
        <w:pStyle w:val="STTSNormalAbstrak"/>
      </w:pPr>
      <w:r>
        <w:t xml:space="preserve">Apabila ternyata pernyataan ini tidak benar, saya bersedia menerima sanksi sesuai peraturan yang berlaku. </w:t>
      </w:r>
    </w:p>
    <w:p w14:paraId="6C00300F" w14:textId="77777777" w:rsidR="0022286A" w:rsidRDefault="0022286A" w:rsidP="00BF4C7A">
      <w:pPr>
        <w:pStyle w:val="STTSNormalAbstrak"/>
      </w:pPr>
    </w:p>
    <w:p w14:paraId="5E40AE00" w14:textId="77777777" w:rsidR="0022286A" w:rsidRDefault="0022286A" w:rsidP="00BF4C7A">
      <w:pPr>
        <w:pStyle w:val="STTSNormalAbstrak"/>
      </w:pPr>
    </w:p>
    <w:p w14:paraId="72602E42" w14:textId="77777777" w:rsidR="0022286A" w:rsidRDefault="0022286A" w:rsidP="00BF4C7A">
      <w:pPr>
        <w:pStyle w:val="STTSNormalAbstrak"/>
      </w:pPr>
    </w:p>
    <w:p w14:paraId="6EDB8845" w14:textId="39106BAE" w:rsidR="0022286A" w:rsidRDefault="00C522C4" w:rsidP="0022286A">
      <w:pPr>
        <w:pStyle w:val="STTSNormalAbstrak"/>
        <w:tabs>
          <w:tab w:val="left" w:pos="5103"/>
        </w:tabs>
      </w:pPr>
      <w:r>
        <w:tab/>
        <w:t xml:space="preserve">Surabaya, </w:t>
      </w:r>
      <w:r w:rsidR="001026C0">
        <w:t>01-06-2022</w:t>
      </w:r>
    </w:p>
    <w:p w14:paraId="7707A74A" w14:textId="77777777" w:rsidR="0022286A" w:rsidRDefault="0022286A" w:rsidP="0022286A">
      <w:pPr>
        <w:pStyle w:val="STTSNormalAbstrak"/>
        <w:tabs>
          <w:tab w:val="left" w:pos="5103"/>
        </w:tabs>
      </w:pPr>
      <w:r>
        <w:tab/>
        <w:t>Yang Membuat Pernyataan,</w:t>
      </w:r>
    </w:p>
    <w:p w14:paraId="7BA9B532" w14:textId="77777777" w:rsidR="0022286A" w:rsidRDefault="0022286A" w:rsidP="0022286A">
      <w:pPr>
        <w:pStyle w:val="STTSNormalAbstrak"/>
        <w:tabs>
          <w:tab w:val="left" w:pos="5103"/>
        </w:tabs>
      </w:pPr>
    </w:p>
    <w:p w14:paraId="38992DFC" w14:textId="77777777" w:rsidR="0022286A" w:rsidRDefault="0022286A" w:rsidP="0022286A">
      <w:pPr>
        <w:pStyle w:val="STTSNormalAbstrak"/>
        <w:tabs>
          <w:tab w:val="left" w:pos="5103"/>
        </w:tabs>
      </w:pPr>
    </w:p>
    <w:p w14:paraId="6785E8E6" w14:textId="77777777" w:rsidR="0022286A" w:rsidRDefault="0022286A" w:rsidP="0022286A">
      <w:pPr>
        <w:pStyle w:val="STTSNormalAbstrak"/>
        <w:tabs>
          <w:tab w:val="left" w:pos="5103"/>
        </w:tabs>
      </w:pPr>
    </w:p>
    <w:p w14:paraId="17449CEB" w14:textId="77777777" w:rsidR="00DB3EB2" w:rsidRDefault="00DB3EB2" w:rsidP="0022286A">
      <w:pPr>
        <w:pStyle w:val="STTSNormalAbstrak"/>
        <w:tabs>
          <w:tab w:val="left" w:pos="5103"/>
        </w:tabs>
      </w:pPr>
    </w:p>
    <w:p w14:paraId="3E44A349" w14:textId="77777777" w:rsidR="00DB3EB2" w:rsidRDefault="00DB3EB2" w:rsidP="0022286A">
      <w:pPr>
        <w:pStyle w:val="STTSNormalAbstrak"/>
        <w:tabs>
          <w:tab w:val="left" w:pos="5103"/>
        </w:tabs>
      </w:pPr>
    </w:p>
    <w:p w14:paraId="6A38FF09" w14:textId="0D18D2D5" w:rsidR="00DB3EB2" w:rsidRPr="00DB3EB2" w:rsidRDefault="001026C0" w:rsidP="00C55026">
      <w:pPr>
        <w:pStyle w:val="STTSPenulisSuratPernyataan"/>
      </w:pPr>
      <w:r>
        <w:t>Nicoletta Valencia Halim</w:t>
      </w:r>
    </w:p>
    <w:p w14:paraId="279CDC1B" w14:textId="3940FBF9" w:rsidR="00DB3EB2" w:rsidRDefault="00DB3EB2" w:rsidP="0022286A">
      <w:pPr>
        <w:pStyle w:val="STTSNormalAbstrak"/>
        <w:tabs>
          <w:tab w:val="left" w:pos="5103"/>
        </w:tabs>
      </w:pPr>
      <w:r>
        <w:tab/>
      </w:r>
      <w:r w:rsidR="001026C0">
        <w:t>218116699</w:t>
      </w:r>
    </w:p>
    <w:p w14:paraId="47B4B77F" w14:textId="77777777" w:rsidR="00CC71B8" w:rsidRDefault="00CC71B8" w:rsidP="0068373F">
      <w:pPr>
        <w:pStyle w:val="STTSBlankSpace"/>
      </w:pPr>
    </w:p>
    <w:p w14:paraId="7AF06C1C" w14:textId="77777777" w:rsidR="006731ED" w:rsidRDefault="00CC71B8" w:rsidP="009E5F7C">
      <w:pPr>
        <w:pStyle w:val="Heading1"/>
        <w:numPr>
          <w:ilvl w:val="0"/>
          <w:numId w:val="0"/>
        </w:numPr>
        <w:jc w:val="center"/>
      </w:pPr>
      <w:r>
        <w:br w:type="page"/>
      </w:r>
      <w:bookmarkStart w:id="3" w:name="_Toc96542655"/>
      <w:bookmarkStart w:id="4" w:name="_Toc96612653"/>
      <w:r w:rsidR="00A1571D">
        <w:lastRenderedPageBreak/>
        <w:t>ABSTRAK</w:t>
      </w:r>
      <w:bookmarkEnd w:id="3"/>
      <w:bookmarkEnd w:id="4"/>
    </w:p>
    <w:p w14:paraId="74705A5E" w14:textId="77777777" w:rsidR="00A1571D" w:rsidRDefault="00A1571D" w:rsidP="0068373F">
      <w:pPr>
        <w:pStyle w:val="STTSBlankSpace"/>
      </w:pPr>
    </w:p>
    <w:p w14:paraId="1547AD14" w14:textId="77777777" w:rsidR="004F25B3" w:rsidRDefault="004F25B3" w:rsidP="004F25B3">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79C7A583" w14:textId="77777777" w:rsidR="004F25B3" w:rsidRDefault="004F25B3" w:rsidP="004F25B3">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7B259D34" w14:textId="77777777" w:rsidR="00A1571D" w:rsidRDefault="004F25B3" w:rsidP="004F25B3">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6D0CD597" w14:textId="77777777" w:rsidR="00A1571D" w:rsidRDefault="00B74243" w:rsidP="009E5F7C">
      <w:pPr>
        <w:pStyle w:val="Heading1"/>
        <w:numPr>
          <w:ilvl w:val="0"/>
          <w:numId w:val="0"/>
        </w:numPr>
        <w:jc w:val="center"/>
      </w:pPr>
      <w:r>
        <w:br w:type="page"/>
      </w:r>
      <w:bookmarkStart w:id="5" w:name="_Toc96542656"/>
      <w:bookmarkStart w:id="6" w:name="_Toc96612654"/>
      <w:r>
        <w:lastRenderedPageBreak/>
        <w:t>ABSTRACT</w:t>
      </w:r>
      <w:bookmarkEnd w:id="5"/>
      <w:bookmarkEnd w:id="6"/>
    </w:p>
    <w:p w14:paraId="206AEBE2" w14:textId="77777777" w:rsidR="00B74243" w:rsidRDefault="00B74243" w:rsidP="0068373F">
      <w:pPr>
        <w:pStyle w:val="STTSBlankSpace"/>
      </w:pPr>
    </w:p>
    <w:p w14:paraId="40E7F17A" w14:textId="77777777" w:rsidR="00362805" w:rsidRDefault="00362805" w:rsidP="00362805">
      <w:pPr>
        <w:pStyle w:val="STTSNormalAbstrak"/>
      </w:pPr>
      <w:r>
        <w:t>Lorem ipsum dolor sit amet, consectetur adipiscing elit. Integer tincidunt arcu ullamcorper, imperdiet ante ac, finibus nisl. Donec pulvinar sapien enim, quis tincidunt libero tincidunt in. Integer blandit augue in nulla tempus, ut efficitur erat posuere. Suspendisse malesuada arcu sit amet gravida tincidunt. Nulla maximus ut velit eu pharetra. Nulla nec efficitur nulla. Suspendisse turpis felis, hendrerit vel augue sit amet, vestibulum convallis tortor. Sed commodo dolor in sem mollis, eget molestie elit bibendum.</w:t>
      </w:r>
    </w:p>
    <w:p w14:paraId="1D27ADE3" w14:textId="77777777" w:rsidR="00362805" w:rsidRDefault="00362805" w:rsidP="00362805">
      <w:pPr>
        <w:pStyle w:val="STTSNormalAbstrak"/>
      </w:pPr>
      <w:r>
        <w:t>Donec ultricies, risus tempor feugiat suscipit, dui neque aliquet enim, id mattis sapien leo et nisl. Aliquam at bibendum lorem, nec imperdiet eros. Aliquam eu augue sagittis, maximus ipsum ac, suscipit tellus. Integer libero odio, scelerisque nec condimentum quis, auctor et nulla. Ut cursus maximus erat quis pulvinar. Aliquam purus augue, maximus non malesuada ac, maximus a turpis. Duis non massa tristique, tempus justo nec, placerat odio. Vestibulum varius et nisl vitae rhoncus. Etiam pellentesque orci tempor leo consectetur, vitae placerat elit hendrerit. Quisque aliquet lacinia molestie. Nunc iaculis, mauris imperdiet auctor porta, ante lorem hendrerit erat, at molestie arcu lectus ac felis. Nunc mollis erat sit amet commodo suscipit. Morbi sollicitudin nisl nec suscipit vulputate. Nunc porta, urna sit amet semper molestie, libero urna ullamcorper enim, eget egestas massa orci in odio. Cras ultricies, enim ac consectetur ultricies, ligula leo ultricies lacus, eget sollicitudin sem dolor non enim.</w:t>
      </w:r>
    </w:p>
    <w:p w14:paraId="1646ABC5" w14:textId="77777777" w:rsidR="00B74243" w:rsidRDefault="00362805" w:rsidP="00362805">
      <w:pPr>
        <w:pStyle w:val="STTSNormalAbstrak"/>
      </w:pPr>
      <w:r>
        <w:t>Quisque aliquet facilisis laoreet. Pellentesque eget semper elit. Cras dignissim elementum massa, at tincidunt felis varius nec. Mauris eget magna maximus, convallis est eget, aliquet ipsum. Nulla vulputate leo ac ante lobortis eleifend. Nulla sit amet sem egestas, tincidunt velit in, vehicula urna. Nunc faucibus tincidunt risus non finibus. Maecenas at odio est. Vestibulum quis libero leo. Nunc et efficitur erat. Etiam tincidunt blandit risus nec vulputate. Suspendisse vestibulum magna in sapien pellentesque posuere.</w:t>
      </w:r>
    </w:p>
    <w:p w14:paraId="303850ED" w14:textId="77777777" w:rsidR="00B74243" w:rsidRDefault="00C8091A" w:rsidP="009E5F7C">
      <w:pPr>
        <w:pStyle w:val="Heading1"/>
        <w:numPr>
          <w:ilvl w:val="0"/>
          <w:numId w:val="0"/>
        </w:numPr>
        <w:jc w:val="center"/>
      </w:pPr>
      <w:r>
        <w:br w:type="page"/>
      </w:r>
      <w:bookmarkStart w:id="7" w:name="_Toc96542657"/>
      <w:bookmarkStart w:id="8" w:name="_Toc96612655"/>
      <w:r>
        <w:lastRenderedPageBreak/>
        <w:t>KATA PENGANTAR</w:t>
      </w:r>
      <w:bookmarkEnd w:id="7"/>
      <w:bookmarkEnd w:id="8"/>
    </w:p>
    <w:p w14:paraId="7B855BF3" w14:textId="77777777" w:rsidR="00C8091A" w:rsidRDefault="00C8091A" w:rsidP="0068373F">
      <w:pPr>
        <w:pStyle w:val="STTSBlankSpace"/>
      </w:pPr>
    </w:p>
    <w:p w14:paraId="0C67A7FB" w14:textId="5B24F60D" w:rsidR="009F6389" w:rsidRDefault="0005176B" w:rsidP="009F6389">
      <w:pPr>
        <w:rPr>
          <w:szCs w:val="24"/>
          <w:lang w:val="en-ID"/>
        </w:rPr>
      </w:pPr>
      <w:r>
        <w:rPr>
          <w:szCs w:val="24"/>
          <w:lang w:val="en-ID"/>
        </w:rPr>
        <w:t>S</w:t>
      </w:r>
      <w:r w:rsidR="009F6389">
        <w:rPr>
          <w:szCs w:val="24"/>
          <w:lang w:val="en-ID"/>
        </w:rPr>
        <w:t xml:space="preserve">yukur </w:t>
      </w:r>
      <w:r>
        <w:rPr>
          <w:szCs w:val="24"/>
          <w:lang w:val="en-ID"/>
        </w:rPr>
        <w:t xml:space="preserve">diberikan </w:t>
      </w:r>
      <w:r w:rsidR="009F6389">
        <w:rPr>
          <w:szCs w:val="24"/>
          <w:lang w:val="en-ID"/>
        </w:rPr>
        <w:t xml:space="preserve">kepada Tuhan Yang Maha Esa, karena berkat dan </w:t>
      </w:r>
      <w:r>
        <w:rPr>
          <w:szCs w:val="24"/>
          <w:lang w:val="en-ID"/>
        </w:rPr>
        <w:t>bimbingan</w:t>
      </w:r>
      <w:r w:rsidR="009F6389">
        <w:rPr>
          <w:szCs w:val="24"/>
          <w:lang w:val="en-ID"/>
        </w:rPr>
        <w:t>-Nya, sehingga Tugas Akhir dengan judul “</w:t>
      </w:r>
      <w:r w:rsidR="009F6389">
        <w:t>Nested Named-Entity Recognition dalam Bahasa Indonesia Menggunakan Sequence-to-Set Network</w:t>
      </w:r>
      <w:r w:rsidR="009F6389">
        <w:rPr>
          <w:szCs w:val="24"/>
          <w:lang w:val="en-ID"/>
        </w:rPr>
        <w:t xml:space="preserve">” ini dapat </w:t>
      </w:r>
      <w:r>
        <w:rPr>
          <w:szCs w:val="24"/>
          <w:lang w:val="en-ID"/>
        </w:rPr>
        <w:t>di</w:t>
      </w:r>
      <w:r w:rsidR="009F6389">
        <w:rPr>
          <w:szCs w:val="24"/>
          <w:lang w:val="en-ID"/>
        </w:rPr>
        <w:t xml:space="preserve">selesaikan dengan baik. </w:t>
      </w:r>
      <w:r>
        <w:rPr>
          <w:szCs w:val="24"/>
          <w:lang w:val="en-ID"/>
        </w:rPr>
        <w:t>P</w:t>
      </w:r>
      <w:r w:rsidR="009F6389">
        <w:rPr>
          <w:szCs w:val="24"/>
          <w:lang w:val="en-ID"/>
        </w:rPr>
        <w:t xml:space="preserve">enyusunan Tugas Akhir ini </w:t>
      </w:r>
      <w:r>
        <w:rPr>
          <w:szCs w:val="24"/>
          <w:lang w:val="en-ID"/>
        </w:rPr>
        <w:t xml:space="preserve">pastinya mengalami </w:t>
      </w:r>
      <w:r w:rsidR="009F6389">
        <w:rPr>
          <w:szCs w:val="24"/>
          <w:lang w:val="en-ID"/>
        </w:rPr>
        <w:t xml:space="preserve">kesulitan dan masalah. Namun berkat bantuan dan bimbingan </w:t>
      </w:r>
      <w:r>
        <w:rPr>
          <w:szCs w:val="24"/>
          <w:lang w:val="en-ID"/>
        </w:rPr>
        <w:t xml:space="preserve">secara fisik maupun emosional </w:t>
      </w:r>
      <w:r w:rsidR="009F6389">
        <w:rPr>
          <w:szCs w:val="24"/>
          <w:lang w:val="en-ID"/>
        </w:rPr>
        <w:t xml:space="preserve">dari </w:t>
      </w:r>
      <w:r>
        <w:rPr>
          <w:szCs w:val="24"/>
          <w:lang w:val="en-ID"/>
        </w:rPr>
        <w:t xml:space="preserve">beberapa </w:t>
      </w:r>
      <w:r w:rsidR="009F6389">
        <w:rPr>
          <w:szCs w:val="24"/>
          <w:lang w:val="en-ID"/>
        </w:rPr>
        <w:t xml:space="preserve">pihak maka segala kesulitan dan permasalahan </w:t>
      </w:r>
      <w:r>
        <w:rPr>
          <w:szCs w:val="24"/>
          <w:lang w:val="en-ID"/>
        </w:rPr>
        <w:t xml:space="preserve">tersebut </w:t>
      </w:r>
      <w:r w:rsidR="009F6389">
        <w:rPr>
          <w:szCs w:val="24"/>
          <w:lang w:val="en-ID"/>
        </w:rPr>
        <w:t xml:space="preserve">dapat diselesaikan. </w:t>
      </w:r>
      <w:r>
        <w:rPr>
          <w:szCs w:val="24"/>
          <w:lang w:val="en-ID"/>
        </w:rPr>
        <w:t>K</w:t>
      </w:r>
      <w:r w:rsidR="009F6389">
        <w:rPr>
          <w:szCs w:val="24"/>
          <w:lang w:val="en-ID"/>
        </w:rPr>
        <w:t xml:space="preserve">arena itu pada kesempatan ini penulis </w:t>
      </w:r>
      <w:r>
        <w:rPr>
          <w:szCs w:val="24"/>
          <w:lang w:val="en-ID"/>
        </w:rPr>
        <w:t xml:space="preserve">tugas akhir </w:t>
      </w:r>
      <w:r w:rsidR="009F6389">
        <w:rPr>
          <w:szCs w:val="24"/>
          <w:lang w:val="en-ID"/>
        </w:rPr>
        <w:t>ingin mengucapkan terima kasih kepada :</w:t>
      </w:r>
    </w:p>
    <w:p w14:paraId="7FA3F297" w14:textId="5A817664" w:rsidR="009F6389" w:rsidRDefault="0005176B" w:rsidP="009F6389">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Papa, mama, saudara dan ibu baptis </w:t>
      </w:r>
      <w:r w:rsidR="009F6389">
        <w:rPr>
          <w:rFonts w:ascii="Times New Roman" w:hAnsi="Times New Roman" w:cs="Times New Roman"/>
          <w:sz w:val="24"/>
          <w:szCs w:val="24"/>
          <w:lang w:val="en-ID"/>
        </w:rPr>
        <w:t>yang telah memberikan dukungan dan motivasi baik dalam penyelesaian Tugas Akhir ini.</w:t>
      </w:r>
    </w:p>
    <w:p w14:paraId="4F9E83B7" w14:textId="5BD1BD7E" w:rsidR="009F6389" w:rsidRDefault="009F6389" w:rsidP="009F6389">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Bapak Dr. Joan Santoso, S.Kom., M.Kom., selaku dosen pembimbing yang telah banyak memberikan arahan, koreksi, serta saran kepada penulis selama penyusunan Tugas Akhir ini.</w:t>
      </w:r>
      <w:r w:rsidR="0005176B">
        <w:rPr>
          <w:rFonts w:ascii="Times New Roman" w:hAnsi="Times New Roman" w:cs="Times New Roman"/>
          <w:sz w:val="24"/>
          <w:szCs w:val="24"/>
          <w:lang w:val="en-ID"/>
        </w:rPr>
        <w:t xml:space="preserve"> Juga dukungan dan pengertiannya selama kesulitan penyusunan dilaksanakan.</w:t>
      </w:r>
    </w:p>
    <w:p w14:paraId="3A39253D" w14:textId="056B5B1A" w:rsidR="009F6389" w:rsidRPr="0005176B" w:rsidRDefault="0005176B" w:rsidP="0005176B">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 xml:space="preserve">Asisten Pusat Studi Angkatan 2018, </w:t>
      </w:r>
      <w:r w:rsidRPr="0005176B">
        <w:rPr>
          <w:rFonts w:ascii="Times New Roman" w:hAnsi="Times New Roman" w:cs="Times New Roman"/>
          <w:sz w:val="24"/>
          <w:szCs w:val="24"/>
          <w:lang w:val="en-ID"/>
        </w:rPr>
        <w:t xml:space="preserve">Asisten Tetap Laboratorium Komputer ISTTS angkatan 2017, 2018, dan 2019, </w:t>
      </w:r>
      <w:r>
        <w:rPr>
          <w:rFonts w:ascii="Times New Roman" w:hAnsi="Times New Roman" w:cs="Times New Roman"/>
          <w:sz w:val="24"/>
          <w:szCs w:val="24"/>
          <w:lang w:val="en-ID"/>
        </w:rPr>
        <w:t xml:space="preserve">kelompok belajar kelas A dan C angkatan 2018 </w:t>
      </w:r>
      <w:r w:rsidRPr="0005176B">
        <w:rPr>
          <w:rFonts w:ascii="Times New Roman" w:hAnsi="Times New Roman" w:cs="Times New Roman"/>
          <w:sz w:val="24"/>
          <w:szCs w:val="24"/>
          <w:lang w:val="en-ID"/>
        </w:rPr>
        <w:t xml:space="preserve">yang telah memberikan dukungan dan motivasi </w:t>
      </w:r>
      <w:r>
        <w:rPr>
          <w:rFonts w:ascii="Times New Roman" w:hAnsi="Times New Roman" w:cs="Times New Roman"/>
          <w:sz w:val="24"/>
          <w:szCs w:val="24"/>
          <w:lang w:val="en-ID"/>
        </w:rPr>
        <w:t xml:space="preserve">selama penyusunan Tugas Akhir </w:t>
      </w:r>
      <w:r w:rsidRPr="0005176B">
        <w:rPr>
          <w:rFonts w:ascii="Times New Roman" w:hAnsi="Times New Roman" w:cs="Times New Roman"/>
          <w:sz w:val="24"/>
          <w:szCs w:val="24"/>
          <w:lang w:val="en-ID"/>
        </w:rPr>
        <w:t>kepada penulis.</w:t>
      </w:r>
    </w:p>
    <w:p w14:paraId="3D5660EA" w14:textId="77777777" w:rsidR="009F6389" w:rsidRDefault="009F6389" w:rsidP="009F6389">
      <w:pPr>
        <w:pStyle w:val="ListParagraph"/>
        <w:numPr>
          <w:ilvl w:val="0"/>
          <w:numId w:val="26"/>
        </w:numPr>
        <w:spacing w:after="0" w:line="360" w:lineRule="auto"/>
        <w:ind w:left="426" w:hanging="426"/>
        <w:jc w:val="both"/>
        <w:rPr>
          <w:rFonts w:ascii="Times New Roman" w:hAnsi="Times New Roman" w:cs="Times New Roman"/>
          <w:sz w:val="24"/>
          <w:szCs w:val="24"/>
          <w:lang w:val="en-ID"/>
        </w:rPr>
      </w:pPr>
      <w:r>
        <w:rPr>
          <w:rFonts w:ascii="Times New Roman" w:hAnsi="Times New Roman" w:cs="Times New Roman"/>
          <w:sz w:val="24"/>
          <w:szCs w:val="24"/>
          <w:lang w:val="en-ID"/>
        </w:rPr>
        <w:t>Dan kepada semua pihak yang tidak dapat disebutkan satu persatu yang telah banyak membantu dalam penyelesaian Tugas Akhir ini.</w:t>
      </w:r>
    </w:p>
    <w:p w14:paraId="27CEC8B4" w14:textId="35D0BCFC" w:rsidR="007E67CD" w:rsidRDefault="009F6389" w:rsidP="009F6389">
      <w:r>
        <w:rPr>
          <w:szCs w:val="24"/>
          <w:lang w:val="en-ID"/>
        </w:rPr>
        <w:t xml:space="preserve">Demikian skripsi ini yang penulis buat dan semoga dapat bermanfaat bagi penulis pada khususnya dan pembaca pada umumnya. Sangat disadari dalam penyusunan Tugas Akhir ini masih terdapat kekurangan karena keterbatasan pengetahuan, pengalaman, dan waktu penyusunan. Sehingga kritik dan saran yang bersifat membangun sangat diharapkan demi kesempurnaan karya tulis ini. Akhir kata dengan segala kerendahan hati penulis mohon maaf kepada semua pihak atas segala kekurangan dan kesalahan yang mungkin pernah diperbuat baik itu disengaja maupun tidak disengaja. Semoga Tugas Akhir ini dapat memberikan manfaat bagi </w:t>
      </w:r>
      <w:r>
        <w:rPr>
          <w:szCs w:val="24"/>
          <w:lang w:val="en-ID"/>
        </w:rPr>
        <w:lastRenderedPageBreak/>
        <w:t>para pembaca. Semoga Tuhan yang Maha Esa selalu memberkati dan menyertai kita semua. Amin.</w:t>
      </w:r>
    </w:p>
    <w:p w14:paraId="42F6705D" w14:textId="77777777" w:rsidR="00D6326A" w:rsidRDefault="00D6326A" w:rsidP="00D6326A"/>
    <w:p w14:paraId="03418ADD" w14:textId="77777777" w:rsidR="00D6326A" w:rsidRDefault="00D6326A" w:rsidP="00012A19">
      <w:pPr>
        <w:jc w:val="right"/>
      </w:pPr>
    </w:p>
    <w:p w14:paraId="0478E30E" w14:textId="4E326867" w:rsidR="00D6326A" w:rsidRDefault="00C522C4" w:rsidP="00D6326A">
      <w:pPr>
        <w:pStyle w:val="STTSKeteranganKataPengantar"/>
      </w:pPr>
      <w:r>
        <w:t xml:space="preserve">Surabaya, </w:t>
      </w:r>
      <w:r w:rsidR="00012A19">
        <w:t>Juni 2022</w:t>
      </w:r>
    </w:p>
    <w:p w14:paraId="2CAB4E5B" w14:textId="77777777" w:rsidR="00D6326A" w:rsidRDefault="00D6326A" w:rsidP="00D6326A">
      <w:pPr>
        <w:pStyle w:val="STTSKeteranganKataPengantar"/>
      </w:pPr>
    </w:p>
    <w:p w14:paraId="42E9C15B" w14:textId="77777777" w:rsidR="00D6326A" w:rsidRDefault="00D6326A" w:rsidP="00D6326A">
      <w:pPr>
        <w:pStyle w:val="STTSKeteranganKataPengantar"/>
      </w:pPr>
      <w:r>
        <w:t>Penulis</w:t>
      </w:r>
    </w:p>
    <w:p w14:paraId="1CAB9584" w14:textId="77777777" w:rsidR="008F04BE" w:rsidRDefault="00A77987" w:rsidP="008F04BE">
      <w:pPr>
        <w:pStyle w:val="Heading1"/>
        <w:numPr>
          <w:ilvl w:val="0"/>
          <w:numId w:val="0"/>
        </w:numPr>
        <w:jc w:val="center"/>
      </w:pPr>
      <w:r>
        <w:br w:type="page"/>
      </w:r>
      <w:bookmarkStart w:id="9" w:name="_Toc96542658"/>
      <w:bookmarkStart w:id="10" w:name="_Toc96612656"/>
      <w:r>
        <w:lastRenderedPageBreak/>
        <w:t>DAFTAR ISI</w:t>
      </w:r>
      <w:bookmarkEnd w:id="9"/>
      <w:bookmarkEnd w:id="10"/>
    </w:p>
    <w:p w14:paraId="7D93B5D3" w14:textId="77777777" w:rsidR="008F04BE" w:rsidRDefault="008F04BE">
      <w:pPr>
        <w:pStyle w:val="TOC1"/>
        <w:tabs>
          <w:tab w:val="right" w:leader="dot" w:pos="7928"/>
        </w:tabs>
        <w:rPr>
          <w:rFonts w:asciiTheme="minorHAnsi" w:eastAsiaTheme="minorEastAsia" w:hAnsiTheme="minorHAnsi" w:cstheme="minorBidi"/>
          <w:noProof/>
          <w:sz w:val="22"/>
          <w:lang w:eastAsia="ko-KR"/>
        </w:rPr>
      </w:pPr>
      <w:r>
        <w:fldChar w:fldCharType="begin"/>
      </w:r>
      <w:r>
        <w:instrText xml:space="preserve"> TOC \o "1-3" \u </w:instrText>
      </w:r>
      <w:r>
        <w:fldChar w:fldCharType="separate"/>
      </w:r>
      <w:r>
        <w:rPr>
          <w:noProof/>
        </w:rPr>
        <w:t>SURAT PERNYATAAN KEASLIAN</w:t>
      </w:r>
      <w:r>
        <w:rPr>
          <w:noProof/>
        </w:rPr>
        <w:tab/>
      </w:r>
      <w:r>
        <w:rPr>
          <w:noProof/>
        </w:rPr>
        <w:fldChar w:fldCharType="begin"/>
      </w:r>
      <w:r>
        <w:rPr>
          <w:noProof/>
        </w:rPr>
        <w:instrText xml:space="preserve"> PAGEREF _Toc96612652 \h </w:instrText>
      </w:r>
      <w:r>
        <w:rPr>
          <w:noProof/>
        </w:rPr>
      </w:r>
      <w:r>
        <w:rPr>
          <w:noProof/>
        </w:rPr>
        <w:fldChar w:fldCharType="separate"/>
      </w:r>
      <w:r>
        <w:rPr>
          <w:noProof/>
        </w:rPr>
        <w:t>iii</w:t>
      </w:r>
      <w:r>
        <w:rPr>
          <w:noProof/>
        </w:rPr>
        <w:fldChar w:fldCharType="end"/>
      </w:r>
    </w:p>
    <w:p w14:paraId="26B36DCB" w14:textId="77777777" w:rsidR="008F04BE" w:rsidRDefault="008F04BE">
      <w:pPr>
        <w:pStyle w:val="TOC1"/>
        <w:tabs>
          <w:tab w:val="right" w:leader="dot" w:pos="7928"/>
        </w:tabs>
        <w:rPr>
          <w:rFonts w:asciiTheme="minorHAnsi" w:eastAsiaTheme="minorEastAsia" w:hAnsiTheme="minorHAnsi" w:cstheme="minorBidi"/>
          <w:noProof/>
          <w:sz w:val="22"/>
          <w:lang w:eastAsia="ko-KR"/>
        </w:rPr>
      </w:pPr>
      <w:r>
        <w:rPr>
          <w:noProof/>
        </w:rPr>
        <w:t>ABSTRAK</w:t>
      </w:r>
      <w:r>
        <w:rPr>
          <w:noProof/>
        </w:rPr>
        <w:tab/>
      </w:r>
      <w:r>
        <w:rPr>
          <w:noProof/>
        </w:rPr>
        <w:fldChar w:fldCharType="begin"/>
      </w:r>
      <w:r>
        <w:rPr>
          <w:noProof/>
        </w:rPr>
        <w:instrText xml:space="preserve"> PAGEREF _Toc96612653 \h </w:instrText>
      </w:r>
      <w:r>
        <w:rPr>
          <w:noProof/>
        </w:rPr>
      </w:r>
      <w:r>
        <w:rPr>
          <w:noProof/>
        </w:rPr>
        <w:fldChar w:fldCharType="separate"/>
      </w:r>
      <w:r>
        <w:rPr>
          <w:noProof/>
        </w:rPr>
        <w:t>iv</w:t>
      </w:r>
      <w:r>
        <w:rPr>
          <w:noProof/>
        </w:rPr>
        <w:fldChar w:fldCharType="end"/>
      </w:r>
    </w:p>
    <w:p w14:paraId="4C87CE40" w14:textId="77777777" w:rsidR="008F04BE" w:rsidRDefault="008F04BE">
      <w:pPr>
        <w:pStyle w:val="TOC1"/>
        <w:tabs>
          <w:tab w:val="right" w:leader="dot" w:pos="7928"/>
        </w:tabs>
        <w:rPr>
          <w:rFonts w:asciiTheme="minorHAnsi" w:eastAsiaTheme="minorEastAsia" w:hAnsiTheme="minorHAnsi" w:cstheme="minorBidi"/>
          <w:noProof/>
          <w:sz w:val="22"/>
          <w:lang w:eastAsia="ko-KR"/>
        </w:rPr>
      </w:pPr>
      <w:r>
        <w:rPr>
          <w:noProof/>
        </w:rPr>
        <w:t>ABSTRACT</w:t>
      </w:r>
      <w:r>
        <w:rPr>
          <w:noProof/>
        </w:rPr>
        <w:tab/>
      </w:r>
      <w:r>
        <w:rPr>
          <w:noProof/>
        </w:rPr>
        <w:fldChar w:fldCharType="begin"/>
      </w:r>
      <w:r>
        <w:rPr>
          <w:noProof/>
        </w:rPr>
        <w:instrText xml:space="preserve"> PAGEREF _Toc96612654 \h </w:instrText>
      </w:r>
      <w:r>
        <w:rPr>
          <w:noProof/>
        </w:rPr>
      </w:r>
      <w:r>
        <w:rPr>
          <w:noProof/>
        </w:rPr>
        <w:fldChar w:fldCharType="separate"/>
      </w:r>
      <w:r>
        <w:rPr>
          <w:noProof/>
        </w:rPr>
        <w:t>v</w:t>
      </w:r>
      <w:r>
        <w:rPr>
          <w:noProof/>
        </w:rPr>
        <w:fldChar w:fldCharType="end"/>
      </w:r>
    </w:p>
    <w:p w14:paraId="11004E5C" w14:textId="77777777" w:rsidR="008F04BE" w:rsidRDefault="008F04BE">
      <w:pPr>
        <w:pStyle w:val="TOC1"/>
        <w:tabs>
          <w:tab w:val="right" w:leader="dot" w:pos="7928"/>
        </w:tabs>
        <w:rPr>
          <w:rFonts w:asciiTheme="minorHAnsi" w:eastAsiaTheme="minorEastAsia" w:hAnsiTheme="minorHAnsi" w:cstheme="minorBidi"/>
          <w:noProof/>
          <w:sz w:val="22"/>
          <w:lang w:eastAsia="ko-KR"/>
        </w:rPr>
      </w:pPr>
      <w:r>
        <w:rPr>
          <w:noProof/>
        </w:rPr>
        <w:t>KATA PENGANTAR</w:t>
      </w:r>
      <w:r>
        <w:rPr>
          <w:noProof/>
        </w:rPr>
        <w:tab/>
      </w:r>
      <w:r>
        <w:rPr>
          <w:noProof/>
        </w:rPr>
        <w:fldChar w:fldCharType="begin"/>
      </w:r>
      <w:r>
        <w:rPr>
          <w:noProof/>
        </w:rPr>
        <w:instrText xml:space="preserve"> PAGEREF _Toc96612655 \h </w:instrText>
      </w:r>
      <w:r>
        <w:rPr>
          <w:noProof/>
        </w:rPr>
      </w:r>
      <w:r>
        <w:rPr>
          <w:noProof/>
        </w:rPr>
        <w:fldChar w:fldCharType="separate"/>
      </w:r>
      <w:r>
        <w:rPr>
          <w:noProof/>
        </w:rPr>
        <w:t>vi</w:t>
      </w:r>
      <w:r>
        <w:rPr>
          <w:noProof/>
        </w:rPr>
        <w:fldChar w:fldCharType="end"/>
      </w:r>
    </w:p>
    <w:p w14:paraId="53CAE27B" w14:textId="77777777" w:rsidR="008F04BE" w:rsidRDefault="008F04BE">
      <w:pPr>
        <w:pStyle w:val="TOC1"/>
        <w:tabs>
          <w:tab w:val="right" w:leader="dot" w:pos="7928"/>
        </w:tabs>
        <w:rPr>
          <w:rFonts w:asciiTheme="minorHAnsi" w:eastAsiaTheme="minorEastAsia" w:hAnsiTheme="minorHAnsi" w:cstheme="minorBidi"/>
          <w:noProof/>
          <w:sz w:val="22"/>
          <w:lang w:eastAsia="ko-KR"/>
        </w:rPr>
      </w:pPr>
      <w:r>
        <w:rPr>
          <w:noProof/>
        </w:rPr>
        <w:t>DAFTAR ISI</w:t>
      </w:r>
      <w:r>
        <w:rPr>
          <w:noProof/>
        </w:rPr>
        <w:tab/>
      </w:r>
      <w:r>
        <w:rPr>
          <w:noProof/>
        </w:rPr>
        <w:fldChar w:fldCharType="begin"/>
      </w:r>
      <w:r>
        <w:rPr>
          <w:noProof/>
        </w:rPr>
        <w:instrText xml:space="preserve"> PAGEREF _Toc96612656 \h </w:instrText>
      </w:r>
      <w:r>
        <w:rPr>
          <w:noProof/>
        </w:rPr>
      </w:r>
      <w:r>
        <w:rPr>
          <w:noProof/>
        </w:rPr>
        <w:fldChar w:fldCharType="separate"/>
      </w:r>
      <w:r>
        <w:rPr>
          <w:noProof/>
        </w:rPr>
        <w:t>vii</w:t>
      </w:r>
      <w:r>
        <w:rPr>
          <w:noProof/>
        </w:rPr>
        <w:fldChar w:fldCharType="end"/>
      </w:r>
    </w:p>
    <w:p w14:paraId="295F7854" w14:textId="77777777" w:rsidR="008F04BE" w:rsidRDefault="008F04BE">
      <w:pPr>
        <w:pStyle w:val="TOC1"/>
        <w:tabs>
          <w:tab w:val="right" w:leader="dot" w:pos="7928"/>
        </w:tabs>
        <w:rPr>
          <w:rFonts w:asciiTheme="minorHAnsi" w:eastAsiaTheme="minorEastAsia" w:hAnsiTheme="minorHAnsi" w:cstheme="minorBidi"/>
          <w:noProof/>
          <w:sz w:val="22"/>
          <w:lang w:eastAsia="ko-KR"/>
        </w:rPr>
      </w:pPr>
      <w:r>
        <w:rPr>
          <w:noProof/>
        </w:rPr>
        <w:t>DAFTAR TABEL</w:t>
      </w:r>
      <w:r>
        <w:rPr>
          <w:noProof/>
        </w:rPr>
        <w:tab/>
      </w:r>
      <w:r>
        <w:rPr>
          <w:noProof/>
        </w:rPr>
        <w:fldChar w:fldCharType="begin"/>
      </w:r>
      <w:r>
        <w:rPr>
          <w:noProof/>
        </w:rPr>
        <w:instrText xml:space="preserve"> PAGEREF _Toc96612657 \h </w:instrText>
      </w:r>
      <w:r>
        <w:rPr>
          <w:noProof/>
        </w:rPr>
      </w:r>
      <w:r>
        <w:rPr>
          <w:noProof/>
        </w:rPr>
        <w:fldChar w:fldCharType="separate"/>
      </w:r>
      <w:r>
        <w:rPr>
          <w:noProof/>
        </w:rPr>
        <w:t>ix</w:t>
      </w:r>
      <w:r>
        <w:rPr>
          <w:noProof/>
        </w:rPr>
        <w:fldChar w:fldCharType="end"/>
      </w:r>
    </w:p>
    <w:p w14:paraId="4E97FAB8" w14:textId="77777777" w:rsidR="008F04BE" w:rsidRPr="008F04BE" w:rsidRDefault="008F04BE">
      <w:pPr>
        <w:pStyle w:val="TOC1"/>
        <w:tabs>
          <w:tab w:val="right" w:leader="dot" w:pos="7928"/>
        </w:tabs>
        <w:rPr>
          <w:rFonts w:asciiTheme="minorHAnsi" w:eastAsiaTheme="minorEastAsia" w:hAnsiTheme="minorHAnsi" w:cstheme="minorBidi"/>
          <w:noProof/>
          <w:sz w:val="22"/>
          <w:lang w:eastAsia="ko-KR"/>
        </w:rPr>
      </w:pPr>
      <w:r w:rsidRPr="008F04BE">
        <w:rPr>
          <w:noProof/>
        </w:rPr>
        <w:t>DAFTAR ALGORITMA</w:t>
      </w:r>
      <w:r w:rsidRPr="008F04BE">
        <w:rPr>
          <w:noProof/>
        </w:rPr>
        <w:tab/>
      </w:r>
      <w:r w:rsidRPr="008F04BE">
        <w:rPr>
          <w:noProof/>
        </w:rPr>
        <w:fldChar w:fldCharType="begin"/>
      </w:r>
      <w:r w:rsidRPr="008F04BE">
        <w:rPr>
          <w:noProof/>
        </w:rPr>
        <w:instrText xml:space="preserve"> PAGEREF _Toc96612658 \h </w:instrText>
      </w:r>
      <w:r w:rsidRPr="008F04BE">
        <w:rPr>
          <w:noProof/>
        </w:rPr>
      </w:r>
      <w:r w:rsidRPr="008F04BE">
        <w:rPr>
          <w:noProof/>
        </w:rPr>
        <w:fldChar w:fldCharType="separate"/>
      </w:r>
      <w:r w:rsidRPr="008F04BE">
        <w:rPr>
          <w:noProof/>
        </w:rPr>
        <w:t>x</w:t>
      </w:r>
      <w:r w:rsidRPr="008F04BE">
        <w:rPr>
          <w:noProof/>
        </w:rPr>
        <w:fldChar w:fldCharType="end"/>
      </w:r>
    </w:p>
    <w:p w14:paraId="377A3445" w14:textId="77777777" w:rsidR="008F04BE" w:rsidRPr="008F04BE" w:rsidRDefault="008F04BE">
      <w:pPr>
        <w:pStyle w:val="TOC1"/>
        <w:tabs>
          <w:tab w:val="right" w:leader="dot" w:pos="7928"/>
        </w:tabs>
        <w:rPr>
          <w:rFonts w:asciiTheme="minorHAnsi" w:eastAsiaTheme="minorEastAsia" w:hAnsiTheme="minorHAnsi" w:cstheme="minorBidi"/>
          <w:noProof/>
          <w:sz w:val="22"/>
          <w:lang w:eastAsia="ko-KR"/>
        </w:rPr>
      </w:pPr>
      <w:r w:rsidRPr="008F04BE">
        <w:rPr>
          <w:noProof/>
        </w:rPr>
        <w:t>DAFTAR SEGMEN PROGRAM</w:t>
      </w:r>
      <w:r w:rsidRPr="008F04BE">
        <w:rPr>
          <w:noProof/>
        </w:rPr>
        <w:tab/>
      </w:r>
      <w:r w:rsidRPr="008F04BE">
        <w:rPr>
          <w:noProof/>
        </w:rPr>
        <w:fldChar w:fldCharType="begin"/>
      </w:r>
      <w:r w:rsidRPr="008F04BE">
        <w:rPr>
          <w:noProof/>
        </w:rPr>
        <w:instrText xml:space="preserve"> PAGEREF _Toc96612659 \h </w:instrText>
      </w:r>
      <w:r w:rsidRPr="008F04BE">
        <w:rPr>
          <w:noProof/>
        </w:rPr>
      </w:r>
      <w:r w:rsidRPr="008F04BE">
        <w:rPr>
          <w:noProof/>
        </w:rPr>
        <w:fldChar w:fldCharType="separate"/>
      </w:r>
      <w:r w:rsidRPr="008F04BE">
        <w:rPr>
          <w:noProof/>
        </w:rPr>
        <w:t>xi</w:t>
      </w:r>
      <w:r w:rsidRPr="008F04BE">
        <w:rPr>
          <w:noProof/>
        </w:rPr>
        <w:fldChar w:fldCharType="end"/>
      </w:r>
    </w:p>
    <w:p w14:paraId="66340338" w14:textId="77777777" w:rsidR="008F04BE" w:rsidRPr="008F04BE" w:rsidRDefault="008F04BE">
      <w:pPr>
        <w:pStyle w:val="TOC1"/>
        <w:tabs>
          <w:tab w:val="right" w:leader="dot" w:pos="7928"/>
        </w:tabs>
        <w:rPr>
          <w:rFonts w:asciiTheme="minorHAnsi" w:eastAsiaTheme="minorEastAsia" w:hAnsiTheme="minorHAnsi" w:cstheme="minorBidi"/>
          <w:noProof/>
          <w:sz w:val="22"/>
          <w:lang w:eastAsia="ko-KR"/>
        </w:rPr>
      </w:pPr>
      <w:r w:rsidRPr="008F04BE">
        <w:rPr>
          <w:noProof/>
        </w:rPr>
        <w:t>DAFTAR RUMUS</w:t>
      </w:r>
      <w:r w:rsidRPr="008F04BE">
        <w:rPr>
          <w:noProof/>
        </w:rPr>
        <w:tab/>
      </w:r>
      <w:r w:rsidRPr="008F04BE">
        <w:rPr>
          <w:noProof/>
        </w:rPr>
        <w:fldChar w:fldCharType="begin"/>
      </w:r>
      <w:r w:rsidRPr="008F04BE">
        <w:rPr>
          <w:noProof/>
        </w:rPr>
        <w:instrText xml:space="preserve"> PAGEREF _Toc96612660 \h </w:instrText>
      </w:r>
      <w:r w:rsidRPr="008F04BE">
        <w:rPr>
          <w:noProof/>
        </w:rPr>
      </w:r>
      <w:r w:rsidRPr="008F04BE">
        <w:rPr>
          <w:noProof/>
        </w:rPr>
        <w:fldChar w:fldCharType="separate"/>
      </w:r>
      <w:r w:rsidRPr="008F04BE">
        <w:rPr>
          <w:noProof/>
        </w:rPr>
        <w:t>xii</w:t>
      </w:r>
      <w:r w:rsidRPr="008F04BE">
        <w:rPr>
          <w:noProof/>
        </w:rPr>
        <w:fldChar w:fldCharType="end"/>
      </w:r>
    </w:p>
    <w:p w14:paraId="746C7879" w14:textId="77777777" w:rsidR="008F04BE" w:rsidRPr="008F04BE" w:rsidRDefault="008F04BE">
      <w:pPr>
        <w:pStyle w:val="TOC1"/>
        <w:tabs>
          <w:tab w:val="left" w:pos="1100"/>
          <w:tab w:val="right" w:leader="dot" w:pos="7928"/>
        </w:tabs>
        <w:rPr>
          <w:rFonts w:asciiTheme="minorHAnsi" w:eastAsiaTheme="minorEastAsia" w:hAnsiTheme="minorHAnsi" w:cstheme="minorBidi"/>
          <w:noProof/>
          <w:sz w:val="22"/>
          <w:lang w:eastAsia="ko-KR"/>
        </w:rPr>
      </w:pPr>
      <w:r w:rsidRPr="008F04BE">
        <w:rPr>
          <w:noProof/>
        </w:rPr>
        <w:t>BAB 1</w:t>
      </w:r>
      <w:r w:rsidRPr="008F04BE">
        <w:rPr>
          <w:rFonts w:asciiTheme="minorHAnsi" w:eastAsiaTheme="minorEastAsia" w:hAnsiTheme="minorHAnsi" w:cstheme="minorBidi"/>
          <w:noProof/>
          <w:sz w:val="22"/>
          <w:lang w:eastAsia="ko-KR"/>
        </w:rPr>
        <w:tab/>
      </w:r>
      <w:r w:rsidRPr="008F04BE">
        <w:rPr>
          <w:noProof/>
        </w:rPr>
        <w:t>PENDAHULUAN</w:t>
      </w:r>
      <w:r w:rsidRPr="008F04BE">
        <w:rPr>
          <w:noProof/>
        </w:rPr>
        <w:tab/>
      </w:r>
      <w:r w:rsidRPr="008F04BE">
        <w:rPr>
          <w:noProof/>
        </w:rPr>
        <w:fldChar w:fldCharType="begin"/>
      </w:r>
      <w:r w:rsidRPr="008F04BE">
        <w:rPr>
          <w:noProof/>
        </w:rPr>
        <w:instrText xml:space="preserve"> PAGEREF _Toc96612661 \h </w:instrText>
      </w:r>
      <w:r w:rsidRPr="008F04BE">
        <w:rPr>
          <w:noProof/>
        </w:rPr>
      </w:r>
      <w:r w:rsidRPr="008F04BE">
        <w:rPr>
          <w:noProof/>
        </w:rPr>
        <w:fldChar w:fldCharType="separate"/>
      </w:r>
      <w:r w:rsidRPr="008F04BE">
        <w:rPr>
          <w:noProof/>
        </w:rPr>
        <w:t>1</w:t>
      </w:r>
      <w:r w:rsidRPr="008F04BE">
        <w:rPr>
          <w:noProof/>
        </w:rPr>
        <w:fldChar w:fldCharType="end"/>
      </w:r>
    </w:p>
    <w:p w14:paraId="0056A0D6" w14:textId="77777777" w:rsidR="008F04BE" w:rsidRPr="008F04BE" w:rsidRDefault="008F04BE">
      <w:pPr>
        <w:pStyle w:val="TOC2"/>
        <w:tabs>
          <w:tab w:val="left" w:pos="1540"/>
          <w:tab w:val="right" w:leader="dot" w:pos="7928"/>
        </w:tabs>
        <w:rPr>
          <w:rFonts w:asciiTheme="minorHAnsi" w:eastAsiaTheme="minorEastAsia" w:hAnsiTheme="minorHAnsi" w:cstheme="minorBidi"/>
          <w:noProof/>
          <w:sz w:val="22"/>
          <w:lang w:eastAsia="ko-KR"/>
        </w:rPr>
      </w:pPr>
      <w:r w:rsidRPr="008F04BE">
        <w:rPr>
          <w:noProof/>
        </w:rPr>
        <w:t>1.1</w:t>
      </w:r>
      <w:r w:rsidRPr="008F04BE">
        <w:rPr>
          <w:rFonts w:asciiTheme="minorHAnsi" w:eastAsiaTheme="minorEastAsia" w:hAnsiTheme="minorHAnsi" w:cstheme="minorBidi"/>
          <w:noProof/>
          <w:sz w:val="22"/>
          <w:lang w:eastAsia="ko-KR"/>
        </w:rPr>
        <w:tab/>
      </w:r>
      <w:r w:rsidRPr="008F04BE">
        <w:rPr>
          <w:noProof/>
        </w:rPr>
        <w:t>Tujuan</w:t>
      </w:r>
      <w:r w:rsidRPr="008F04BE">
        <w:rPr>
          <w:noProof/>
        </w:rPr>
        <w:tab/>
      </w:r>
      <w:r w:rsidRPr="008F04BE">
        <w:rPr>
          <w:noProof/>
        </w:rPr>
        <w:fldChar w:fldCharType="begin"/>
      </w:r>
      <w:r w:rsidRPr="008F04BE">
        <w:rPr>
          <w:noProof/>
        </w:rPr>
        <w:instrText xml:space="preserve"> PAGEREF _Toc96612662 \h </w:instrText>
      </w:r>
      <w:r w:rsidRPr="008F04BE">
        <w:rPr>
          <w:noProof/>
        </w:rPr>
      </w:r>
      <w:r w:rsidRPr="008F04BE">
        <w:rPr>
          <w:noProof/>
        </w:rPr>
        <w:fldChar w:fldCharType="separate"/>
      </w:r>
      <w:r w:rsidRPr="008F04BE">
        <w:rPr>
          <w:noProof/>
        </w:rPr>
        <w:t>1</w:t>
      </w:r>
      <w:r w:rsidRPr="008F04BE">
        <w:rPr>
          <w:noProof/>
        </w:rPr>
        <w:fldChar w:fldCharType="end"/>
      </w:r>
    </w:p>
    <w:p w14:paraId="1664F45B" w14:textId="77777777" w:rsidR="008F04BE" w:rsidRPr="008F04BE" w:rsidRDefault="008F04BE">
      <w:pPr>
        <w:pStyle w:val="TOC2"/>
        <w:tabs>
          <w:tab w:val="left" w:pos="1540"/>
          <w:tab w:val="right" w:leader="dot" w:pos="7928"/>
        </w:tabs>
        <w:rPr>
          <w:rFonts w:asciiTheme="minorHAnsi" w:eastAsiaTheme="minorEastAsia" w:hAnsiTheme="minorHAnsi" w:cstheme="minorBidi"/>
          <w:noProof/>
          <w:sz w:val="22"/>
          <w:lang w:eastAsia="ko-KR"/>
        </w:rPr>
      </w:pPr>
      <w:r w:rsidRPr="008F04BE">
        <w:rPr>
          <w:noProof/>
        </w:rPr>
        <w:t>1.2</w:t>
      </w:r>
      <w:r w:rsidRPr="008F04BE">
        <w:rPr>
          <w:rFonts w:asciiTheme="minorHAnsi" w:eastAsiaTheme="minorEastAsia" w:hAnsiTheme="minorHAnsi" w:cstheme="minorBidi"/>
          <w:noProof/>
          <w:sz w:val="22"/>
          <w:lang w:eastAsia="ko-KR"/>
        </w:rPr>
        <w:tab/>
      </w:r>
      <w:r w:rsidRPr="008F04BE">
        <w:rPr>
          <w:noProof/>
        </w:rPr>
        <w:t>Ruang Lingkup</w:t>
      </w:r>
      <w:r w:rsidRPr="008F04BE">
        <w:rPr>
          <w:noProof/>
        </w:rPr>
        <w:tab/>
      </w:r>
      <w:r w:rsidRPr="008F04BE">
        <w:rPr>
          <w:noProof/>
        </w:rPr>
        <w:fldChar w:fldCharType="begin"/>
      </w:r>
      <w:r w:rsidRPr="008F04BE">
        <w:rPr>
          <w:noProof/>
        </w:rPr>
        <w:instrText xml:space="preserve"> PAGEREF _Toc96612663 \h </w:instrText>
      </w:r>
      <w:r w:rsidRPr="008F04BE">
        <w:rPr>
          <w:noProof/>
        </w:rPr>
      </w:r>
      <w:r w:rsidRPr="008F04BE">
        <w:rPr>
          <w:noProof/>
        </w:rPr>
        <w:fldChar w:fldCharType="separate"/>
      </w:r>
      <w:r w:rsidRPr="008F04BE">
        <w:rPr>
          <w:noProof/>
        </w:rPr>
        <w:t>1</w:t>
      </w:r>
      <w:r w:rsidRPr="008F04BE">
        <w:rPr>
          <w:noProof/>
        </w:rPr>
        <w:fldChar w:fldCharType="end"/>
      </w:r>
    </w:p>
    <w:p w14:paraId="39FF0CE5" w14:textId="77777777" w:rsidR="008F04BE" w:rsidRPr="008F04BE" w:rsidRDefault="008F04BE">
      <w:pPr>
        <w:pStyle w:val="TOC2"/>
        <w:tabs>
          <w:tab w:val="left" w:pos="1540"/>
          <w:tab w:val="right" w:leader="dot" w:pos="7928"/>
        </w:tabs>
        <w:rPr>
          <w:rFonts w:asciiTheme="minorHAnsi" w:eastAsiaTheme="minorEastAsia" w:hAnsiTheme="minorHAnsi" w:cstheme="minorBidi"/>
          <w:noProof/>
          <w:sz w:val="22"/>
          <w:lang w:eastAsia="ko-KR"/>
        </w:rPr>
      </w:pPr>
      <w:r w:rsidRPr="008F04BE">
        <w:rPr>
          <w:noProof/>
        </w:rPr>
        <w:t>1.3</w:t>
      </w:r>
      <w:r w:rsidRPr="008F04BE">
        <w:rPr>
          <w:rFonts w:asciiTheme="minorHAnsi" w:eastAsiaTheme="minorEastAsia" w:hAnsiTheme="minorHAnsi" w:cstheme="minorBidi"/>
          <w:noProof/>
          <w:sz w:val="22"/>
          <w:lang w:eastAsia="ko-KR"/>
        </w:rPr>
        <w:tab/>
      </w:r>
      <w:r w:rsidRPr="008F04BE">
        <w:rPr>
          <w:noProof/>
        </w:rPr>
        <w:t>Sistematika Pembahasan</w:t>
      </w:r>
      <w:r w:rsidRPr="008F04BE">
        <w:rPr>
          <w:noProof/>
        </w:rPr>
        <w:tab/>
      </w:r>
      <w:r w:rsidRPr="008F04BE">
        <w:rPr>
          <w:noProof/>
        </w:rPr>
        <w:fldChar w:fldCharType="begin"/>
      </w:r>
      <w:r w:rsidRPr="008F04BE">
        <w:rPr>
          <w:noProof/>
        </w:rPr>
        <w:instrText xml:space="preserve"> PAGEREF _Toc96612664 \h </w:instrText>
      </w:r>
      <w:r w:rsidRPr="008F04BE">
        <w:rPr>
          <w:noProof/>
        </w:rPr>
      </w:r>
      <w:r w:rsidRPr="008F04BE">
        <w:rPr>
          <w:noProof/>
        </w:rPr>
        <w:fldChar w:fldCharType="separate"/>
      </w:r>
      <w:r w:rsidRPr="008F04BE">
        <w:rPr>
          <w:noProof/>
        </w:rPr>
        <w:t>2</w:t>
      </w:r>
      <w:r w:rsidRPr="008F04BE">
        <w:rPr>
          <w:noProof/>
        </w:rPr>
        <w:fldChar w:fldCharType="end"/>
      </w:r>
    </w:p>
    <w:p w14:paraId="089E7A21" w14:textId="77777777" w:rsidR="008F04BE" w:rsidRPr="008F04BE" w:rsidRDefault="008F04BE">
      <w:pPr>
        <w:pStyle w:val="TOC1"/>
        <w:tabs>
          <w:tab w:val="left" w:pos="1100"/>
          <w:tab w:val="right" w:leader="dot" w:pos="7928"/>
        </w:tabs>
        <w:rPr>
          <w:rFonts w:asciiTheme="minorHAnsi" w:eastAsiaTheme="minorEastAsia" w:hAnsiTheme="minorHAnsi" w:cstheme="minorBidi"/>
          <w:noProof/>
          <w:sz w:val="22"/>
          <w:lang w:eastAsia="ko-KR"/>
        </w:rPr>
      </w:pPr>
      <w:r w:rsidRPr="008F04BE">
        <w:rPr>
          <w:noProof/>
        </w:rPr>
        <w:t>BAB 2</w:t>
      </w:r>
      <w:r w:rsidRPr="008F04BE">
        <w:rPr>
          <w:rFonts w:asciiTheme="minorHAnsi" w:eastAsiaTheme="minorEastAsia" w:hAnsiTheme="minorHAnsi" w:cstheme="minorBidi"/>
          <w:noProof/>
          <w:sz w:val="22"/>
          <w:lang w:eastAsia="ko-KR"/>
        </w:rPr>
        <w:tab/>
      </w:r>
      <w:r w:rsidRPr="008F04BE">
        <w:rPr>
          <w:noProof/>
        </w:rPr>
        <w:t>TEORI PENUNJANG</w:t>
      </w:r>
      <w:r w:rsidRPr="008F04BE">
        <w:rPr>
          <w:noProof/>
        </w:rPr>
        <w:tab/>
      </w:r>
      <w:r w:rsidRPr="008F04BE">
        <w:rPr>
          <w:noProof/>
        </w:rPr>
        <w:fldChar w:fldCharType="begin"/>
      </w:r>
      <w:r w:rsidRPr="008F04BE">
        <w:rPr>
          <w:noProof/>
        </w:rPr>
        <w:instrText xml:space="preserve"> PAGEREF _Toc96612665 \h </w:instrText>
      </w:r>
      <w:r w:rsidRPr="008F04BE">
        <w:rPr>
          <w:noProof/>
        </w:rPr>
      </w:r>
      <w:r w:rsidRPr="008F04BE">
        <w:rPr>
          <w:noProof/>
        </w:rPr>
        <w:fldChar w:fldCharType="separate"/>
      </w:r>
      <w:r w:rsidRPr="008F04BE">
        <w:rPr>
          <w:noProof/>
        </w:rPr>
        <w:t>3</w:t>
      </w:r>
      <w:r w:rsidRPr="008F04BE">
        <w:rPr>
          <w:noProof/>
        </w:rPr>
        <w:fldChar w:fldCharType="end"/>
      </w:r>
    </w:p>
    <w:p w14:paraId="42BFEDE0" w14:textId="77777777" w:rsidR="008F04BE" w:rsidRPr="008F04BE" w:rsidRDefault="008F04BE">
      <w:pPr>
        <w:pStyle w:val="TOC2"/>
        <w:tabs>
          <w:tab w:val="left" w:pos="1540"/>
          <w:tab w:val="right" w:leader="dot" w:pos="7928"/>
        </w:tabs>
        <w:rPr>
          <w:rFonts w:asciiTheme="minorHAnsi" w:eastAsiaTheme="minorEastAsia" w:hAnsiTheme="minorHAnsi" w:cstheme="minorBidi"/>
          <w:noProof/>
          <w:sz w:val="22"/>
          <w:lang w:eastAsia="ko-KR"/>
        </w:rPr>
      </w:pPr>
      <w:r w:rsidRPr="008F04BE">
        <w:rPr>
          <w:noProof/>
        </w:rPr>
        <w:t>2.1</w:t>
      </w:r>
      <w:r w:rsidRPr="008F04BE">
        <w:rPr>
          <w:rFonts w:asciiTheme="minorHAnsi" w:eastAsiaTheme="minorEastAsia" w:hAnsiTheme="minorHAnsi" w:cstheme="minorBidi"/>
          <w:noProof/>
          <w:sz w:val="22"/>
          <w:lang w:eastAsia="ko-KR"/>
        </w:rPr>
        <w:tab/>
      </w:r>
      <w:r w:rsidRPr="008F04BE">
        <w:rPr>
          <w:noProof/>
        </w:rPr>
        <w:t>HTML 5</w:t>
      </w:r>
      <w:r w:rsidRPr="008F04BE">
        <w:rPr>
          <w:noProof/>
        </w:rPr>
        <w:tab/>
      </w:r>
      <w:r w:rsidRPr="008F04BE">
        <w:rPr>
          <w:noProof/>
        </w:rPr>
        <w:fldChar w:fldCharType="begin"/>
      </w:r>
      <w:r w:rsidRPr="008F04BE">
        <w:rPr>
          <w:noProof/>
        </w:rPr>
        <w:instrText xml:space="preserve"> PAGEREF _Toc96612666 \h </w:instrText>
      </w:r>
      <w:r w:rsidRPr="008F04BE">
        <w:rPr>
          <w:noProof/>
        </w:rPr>
      </w:r>
      <w:r w:rsidRPr="008F04BE">
        <w:rPr>
          <w:noProof/>
        </w:rPr>
        <w:fldChar w:fldCharType="separate"/>
      </w:r>
      <w:r w:rsidRPr="008F04BE">
        <w:rPr>
          <w:noProof/>
        </w:rPr>
        <w:t>3</w:t>
      </w:r>
      <w:r w:rsidRPr="008F04BE">
        <w:rPr>
          <w:noProof/>
        </w:rPr>
        <w:fldChar w:fldCharType="end"/>
      </w:r>
    </w:p>
    <w:p w14:paraId="58157274" w14:textId="77777777" w:rsidR="008F04BE" w:rsidRPr="008F04BE" w:rsidRDefault="008F04BE">
      <w:pPr>
        <w:pStyle w:val="TOC3"/>
        <w:tabs>
          <w:tab w:val="left" w:pos="2214"/>
          <w:tab w:val="right" w:leader="dot" w:pos="7928"/>
        </w:tabs>
        <w:rPr>
          <w:rFonts w:asciiTheme="minorHAnsi" w:eastAsiaTheme="minorEastAsia" w:hAnsiTheme="minorHAnsi" w:cstheme="minorBidi"/>
          <w:noProof/>
          <w:sz w:val="22"/>
          <w:lang w:eastAsia="ko-KR"/>
        </w:rPr>
      </w:pPr>
      <w:r w:rsidRPr="008F04BE">
        <w:rPr>
          <w:noProof/>
        </w:rPr>
        <w:t>2.1.1</w:t>
      </w:r>
      <w:r w:rsidRPr="008F04BE">
        <w:rPr>
          <w:rFonts w:asciiTheme="minorHAnsi" w:eastAsiaTheme="minorEastAsia" w:hAnsiTheme="minorHAnsi" w:cstheme="minorBidi"/>
          <w:noProof/>
          <w:sz w:val="22"/>
          <w:lang w:eastAsia="ko-KR"/>
        </w:rPr>
        <w:tab/>
      </w:r>
      <w:r w:rsidRPr="008F04BE">
        <w:rPr>
          <w:noProof/>
        </w:rPr>
        <w:t>Canvas</w:t>
      </w:r>
      <w:r w:rsidRPr="008F04BE">
        <w:rPr>
          <w:noProof/>
        </w:rPr>
        <w:tab/>
      </w:r>
      <w:r w:rsidRPr="008F04BE">
        <w:rPr>
          <w:noProof/>
        </w:rPr>
        <w:fldChar w:fldCharType="begin"/>
      </w:r>
      <w:r w:rsidRPr="008F04BE">
        <w:rPr>
          <w:noProof/>
        </w:rPr>
        <w:instrText xml:space="preserve"> PAGEREF _Toc96612667 \h </w:instrText>
      </w:r>
      <w:r w:rsidRPr="008F04BE">
        <w:rPr>
          <w:noProof/>
        </w:rPr>
      </w:r>
      <w:r w:rsidRPr="008F04BE">
        <w:rPr>
          <w:noProof/>
        </w:rPr>
        <w:fldChar w:fldCharType="separate"/>
      </w:r>
      <w:r w:rsidRPr="008F04BE">
        <w:rPr>
          <w:noProof/>
        </w:rPr>
        <w:t>3</w:t>
      </w:r>
      <w:r w:rsidRPr="008F04BE">
        <w:rPr>
          <w:noProof/>
        </w:rPr>
        <w:fldChar w:fldCharType="end"/>
      </w:r>
    </w:p>
    <w:p w14:paraId="49D4C24D" w14:textId="77777777" w:rsidR="008F04BE" w:rsidRDefault="008F04BE">
      <w:pPr>
        <w:pStyle w:val="TOC2"/>
        <w:tabs>
          <w:tab w:val="left" w:pos="1540"/>
          <w:tab w:val="right" w:leader="dot" w:pos="7928"/>
        </w:tabs>
        <w:rPr>
          <w:rFonts w:asciiTheme="minorHAnsi" w:eastAsiaTheme="minorEastAsia" w:hAnsiTheme="minorHAnsi" w:cstheme="minorBidi"/>
          <w:noProof/>
          <w:sz w:val="22"/>
          <w:lang w:eastAsia="ko-KR"/>
        </w:rPr>
      </w:pPr>
      <w:r w:rsidRPr="008F04BE">
        <w:rPr>
          <w:noProof/>
        </w:rPr>
        <w:t>2.2</w:t>
      </w:r>
      <w:r w:rsidRPr="008F04BE">
        <w:rPr>
          <w:rFonts w:asciiTheme="minorHAnsi" w:eastAsiaTheme="minorEastAsia" w:hAnsiTheme="minorHAnsi" w:cstheme="minorBidi"/>
          <w:noProof/>
          <w:sz w:val="22"/>
          <w:lang w:eastAsia="ko-KR"/>
        </w:rPr>
        <w:tab/>
      </w:r>
      <w:r w:rsidRPr="008F04BE">
        <w:rPr>
          <w:noProof/>
        </w:rPr>
        <w:t>Kinnect II</w:t>
      </w:r>
      <w:r>
        <w:rPr>
          <w:noProof/>
        </w:rPr>
        <w:tab/>
      </w:r>
      <w:r>
        <w:rPr>
          <w:noProof/>
        </w:rPr>
        <w:fldChar w:fldCharType="begin"/>
      </w:r>
      <w:r>
        <w:rPr>
          <w:noProof/>
        </w:rPr>
        <w:instrText xml:space="preserve"> PAGEREF _Toc96612668 \h </w:instrText>
      </w:r>
      <w:r>
        <w:rPr>
          <w:noProof/>
        </w:rPr>
      </w:r>
      <w:r>
        <w:rPr>
          <w:noProof/>
        </w:rPr>
        <w:fldChar w:fldCharType="separate"/>
      </w:r>
      <w:r>
        <w:rPr>
          <w:noProof/>
        </w:rPr>
        <w:t>6</w:t>
      </w:r>
      <w:r>
        <w:rPr>
          <w:noProof/>
        </w:rPr>
        <w:fldChar w:fldCharType="end"/>
      </w:r>
    </w:p>
    <w:p w14:paraId="022EEEF9" w14:textId="77777777" w:rsidR="00C30B61" w:rsidRDefault="008F04BE" w:rsidP="008F04BE">
      <w:pPr>
        <w:pStyle w:val="STTSNormalFooter"/>
        <w:jc w:val="left"/>
      </w:pPr>
      <w:r>
        <w:fldChar w:fldCharType="end"/>
      </w:r>
      <w:r w:rsidR="00C30B61">
        <w:br w:type="page"/>
      </w:r>
      <w:bookmarkStart w:id="11" w:name="_Toc96542659"/>
      <w:r w:rsidR="00C30B61">
        <w:lastRenderedPageBreak/>
        <w:t>DAFTAR GAMBAR</w:t>
      </w:r>
      <w:bookmarkEnd w:id="11"/>
    </w:p>
    <w:p w14:paraId="5D92889E" w14:textId="77777777" w:rsidR="00C30B61" w:rsidRDefault="00C30B61" w:rsidP="00E54D14">
      <w:pPr>
        <w:pStyle w:val="STTSBlankSpace"/>
        <w:jc w:val="both"/>
      </w:pPr>
    </w:p>
    <w:p w14:paraId="598FFE26" w14:textId="77777777" w:rsidR="00E54D14" w:rsidRDefault="00E54D14" w:rsidP="0068373F">
      <w:pPr>
        <w:pStyle w:val="STTSBlankSpace"/>
      </w:pPr>
    </w:p>
    <w:p w14:paraId="0415E61A" w14:textId="77777777" w:rsidR="00C30B61" w:rsidRDefault="00C30B61" w:rsidP="00185020">
      <w:pPr>
        <w:pStyle w:val="STTSKeteranganDaftar"/>
        <w:tabs>
          <w:tab w:val="right" w:pos="7938"/>
        </w:tabs>
      </w:pPr>
      <w:r>
        <w:t>Gambar</w:t>
      </w:r>
      <w:r>
        <w:tab/>
        <w:t>Halaman</w:t>
      </w:r>
    </w:p>
    <w:p w14:paraId="5729354E" w14:textId="77777777" w:rsidR="004A4C84" w:rsidRDefault="005075EE">
      <w:pPr>
        <w:pStyle w:val="TableofFigures"/>
        <w:tabs>
          <w:tab w:val="right" w:leader="dot" w:pos="7928"/>
        </w:tabs>
        <w:rPr>
          <w:rFonts w:asciiTheme="minorHAnsi" w:eastAsiaTheme="minorEastAsia" w:hAnsiTheme="minorHAnsi" w:cstheme="minorBidi"/>
          <w:noProof/>
          <w:sz w:val="22"/>
          <w:lang w:eastAsia="ko-KR"/>
        </w:rPr>
      </w:pPr>
      <w:r>
        <w:fldChar w:fldCharType="begin"/>
      </w:r>
      <w:r>
        <w:instrText xml:space="preserve"> TOC \h \z \c "Gambar" </w:instrText>
      </w:r>
      <w:r>
        <w:fldChar w:fldCharType="separate"/>
      </w:r>
      <w:hyperlink w:anchor="_Toc96543613" w:history="1">
        <w:r w:rsidR="004A4C84" w:rsidRPr="002D2A77">
          <w:rPr>
            <w:rStyle w:val="Hyperlink"/>
            <w:noProof/>
          </w:rPr>
          <w:t>Gambar 2.1 Logo ISTTS</w:t>
        </w:r>
        <w:r w:rsidR="004A4C84">
          <w:rPr>
            <w:noProof/>
            <w:webHidden/>
          </w:rPr>
          <w:tab/>
        </w:r>
        <w:r w:rsidR="004A4C84">
          <w:rPr>
            <w:noProof/>
            <w:webHidden/>
          </w:rPr>
          <w:fldChar w:fldCharType="begin"/>
        </w:r>
        <w:r w:rsidR="004A4C84">
          <w:rPr>
            <w:noProof/>
            <w:webHidden/>
          </w:rPr>
          <w:instrText xml:space="preserve"> PAGEREF _Toc96543613 \h </w:instrText>
        </w:r>
        <w:r w:rsidR="004A4C84">
          <w:rPr>
            <w:noProof/>
            <w:webHidden/>
          </w:rPr>
        </w:r>
        <w:r w:rsidR="004A4C84">
          <w:rPr>
            <w:noProof/>
            <w:webHidden/>
          </w:rPr>
          <w:fldChar w:fldCharType="separate"/>
        </w:r>
        <w:r w:rsidR="004A4C84">
          <w:rPr>
            <w:noProof/>
            <w:webHidden/>
          </w:rPr>
          <w:t>4</w:t>
        </w:r>
        <w:r w:rsidR="004A4C84">
          <w:rPr>
            <w:noProof/>
            <w:webHidden/>
          </w:rPr>
          <w:fldChar w:fldCharType="end"/>
        </w:r>
      </w:hyperlink>
    </w:p>
    <w:p w14:paraId="62EEE493" w14:textId="77777777" w:rsidR="004A4C84" w:rsidRDefault="00F83FE6">
      <w:pPr>
        <w:pStyle w:val="TableofFigures"/>
        <w:tabs>
          <w:tab w:val="right" w:leader="dot" w:pos="7928"/>
        </w:tabs>
        <w:rPr>
          <w:rFonts w:asciiTheme="minorHAnsi" w:eastAsiaTheme="minorEastAsia" w:hAnsiTheme="minorHAnsi" w:cstheme="minorBidi"/>
          <w:noProof/>
          <w:sz w:val="22"/>
          <w:lang w:eastAsia="ko-KR"/>
        </w:rPr>
      </w:pPr>
      <w:hyperlink w:anchor="_Toc96543614" w:history="1">
        <w:r w:rsidR="004A4C84" w:rsidRPr="002D2A77">
          <w:rPr>
            <w:rStyle w:val="Hyperlink"/>
            <w:noProof/>
          </w:rPr>
          <w:t>Gambar 2.2 Gambar Ketiga</w:t>
        </w:r>
        <w:r w:rsidR="004A4C84">
          <w:rPr>
            <w:noProof/>
            <w:webHidden/>
          </w:rPr>
          <w:tab/>
        </w:r>
        <w:r w:rsidR="004A4C84">
          <w:rPr>
            <w:noProof/>
            <w:webHidden/>
          </w:rPr>
          <w:fldChar w:fldCharType="begin"/>
        </w:r>
        <w:r w:rsidR="004A4C84">
          <w:rPr>
            <w:noProof/>
            <w:webHidden/>
          </w:rPr>
          <w:instrText xml:space="preserve"> PAGEREF _Toc96543614 \h </w:instrText>
        </w:r>
        <w:r w:rsidR="004A4C84">
          <w:rPr>
            <w:noProof/>
            <w:webHidden/>
          </w:rPr>
        </w:r>
        <w:r w:rsidR="004A4C84">
          <w:rPr>
            <w:noProof/>
            <w:webHidden/>
          </w:rPr>
          <w:fldChar w:fldCharType="separate"/>
        </w:r>
        <w:r w:rsidR="004A4C84">
          <w:rPr>
            <w:noProof/>
            <w:webHidden/>
          </w:rPr>
          <w:t>4</w:t>
        </w:r>
        <w:r w:rsidR="004A4C84">
          <w:rPr>
            <w:noProof/>
            <w:webHidden/>
          </w:rPr>
          <w:fldChar w:fldCharType="end"/>
        </w:r>
      </w:hyperlink>
    </w:p>
    <w:p w14:paraId="01C3C32F" w14:textId="77777777" w:rsidR="005075EE" w:rsidRDefault="005075EE" w:rsidP="00185020">
      <w:pPr>
        <w:pStyle w:val="STTSKeteranganDaftar"/>
        <w:tabs>
          <w:tab w:val="right" w:pos="7938"/>
        </w:tabs>
      </w:pPr>
      <w:r>
        <w:fldChar w:fldCharType="end"/>
      </w:r>
    </w:p>
    <w:p w14:paraId="4E238524" w14:textId="77777777" w:rsidR="005075EE" w:rsidRDefault="005075EE" w:rsidP="00185020">
      <w:pPr>
        <w:pStyle w:val="STTSKeteranganDaftar"/>
        <w:tabs>
          <w:tab w:val="right" w:pos="7938"/>
        </w:tabs>
      </w:pPr>
    </w:p>
    <w:p w14:paraId="43B79038" w14:textId="77777777" w:rsidR="005075EE" w:rsidRDefault="005075EE" w:rsidP="00185020">
      <w:pPr>
        <w:pStyle w:val="STTSKeteranganDaftar"/>
        <w:tabs>
          <w:tab w:val="right" w:pos="7938"/>
        </w:tabs>
      </w:pPr>
    </w:p>
    <w:p w14:paraId="74249287" w14:textId="77777777" w:rsidR="00C30B61" w:rsidRDefault="00C30B61" w:rsidP="00185020">
      <w:pPr>
        <w:pStyle w:val="STTSNormalDaftarIsi"/>
        <w:tabs>
          <w:tab w:val="left" w:pos="709"/>
          <w:tab w:val="right" w:leader="dot" w:pos="7230"/>
          <w:tab w:val="right" w:pos="7938"/>
        </w:tabs>
      </w:pPr>
      <w:r>
        <w:t>2.1</w:t>
      </w:r>
      <w:r>
        <w:tab/>
        <w:t>Pola Ukuran</w:t>
      </w:r>
      <w:r w:rsidR="00927AE3">
        <w:tab/>
      </w:r>
      <w:r w:rsidR="00927AE3">
        <w:tab/>
        <w:t>6</w:t>
      </w:r>
    </w:p>
    <w:p w14:paraId="3A162B3F" w14:textId="77777777" w:rsidR="00927AE3" w:rsidRDefault="00927AE3" w:rsidP="00185020">
      <w:pPr>
        <w:pStyle w:val="STTSNormalDaftarIsi"/>
        <w:tabs>
          <w:tab w:val="left" w:pos="709"/>
          <w:tab w:val="right" w:leader="dot" w:pos="7230"/>
          <w:tab w:val="right" w:pos="7938"/>
        </w:tabs>
      </w:pPr>
      <w:r>
        <w:t>2.2</w:t>
      </w:r>
      <w:r>
        <w:tab/>
        <w:t>Paragraf</w:t>
      </w:r>
      <w:r>
        <w:tab/>
      </w:r>
      <w:r>
        <w:tab/>
        <w:t>8</w:t>
      </w:r>
    </w:p>
    <w:p w14:paraId="7F85E06E" w14:textId="77777777" w:rsidR="00927AE3" w:rsidRDefault="00927AE3" w:rsidP="00185020">
      <w:pPr>
        <w:pStyle w:val="STTSNormalDaftarIsi"/>
        <w:tabs>
          <w:tab w:val="left" w:pos="709"/>
          <w:tab w:val="right" w:leader="dot" w:pos="7230"/>
          <w:tab w:val="right" w:pos="7938"/>
        </w:tabs>
      </w:pPr>
      <w:r>
        <w:t>2.3</w:t>
      </w:r>
      <w:r>
        <w:tab/>
        <w:t>Contoh Penulisan</w:t>
      </w:r>
      <w:r>
        <w:tab/>
      </w:r>
      <w:r>
        <w:tab/>
        <w:t>10</w:t>
      </w:r>
    </w:p>
    <w:p w14:paraId="4DFFE647" w14:textId="77777777" w:rsidR="00927AE3" w:rsidRDefault="00927AE3" w:rsidP="009E5F7C">
      <w:pPr>
        <w:pStyle w:val="STTSNormalDaftarIsi"/>
        <w:numPr>
          <w:ilvl w:val="1"/>
          <w:numId w:val="25"/>
        </w:numPr>
        <w:tabs>
          <w:tab w:val="left" w:pos="709"/>
          <w:tab w:val="right" w:leader="dot" w:pos="7230"/>
          <w:tab w:val="right" w:pos="7938"/>
        </w:tabs>
      </w:pPr>
      <w:r>
        <w:t>Kutipan Satu Paragraf</w:t>
      </w:r>
      <w:r>
        <w:tab/>
      </w:r>
      <w:r>
        <w:tab/>
        <w:t>12</w:t>
      </w:r>
    </w:p>
    <w:p w14:paraId="6D32179E" w14:textId="77777777" w:rsidR="00D05AA0" w:rsidRDefault="00D05AA0" w:rsidP="00C30B61">
      <w:pPr>
        <w:pStyle w:val="STTSNormalDaftarIsi"/>
        <w:tabs>
          <w:tab w:val="left" w:pos="709"/>
          <w:tab w:val="right" w:leader="dot" w:pos="7230"/>
          <w:tab w:val="right" w:pos="8222"/>
        </w:tabs>
      </w:pPr>
    </w:p>
    <w:p w14:paraId="35C102D5" w14:textId="77777777" w:rsidR="00D05AA0" w:rsidRDefault="00D05AA0" w:rsidP="0068373F">
      <w:pPr>
        <w:pStyle w:val="STTSBlankSpace"/>
      </w:pPr>
    </w:p>
    <w:p w14:paraId="489677BA" w14:textId="77777777" w:rsidR="00927AE3" w:rsidRDefault="00927AE3" w:rsidP="009E5F7C">
      <w:pPr>
        <w:pStyle w:val="Heading1"/>
        <w:numPr>
          <w:ilvl w:val="0"/>
          <w:numId w:val="0"/>
        </w:numPr>
        <w:jc w:val="center"/>
      </w:pPr>
      <w:r>
        <w:br w:type="page"/>
      </w:r>
      <w:bookmarkStart w:id="12" w:name="_Toc96542660"/>
      <w:bookmarkStart w:id="13" w:name="_Toc96612657"/>
      <w:r>
        <w:lastRenderedPageBreak/>
        <w:t>DAFTAR TABEL</w:t>
      </w:r>
      <w:bookmarkEnd w:id="12"/>
      <w:bookmarkEnd w:id="13"/>
    </w:p>
    <w:p w14:paraId="4F7BE5F3" w14:textId="77777777" w:rsidR="00927AE3" w:rsidRDefault="00927AE3" w:rsidP="0068373F">
      <w:pPr>
        <w:pStyle w:val="STTSBlankSpace"/>
      </w:pPr>
    </w:p>
    <w:p w14:paraId="5F316AC6" w14:textId="77777777" w:rsidR="00927AE3" w:rsidRDefault="00C522C4" w:rsidP="00185020">
      <w:pPr>
        <w:pStyle w:val="STTSKeteranganDaftar"/>
        <w:tabs>
          <w:tab w:val="right" w:pos="7938"/>
        </w:tabs>
      </w:pPr>
      <w:r>
        <w:t>Tabel</w:t>
      </w:r>
      <w:r w:rsidR="00927AE3">
        <w:tab/>
        <w:t>Halaman</w:t>
      </w:r>
    </w:p>
    <w:p w14:paraId="05DA236C" w14:textId="77777777" w:rsidR="00927AE3" w:rsidRDefault="00927AE3" w:rsidP="00185020">
      <w:pPr>
        <w:pStyle w:val="STTSNormalDaftarIsi"/>
        <w:tabs>
          <w:tab w:val="left" w:pos="709"/>
          <w:tab w:val="right" w:leader="dot" w:pos="7230"/>
          <w:tab w:val="right" w:pos="7938"/>
        </w:tabs>
      </w:pPr>
      <w:r>
        <w:t>2.1</w:t>
      </w:r>
      <w:r>
        <w:tab/>
        <w:t>Pola Ukuran</w:t>
      </w:r>
      <w:r>
        <w:tab/>
      </w:r>
      <w:r>
        <w:tab/>
        <w:t>6</w:t>
      </w:r>
    </w:p>
    <w:p w14:paraId="1C8D9285" w14:textId="77777777" w:rsidR="00927AE3" w:rsidRDefault="00927AE3" w:rsidP="00185020">
      <w:pPr>
        <w:pStyle w:val="STTSNormalDaftarIsi"/>
        <w:tabs>
          <w:tab w:val="left" w:pos="709"/>
          <w:tab w:val="right" w:leader="dot" w:pos="7230"/>
          <w:tab w:val="right" w:pos="7938"/>
        </w:tabs>
      </w:pPr>
      <w:r>
        <w:t>2.2</w:t>
      </w:r>
      <w:r>
        <w:tab/>
        <w:t>Paragraf</w:t>
      </w:r>
      <w:r>
        <w:tab/>
      </w:r>
      <w:r>
        <w:tab/>
        <w:t>8</w:t>
      </w:r>
    </w:p>
    <w:p w14:paraId="7E3AB933" w14:textId="77777777" w:rsidR="00927AE3" w:rsidRDefault="00927AE3" w:rsidP="00185020">
      <w:pPr>
        <w:pStyle w:val="STTSNormalDaftarIsi"/>
        <w:tabs>
          <w:tab w:val="left" w:pos="709"/>
          <w:tab w:val="right" w:leader="dot" w:pos="7230"/>
          <w:tab w:val="right" w:pos="7938"/>
        </w:tabs>
      </w:pPr>
      <w:r>
        <w:t>2.3</w:t>
      </w:r>
      <w:r>
        <w:tab/>
        <w:t>Contoh Penulisan</w:t>
      </w:r>
      <w:r>
        <w:tab/>
      </w:r>
      <w:r>
        <w:tab/>
        <w:t>10</w:t>
      </w:r>
    </w:p>
    <w:p w14:paraId="2DDFE545" w14:textId="77777777" w:rsidR="00927AE3" w:rsidRDefault="00927AE3" w:rsidP="00185020">
      <w:pPr>
        <w:pStyle w:val="STTSNormalDaftarIsi"/>
        <w:tabs>
          <w:tab w:val="left" w:pos="709"/>
          <w:tab w:val="right" w:leader="dot" w:pos="7230"/>
          <w:tab w:val="right" w:pos="7938"/>
        </w:tabs>
      </w:pPr>
      <w:r>
        <w:t>2.4</w:t>
      </w:r>
      <w:r>
        <w:tab/>
        <w:t>Kutipan Satu Paragraf</w:t>
      </w:r>
      <w:r>
        <w:tab/>
      </w:r>
      <w:r>
        <w:tab/>
        <w:t>12</w:t>
      </w:r>
    </w:p>
    <w:p w14:paraId="016B58C5" w14:textId="77777777" w:rsidR="00D05AA0" w:rsidRDefault="00D05AA0" w:rsidP="00E2207E">
      <w:pPr>
        <w:pStyle w:val="STTSNormalDaftarIsi"/>
        <w:tabs>
          <w:tab w:val="left" w:pos="709"/>
          <w:tab w:val="right" w:leader="dot" w:pos="7230"/>
          <w:tab w:val="right" w:pos="8222"/>
        </w:tabs>
      </w:pPr>
    </w:p>
    <w:p w14:paraId="0E3922BC" w14:textId="77777777" w:rsidR="00D05AA0" w:rsidRDefault="00D05AA0" w:rsidP="009E5F7C">
      <w:pPr>
        <w:pStyle w:val="Heading1"/>
        <w:numPr>
          <w:ilvl w:val="0"/>
          <w:numId w:val="0"/>
        </w:numPr>
        <w:jc w:val="center"/>
      </w:pPr>
      <w:r>
        <w:br w:type="page"/>
      </w:r>
      <w:bookmarkStart w:id="14" w:name="_Toc96542661"/>
      <w:bookmarkStart w:id="15" w:name="_Toc96612658"/>
      <w:r>
        <w:lastRenderedPageBreak/>
        <w:t>DAFTAR ALGORITMA</w:t>
      </w:r>
      <w:bookmarkEnd w:id="14"/>
      <w:bookmarkEnd w:id="15"/>
    </w:p>
    <w:p w14:paraId="40F63D5F" w14:textId="77777777" w:rsidR="00D05AA0" w:rsidRDefault="00D05AA0" w:rsidP="0068373F">
      <w:pPr>
        <w:pStyle w:val="STTSBlankSpace"/>
      </w:pPr>
    </w:p>
    <w:p w14:paraId="419D37E5" w14:textId="77777777" w:rsidR="00D05AA0" w:rsidRDefault="00C522C4" w:rsidP="00185020">
      <w:pPr>
        <w:pStyle w:val="STTSKeteranganDaftar"/>
        <w:tabs>
          <w:tab w:val="right" w:pos="7938"/>
        </w:tabs>
      </w:pPr>
      <w:r>
        <w:t>Algoritma</w:t>
      </w:r>
      <w:r w:rsidR="00D05AA0">
        <w:tab/>
        <w:t>Halaman</w:t>
      </w:r>
    </w:p>
    <w:p w14:paraId="47762E33" w14:textId="77777777" w:rsidR="00D05AA0" w:rsidRDefault="00D05AA0" w:rsidP="00185020">
      <w:pPr>
        <w:pStyle w:val="STTSNormalDaftarIsi"/>
        <w:tabs>
          <w:tab w:val="left" w:pos="709"/>
          <w:tab w:val="right" w:leader="dot" w:pos="7230"/>
          <w:tab w:val="right" w:pos="7938"/>
        </w:tabs>
      </w:pPr>
      <w:r>
        <w:t>2.1</w:t>
      </w:r>
      <w:r>
        <w:tab/>
        <w:t>Pola Ukuran</w:t>
      </w:r>
      <w:r>
        <w:tab/>
      </w:r>
      <w:r>
        <w:tab/>
        <w:t>6</w:t>
      </w:r>
    </w:p>
    <w:p w14:paraId="1BD7247C" w14:textId="77777777" w:rsidR="00D05AA0" w:rsidRDefault="00D05AA0" w:rsidP="00185020">
      <w:pPr>
        <w:pStyle w:val="STTSNormalDaftarIsi"/>
        <w:tabs>
          <w:tab w:val="left" w:pos="709"/>
          <w:tab w:val="right" w:leader="dot" w:pos="7230"/>
          <w:tab w:val="right" w:pos="7938"/>
        </w:tabs>
      </w:pPr>
      <w:r>
        <w:t>2.2</w:t>
      </w:r>
      <w:r>
        <w:tab/>
        <w:t>Paragraf</w:t>
      </w:r>
      <w:r>
        <w:tab/>
      </w:r>
      <w:r>
        <w:tab/>
        <w:t>8</w:t>
      </w:r>
    </w:p>
    <w:p w14:paraId="279F673D" w14:textId="77777777" w:rsidR="00D05AA0" w:rsidRDefault="00D05AA0" w:rsidP="00185020">
      <w:pPr>
        <w:pStyle w:val="STTSNormalDaftarIsi"/>
        <w:tabs>
          <w:tab w:val="left" w:pos="709"/>
          <w:tab w:val="right" w:leader="dot" w:pos="7230"/>
          <w:tab w:val="right" w:pos="7938"/>
        </w:tabs>
      </w:pPr>
      <w:r>
        <w:t>2.3</w:t>
      </w:r>
      <w:r>
        <w:tab/>
        <w:t>Contoh Penulisan</w:t>
      </w:r>
      <w:r>
        <w:tab/>
      </w:r>
      <w:r>
        <w:tab/>
        <w:t>10</w:t>
      </w:r>
    </w:p>
    <w:p w14:paraId="29485FDC" w14:textId="77777777" w:rsidR="00D05AA0" w:rsidRDefault="00D05AA0" w:rsidP="00185020">
      <w:pPr>
        <w:pStyle w:val="STTSNormalDaftarIsi"/>
        <w:tabs>
          <w:tab w:val="left" w:pos="709"/>
          <w:tab w:val="right" w:leader="dot" w:pos="7230"/>
          <w:tab w:val="right" w:pos="7938"/>
        </w:tabs>
      </w:pPr>
      <w:r>
        <w:t>2.4</w:t>
      </w:r>
      <w:r>
        <w:tab/>
        <w:t>Kutipan Satu Paragraf</w:t>
      </w:r>
      <w:r>
        <w:tab/>
      </w:r>
      <w:r>
        <w:tab/>
        <w:t>12</w:t>
      </w:r>
    </w:p>
    <w:p w14:paraId="58924673" w14:textId="77777777" w:rsidR="00D05AA0" w:rsidRDefault="00D05AA0" w:rsidP="00D05AA0">
      <w:pPr>
        <w:pStyle w:val="STTSNormalDaftarIsi"/>
        <w:tabs>
          <w:tab w:val="left" w:pos="709"/>
          <w:tab w:val="right" w:leader="dot" w:pos="7230"/>
          <w:tab w:val="right" w:pos="8222"/>
        </w:tabs>
      </w:pPr>
    </w:p>
    <w:p w14:paraId="7EA58736" w14:textId="77777777" w:rsidR="00D05AA0" w:rsidRDefault="00D05AA0" w:rsidP="009E5F7C">
      <w:pPr>
        <w:pStyle w:val="Heading1"/>
        <w:numPr>
          <w:ilvl w:val="0"/>
          <w:numId w:val="0"/>
        </w:numPr>
        <w:jc w:val="center"/>
      </w:pPr>
      <w:r>
        <w:br w:type="page"/>
      </w:r>
      <w:bookmarkStart w:id="16" w:name="_Toc96542662"/>
      <w:bookmarkStart w:id="17" w:name="_Toc96612659"/>
      <w:r>
        <w:lastRenderedPageBreak/>
        <w:t>DAFTAR SEGMEN PROGRAM</w:t>
      </w:r>
      <w:bookmarkEnd w:id="16"/>
      <w:bookmarkEnd w:id="17"/>
    </w:p>
    <w:p w14:paraId="2F410FDD" w14:textId="77777777" w:rsidR="00D05AA0" w:rsidRDefault="00D05AA0" w:rsidP="0068373F">
      <w:pPr>
        <w:pStyle w:val="STTSBlankSpace"/>
      </w:pPr>
    </w:p>
    <w:p w14:paraId="6E0A64D4" w14:textId="77777777" w:rsidR="00D05AA0" w:rsidRDefault="00C522C4" w:rsidP="00185020">
      <w:pPr>
        <w:pStyle w:val="STTSKeteranganDaftar"/>
        <w:tabs>
          <w:tab w:val="right" w:pos="7938"/>
        </w:tabs>
      </w:pPr>
      <w:r>
        <w:t>Segmen Program</w:t>
      </w:r>
      <w:r w:rsidR="00D05AA0">
        <w:tab/>
        <w:t>Halaman</w:t>
      </w:r>
    </w:p>
    <w:p w14:paraId="1FCB072A" w14:textId="77777777" w:rsidR="00D05AA0" w:rsidRDefault="00D05AA0" w:rsidP="00185020">
      <w:pPr>
        <w:pStyle w:val="STTSNormalDaftarIsi"/>
        <w:tabs>
          <w:tab w:val="left" w:pos="709"/>
          <w:tab w:val="right" w:leader="dot" w:pos="7230"/>
          <w:tab w:val="right" w:pos="7938"/>
        </w:tabs>
      </w:pPr>
      <w:r>
        <w:t>2.1</w:t>
      </w:r>
      <w:r>
        <w:tab/>
        <w:t>Pola Ukuran</w:t>
      </w:r>
      <w:r>
        <w:tab/>
      </w:r>
      <w:r>
        <w:tab/>
        <w:t>6</w:t>
      </w:r>
    </w:p>
    <w:p w14:paraId="4ADE8A55" w14:textId="77777777" w:rsidR="00D05AA0" w:rsidRDefault="00D05AA0" w:rsidP="00185020">
      <w:pPr>
        <w:pStyle w:val="STTSNormalDaftarIsi"/>
        <w:tabs>
          <w:tab w:val="left" w:pos="709"/>
          <w:tab w:val="right" w:leader="dot" w:pos="7230"/>
          <w:tab w:val="right" w:pos="7938"/>
        </w:tabs>
      </w:pPr>
      <w:r>
        <w:t>2.2</w:t>
      </w:r>
      <w:r>
        <w:tab/>
        <w:t>Paragraf</w:t>
      </w:r>
      <w:r>
        <w:tab/>
      </w:r>
      <w:r>
        <w:tab/>
        <w:t>8</w:t>
      </w:r>
    </w:p>
    <w:p w14:paraId="566DC1EF" w14:textId="77777777" w:rsidR="00D05AA0" w:rsidRDefault="00D05AA0" w:rsidP="00185020">
      <w:pPr>
        <w:pStyle w:val="STTSNormalDaftarIsi"/>
        <w:tabs>
          <w:tab w:val="left" w:pos="709"/>
          <w:tab w:val="right" w:leader="dot" w:pos="7230"/>
          <w:tab w:val="right" w:pos="7938"/>
        </w:tabs>
      </w:pPr>
      <w:r>
        <w:t>2.3</w:t>
      </w:r>
      <w:r>
        <w:tab/>
        <w:t>Contoh Penulisan</w:t>
      </w:r>
      <w:r>
        <w:tab/>
      </w:r>
      <w:r>
        <w:tab/>
        <w:t>10</w:t>
      </w:r>
    </w:p>
    <w:p w14:paraId="4BB5CC9C" w14:textId="77777777" w:rsidR="00D05AA0" w:rsidRDefault="00D05AA0" w:rsidP="00185020">
      <w:pPr>
        <w:pStyle w:val="STTSNormalDaftarIsi"/>
        <w:tabs>
          <w:tab w:val="left" w:pos="709"/>
          <w:tab w:val="right" w:leader="dot" w:pos="7230"/>
          <w:tab w:val="right" w:pos="7938"/>
        </w:tabs>
      </w:pPr>
      <w:r>
        <w:t>2.4</w:t>
      </w:r>
      <w:r>
        <w:tab/>
        <w:t>Kutipan Satu Paragraf</w:t>
      </w:r>
      <w:r>
        <w:tab/>
      </w:r>
      <w:r>
        <w:tab/>
        <w:t>12</w:t>
      </w:r>
    </w:p>
    <w:p w14:paraId="18774DE6" w14:textId="77777777" w:rsidR="00D05AA0" w:rsidRDefault="00D05AA0" w:rsidP="00D05AA0">
      <w:pPr>
        <w:pStyle w:val="STTSNormalDaftarIsi"/>
        <w:tabs>
          <w:tab w:val="left" w:pos="709"/>
          <w:tab w:val="right" w:leader="dot" w:pos="7230"/>
          <w:tab w:val="right" w:pos="8222"/>
        </w:tabs>
      </w:pPr>
    </w:p>
    <w:p w14:paraId="33F42023" w14:textId="77777777" w:rsidR="00D05AA0" w:rsidRDefault="00D05AA0" w:rsidP="009E5F7C">
      <w:pPr>
        <w:pStyle w:val="Heading1"/>
        <w:numPr>
          <w:ilvl w:val="0"/>
          <w:numId w:val="0"/>
        </w:numPr>
        <w:jc w:val="center"/>
      </w:pPr>
      <w:r>
        <w:br w:type="page"/>
      </w:r>
      <w:bookmarkStart w:id="18" w:name="_Toc96542663"/>
      <w:bookmarkStart w:id="19" w:name="_Toc96612660"/>
      <w:r>
        <w:lastRenderedPageBreak/>
        <w:t>DAFTAR RUMUS</w:t>
      </w:r>
      <w:bookmarkEnd w:id="18"/>
      <w:bookmarkEnd w:id="19"/>
    </w:p>
    <w:p w14:paraId="37819F4E" w14:textId="77777777" w:rsidR="00D05AA0" w:rsidRDefault="00D05AA0" w:rsidP="0068373F">
      <w:pPr>
        <w:pStyle w:val="STTSBlankSpace"/>
      </w:pPr>
    </w:p>
    <w:p w14:paraId="02C93CD8" w14:textId="77777777" w:rsidR="00D05AA0" w:rsidRDefault="00C522C4" w:rsidP="00185020">
      <w:pPr>
        <w:pStyle w:val="STTSKeteranganDaftar"/>
        <w:tabs>
          <w:tab w:val="right" w:pos="7938"/>
        </w:tabs>
      </w:pPr>
      <w:r>
        <w:t>Rumus</w:t>
      </w:r>
      <w:r w:rsidR="00D05AA0">
        <w:tab/>
        <w:t>Halaman</w:t>
      </w:r>
    </w:p>
    <w:p w14:paraId="7D2FE536" w14:textId="77777777" w:rsidR="00D05AA0" w:rsidRDefault="00D05AA0" w:rsidP="00185020">
      <w:pPr>
        <w:pStyle w:val="STTSNormalDaftarIsi"/>
        <w:tabs>
          <w:tab w:val="left" w:pos="709"/>
          <w:tab w:val="right" w:leader="dot" w:pos="7230"/>
          <w:tab w:val="right" w:pos="7938"/>
        </w:tabs>
      </w:pPr>
      <w:r>
        <w:t>2.1</w:t>
      </w:r>
      <w:r>
        <w:tab/>
        <w:t>Pola Ukuran</w:t>
      </w:r>
      <w:r>
        <w:tab/>
      </w:r>
      <w:r>
        <w:tab/>
        <w:t>6</w:t>
      </w:r>
    </w:p>
    <w:p w14:paraId="3179320B" w14:textId="77777777" w:rsidR="00D05AA0" w:rsidRDefault="00D05AA0" w:rsidP="00185020">
      <w:pPr>
        <w:pStyle w:val="STTSNormalDaftarIsi"/>
        <w:tabs>
          <w:tab w:val="left" w:pos="709"/>
          <w:tab w:val="right" w:leader="dot" w:pos="7230"/>
          <w:tab w:val="right" w:pos="7938"/>
        </w:tabs>
      </w:pPr>
      <w:r>
        <w:t>2.2</w:t>
      </w:r>
      <w:r>
        <w:tab/>
        <w:t>Paragraf</w:t>
      </w:r>
      <w:r>
        <w:tab/>
      </w:r>
      <w:r>
        <w:tab/>
        <w:t>8</w:t>
      </w:r>
    </w:p>
    <w:p w14:paraId="1181B048" w14:textId="77777777" w:rsidR="00D05AA0" w:rsidRDefault="00D05AA0" w:rsidP="00185020">
      <w:pPr>
        <w:pStyle w:val="STTSNormalDaftarIsi"/>
        <w:tabs>
          <w:tab w:val="left" w:pos="709"/>
          <w:tab w:val="right" w:leader="dot" w:pos="7230"/>
          <w:tab w:val="right" w:pos="7938"/>
        </w:tabs>
      </w:pPr>
      <w:r>
        <w:t>2.3</w:t>
      </w:r>
      <w:r>
        <w:tab/>
        <w:t>Contoh Penulisan</w:t>
      </w:r>
      <w:r>
        <w:tab/>
      </w:r>
      <w:r>
        <w:tab/>
        <w:t>10</w:t>
      </w:r>
    </w:p>
    <w:p w14:paraId="37547D4B" w14:textId="77777777" w:rsidR="005E6C51" w:rsidRDefault="00D05AA0" w:rsidP="008F04BE">
      <w:pPr>
        <w:pStyle w:val="STTSNormalDaftarIsi"/>
        <w:tabs>
          <w:tab w:val="left" w:pos="709"/>
          <w:tab w:val="right" w:leader="dot" w:pos="7230"/>
          <w:tab w:val="right" w:pos="7938"/>
        </w:tabs>
      </w:pPr>
      <w:r>
        <w:t>2.4</w:t>
      </w:r>
      <w:r>
        <w:tab/>
        <w:t>Kutipan Satu Paragraf</w:t>
      </w:r>
      <w:r>
        <w:tab/>
      </w:r>
      <w:r>
        <w:tab/>
        <w:t>12</w:t>
      </w:r>
    </w:p>
    <w:p w14:paraId="3F57767F" w14:textId="77777777" w:rsidR="008F04BE" w:rsidRDefault="008F04BE" w:rsidP="008F04BE">
      <w:pPr>
        <w:pStyle w:val="STTSNormalDaftarIsi"/>
        <w:tabs>
          <w:tab w:val="left" w:pos="709"/>
          <w:tab w:val="right" w:leader="dot" w:pos="7230"/>
          <w:tab w:val="right" w:pos="7938"/>
        </w:tabs>
      </w:pPr>
    </w:p>
    <w:p w14:paraId="1969AE38" w14:textId="77777777" w:rsidR="008F04BE" w:rsidRDefault="008F04BE" w:rsidP="008F04BE">
      <w:pPr>
        <w:pStyle w:val="STTSNormalDaftarIsi"/>
        <w:tabs>
          <w:tab w:val="left" w:pos="709"/>
          <w:tab w:val="right" w:leader="dot" w:pos="7230"/>
          <w:tab w:val="right" w:pos="7938"/>
        </w:tabs>
        <w:sectPr w:rsidR="008F04BE" w:rsidSect="00C22F25">
          <w:pgSz w:w="11907" w:h="16840" w:code="9"/>
          <w:pgMar w:top="2268" w:right="1701" w:bottom="1701" w:left="2268" w:header="1418" w:footer="851" w:gutter="0"/>
          <w:pgNumType w:fmt="lowerRoman"/>
          <w:cols w:space="720"/>
          <w:docGrid w:linePitch="360"/>
        </w:sectPr>
      </w:pPr>
    </w:p>
    <w:p w14:paraId="064D6A25" w14:textId="77777777" w:rsidR="008F04BE" w:rsidRDefault="008F04BE" w:rsidP="009E5F7C">
      <w:pPr>
        <w:pStyle w:val="STTSDummyHeading"/>
      </w:pPr>
      <w:r>
        <w:lastRenderedPageBreak/>
        <w:t>BAB 1</w:t>
      </w:r>
    </w:p>
    <w:p w14:paraId="62EDD213" w14:textId="77777777" w:rsidR="008F04BE" w:rsidRDefault="008F04BE" w:rsidP="00613013">
      <w:pPr>
        <w:pStyle w:val="Heading1"/>
        <w:ind w:left="-851"/>
        <w:jc w:val="center"/>
      </w:pPr>
      <w:bookmarkStart w:id="20" w:name="_Toc96542664"/>
      <w:bookmarkStart w:id="21" w:name="_Toc96612661"/>
      <w:r>
        <w:t>PENDAHULUAN</w:t>
      </w:r>
      <w:bookmarkEnd w:id="20"/>
      <w:bookmarkEnd w:id="21"/>
    </w:p>
    <w:p w14:paraId="58A10B6D" w14:textId="77777777" w:rsidR="008F04BE" w:rsidRDefault="008F04BE" w:rsidP="0068373F">
      <w:pPr>
        <w:pStyle w:val="STTSBlankSpace"/>
      </w:pPr>
    </w:p>
    <w:p w14:paraId="35403D59" w14:textId="77777777" w:rsidR="008F04BE" w:rsidRDefault="008F04BE" w:rsidP="00165D7D">
      <w:r>
        <w:t>Video provides a powerful way to help you prove your point. When you click Online Video, you can paste in the embed code for the video you want to add. You can also type a keyword to search online for the video that best fits your document.</w:t>
      </w:r>
    </w:p>
    <w:p w14:paraId="7C7E569F" w14:textId="77777777" w:rsidR="008F04BE" w:rsidRDefault="008F04BE" w:rsidP="00165D7D"/>
    <w:p w14:paraId="15CE030E" w14:textId="77777777" w:rsidR="008F04BE" w:rsidRDefault="008F04BE" w:rsidP="0070744D">
      <w:pPr>
        <w:pStyle w:val="Heading2"/>
      </w:pPr>
      <w:bookmarkStart w:id="22" w:name="_Toc96542665"/>
      <w:bookmarkStart w:id="23" w:name="_Toc96612662"/>
      <w:r>
        <w:t>Tujuan</w:t>
      </w:r>
      <w:bookmarkEnd w:id="22"/>
      <w:bookmarkEnd w:id="23"/>
    </w:p>
    <w:p w14:paraId="1B57FC24" w14:textId="77777777" w:rsidR="008F04BE" w:rsidRDefault="008F04BE" w:rsidP="008825CD">
      <w:r>
        <w:t>Video provides a powerful way to help you prove your point. When you click Online Video, you can paste in the embed code for the video you want to add. You can also type a keyword to search online for the video that best fits your document.</w:t>
      </w:r>
    </w:p>
    <w:p w14:paraId="1970B291" w14:textId="77777777" w:rsidR="008F04BE" w:rsidRDefault="008F04BE" w:rsidP="008825CD"/>
    <w:p w14:paraId="137F3514" w14:textId="77777777" w:rsidR="008F04BE" w:rsidRPr="00C860C7" w:rsidRDefault="008F04BE" w:rsidP="00613013">
      <w:pPr>
        <w:pStyle w:val="Heading2"/>
      </w:pPr>
      <w:bookmarkStart w:id="24" w:name="_Toc96542666"/>
      <w:bookmarkStart w:id="25" w:name="_Toc96612663"/>
      <w:r w:rsidRPr="00C860C7">
        <w:t>Ruang Lingkup</w:t>
      </w:r>
      <w:bookmarkEnd w:id="24"/>
      <w:bookmarkEnd w:id="25"/>
    </w:p>
    <w:p w14:paraId="1223EFEC" w14:textId="77777777" w:rsidR="008F04BE" w:rsidRDefault="008F04BE" w:rsidP="008825CD">
      <w:r>
        <w:t>Video provides a powerful way to help you prove your point. When you click Online Video, you can paste in the embed code for the video you want to add. You can also type a keyword to search online for the video that best fits your document.</w:t>
      </w:r>
    </w:p>
    <w:p w14:paraId="07B7F84B" w14:textId="77777777" w:rsidR="008F04BE" w:rsidRDefault="008F04BE" w:rsidP="008825C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7BD1AA1" w14:textId="77777777" w:rsidR="008F04BE" w:rsidRDefault="008F04BE" w:rsidP="008825CD">
      <w:r>
        <w:t>Themes and styles also help keep your document coordinated. When you click Design and choose a new Theme, the pictures, charts, and SmartArt graphics change to match your new theme. When you apply styles, your headings change to match the new theme.</w:t>
      </w:r>
    </w:p>
    <w:p w14:paraId="6CB373F8" w14:textId="77777777" w:rsidR="008F04BE" w:rsidRDefault="008F04BE" w:rsidP="008825CD">
      <w:r>
        <w:t xml:space="preserve">Save time in Word with new buttons that show up where you need them. To change the way a picture fits in your document, click it and a button for layout </w:t>
      </w:r>
      <w:r>
        <w:lastRenderedPageBreak/>
        <w:t>options appears next to it. When you work on a table, click where you want to add a row or a column, and then click the plus sign.</w:t>
      </w:r>
    </w:p>
    <w:p w14:paraId="3B74D6FF" w14:textId="77777777" w:rsidR="008F04BE" w:rsidRDefault="008F04BE" w:rsidP="008825CD">
      <w:r>
        <w:t>Reading is easier, too, in the new Reading view. You can collapse parts of the document and focus on the text you want. If you need to stop reading before you reach the end, Word remembers where you left off - even on another device.</w:t>
      </w:r>
    </w:p>
    <w:p w14:paraId="0C68CFAE" w14:textId="77777777" w:rsidR="008F04BE" w:rsidRDefault="008F04BE" w:rsidP="008825CD"/>
    <w:p w14:paraId="2BF3EDED" w14:textId="77777777" w:rsidR="008F04BE" w:rsidRDefault="008F04BE" w:rsidP="00613013">
      <w:pPr>
        <w:pStyle w:val="Heading2"/>
      </w:pPr>
      <w:bookmarkStart w:id="26" w:name="_Toc96542667"/>
      <w:bookmarkStart w:id="27" w:name="_Toc96612664"/>
      <w:r>
        <w:t>Sistematika Pembahasan</w:t>
      </w:r>
      <w:bookmarkEnd w:id="26"/>
      <w:bookmarkEnd w:id="27"/>
    </w:p>
    <w:p w14:paraId="47FB5AEA" w14:textId="77777777" w:rsidR="008F04BE" w:rsidRDefault="008F04BE" w:rsidP="00B66AE6">
      <w:r>
        <w:t>Video provides a powerful way to help you prove your point. When you click Online Video, you can paste in the embed code for the video you want to add. You can also type a keyword to search online for the video that best fits your document.</w:t>
      </w:r>
    </w:p>
    <w:p w14:paraId="10DB973B" w14:textId="77777777" w:rsidR="008F04BE" w:rsidRDefault="008F04BE" w:rsidP="00B66AE6"/>
    <w:p w14:paraId="53456C34" w14:textId="77777777" w:rsidR="008F04BE" w:rsidRDefault="008F04BE" w:rsidP="00F03753">
      <w:pPr>
        <w:numPr>
          <w:ilvl w:val="0"/>
          <w:numId w:val="12"/>
        </w:numPr>
        <w:tabs>
          <w:tab w:val="left" w:pos="1134"/>
          <w:tab w:val="left" w:pos="2127"/>
          <w:tab w:val="left" w:pos="2552"/>
        </w:tabs>
        <w:ind w:left="1134" w:hanging="426"/>
      </w:pPr>
      <w:r>
        <w:t>BAB I</w:t>
      </w:r>
      <w:r>
        <w:tab/>
        <w:t>:</w:t>
      </w:r>
      <w:r>
        <w:tab/>
        <w:t>PENDAHULUAN</w:t>
      </w:r>
    </w:p>
    <w:p w14:paraId="2954E274" w14:textId="77777777" w:rsidR="008F04BE" w:rsidRDefault="008F04BE" w:rsidP="00F03753">
      <w:pPr>
        <w:tabs>
          <w:tab w:val="left" w:pos="1134"/>
          <w:tab w:val="left" w:pos="2127"/>
          <w:tab w:val="left" w:pos="2552"/>
        </w:tabs>
        <w:ind w:left="2552"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388054A2" w14:textId="77777777" w:rsidR="008F04BE" w:rsidRDefault="008F04BE" w:rsidP="00F03753">
      <w:pPr>
        <w:numPr>
          <w:ilvl w:val="0"/>
          <w:numId w:val="12"/>
        </w:numPr>
        <w:tabs>
          <w:tab w:val="left" w:pos="1134"/>
          <w:tab w:val="left" w:pos="2127"/>
          <w:tab w:val="left" w:pos="2552"/>
        </w:tabs>
        <w:ind w:left="1134" w:hanging="426"/>
      </w:pPr>
      <w:r>
        <w:t>BAB II</w:t>
      </w:r>
      <w:r>
        <w:tab/>
        <w:t>:</w:t>
      </w:r>
      <w:r>
        <w:tab/>
        <w:t>TEORI PENUNJANG</w:t>
      </w:r>
    </w:p>
    <w:p w14:paraId="2E3B922F" w14:textId="77777777" w:rsidR="008F04BE" w:rsidRDefault="008F04BE" w:rsidP="00F03753">
      <w:pPr>
        <w:tabs>
          <w:tab w:val="left" w:pos="1134"/>
          <w:tab w:val="left" w:pos="2127"/>
          <w:tab w:val="left" w:pos="2552"/>
        </w:tabs>
        <w:ind w:left="2552" w:firstLine="0"/>
      </w:pPr>
      <w:r>
        <w:t>Video provides a powerful way to help you prove your point. When you click Online Video, you can paste in the embed code for the video you want to add. You can also type a keyword to search online for the video that best fits your document.</w:t>
      </w:r>
    </w:p>
    <w:p w14:paraId="3E63EBEB" w14:textId="77777777" w:rsidR="008F04BE" w:rsidRDefault="008F04BE" w:rsidP="008F04BE">
      <w:pPr>
        <w:pStyle w:val="Heading1"/>
        <w:numPr>
          <w:ilvl w:val="0"/>
          <w:numId w:val="0"/>
        </w:numPr>
        <w:jc w:val="both"/>
        <w:sectPr w:rsidR="008F04BE" w:rsidSect="008F04BE">
          <w:headerReference w:type="default" r:id="rId12"/>
          <w:footerReference w:type="default" r:id="rId13"/>
          <w:headerReference w:type="first" r:id="rId14"/>
          <w:footerReference w:type="first" r:id="rId15"/>
          <w:pgSz w:w="11907" w:h="16840" w:code="9"/>
          <w:pgMar w:top="2268" w:right="1701" w:bottom="1701" w:left="2268" w:header="1418" w:footer="851" w:gutter="0"/>
          <w:pgNumType w:start="1"/>
          <w:cols w:space="720"/>
          <w:titlePg/>
          <w:docGrid w:linePitch="360"/>
        </w:sectPr>
      </w:pPr>
    </w:p>
    <w:p w14:paraId="1A5E5DDB" w14:textId="77777777" w:rsidR="008F04BE" w:rsidRDefault="008F04BE" w:rsidP="009E5F7C">
      <w:pPr>
        <w:pStyle w:val="STTSDummyHeading"/>
      </w:pPr>
      <w:r>
        <w:lastRenderedPageBreak/>
        <w:t>BAB II</w:t>
      </w:r>
    </w:p>
    <w:p w14:paraId="314358FA" w14:textId="77777777" w:rsidR="008F04BE" w:rsidRDefault="008F04BE" w:rsidP="00B66734">
      <w:pPr>
        <w:pStyle w:val="Heading1"/>
        <w:ind w:left="-851" w:hanging="567"/>
        <w:jc w:val="center"/>
      </w:pPr>
      <w:bookmarkStart w:id="28" w:name="_Toc96542668"/>
      <w:bookmarkStart w:id="29" w:name="_Toc96612665"/>
      <w:r>
        <w:t>TEORI PENUNJANG</w:t>
      </w:r>
      <w:bookmarkEnd w:id="28"/>
      <w:bookmarkEnd w:id="29"/>
    </w:p>
    <w:p w14:paraId="7FB92E0E" w14:textId="77777777" w:rsidR="008F04BE" w:rsidRDefault="008F04BE" w:rsidP="0068373F">
      <w:pPr>
        <w:pStyle w:val="STTSBlankSpace"/>
      </w:pPr>
    </w:p>
    <w:p w14:paraId="7E28DAF9" w14:textId="77777777" w:rsidR="008F04BE" w:rsidRDefault="008F04BE" w:rsidP="0023696E">
      <w:r>
        <w:t>Video provides a powerful way to help you prove your point. When you click Online Video, you can paste in the embed code for the video you want to add. You can also type a keyword to search online for the video that best fits your document.</w:t>
      </w:r>
    </w:p>
    <w:p w14:paraId="00658775" w14:textId="77777777" w:rsidR="008F04BE" w:rsidRDefault="008F04BE" w:rsidP="0023696E"/>
    <w:p w14:paraId="520A56DD" w14:textId="77777777" w:rsidR="008F04BE" w:rsidRDefault="008F04BE" w:rsidP="00613013">
      <w:pPr>
        <w:pStyle w:val="Heading2"/>
      </w:pPr>
      <w:bookmarkStart w:id="30" w:name="_Toc96542669"/>
      <w:bookmarkStart w:id="31" w:name="_Toc96612666"/>
      <w:r>
        <w:t>HTML 5</w:t>
      </w:r>
      <w:bookmarkEnd w:id="30"/>
      <w:bookmarkEnd w:id="31"/>
    </w:p>
    <w:p w14:paraId="71B34170" w14:textId="77777777" w:rsidR="008F04BE" w:rsidRDefault="008F04BE" w:rsidP="003C7D3D">
      <w:r>
        <w:t>Video provides a powerful way to help you prove your point. When you click Online Video, you can paste in the embed code for the video you want to add. You can also type a keyword to search online for the video that best fits your document.</w:t>
      </w:r>
    </w:p>
    <w:p w14:paraId="04E25629" w14:textId="77777777" w:rsidR="008F04BE" w:rsidRDefault="008F04BE" w:rsidP="003C7D3D">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A1008BB" w14:textId="77777777" w:rsidR="008F04BE" w:rsidRDefault="008F04BE" w:rsidP="003C7D3D">
      <w:pPr>
        <w:ind w:firstLine="0"/>
      </w:pPr>
    </w:p>
    <w:p w14:paraId="542BE3B8" w14:textId="77777777" w:rsidR="008F04BE" w:rsidRDefault="008F04BE" w:rsidP="00E26CA3">
      <w:pPr>
        <w:pStyle w:val="Heading3"/>
      </w:pPr>
      <w:bookmarkStart w:id="32" w:name="_Toc96542670"/>
      <w:bookmarkStart w:id="33" w:name="_Toc96612667"/>
      <w:r>
        <w:t>Canvas</w:t>
      </w:r>
      <w:bookmarkEnd w:id="32"/>
      <w:bookmarkEnd w:id="33"/>
    </w:p>
    <w:p w14:paraId="32CBF85D" w14:textId="77777777" w:rsidR="008F04BE" w:rsidRDefault="008F04BE" w:rsidP="00B040C8">
      <w:r>
        <w:t>Video provides a powerful way to help you prove your point. When you click Online Video, you can paste in the embed code for the video you want to add. You can also type a keyword to search online for the video that best fits your document.</w:t>
      </w:r>
    </w:p>
    <w:p w14:paraId="5603DE8D" w14:textId="77777777" w:rsidR="008F04BE" w:rsidRDefault="008F04BE" w:rsidP="00B040C8">
      <w:r>
        <w:t>Video provides a powerful way to help you prove your point. When you click Online Video, you can paste in the embed code for the video you want to add. You can also type a keyword to search online for the video that best fits your document.</w:t>
      </w:r>
    </w:p>
    <w:p w14:paraId="6D7DAE19" w14:textId="77777777" w:rsidR="008F04BE" w:rsidRDefault="008F04BE" w:rsidP="00693764">
      <w:r>
        <w:t xml:space="preserve">To make your document look professionally produced, Word provides header, footer, cover page, and text box designs that complement each other. For </w:t>
      </w:r>
      <w:r>
        <w:lastRenderedPageBreak/>
        <w:t>example, you can add a matching cover page, header, and sidebar. Click Insert and then choose the elements you want from the different galleries.</w:t>
      </w:r>
    </w:p>
    <w:p w14:paraId="098CDDFC" w14:textId="77777777" w:rsidR="008F04BE" w:rsidRDefault="008F04BE" w:rsidP="00B040C8">
      <w:r>
        <w:t xml:space="preserve">Themes and styles also help keep your document coordinated. When you click Design and choose a new Theme, the pictures, charts, and SmartArt graphics change to match your new theme. When you apply styles, your headings change to match the new theme. </w:t>
      </w:r>
    </w:p>
    <w:p w14:paraId="7C2CCB69" w14:textId="77777777" w:rsidR="008F04BE" w:rsidRDefault="008F04BE" w:rsidP="00077B17">
      <w:pPr>
        <w:pStyle w:val="STTSGambar"/>
      </w:pPr>
    </w:p>
    <w:p w14:paraId="5D846431" w14:textId="77777777" w:rsidR="008F04BE" w:rsidRDefault="008F04BE" w:rsidP="005075EE">
      <w:pPr>
        <w:pStyle w:val="STTSGambar"/>
        <w:keepNext/>
      </w:pPr>
      <w:r>
        <w:rPr>
          <w:noProof/>
          <w:lang w:eastAsia="ko-KR"/>
        </w:rPr>
        <w:drawing>
          <wp:inline distT="0" distB="0" distL="0" distR="0" wp14:anchorId="5417589C" wp14:editId="1EAF4C37">
            <wp:extent cx="1390650" cy="1390650"/>
            <wp:effectExtent l="19050" t="0" r="0" b="0"/>
            <wp:docPr id="2" name="Picture 2"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TTS TRANS PUTIH"/>
                    <pic:cNvPicPr>
                      <a:picLocks noChangeAspect="1" noChangeArrowheads="1"/>
                    </pic:cNvPicPr>
                  </pic:nvPicPr>
                  <pic:blipFill>
                    <a:blip r:embed="rId16"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14:paraId="3B049F1E" w14:textId="77777777" w:rsidR="008F04BE" w:rsidRDefault="008F04BE" w:rsidP="00DD5936">
      <w:pPr>
        <w:pStyle w:val="STTSGambar"/>
      </w:pPr>
      <w:bookmarkStart w:id="34" w:name="_Toc96543613"/>
      <w:r>
        <w:t xml:space="preserve">Gambar </w:t>
      </w:r>
      <w:r w:rsidR="00F83FE6">
        <w:fldChar w:fldCharType="begin"/>
      </w:r>
      <w:r w:rsidR="00F83FE6">
        <w:instrText xml:space="preserve"> STYLEREF 1 \s </w:instrText>
      </w:r>
      <w:r w:rsidR="00F83FE6">
        <w:fldChar w:fldCharType="separate"/>
      </w:r>
      <w:r>
        <w:rPr>
          <w:noProof/>
        </w:rPr>
        <w:t>2</w:t>
      </w:r>
      <w:r w:rsidR="00F83FE6">
        <w:rPr>
          <w:noProof/>
        </w:rPr>
        <w:fldChar w:fldCharType="end"/>
      </w:r>
      <w:r>
        <w:t>.</w:t>
      </w:r>
      <w:r w:rsidR="00F83FE6">
        <w:fldChar w:fldCharType="begin"/>
      </w:r>
      <w:r w:rsidR="00F83FE6">
        <w:instrText xml:space="preserve"> SEQ Gambar \* ARABIC \s 1 </w:instrText>
      </w:r>
      <w:r w:rsidR="00F83FE6">
        <w:fldChar w:fldCharType="separate"/>
      </w:r>
      <w:r>
        <w:rPr>
          <w:noProof/>
        </w:rPr>
        <w:t>1</w:t>
      </w:r>
      <w:r w:rsidR="00F83FE6">
        <w:rPr>
          <w:noProof/>
        </w:rPr>
        <w:fldChar w:fldCharType="end"/>
      </w:r>
      <w:r>
        <w:br/>
        <w:t>Logo ISTTS</w:t>
      </w:r>
      <w:bookmarkEnd w:id="34"/>
    </w:p>
    <w:p w14:paraId="3B590A48" w14:textId="77777777" w:rsidR="008F04BE" w:rsidRDefault="008F04BE" w:rsidP="00F65280">
      <w:pPr>
        <w:pStyle w:val="STTSGambar"/>
      </w:pPr>
    </w:p>
    <w:p w14:paraId="61EC3177" w14:textId="77777777" w:rsidR="008F04BE" w:rsidRDefault="008F04BE" w:rsidP="00B040C8">
      <w:r>
        <w:t xml:space="preserve">Video </w:t>
      </w:r>
      <w:fldSimple w:instr=" REF _Ref96543141 ">
        <w:r>
          <w:t xml:space="preserve">Gambar </w:t>
        </w:r>
        <w:r>
          <w:rPr>
            <w:noProof/>
          </w:rPr>
          <w:t>2</w:t>
        </w:r>
        <w:r>
          <w:t>.</w:t>
        </w:r>
        <w:r>
          <w:rPr>
            <w:noProof/>
          </w:rPr>
          <w:t>1</w:t>
        </w:r>
      </w:fldSimple>
      <w:r>
        <w:t xml:space="preserve"> provides a powerful way to help you prove your point. When you click Online Video, you can paste in the embed code for the video you want to add. You can also type a keyword to search online for the video that best fits your document.</w:t>
      </w:r>
    </w:p>
    <w:p w14:paraId="3D327CBF" w14:textId="77777777" w:rsidR="008F04BE" w:rsidRDefault="008F04BE" w:rsidP="005401CF">
      <w:pPr>
        <w:keepNext/>
        <w:ind w:firstLine="0"/>
        <w:jc w:val="center"/>
      </w:pPr>
      <w:r>
        <w:rPr>
          <w:noProof/>
          <w:lang w:eastAsia="ko-KR"/>
        </w:rPr>
        <w:drawing>
          <wp:inline distT="0" distB="0" distL="0" distR="0" wp14:anchorId="460B90E7" wp14:editId="44C2CD3A">
            <wp:extent cx="1390650" cy="1390650"/>
            <wp:effectExtent l="19050" t="0" r="0" b="0"/>
            <wp:docPr id="3" name="Picture 3" descr="LOGO ISTTS TRANS PUTI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ISTTS TRANS PUTIH"/>
                    <pic:cNvPicPr>
                      <a:picLocks noChangeAspect="1" noChangeArrowheads="1"/>
                    </pic:cNvPicPr>
                  </pic:nvPicPr>
                  <pic:blipFill>
                    <a:blip r:embed="rId16" cstate="print"/>
                    <a:srcRect/>
                    <a:stretch>
                      <a:fillRect/>
                    </a:stretch>
                  </pic:blipFill>
                  <pic:spPr bwMode="auto">
                    <a:xfrm>
                      <a:off x="0" y="0"/>
                      <a:ext cx="1390650" cy="1390650"/>
                    </a:xfrm>
                    <a:prstGeom prst="rect">
                      <a:avLst/>
                    </a:prstGeom>
                    <a:noFill/>
                    <a:ln w="9525">
                      <a:noFill/>
                      <a:miter lim="800000"/>
                      <a:headEnd/>
                      <a:tailEnd/>
                    </a:ln>
                  </pic:spPr>
                </pic:pic>
              </a:graphicData>
            </a:graphic>
          </wp:inline>
        </w:drawing>
      </w:r>
    </w:p>
    <w:p w14:paraId="54E86F0C" w14:textId="77777777" w:rsidR="008F04BE" w:rsidRDefault="008F04BE" w:rsidP="005401CF">
      <w:pPr>
        <w:pStyle w:val="STTSGambar"/>
      </w:pPr>
      <w:bookmarkStart w:id="35" w:name="_Toc96543614"/>
      <w:r>
        <w:t xml:space="preserve">Gambar </w:t>
      </w:r>
      <w:r w:rsidR="00F83FE6">
        <w:fldChar w:fldCharType="begin"/>
      </w:r>
      <w:r w:rsidR="00F83FE6">
        <w:instrText xml:space="preserve"> STYLEREF 1 \s </w:instrText>
      </w:r>
      <w:r w:rsidR="00F83FE6">
        <w:fldChar w:fldCharType="separate"/>
      </w:r>
      <w:r>
        <w:rPr>
          <w:noProof/>
        </w:rPr>
        <w:t>2</w:t>
      </w:r>
      <w:r w:rsidR="00F83FE6">
        <w:rPr>
          <w:noProof/>
        </w:rPr>
        <w:fldChar w:fldCharType="end"/>
      </w:r>
      <w:r>
        <w:t>.</w:t>
      </w:r>
      <w:r w:rsidR="00F83FE6">
        <w:fldChar w:fldCharType="begin"/>
      </w:r>
      <w:r w:rsidR="00F83FE6">
        <w:instrText xml:space="preserve"> SEQ Gambar \* ARABIC \s 1 </w:instrText>
      </w:r>
      <w:r w:rsidR="00F83FE6">
        <w:fldChar w:fldCharType="separate"/>
      </w:r>
      <w:r>
        <w:rPr>
          <w:noProof/>
        </w:rPr>
        <w:t>2</w:t>
      </w:r>
      <w:r w:rsidR="00F83FE6">
        <w:rPr>
          <w:noProof/>
        </w:rPr>
        <w:fldChar w:fldCharType="end"/>
      </w:r>
      <w:r>
        <w:br/>
        <w:t>Gambar Ketiga</w:t>
      </w:r>
      <w:bookmarkEnd w:id="35"/>
    </w:p>
    <w:p w14:paraId="73F8FA05" w14:textId="77777777" w:rsidR="008F04BE" w:rsidRPr="005401CF" w:rsidRDefault="008F04BE" w:rsidP="005401CF"/>
    <w:p w14:paraId="319C89C7" w14:textId="77777777" w:rsidR="008F04BE" w:rsidRDefault="008F04BE" w:rsidP="00B040C8">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D5E69CA" w14:textId="77777777" w:rsidR="008F04BE" w:rsidRDefault="008F04BE" w:rsidP="00B040C8">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0A0D43B3" w14:textId="77777777" w:rsidR="008F04BE" w:rsidRDefault="008F04BE" w:rsidP="00B040C8"/>
    <w:p w14:paraId="39EAF149" w14:textId="77777777" w:rsidR="008F04BE" w:rsidRDefault="008F04BE" w:rsidP="008F04BE">
      <w:pPr>
        <w:pStyle w:val="Heading4"/>
        <w:ind w:left="2850" w:hanging="864"/>
      </w:pPr>
      <w:bookmarkStart w:id="36" w:name="_Toc96542671"/>
      <w:r>
        <w:t>3D</w:t>
      </w:r>
      <w:bookmarkEnd w:id="36"/>
    </w:p>
    <w:p w14:paraId="05374D66" w14:textId="77777777" w:rsidR="008F04BE" w:rsidRDefault="008F04BE" w:rsidP="003C7D3D">
      <w:r>
        <w:t>Video provides a powerful way to help you prove your point. When you click Online Video, you can paste in the embed code for the video you want to add. You can also type a keyword to search online for the video that best fits your document.</w:t>
      </w:r>
    </w:p>
    <w:p w14:paraId="35A0E74C" w14:textId="77777777" w:rsidR="008F04BE" w:rsidRDefault="008F04BE" w:rsidP="003C7D3D">
      <w:r>
        <w:t>To make your document look professionally produced, Word provides header, footer, cover page, and text box designs that complement each other. Click Insert and then choose the elements you want from the different galleries. When you click Design and choose a new Theme, the pictures, charts, and SmartArt graphics change to match your new theme. When you apply styles, your headings change to match the new theme.</w:t>
      </w:r>
    </w:p>
    <w:p w14:paraId="78D60CA6" w14:textId="77777777" w:rsidR="008F04BE" w:rsidRDefault="008F04BE" w:rsidP="00295055">
      <w:pPr>
        <w:pStyle w:val="STTSTabel"/>
      </w:pPr>
    </w:p>
    <w:tbl>
      <w:tblPr>
        <w:tblW w:w="6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2126"/>
        <w:gridCol w:w="3827"/>
      </w:tblGrid>
      <w:tr w:rsidR="008F04BE" w14:paraId="7529827D" w14:textId="77777777" w:rsidTr="001B572E">
        <w:trPr>
          <w:trHeight w:val="516"/>
          <w:jc w:val="center"/>
        </w:trPr>
        <w:tc>
          <w:tcPr>
            <w:tcW w:w="6804" w:type="dxa"/>
            <w:gridSpan w:val="3"/>
            <w:tcBorders>
              <w:top w:val="nil"/>
              <w:left w:val="nil"/>
              <w:right w:val="nil"/>
            </w:tcBorders>
            <w:shd w:val="clear" w:color="auto" w:fill="auto"/>
          </w:tcPr>
          <w:p w14:paraId="46B0256E" w14:textId="77777777" w:rsidR="008F04BE" w:rsidRDefault="008F04BE" w:rsidP="001B572E">
            <w:pPr>
              <w:pStyle w:val="STTSTabel"/>
            </w:pPr>
            <w:r>
              <w:t>Tabel 2.1</w:t>
            </w:r>
          </w:p>
          <w:p w14:paraId="6E98C0CE" w14:textId="77777777" w:rsidR="008F04BE" w:rsidRDefault="008F04BE" w:rsidP="001B572E">
            <w:pPr>
              <w:pStyle w:val="STTSTabelHeader"/>
            </w:pPr>
            <w:r>
              <w:t>Tabel Contoh Data Jurusan iSTTS</w:t>
            </w:r>
          </w:p>
        </w:tc>
      </w:tr>
      <w:tr w:rsidR="008F04BE" w14:paraId="740AAE91" w14:textId="77777777" w:rsidTr="00E31933">
        <w:trPr>
          <w:jc w:val="center"/>
        </w:trPr>
        <w:tc>
          <w:tcPr>
            <w:tcW w:w="851" w:type="dxa"/>
            <w:shd w:val="clear" w:color="auto" w:fill="D9D9D9"/>
          </w:tcPr>
          <w:p w14:paraId="547FE5BA" w14:textId="77777777" w:rsidR="008F04BE" w:rsidRDefault="008F04BE" w:rsidP="00676FA6">
            <w:pPr>
              <w:pStyle w:val="STTSTabelHeader"/>
            </w:pPr>
            <w:r>
              <w:t>No</w:t>
            </w:r>
          </w:p>
        </w:tc>
        <w:tc>
          <w:tcPr>
            <w:tcW w:w="2126" w:type="dxa"/>
            <w:shd w:val="clear" w:color="auto" w:fill="D9D9D9"/>
          </w:tcPr>
          <w:p w14:paraId="499CF533" w14:textId="77777777" w:rsidR="008F04BE" w:rsidRDefault="008F04BE" w:rsidP="00676FA6">
            <w:pPr>
              <w:pStyle w:val="STTSTabelHeader"/>
            </w:pPr>
            <w:r>
              <w:t>Kode</w:t>
            </w:r>
          </w:p>
        </w:tc>
        <w:tc>
          <w:tcPr>
            <w:tcW w:w="3827" w:type="dxa"/>
            <w:shd w:val="clear" w:color="auto" w:fill="D9D9D9"/>
          </w:tcPr>
          <w:p w14:paraId="25777D32" w14:textId="77777777" w:rsidR="008F04BE" w:rsidRDefault="008F04BE" w:rsidP="00676FA6">
            <w:pPr>
              <w:pStyle w:val="STTSTabelHeader"/>
            </w:pPr>
            <w:r>
              <w:t>Nama</w:t>
            </w:r>
          </w:p>
        </w:tc>
      </w:tr>
      <w:tr w:rsidR="008F04BE" w14:paraId="0AD452E5" w14:textId="77777777" w:rsidTr="00E31933">
        <w:trPr>
          <w:jc w:val="center"/>
        </w:trPr>
        <w:tc>
          <w:tcPr>
            <w:tcW w:w="851" w:type="dxa"/>
            <w:shd w:val="clear" w:color="auto" w:fill="auto"/>
          </w:tcPr>
          <w:p w14:paraId="58D7F4D9" w14:textId="77777777" w:rsidR="008F04BE" w:rsidRDefault="008F04BE" w:rsidP="00321705">
            <w:pPr>
              <w:pStyle w:val="STTSTabelContent"/>
            </w:pPr>
            <w:r>
              <w:t>1</w:t>
            </w:r>
          </w:p>
        </w:tc>
        <w:tc>
          <w:tcPr>
            <w:tcW w:w="2126" w:type="dxa"/>
            <w:shd w:val="clear" w:color="auto" w:fill="auto"/>
          </w:tcPr>
          <w:p w14:paraId="6FD9128E" w14:textId="77777777" w:rsidR="008F04BE" w:rsidRDefault="008F04BE" w:rsidP="00321705">
            <w:pPr>
              <w:pStyle w:val="STTSTabelContent"/>
            </w:pPr>
            <w:r>
              <w:t>01</w:t>
            </w:r>
          </w:p>
        </w:tc>
        <w:tc>
          <w:tcPr>
            <w:tcW w:w="3827" w:type="dxa"/>
            <w:shd w:val="clear" w:color="auto" w:fill="auto"/>
          </w:tcPr>
          <w:p w14:paraId="75A9B6BC" w14:textId="77777777" w:rsidR="008F04BE" w:rsidRDefault="008F04BE" w:rsidP="00321705">
            <w:pPr>
              <w:pStyle w:val="STTSTabelContent"/>
            </w:pPr>
            <w:r>
              <w:t>D3-Informatika</w:t>
            </w:r>
          </w:p>
        </w:tc>
      </w:tr>
      <w:tr w:rsidR="008F04BE" w14:paraId="5B492ABA" w14:textId="77777777" w:rsidTr="00E31933">
        <w:trPr>
          <w:jc w:val="center"/>
        </w:trPr>
        <w:tc>
          <w:tcPr>
            <w:tcW w:w="851" w:type="dxa"/>
            <w:shd w:val="clear" w:color="auto" w:fill="auto"/>
          </w:tcPr>
          <w:p w14:paraId="0E7CD3C4" w14:textId="77777777" w:rsidR="008F04BE" w:rsidRDefault="008F04BE" w:rsidP="00321705">
            <w:pPr>
              <w:pStyle w:val="STTSTabelContent"/>
            </w:pPr>
            <w:r>
              <w:t>2</w:t>
            </w:r>
          </w:p>
        </w:tc>
        <w:tc>
          <w:tcPr>
            <w:tcW w:w="2126" w:type="dxa"/>
            <w:shd w:val="clear" w:color="auto" w:fill="auto"/>
          </w:tcPr>
          <w:p w14:paraId="65D4BEFF" w14:textId="77777777" w:rsidR="008F04BE" w:rsidRDefault="008F04BE" w:rsidP="00321705">
            <w:pPr>
              <w:pStyle w:val="STTSTabelContent"/>
            </w:pPr>
            <w:r>
              <w:t>10</w:t>
            </w:r>
          </w:p>
        </w:tc>
        <w:tc>
          <w:tcPr>
            <w:tcW w:w="3827" w:type="dxa"/>
            <w:shd w:val="clear" w:color="auto" w:fill="auto"/>
          </w:tcPr>
          <w:p w14:paraId="2DB030B4" w14:textId="77777777" w:rsidR="008F04BE" w:rsidRDefault="008F04BE" w:rsidP="00321705">
            <w:pPr>
              <w:pStyle w:val="STTSTabelContent"/>
            </w:pPr>
            <w:r>
              <w:t>S1-Elektro</w:t>
            </w:r>
          </w:p>
        </w:tc>
      </w:tr>
      <w:tr w:rsidR="008F04BE" w14:paraId="369DD535" w14:textId="77777777" w:rsidTr="00E31933">
        <w:trPr>
          <w:jc w:val="center"/>
        </w:trPr>
        <w:tc>
          <w:tcPr>
            <w:tcW w:w="851" w:type="dxa"/>
            <w:shd w:val="clear" w:color="auto" w:fill="auto"/>
          </w:tcPr>
          <w:p w14:paraId="20F90A66" w14:textId="77777777" w:rsidR="008F04BE" w:rsidRDefault="008F04BE" w:rsidP="00321705">
            <w:pPr>
              <w:pStyle w:val="STTSTabelContent"/>
            </w:pPr>
            <w:r>
              <w:t>3</w:t>
            </w:r>
          </w:p>
        </w:tc>
        <w:tc>
          <w:tcPr>
            <w:tcW w:w="2126" w:type="dxa"/>
            <w:shd w:val="clear" w:color="auto" w:fill="auto"/>
          </w:tcPr>
          <w:p w14:paraId="0D10A2F4" w14:textId="77777777" w:rsidR="008F04BE" w:rsidRDefault="008F04BE" w:rsidP="00321705">
            <w:pPr>
              <w:pStyle w:val="STTSTabelContent"/>
            </w:pPr>
            <w:r>
              <w:t>11</w:t>
            </w:r>
          </w:p>
        </w:tc>
        <w:tc>
          <w:tcPr>
            <w:tcW w:w="3827" w:type="dxa"/>
            <w:shd w:val="clear" w:color="auto" w:fill="auto"/>
          </w:tcPr>
          <w:p w14:paraId="52483172" w14:textId="77777777" w:rsidR="008F04BE" w:rsidRDefault="008F04BE" w:rsidP="00321705">
            <w:pPr>
              <w:pStyle w:val="STTSTabelContent"/>
            </w:pPr>
            <w:r>
              <w:t>S1-Informatika</w:t>
            </w:r>
          </w:p>
        </w:tc>
      </w:tr>
      <w:tr w:rsidR="008F04BE" w14:paraId="0DB14CA5" w14:textId="77777777" w:rsidTr="00E31933">
        <w:trPr>
          <w:jc w:val="center"/>
        </w:trPr>
        <w:tc>
          <w:tcPr>
            <w:tcW w:w="851" w:type="dxa"/>
            <w:shd w:val="clear" w:color="auto" w:fill="auto"/>
          </w:tcPr>
          <w:p w14:paraId="60091038" w14:textId="77777777" w:rsidR="008F04BE" w:rsidRDefault="008F04BE" w:rsidP="00321705">
            <w:pPr>
              <w:pStyle w:val="STTSTabelContent"/>
            </w:pPr>
            <w:r>
              <w:t>4</w:t>
            </w:r>
          </w:p>
        </w:tc>
        <w:tc>
          <w:tcPr>
            <w:tcW w:w="2126" w:type="dxa"/>
            <w:shd w:val="clear" w:color="auto" w:fill="auto"/>
          </w:tcPr>
          <w:p w14:paraId="56C01680" w14:textId="77777777" w:rsidR="008F04BE" w:rsidRDefault="008F04BE" w:rsidP="00321705">
            <w:pPr>
              <w:pStyle w:val="STTSTabelContent"/>
            </w:pPr>
            <w:r>
              <w:t>12</w:t>
            </w:r>
          </w:p>
        </w:tc>
        <w:tc>
          <w:tcPr>
            <w:tcW w:w="3827" w:type="dxa"/>
            <w:shd w:val="clear" w:color="auto" w:fill="auto"/>
          </w:tcPr>
          <w:p w14:paraId="222C0465" w14:textId="77777777" w:rsidR="008F04BE" w:rsidRDefault="008F04BE" w:rsidP="00321705">
            <w:pPr>
              <w:pStyle w:val="STTSTabelContent"/>
            </w:pPr>
            <w:r>
              <w:t>S1-Industri</w:t>
            </w:r>
          </w:p>
        </w:tc>
      </w:tr>
      <w:tr w:rsidR="008F04BE" w14:paraId="6084EBFA" w14:textId="77777777" w:rsidTr="00E31933">
        <w:trPr>
          <w:jc w:val="center"/>
        </w:trPr>
        <w:tc>
          <w:tcPr>
            <w:tcW w:w="851" w:type="dxa"/>
            <w:shd w:val="clear" w:color="auto" w:fill="auto"/>
          </w:tcPr>
          <w:p w14:paraId="65D60106" w14:textId="77777777" w:rsidR="008F04BE" w:rsidRDefault="008F04BE" w:rsidP="00321705">
            <w:pPr>
              <w:pStyle w:val="STTSTabelContent"/>
            </w:pPr>
            <w:r>
              <w:t>5</w:t>
            </w:r>
          </w:p>
        </w:tc>
        <w:tc>
          <w:tcPr>
            <w:tcW w:w="2126" w:type="dxa"/>
            <w:shd w:val="clear" w:color="auto" w:fill="auto"/>
          </w:tcPr>
          <w:p w14:paraId="5DF22E07" w14:textId="77777777" w:rsidR="008F04BE" w:rsidRDefault="008F04BE" w:rsidP="00321705">
            <w:pPr>
              <w:pStyle w:val="STTSTabelContent"/>
            </w:pPr>
            <w:r>
              <w:t>18</w:t>
            </w:r>
          </w:p>
        </w:tc>
        <w:tc>
          <w:tcPr>
            <w:tcW w:w="3827" w:type="dxa"/>
            <w:shd w:val="clear" w:color="auto" w:fill="auto"/>
          </w:tcPr>
          <w:p w14:paraId="2EDC9D22" w14:textId="77777777" w:rsidR="008F04BE" w:rsidRDefault="008F04BE" w:rsidP="00321705">
            <w:pPr>
              <w:pStyle w:val="STTSTabelContent"/>
            </w:pPr>
            <w:r>
              <w:t>S1-Sistem Informasi</w:t>
            </w:r>
          </w:p>
        </w:tc>
      </w:tr>
      <w:tr w:rsidR="008F04BE" w14:paraId="430B50CC" w14:textId="77777777" w:rsidTr="00E31933">
        <w:trPr>
          <w:jc w:val="center"/>
        </w:trPr>
        <w:tc>
          <w:tcPr>
            <w:tcW w:w="851" w:type="dxa"/>
            <w:shd w:val="clear" w:color="auto" w:fill="auto"/>
          </w:tcPr>
          <w:p w14:paraId="665DD2B9" w14:textId="77777777" w:rsidR="008F04BE" w:rsidRDefault="008F04BE" w:rsidP="00321705">
            <w:pPr>
              <w:pStyle w:val="STTSTabelContent"/>
            </w:pPr>
            <w:r>
              <w:t>6</w:t>
            </w:r>
          </w:p>
        </w:tc>
        <w:tc>
          <w:tcPr>
            <w:tcW w:w="2126" w:type="dxa"/>
            <w:shd w:val="clear" w:color="auto" w:fill="auto"/>
          </w:tcPr>
          <w:p w14:paraId="3869FB8B" w14:textId="77777777" w:rsidR="008F04BE" w:rsidRDefault="008F04BE" w:rsidP="00321705">
            <w:pPr>
              <w:pStyle w:val="STTSTabelContent"/>
            </w:pPr>
            <w:r>
              <w:t>17</w:t>
            </w:r>
          </w:p>
        </w:tc>
        <w:tc>
          <w:tcPr>
            <w:tcW w:w="3827" w:type="dxa"/>
            <w:shd w:val="clear" w:color="auto" w:fill="auto"/>
          </w:tcPr>
          <w:p w14:paraId="54E3D265" w14:textId="77777777" w:rsidR="008F04BE" w:rsidRDefault="008F04BE" w:rsidP="00321705">
            <w:pPr>
              <w:pStyle w:val="STTSTabelContent"/>
            </w:pPr>
            <w:r>
              <w:t>S1-Design Komunikasi Visual</w:t>
            </w:r>
          </w:p>
        </w:tc>
      </w:tr>
      <w:tr w:rsidR="008F04BE" w14:paraId="46FCDD48" w14:textId="77777777" w:rsidTr="00E31933">
        <w:trPr>
          <w:jc w:val="center"/>
        </w:trPr>
        <w:tc>
          <w:tcPr>
            <w:tcW w:w="851" w:type="dxa"/>
            <w:shd w:val="clear" w:color="auto" w:fill="auto"/>
          </w:tcPr>
          <w:p w14:paraId="24276F5D" w14:textId="77777777" w:rsidR="008F04BE" w:rsidRDefault="008F04BE" w:rsidP="00321705">
            <w:pPr>
              <w:pStyle w:val="STTSTabelContent"/>
            </w:pPr>
            <w:r>
              <w:t>7</w:t>
            </w:r>
          </w:p>
        </w:tc>
        <w:tc>
          <w:tcPr>
            <w:tcW w:w="2126" w:type="dxa"/>
            <w:shd w:val="clear" w:color="auto" w:fill="auto"/>
          </w:tcPr>
          <w:p w14:paraId="17E800AE" w14:textId="77777777" w:rsidR="008F04BE" w:rsidRDefault="008F04BE" w:rsidP="00321705">
            <w:pPr>
              <w:pStyle w:val="STTSTabelContent"/>
            </w:pPr>
            <w:r>
              <w:t>21</w:t>
            </w:r>
          </w:p>
        </w:tc>
        <w:tc>
          <w:tcPr>
            <w:tcW w:w="3827" w:type="dxa"/>
            <w:shd w:val="clear" w:color="auto" w:fill="auto"/>
          </w:tcPr>
          <w:p w14:paraId="3A6EC809" w14:textId="77777777" w:rsidR="008F04BE" w:rsidRDefault="008F04BE" w:rsidP="00321705">
            <w:pPr>
              <w:pStyle w:val="STTSTabelContent"/>
            </w:pPr>
            <w:r>
              <w:t>S2-Teknologi Informasi</w:t>
            </w:r>
          </w:p>
        </w:tc>
      </w:tr>
    </w:tbl>
    <w:p w14:paraId="6DC1EF17" w14:textId="77777777" w:rsidR="008F04BE" w:rsidRDefault="008F04BE" w:rsidP="00295055">
      <w:pPr>
        <w:pStyle w:val="STTSTabel"/>
      </w:pPr>
    </w:p>
    <w:p w14:paraId="43FE40B0" w14:textId="77777777" w:rsidR="008F04BE" w:rsidRDefault="008F04BE" w:rsidP="003C7D3D">
      <w:r>
        <w:t>Video provides a powerful way to help you prove your point. When you click Online Video, you can paste in the embed code for the video you want to add. You can also type a keyword to search online for the video that best fits your document.</w:t>
      </w:r>
    </w:p>
    <w:p w14:paraId="0C04792E" w14:textId="77777777" w:rsidR="008F04BE" w:rsidRDefault="008F04BE" w:rsidP="003C7D3D"/>
    <w:p w14:paraId="22A99A00" w14:textId="77777777" w:rsidR="008F04BE" w:rsidRDefault="008F04BE" w:rsidP="00613013">
      <w:pPr>
        <w:pStyle w:val="Heading2"/>
      </w:pPr>
      <w:bookmarkStart w:id="37" w:name="_Toc96542672"/>
      <w:bookmarkStart w:id="38" w:name="_Toc96612668"/>
      <w:r>
        <w:lastRenderedPageBreak/>
        <w:t>Kinnect II</w:t>
      </w:r>
      <w:bookmarkEnd w:id="37"/>
      <w:bookmarkEnd w:id="38"/>
    </w:p>
    <w:p w14:paraId="5F85C5FE" w14:textId="77777777" w:rsidR="008F04BE" w:rsidRDefault="008F04BE" w:rsidP="00E07DA3">
      <w:r>
        <w:t>Video provides a powerful way to help you prove your point. When you click Online Video, you can paste in the embed code for the video you want to add. You can also type a keyword to search online for the video that best fits your document.</w:t>
      </w:r>
    </w:p>
    <w:p w14:paraId="2A0992DE" w14:textId="77777777" w:rsidR="008F04BE" w:rsidRDefault="008F04BE" w:rsidP="009111CD">
      <w:pPr>
        <w:pStyle w:val="STTSTabel"/>
      </w:pPr>
    </w:p>
    <w:tbl>
      <w:tblPr>
        <w:tblW w:w="666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5811"/>
      </w:tblGrid>
      <w:tr w:rsidR="008F04BE" w:rsidRPr="0056614D" w14:paraId="7AF19B71" w14:textId="77777777" w:rsidTr="0056614D">
        <w:trPr>
          <w:trHeight w:val="516"/>
          <w:jc w:val="center"/>
        </w:trPr>
        <w:tc>
          <w:tcPr>
            <w:tcW w:w="6662" w:type="dxa"/>
            <w:gridSpan w:val="2"/>
            <w:tcBorders>
              <w:top w:val="nil"/>
              <w:left w:val="nil"/>
              <w:right w:val="nil"/>
            </w:tcBorders>
            <w:shd w:val="clear" w:color="auto" w:fill="auto"/>
          </w:tcPr>
          <w:p w14:paraId="4C541036" w14:textId="77777777" w:rsidR="008F04BE" w:rsidRDefault="008F04BE" w:rsidP="00FD40BB">
            <w:pPr>
              <w:pStyle w:val="STTSTabel"/>
            </w:pPr>
            <w:r>
              <w:t>Tabel 2.2</w:t>
            </w:r>
          </w:p>
          <w:p w14:paraId="4FFEBEFC" w14:textId="77777777" w:rsidR="008F04BE" w:rsidRDefault="008F04BE" w:rsidP="00B23C6D">
            <w:pPr>
              <w:pStyle w:val="STTSTabelHeader"/>
            </w:pPr>
            <w:r>
              <w:t>Tabel Contoh Aktifitas Mahasiswa</w:t>
            </w:r>
          </w:p>
        </w:tc>
      </w:tr>
      <w:tr w:rsidR="008F04BE" w14:paraId="758A8F0A" w14:textId="77777777" w:rsidTr="0056614D">
        <w:trPr>
          <w:jc w:val="center"/>
        </w:trPr>
        <w:tc>
          <w:tcPr>
            <w:tcW w:w="851" w:type="dxa"/>
            <w:shd w:val="clear" w:color="auto" w:fill="D9D9D9"/>
          </w:tcPr>
          <w:p w14:paraId="21E52C59" w14:textId="77777777" w:rsidR="008F04BE" w:rsidRDefault="008F04BE" w:rsidP="005A1D6A">
            <w:pPr>
              <w:pStyle w:val="STTSTabelHeader"/>
            </w:pPr>
            <w:r>
              <w:t>No</w:t>
            </w:r>
          </w:p>
        </w:tc>
        <w:tc>
          <w:tcPr>
            <w:tcW w:w="5811" w:type="dxa"/>
            <w:shd w:val="clear" w:color="auto" w:fill="D9D9D9"/>
          </w:tcPr>
          <w:p w14:paraId="6FE31431" w14:textId="77777777" w:rsidR="008F04BE" w:rsidRDefault="008F04BE" w:rsidP="005A1D6A">
            <w:pPr>
              <w:pStyle w:val="STTSTabelHeader"/>
            </w:pPr>
            <w:r>
              <w:t>Nama</w:t>
            </w:r>
          </w:p>
        </w:tc>
      </w:tr>
      <w:tr w:rsidR="008F04BE" w14:paraId="2E939032" w14:textId="77777777" w:rsidTr="0056614D">
        <w:trPr>
          <w:jc w:val="center"/>
        </w:trPr>
        <w:tc>
          <w:tcPr>
            <w:tcW w:w="851" w:type="dxa"/>
            <w:shd w:val="clear" w:color="auto" w:fill="auto"/>
          </w:tcPr>
          <w:p w14:paraId="5F9E5A8F" w14:textId="77777777" w:rsidR="008F04BE" w:rsidRDefault="008F04BE" w:rsidP="005A1D6A">
            <w:pPr>
              <w:pStyle w:val="STTSTabelContent"/>
            </w:pPr>
            <w:r>
              <w:t>1</w:t>
            </w:r>
          </w:p>
        </w:tc>
        <w:tc>
          <w:tcPr>
            <w:tcW w:w="5811" w:type="dxa"/>
            <w:shd w:val="clear" w:color="auto" w:fill="auto"/>
          </w:tcPr>
          <w:p w14:paraId="5904F764" w14:textId="77777777" w:rsidR="008F04BE" w:rsidRDefault="008F04BE" w:rsidP="005A1D6A">
            <w:pPr>
              <w:pStyle w:val="STTSTabelContent"/>
            </w:pPr>
            <w:r>
              <w:t>Badan Eksekutif Mahasiswa</w:t>
            </w:r>
          </w:p>
        </w:tc>
      </w:tr>
      <w:tr w:rsidR="008F04BE" w14:paraId="080996CF" w14:textId="77777777" w:rsidTr="0056614D">
        <w:trPr>
          <w:jc w:val="center"/>
        </w:trPr>
        <w:tc>
          <w:tcPr>
            <w:tcW w:w="851" w:type="dxa"/>
            <w:shd w:val="clear" w:color="auto" w:fill="auto"/>
          </w:tcPr>
          <w:p w14:paraId="6E0F91F9" w14:textId="77777777" w:rsidR="008F04BE" w:rsidRDefault="008F04BE" w:rsidP="005A1D6A">
            <w:pPr>
              <w:pStyle w:val="STTSTabelContent"/>
            </w:pPr>
            <w:r>
              <w:t>2</w:t>
            </w:r>
          </w:p>
        </w:tc>
        <w:tc>
          <w:tcPr>
            <w:tcW w:w="5811" w:type="dxa"/>
            <w:shd w:val="clear" w:color="auto" w:fill="auto"/>
          </w:tcPr>
          <w:p w14:paraId="665FE60E" w14:textId="77777777" w:rsidR="008F04BE" w:rsidRDefault="008F04BE" w:rsidP="005A1D6A">
            <w:pPr>
              <w:pStyle w:val="STTSTabelContent"/>
            </w:pPr>
            <w:r>
              <w:t>Himpunan Mahasiswa</w:t>
            </w:r>
          </w:p>
        </w:tc>
      </w:tr>
      <w:tr w:rsidR="008F04BE" w14:paraId="0D786384" w14:textId="77777777" w:rsidTr="0056614D">
        <w:trPr>
          <w:jc w:val="center"/>
        </w:trPr>
        <w:tc>
          <w:tcPr>
            <w:tcW w:w="851" w:type="dxa"/>
            <w:shd w:val="clear" w:color="auto" w:fill="auto"/>
          </w:tcPr>
          <w:p w14:paraId="72EB3001" w14:textId="77777777" w:rsidR="008F04BE" w:rsidRDefault="008F04BE" w:rsidP="005A1D6A">
            <w:pPr>
              <w:pStyle w:val="STTSTabelContent"/>
            </w:pPr>
            <w:r>
              <w:t>3</w:t>
            </w:r>
          </w:p>
        </w:tc>
        <w:tc>
          <w:tcPr>
            <w:tcW w:w="5811" w:type="dxa"/>
            <w:shd w:val="clear" w:color="auto" w:fill="auto"/>
          </w:tcPr>
          <w:p w14:paraId="439D8808" w14:textId="77777777" w:rsidR="008F04BE" w:rsidRDefault="008F04BE" w:rsidP="005A1D6A">
            <w:pPr>
              <w:pStyle w:val="STTSTabelContent"/>
            </w:pPr>
            <w:r>
              <w:t>Unit Kegiatan Mahasiswa</w:t>
            </w:r>
          </w:p>
        </w:tc>
      </w:tr>
      <w:tr w:rsidR="008F04BE" w14:paraId="6B99ACB1" w14:textId="77777777" w:rsidTr="0056614D">
        <w:trPr>
          <w:trHeight w:val="516"/>
          <w:jc w:val="center"/>
        </w:trPr>
        <w:tc>
          <w:tcPr>
            <w:tcW w:w="6662" w:type="dxa"/>
            <w:gridSpan w:val="2"/>
            <w:tcBorders>
              <w:top w:val="nil"/>
              <w:left w:val="nil"/>
              <w:right w:val="nil"/>
            </w:tcBorders>
            <w:shd w:val="clear" w:color="auto" w:fill="auto"/>
          </w:tcPr>
          <w:p w14:paraId="5E8E72CD" w14:textId="77777777" w:rsidR="008F04BE" w:rsidRDefault="008F04BE" w:rsidP="00FD40BB">
            <w:pPr>
              <w:pStyle w:val="STTSTabel"/>
            </w:pPr>
            <w:r>
              <w:t>Tabel 2.2</w:t>
            </w:r>
          </w:p>
          <w:p w14:paraId="19D716FD" w14:textId="77777777" w:rsidR="008F04BE" w:rsidRDefault="008F04BE" w:rsidP="00FD40BB">
            <w:pPr>
              <w:pStyle w:val="STTSTabel"/>
            </w:pPr>
            <w:r>
              <w:t>(Lanjutan)</w:t>
            </w:r>
          </w:p>
        </w:tc>
      </w:tr>
      <w:tr w:rsidR="008F04BE" w14:paraId="220ADB3F" w14:textId="77777777" w:rsidTr="0056614D">
        <w:trPr>
          <w:jc w:val="center"/>
        </w:trPr>
        <w:tc>
          <w:tcPr>
            <w:tcW w:w="851" w:type="dxa"/>
            <w:shd w:val="clear" w:color="auto" w:fill="D9D9D9"/>
          </w:tcPr>
          <w:p w14:paraId="0182F8C4" w14:textId="77777777" w:rsidR="008F04BE" w:rsidRDefault="008F04BE" w:rsidP="0056614D">
            <w:pPr>
              <w:pStyle w:val="STTSTabelHeader"/>
            </w:pPr>
            <w:r>
              <w:t>No</w:t>
            </w:r>
          </w:p>
        </w:tc>
        <w:tc>
          <w:tcPr>
            <w:tcW w:w="5811" w:type="dxa"/>
            <w:shd w:val="clear" w:color="auto" w:fill="D9D9D9"/>
          </w:tcPr>
          <w:p w14:paraId="188E316D" w14:textId="77777777" w:rsidR="008F04BE" w:rsidRDefault="008F04BE" w:rsidP="0056614D">
            <w:pPr>
              <w:pStyle w:val="STTSTabelHeader"/>
            </w:pPr>
            <w:r>
              <w:t>Nama</w:t>
            </w:r>
          </w:p>
        </w:tc>
      </w:tr>
      <w:tr w:rsidR="008F04BE" w14:paraId="50155E2E" w14:textId="77777777" w:rsidTr="0056614D">
        <w:trPr>
          <w:jc w:val="center"/>
        </w:trPr>
        <w:tc>
          <w:tcPr>
            <w:tcW w:w="851" w:type="dxa"/>
            <w:shd w:val="clear" w:color="auto" w:fill="auto"/>
          </w:tcPr>
          <w:p w14:paraId="1589CB28" w14:textId="77777777" w:rsidR="008F04BE" w:rsidRDefault="008F04BE" w:rsidP="0056614D">
            <w:pPr>
              <w:pStyle w:val="STTSTabelContent"/>
            </w:pPr>
            <w:r>
              <w:t>4</w:t>
            </w:r>
          </w:p>
        </w:tc>
        <w:tc>
          <w:tcPr>
            <w:tcW w:w="5811" w:type="dxa"/>
            <w:shd w:val="clear" w:color="auto" w:fill="auto"/>
          </w:tcPr>
          <w:p w14:paraId="62436F65" w14:textId="77777777" w:rsidR="008F04BE" w:rsidRDefault="008F04BE" w:rsidP="0056614D">
            <w:pPr>
              <w:pStyle w:val="STTSTabelContent"/>
            </w:pPr>
            <w:r>
              <w:t>Unit Kegiatan Kerohanian</w:t>
            </w:r>
          </w:p>
        </w:tc>
      </w:tr>
      <w:tr w:rsidR="008F04BE" w14:paraId="75BC7DD7" w14:textId="77777777" w:rsidTr="0056614D">
        <w:trPr>
          <w:jc w:val="center"/>
        </w:trPr>
        <w:tc>
          <w:tcPr>
            <w:tcW w:w="851" w:type="dxa"/>
            <w:shd w:val="clear" w:color="auto" w:fill="auto"/>
          </w:tcPr>
          <w:p w14:paraId="5ECADCD5" w14:textId="77777777" w:rsidR="008F04BE" w:rsidRDefault="008F04BE" w:rsidP="0056614D">
            <w:pPr>
              <w:pStyle w:val="STTSTabelContent"/>
            </w:pPr>
            <w:r>
              <w:t>5</w:t>
            </w:r>
          </w:p>
        </w:tc>
        <w:tc>
          <w:tcPr>
            <w:tcW w:w="5811" w:type="dxa"/>
            <w:shd w:val="clear" w:color="auto" w:fill="auto"/>
          </w:tcPr>
          <w:p w14:paraId="2786B438" w14:textId="77777777" w:rsidR="008F04BE" w:rsidRDefault="008F04BE" w:rsidP="0056614D">
            <w:pPr>
              <w:pStyle w:val="STTSTabelContent"/>
            </w:pPr>
            <w:r>
              <w:t>Berbagai Macam Kepanitiaan</w:t>
            </w:r>
          </w:p>
        </w:tc>
      </w:tr>
    </w:tbl>
    <w:p w14:paraId="5B349578" w14:textId="77777777" w:rsidR="008F04BE" w:rsidRDefault="008F04BE" w:rsidP="009111CD">
      <w:pPr>
        <w:pStyle w:val="STTSTabel"/>
      </w:pPr>
    </w:p>
    <w:p w14:paraId="0B56F9E2" w14:textId="77777777" w:rsidR="008F04BE" w:rsidRDefault="008F04BE" w:rsidP="008A351B">
      <w:r>
        <w:t>Video provides a powerful way to help you prove your point. When you click Online Video, you can paste in the embed code for the video you want to add. You can also type a keyword to search online for the video that best fits your document.</w:t>
      </w:r>
    </w:p>
    <w:p w14:paraId="22BD0C0D" w14:textId="77777777" w:rsidR="008F04BE" w:rsidRDefault="008F04BE" w:rsidP="009D0678">
      <w:pPr>
        <w:pStyle w:val="STTSKutipanKurang5Baris"/>
      </w:pPr>
      <w:r>
        <w:t>Video provides a powerful way to help you prove your point. When you click Online Video, “you can paste in the embed code for the video you want to add. You can also type a keyword to search online for the video that best fits your document”.</w:t>
      </w:r>
    </w:p>
    <w:p w14:paraId="498403FF" w14:textId="77777777" w:rsidR="008F04BE" w:rsidRDefault="008F04BE" w:rsidP="008A351B">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89A2D18" w14:textId="77777777" w:rsidR="008F04BE" w:rsidRDefault="008F04BE" w:rsidP="008A351B"/>
    <w:p w14:paraId="7DC0DB4A" w14:textId="77777777" w:rsidR="008F04BE" w:rsidRDefault="008F04BE" w:rsidP="008B61ED">
      <w:pPr>
        <w:pStyle w:val="STTSKutipanLebih5Baris"/>
      </w:pPr>
      <w:r>
        <w:t>Video provides a powerful way to help you prove your point. When you click Online Video, you can paste in the embed code for the video you want to add. You can also type a keyword to search online for the video that best fits your document.</w:t>
      </w:r>
    </w:p>
    <w:p w14:paraId="6AA9A376" w14:textId="77777777" w:rsidR="008F04BE" w:rsidRDefault="008F04BE" w:rsidP="006228AC"/>
    <w:p w14:paraId="08F0D032" w14:textId="77777777" w:rsidR="008F04BE" w:rsidRDefault="008F04BE" w:rsidP="008A351B">
      <w:r>
        <w:lastRenderedPageBreak/>
        <w:t>Themes and styles also help keep your document coordinated. When you click Design and choose a new Theme, the pictures, charts, and SmartArt graphics change to match your new theme. When you apply styles, your headings change to match the new theme.</w:t>
      </w:r>
    </w:p>
    <w:p w14:paraId="196FB7FA" w14:textId="77777777" w:rsidR="008F04BE" w:rsidRDefault="008F04BE" w:rsidP="008A351B"/>
    <w:p w14:paraId="6DF1B2EE" w14:textId="77777777" w:rsidR="008F04BE" w:rsidRDefault="008F04BE" w:rsidP="00E122F3">
      <w:pPr>
        <w:pStyle w:val="STTSKutipanLebih5BarisMultiParagraf"/>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6C6A4EBE" w14:textId="77777777" w:rsidR="008F04BE" w:rsidRDefault="008F04BE" w:rsidP="006228AC">
      <w:pPr>
        <w:pStyle w:val="STTSKutipanLebih5Baris"/>
      </w:pPr>
    </w:p>
    <w:p w14:paraId="455BB9A5" w14:textId="77777777" w:rsidR="008F04BE" w:rsidRDefault="008F04BE" w:rsidP="00E122F3">
      <w:pPr>
        <w:pStyle w:val="STTSKutipanLebih5BarisMultiParagraf"/>
      </w:pPr>
      <w:r>
        <w:t xml:space="preserve">Themes and styles also help keep your document coordinated. When you click Design and choose a new Theme, the pictures, charts, and SmartArt graphics change to match your new theme. When you apply styles, your headings change to match the new theme. </w:t>
      </w:r>
      <w:r>
        <w:rPr>
          <w:rStyle w:val="FootnoteReference"/>
        </w:rPr>
        <w:footnoteReference w:id="1"/>
      </w:r>
    </w:p>
    <w:p w14:paraId="6AEDDB10" w14:textId="77777777" w:rsidR="008F04BE" w:rsidRDefault="008F04BE" w:rsidP="006228AC"/>
    <w:p w14:paraId="41F9D2C6" w14:textId="77777777" w:rsidR="008F04BE" w:rsidRDefault="008F04BE" w:rsidP="006228AC">
      <w:r>
        <w:t>Video provides a powerful way to help you prove your point. When you click Online Video, you can paste in the embed code for the video you want to add. You can also type a keyword to search online for the video that best fits your document.</w:t>
      </w:r>
    </w:p>
    <w:p w14:paraId="2817C761" w14:textId="77777777" w:rsidR="008F04BE" w:rsidRDefault="008F04BE" w:rsidP="006228AC">
      <w:r>
        <w:t xml:space="preserve">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w:t>
      </w:r>
      <w:r>
        <w:rPr>
          <w:noProof/>
        </w:rPr>
        <w:t xml:space="preserve"> </w:t>
      </w:r>
      <w:r w:rsidRPr="00891FF8">
        <w:rPr>
          <w:noProof/>
        </w:rPr>
        <w:t>(Busby, et al., 2010)</w:t>
      </w:r>
    </w:p>
    <w:p w14:paraId="334898B9" w14:textId="77777777" w:rsidR="008F04BE" w:rsidRDefault="008F04BE" w:rsidP="00955970">
      <w:pPr>
        <w:sectPr w:rsidR="008F04BE" w:rsidSect="00C22F25">
          <w:headerReference w:type="default" r:id="rId17"/>
          <w:footerReference w:type="default" r:id="rId18"/>
          <w:footerReference w:type="first" r:id="rId19"/>
          <w:pgSz w:w="11907" w:h="16840" w:code="9"/>
          <w:pgMar w:top="2268" w:right="1701" w:bottom="1701" w:left="2268" w:header="1418" w:footer="851" w:gutter="0"/>
          <w:cols w:space="720"/>
          <w:titlePg/>
          <w:docGrid w:linePitch="360"/>
        </w:sectPr>
      </w:pPr>
      <w:r>
        <w:t>Themes and styles also help keep your document coordinated. When you click Design and choose a new Theme, the pictures, charts, and SmartArt graphics change to match your new theme. When you apply styles, your headings change to match the new theme.</w:t>
      </w:r>
    </w:p>
    <w:p w14:paraId="0317CBCD" w14:textId="77777777" w:rsidR="008F04BE" w:rsidRPr="0079497B" w:rsidRDefault="008F04BE" w:rsidP="0079497B">
      <w:pPr>
        <w:pStyle w:val="STTSDarftarPustakaNormal"/>
        <w:rPr>
          <w:noProof/>
        </w:rPr>
      </w:pPr>
    </w:p>
    <w:p w14:paraId="42F21BBD" w14:textId="77777777" w:rsidR="008F04BE" w:rsidRDefault="008F04BE" w:rsidP="008F04BE">
      <w:pPr>
        <w:pStyle w:val="STTSNormalDaftarIsi"/>
        <w:tabs>
          <w:tab w:val="left" w:pos="709"/>
          <w:tab w:val="right" w:leader="dot" w:pos="7230"/>
          <w:tab w:val="right" w:pos="7938"/>
        </w:tabs>
        <w:sectPr w:rsidR="008F04BE" w:rsidSect="008F04BE">
          <w:pgSz w:w="11907" w:h="16840" w:code="9"/>
          <w:pgMar w:top="2268" w:right="1701" w:bottom="1701" w:left="2268" w:header="1418" w:footer="851" w:gutter="0"/>
          <w:cols w:space="720"/>
          <w:titlePg/>
          <w:docGrid w:linePitch="360"/>
        </w:sectPr>
      </w:pPr>
    </w:p>
    <w:p w14:paraId="5D1EF834" w14:textId="77777777" w:rsidR="007032AD" w:rsidRPr="0079497B" w:rsidRDefault="007032AD" w:rsidP="008F04BE">
      <w:pPr>
        <w:pStyle w:val="STTSDummyHeading"/>
        <w:jc w:val="both"/>
        <w:rPr>
          <w:noProof/>
        </w:rPr>
      </w:pPr>
    </w:p>
    <w:sectPr w:rsidR="007032AD" w:rsidRPr="0079497B" w:rsidSect="00B160C9">
      <w:headerReference w:type="default" r:id="rId20"/>
      <w:footerReference w:type="default" r:id="rId21"/>
      <w:footerReference w:type="first" r:id="rId22"/>
      <w:pgSz w:w="11907" w:h="16840" w:code="9"/>
      <w:pgMar w:top="2268" w:right="1701" w:bottom="1701" w:left="2268" w:header="1418" w:footer="85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FCA608" w14:textId="77777777" w:rsidR="00F83FE6" w:rsidRDefault="00F83FE6" w:rsidP="00A1571D">
      <w:pPr>
        <w:spacing w:line="240" w:lineRule="auto"/>
      </w:pPr>
      <w:r>
        <w:separator/>
      </w:r>
    </w:p>
  </w:endnote>
  <w:endnote w:type="continuationSeparator" w:id="0">
    <w:p w14:paraId="2014085E" w14:textId="77777777" w:rsidR="00F83FE6" w:rsidRDefault="00F83FE6"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17D2" w14:textId="77777777" w:rsidR="00E54D14" w:rsidRPr="00707BFB"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viii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EDE10" w14:textId="77777777" w:rsidR="00E54D14" w:rsidRDefault="00E54D14">
    <w:pPr>
      <w:pStyle w:val="Footer"/>
      <w:jc w:val="center"/>
    </w:pPr>
  </w:p>
  <w:p w14:paraId="3FEA0C04" w14:textId="77777777" w:rsidR="00E54D14" w:rsidRDefault="00E54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DC14" w14:textId="77777777" w:rsidR="008F04BE" w:rsidRDefault="008F04BE" w:rsidP="00AB2806">
    <w:pPr>
      <w:pStyle w:val="Footer"/>
      <w:tabs>
        <w:tab w:val="clear" w:pos="4680"/>
        <w:tab w:val="clear" w:pos="9360"/>
      </w:tabs>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566651"/>
      <w:docPartObj>
        <w:docPartGallery w:val="Page Numbers (Bottom of Page)"/>
        <w:docPartUnique/>
      </w:docPartObj>
    </w:sdtPr>
    <w:sdtEndPr>
      <w:rPr>
        <w:noProof/>
      </w:rPr>
    </w:sdtEndPr>
    <w:sdtContent>
      <w:p w14:paraId="5E11786D" w14:textId="77777777" w:rsidR="008F04BE" w:rsidRDefault="008F04BE" w:rsidP="008F04BE">
        <w:pPr>
          <w:pStyle w:val="Footer"/>
          <w:ind w:firstLine="0"/>
          <w:jc w:val="center"/>
        </w:pPr>
        <w:r>
          <w:fldChar w:fldCharType="begin"/>
        </w:r>
        <w:r>
          <w:instrText xml:space="preserve"> PAGE   \* MERGEFORMAT </w:instrText>
        </w:r>
        <w:r>
          <w:fldChar w:fldCharType="separate"/>
        </w:r>
        <w:r>
          <w:rPr>
            <w:noProof/>
          </w:rPr>
          <w:t>1</w:t>
        </w:r>
        <w:r>
          <w:rPr>
            <w:noProof/>
          </w:rPr>
          <w:fldChar w:fldCharType="end"/>
        </w:r>
      </w:p>
    </w:sdtContent>
  </w:sdt>
  <w:p w14:paraId="5F45D0F3" w14:textId="77777777" w:rsidR="008F04BE" w:rsidRDefault="008F04BE" w:rsidP="00AB2806">
    <w:pPr>
      <w:pStyle w:val="Footer"/>
      <w:tabs>
        <w:tab w:val="clear" w:pos="4680"/>
        <w:tab w:val="clear" w:pos="9360"/>
      </w:tabs>
      <w:ind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5508FF" w14:textId="77777777" w:rsidR="008F04BE" w:rsidRDefault="008F04BE">
    <w:pPr>
      <w:pStyle w:val="Footer"/>
      <w:jc w:val="center"/>
    </w:pPr>
  </w:p>
  <w:p w14:paraId="384708F6" w14:textId="77777777" w:rsidR="008F04BE" w:rsidRDefault="008F04BE" w:rsidP="00AB2806">
    <w:pPr>
      <w:pStyle w:val="Footer"/>
      <w:tabs>
        <w:tab w:val="clear" w:pos="4680"/>
        <w:tab w:val="clear" w:pos="9360"/>
      </w:tabs>
      <w:ind w:firstLine="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B967A" w14:textId="77777777" w:rsidR="008F04BE" w:rsidRDefault="008F04BE"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Pr>
        <w:noProof/>
      </w:rPr>
      <w:t>8</w:t>
    </w:r>
    <w:r>
      <w:rPr>
        <w:noProof/>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83AF1" w14:textId="77777777" w:rsidR="00E54D14" w:rsidRDefault="00E54D14">
    <w:pPr>
      <w:pStyle w:val="Footer"/>
      <w:jc w:val="center"/>
    </w:pPr>
  </w:p>
  <w:p w14:paraId="2549E0DB" w14:textId="77777777" w:rsidR="00E54D14" w:rsidRDefault="00E54D14" w:rsidP="00AB2806">
    <w:pPr>
      <w:pStyle w:val="Footer"/>
      <w:tabs>
        <w:tab w:val="clear" w:pos="4680"/>
        <w:tab w:val="clear" w:pos="9360"/>
      </w:tabs>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2F98B" w14:textId="77777777" w:rsidR="00E54D14" w:rsidRDefault="00E54D14" w:rsidP="00AB2806">
    <w:pPr>
      <w:pStyle w:val="Footer"/>
      <w:tabs>
        <w:tab w:val="clear" w:pos="4680"/>
        <w:tab w:val="clear" w:pos="9360"/>
      </w:tabs>
      <w:ind w:firstLine="0"/>
      <w:jc w:val="center"/>
    </w:pPr>
    <w:r>
      <w:rPr>
        <w:noProof/>
      </w:rPr>
      <w:fldChar w:fldCharType="begin"/>
    </w:r>
    <w:r>
      <w:rPr>
        <w:noProof/>
      </w:rPr>
      <w:instrText xml:space="preserve"> PAGE   \* MERGEFORMAT </w:instrText>
    </w:r>
    <w:r>
      <w:rPr>
        <w:noProof/>
      </w:rPr>
      <w:fldChar w:fldCharType="separate"/>
    </w:r>
    <w:r w:rsidR="008F04BE">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1DC1C3" w14:textId="77777777" w:rsidR="00F83FE6" w:rsidRDefault="00F83FE6" w:rsidP="00A1571D">
      <w:pPr>
        <w:spacing w:line="240" w:lineRule="auto"/>
      </w:pPr>
      <w:r>
        <w:separator/>
      </w:r>
    </w:p>
  </w:footnote>
  <w:footnote w:type="continuationSeparator" w:id="0">
    <w:p w14:paraId="5F6BD7A4" w14:textId="77777777" w:rsidR="00F83FE6" w:rsidRDefault="00F83FE6" w:rsidP="00A1571D">
      <w:pPr>
        <w:spacing w:line="240" w:lineRule="auto"/>
      </w:pPr>
      <w:r>
        <w:continuationSeparator/>
      </w:r>
    </w:p>
  </w:footnote>
  <w:footnote w:id="1">
    <w:p w14:paraId="07A8B234" w14:textId="77777777" w:rsidR="008F04BE" w:rsidRDefault="008F04BE" w:rsidP="00C522C4">
      <w:pPr>
        <w:pStyle w:val="STTSFotnote"/>
        <w:ind w:firstLine="0"/>
      </w:pPr>
      <w:r>
        <w:rPr>
          <w:rStyle w:val="FootnoteReference"/>
        </w:rPr>
        <w:footnoteRef/>
      </w:r>
      <w:r>
        <w:t xml:space="preserve"> </w:t>
      </w:r>
      <w:r w:rsidRPr="00E80C9F">
        <w:t>Sed sed ipsum bibendum, molestie orci sed, placerat sem. Praesent malesuada tincidunt urna, eget ultricies metus rhoncus bibendum. Aenean vitae leo felis. Nam non blandit ante. Praesent consectetur augue sit amet ante tincidunt pellentesque. Suspendisse quis auctor urna. Sed placerat a justo nec condimentum. Ut aliquet elementum neque sit amet molestie. Nulla in lectus gravida, faucibus lectus id, laoreet lacus.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0A8B26" w14:textId="77777777" w:rsidR="00E54D14" w:rsidRDefault="00E54D14">
    <w:pPr>
      <w:pStyle w:val="Header"/>
      <w:jc w:val="right"/>
    </w:pPr>
  </w:p>
  <w:p w14:paraId="3A88DE83" w14:textId="77777777" w:rsidR="00E54D14" w:rsidRDefault="00E54D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4970674"/>
      <w:docPartObj>
        <w:docPartGallery w:val="Page Numbers (Top of Page)"/>
        <w:docPartUnique/>
      </w:docPartObj>
    </w:sdtPr>
    <w:sdtEndPr>
      <w:rPr>
        <w:noProof/>
      </w:rPr>
    </w:sdtEndPr>
    <w:sdtContent>
      <w:p w14:paraId="5A75CFE2" w14:textId="77777777" w:rsidR="008F04BE" w:rsidRDefault="008F04B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4B50191" w14:textId="77777777" w:rsidR="008F04BE" w:rsidRDefault="008F04BE" w:rsidP="00AB2806">
    <w:pPr>
      <w:pStyle w:val="Header"/>
      <w:tabs>
        <w:tab w:val="clear" w:pos="4680"/>
        <w:tab w:val="clear" w:pos="9360"/>
      </w:tabs>
      <w:ind w:firstLine="0"/>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D25E3" w14:textId="77777777" w:rsidR="008F04BE" w:rsidRDefault="008F04B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5BED" w14:textId="77777777" w:rsidR="008F04BE" w:rsidRDefault="008F04BE"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Pr>
        <w:noProof/>
      </w:rPr>
      <w:t>7</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03A5C2" w14:textId="77777777" w:rsidR="00E54D14" w:rsidRDefault="00E54D14" w:rsidP="00AB2806">
    <w:pPr>
      <w:pStyle w:val="Header"/>
      <w:tabs>
        <w:tab w:val="clear" w:pos="4680"/>
        <w:tab w:val="clear" w:pos="9360"/>
      </w:tabs>
      <w:ind w:firstLine="0"/>
      <w:jc w:val="right"/>
    </w:pPr>
    <w:r>
      <w:rPr>
        <w:noProof/>
      </w:rPr>
      <w:fldChar w:fldCharType="begin"/>
    </w:r>
    <w:r>
      <w:rPr>
        <w:noProof/>
      </w:rPr>
      <w:instrText xml:space="preserve"> PAGE   \* MERGEFORMAT </w:instrText>
    </w:r>
    <w:r>
      <w:rPr>
        <w:noProof/>
      </w:rPr>
      <w:fldChar w:fldCharType="separate"/>
    </w:r>
    <w:r w:rsidR="00B160C9">
      <w:rPr>
        <w:noProof/>
      </w:rPr>
      <w:t>10</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BF2C08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A66539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4C0C0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80C35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C16F0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5940FD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B18889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BC6877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E5E02D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BC42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2D0B4F"/>
    <w:multiLevelType w:val="hybridMultilevel"/>
    <w:tmpl w:val="24E24E9C"/>
    <w:lvl w:ilvl="0" w:tplc="CAB2BDE2">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C344D8D"/>
    <w:multiLevelType w:val="multilevel"/>
    <w:tmpl w:val="A25875F4"/>
    <w:lvl w:ilvl="0">
      <w:start w:val="1"/>
      <w:numFmt w:val="decimal"/>
      <w:pStyle w:val="Heading1"/>
      <w:lvlText w:val="BAB %1"/>
      <w:lvlJc w:val="left"/>
      <w:pPr>
        <w:ind w:left="2418" w:hanging="432"/>
      </w:pPr>
      <w:rPr>
        <w:rFonts w:hint="default"/>
        <w:color w:val="FFFFFF" w:themeColor="background1"/>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2850" w:hanging="864"/>
      </w:pPr>
      <w:rPr>
        <w:rFonts w:hint="default"/>
      </w:rPr>
    </w:lvl>
    <w:lvl w:ilvl="4">
      <w:start w:val="1"/>
      <w:numFmt w:val="decimal"/>
      <w:pStyle w:val="Heading5"/>
      <w:lvlText w:val="%1.%2.%3.%4.%5"/>
      <w:lvlJc w:val="left"/>
      <w:pPr>
        <w:ind w:left="2994" w:hanging="1008"/>
      </w:pPr>
      <w:rPr>
        <w:rFonts w:hint="default"/>
      </w:rPr>
    </w:lvl>
    <w:lvl w:ilvl="5">
      <w:start w:val="1"/>
      <w:numFmt w:val="decimal"/>
      <w:pStyle w:val="Heading6"/>
      <w:lvlText w:val="%1.%2.%3.%4.%5.%6"/>
      <w:lvlJc w:val="left"/>
      <w:pPr>
        <w:ind w:left="3138" w:hanging="1152"/>
      </w:pPr>
      <w:rPr>
        <w:rFonts w:hint="default"/>
      </w:rPr>
    </w:lvl>
    <w:lvl w:ilvl="6">
      <w:start w:val="1"/>
      <w:numFmt w:val="decimal"/>
      <w:pStyle w:val="Heading7"/>
      <w:lvlText w:val="%1.%2.%3.%4.%5.%6.%7"/>
      <w:lvlJc w:val="left"/>
      <w:pPr>
        <w:ind w:left="3282" w:hanging="1296"/>
      </w:pPr>
      <w:rPr>
        <w:rFonts w:hint="default"/>
      </w:rPr>
    </w:lvl>
    <w:lvl w:ilvl="7">
      <w:start w:val="1"/>
      <w:numFmt w:val="decimal"/>
      <w:pStyle w:val="Heading8"/>
      <w:lvlText w:val="%1.%2.%3.%4.%5.%6.%7.%8"/>
      <w:lvlJc w:val="left"/>
      <w:pPr>
        <w:ind w:left="3426" w:hanging="1440"/>
      </w:pPr>
      <w:rPr>
        <w:rFonts w:hint="default"/>
      </w:rPr>
    </w:lvl>
    <w:lvl w:ilvl="8">
      <w:start w:val="1"/>
      <w:numFmt w:val="decimal"/>
      <w:pStyle w:val="Heading9"/>
      <w:lvlText w:val="%1.%2.%3.%4.%5.%6.%7.%8.%9"/>
      <w:lvlJc w:val="left"/>
      <w:pPr>
        <w:ind w:left="3570" w:hanging="1584"/>
      </w:pPr>
      <w:rPr>
        <w:rFonts w:hint="default"/>
      </w:rPr>
    </w:lvl>
  </w:abstractNum>
  <w:abstractNum w:abstractNumId="12" w15:restartNumberingAfterBreak="0">
    <w:nsid w:val="0DB460D2"/>
    <w:multiLevelType w:val="hybridMultilevel"/>
    <w:tmpl w:val="4EEE51CA"/>
    <w:lvl w:ilvl="0" w:tplc="5888ED38">
      <w:start w:val="1"/>
      <w:numFmt w:val="decimal"/>
      <w:lvlText w:val="2.%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1F66B71"/>
    <w:multiLevelType w:val="hybridMultilevel"/>
    <w:tmpl w:val="1BE6B58C"/>
    <w:lvl w:ilvl="0" w:tplc="4D761582">
      <w:start w:val="1"/>
      <w:numFmt w:val="decimalZero"/>
      <w:pStyle w:val="STTSAlgoritmaContent"/>
      <w:lvlText w:val="%1:"/>
      <w:lvlJc w:val="left"/>
      <w:pPr>
        <w:ind w:left="720" w:hanging="360"/>
      </w:pPr>
      <w:rPr>
        <w:rFonts w:ascii="Courier New" w:hAnsi="Courier New" w:hint="default"/>
        <w:b w:val="0"/>
        <w:i w:val="0"/>
        <w:sz w:val="2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0E1040"/>
    <w:multiLevelType w:val="hybridMultilevel"/>
    <w:tmpl w:val="5740852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F26E93"/>
    <w:multiLevelType w:val="hybridMultilevel"/>
    <w:tmpl w:val="7B6C73B2"/>
    <w:lvl w:ilvl="0" w:tplc="AA8655F2">
      <w:start w:val="1"/>
      <w:numFmt w:val="decimal"/>
      <w:lvlText w:val="3.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A087431"/>
    <w:multiLevelType w:val="hybridMultilevel"/>
    <w:tmpl w:val="ABFE9A40"/>
    <w:lvl w:ilvl="0" w:tplc="AE324E24">
      <w:start w:val="1"/>
      <w:numFmt w:val="decimal"/>
      <w:lvlText w:val="2.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EA5738"/>
    <w:multiLevelType w:val="multilevel"/>
    <w:tmpl w:val="94B4675E"/>
    <w:lvl w:ilvl="0">
      <w:start w:val="2"/>
      <w:numFmt w:val="decimal"/>
      <w:lvlText w:val="%1"/>
      <w:lvlJc w:val="left"/>
      <w:pPr>
        <w:ind w:left="360" w:hanging="36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B540BB6"/>
    <w:multiLevelType w:val="hybridMultilevel"/>
    <w:tmpl w:val="D8B0736E"/>
    <w:lvl w:ilvl="0" w:tplc="951A756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272F91"/>
    <w:multiLevelType w:val="multilevel"/>
    <w:tmpl w:val="841C9F5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7D3C3BC7"/>
    <w:multiLevelType w:val="hybridMultilevel"/>
    <w:tmpl w:val="E306D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1"/>
  </w:num>
  <w:num w:numId="12">
    <w:abstractNumId w:val="23"/>
  </w:num>
  <w:num w:numId="13">
    <w:abstractNumId w:val="12"/>
  </w:num>
  <w:num w:numId="14">
    <w:abstractNumId w:val="18"/>
  </w:num>
  <w:num w:numId="15">
    <w:abstractNumId w:val="17"/>
  </w:num>
  <w:num w:numId="16">
    <w:abstractNumId w:val="13"/>
  </w:num>
  <w:num w:numId="17">
    <w:abstractNumId w:val="14"/>
  </w:num>
  <w:num w:numId="18">
    <w:abstractNumId w:val="14"/>
    <w:lvlOverride w:ilvl="0">
      <w:startOverride w:val="1"/>
    </w:lvlOverride>
  </w:num>
  <w:num w:numId="19">
    <w:abstractNumId w:val="20"/>
  </w:num>
  <w:num w:numId="20">
    <w:abstractNumId w:val="10"/>
  </w:num>
  <w:num w:numId="21">
    <w:abstractNumId w:val="16"/>
  </w:num>
  <w:num w:numId="22">
    <w:abstractNumId w:val="16"/>
    <w:lvlOverride w:ilvl="0">
      <w:startOverride w:val="1"/>
    </w:lvlOverride>
  </w:num>
  <w:num w:numId="23">
    <w:abstractNumId w:val="22"/>
  </w:num>
  <w:num w:numId="24">
    <w:abstractNumId w:val="11"/>
  </w:num>
  <w:num w:numId="25">
    <w:abstractNumId w:val="19"/>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ttachedTemplate r:id="rId1"/>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9B4"/>
    <w:rsid w:val="00010EDE"/>
    <w:rsid w:val="0001119C"/>
    <w:rsid w:val="00012A19"/>
    <w:rsid w:val="00020474"/>
    <w:rsid w:val="000310D8"/>
    <w:rsid w:val="000460FE"/>
    <w:rsid w:val="00046384"/>
    <w:rsid w:val="000510D1"/>
    <w:rsid w:val="0005176B"/>
    <w:rsid w:val="00054FD0"/>
    <w:rsid w:val="0006024F"/>
    <w:rsid w:val="00076CA0"/>
    <w:rsid w:val="00077B17"/>
    <w:rsid w:val="00081DBE"/>
    <w:rsid w:val="0009330C"/>
    <w:rsid w:val="00095EA4"/>
    <w:rsid w:val="000C1D8A"/>
    <w:rsid w:val="000C32B4"/>
    <w:rsid w:val="000C3AAF"/>
    <w:rsid w:val="000C68D5"/>
    <w:rsid w:val="000C6BAF"/>
    <w:rsid w:val="000E153F"/>
    <w:rsid w:val="000F320F"/>
    <w:rsid w:val="000F3FDF"/>
    <w:rsid w:val="000F4ED2"/>
    <w:rsid w:val="000F533E"/>
    <w:rsid w:val="000F79DD"/>
    <w:rsid w:val="00100B0C"/>
    <w:rsid w:val="001026C0"/>
    <w:rsid w:val="00104245"/>
    <w:rsid w:val="0011044E"/>
    <w:rsid w:val="0011360F"/>
    <w:rsid w:val="00142F15"/>
    <w:rsid w:val="00153037"/>
    <w:rsid w:val="00165D7D"/>
    <w:rsid w:val="00167D47"/>
    <w:rsid w:val="00170203"/>
    <w:rsid w:val="00172DAE"/>
    <w:rsid w:val="00174B2B"/>
    <w:rsid w:val="00177FAC"/>
    <w:rsid w:val="00185020"/>
    <w:rsid w:val="001B1C36"/>
    <w:rsid w:val="001B572E"/>
    <w:rsid w:val="001B5DD2"/>
    <w:rsid w:val="001B651C"/>
    <w:rsid w:val="001C1855"/>
    <w:rsid w:val="001F10EB"/>
    <w:rsid w:val="001F1CCD"/>
    <w:rsid w:val="001F48CA"/>
    <w:rsid w:val="00204CC0"/>
    <w:rsid w:val="002135D7"/>
    <w:rsid w:val="00217FF3"/>
    <w:rsid w:val="0022286A"/>
    <w:rsid w:val="00223F84"/>
    <w:rsid w:val="00224C9A"/>
    <w:rsid w:val="002251E9"/>
    <w:rsid w:val="00230B40"/>
    <w:rsid w:val="002344E8"/>
    <w:rsid w:val="00235CD0"/>
    <w:rsid w:val="0023696E"/>
    <w:rsid w:val="00240E64"/>
    <w:rsid w:val="00240F76"/>
    <w:rsid w:val="00242D06"/>
    <w:rsid w:val="00245A6D"/>
    <w:rsid w:val="00246AA1"/>
    <w:rsid w:val="00270EE7"/>
    <w:rsid w:val="00271A58"/>
    <w:rsid w:val="00295055"/>
    <w:rsid w:val="00295AB6"/>
    <w:rsid w:val="002A77C0"/>
    <w:rsid w:val="002A7979"/>
    <w:rsid w:val="002D1C50"/>
    <w:rsid w:val="002D266F"/>
    <w:rsid w:val="002D3AF7"/>
    <w:rsid w:val="002E4488"/>
    <w:rsid w:val="002F5A28"/>
    <w:rsid w:val="00305110"/>
    <w:rsid w:val="003069D3"/>
    <w:rsid w:val="003146B7"/>
    <w:rsid w:val="00315264"/>
    <w:rsid w:val="00321705"/>
    <w:rsid w:val="00325257"/>
    <w:rsid w:val="00362805"/>
    <w:rsid w:val="003640ED"/>
    <w:rsid w:val="0037489B"/>
    <w:rsid w:val="00377D63"/>
    <w:rsid w:val="0039789E"/>
    <w:rsid w:val="003B0700"/>
    <w:rsid w:val="003C07DA"/>
    <w:rsid w:val="003C7D3D"/>
    <w:rsid w:val="003E151F"/>
    <w:rsid w:val="003E5004"/>
    <w:rsid w:val="003E662B"/>
    <w:rsid w:val="00406DD2"/>
    <w:rsid w:val="00421F76"/>
    <w:rsid w:val="00430125"/>
    <w:rsid w:val="00430190"/>
    <w:rsid w:val="004349B0"/>
    <w:rsid w:val="0044021C"/>
    <w:rsid w:val="004405C8"/>
    <w:rsid w:val="00440D67"/>
    <w:rsid w:val="00462CE1"/>
    <w:rsid w:val="00477772"/>
    <w:rsid w:val="00494B20"/>
    <w:rsid w:val="004A4C84"/>
    <w:rsid w:val="004B41E2"/>
    <w:rsid w:val="004C54C6"/>
    <w:rsid w:val="004C7E4B"/>
    <w:rsid w:val="004D40CF"/>
    <w:rsid w:val="004E3FC1"/>
    <w:rsid w:val="004F25B3"/>
    <w:rsid w:val="005075EE"/>
    <w:rsid w:val="00535191"/>
    <w:rsid w:val="005401CF"/>
    <w:rsid w:val="00544A34"/>
    <w:rsid w:val="005464F0"/>
    <w:rsid w:val="00551AAB"/>
    <w:rsid w:val="005624E6"/>
    <w:rsid w:val="0056614D"/>
    <w:rsid w:val="0058385E"/>
    <w:rsid w:val="00587587"/>
    <w:rsid w:val="005A1D6A"/>
    <w:rsid w:val="005B1D00"/>
    <w:rsid w:val="005C1B39"/>
    <w:rsid w:val="005D60DF"/>
    <w:rsid w:val="005E631B"/>
    <w:rsid w:val="005E6C51"/>
    <w:rsid w:val="00600BB1"/>
    <w:rsid w:val="0061060F"/>
    <w:rsid w:val="00613013"/>
    <w:rsid w:val="006141F7"/>
    <w:rsid w:val="00615412"/>
    <w:rsid w:val="0062218C"/>
    <w:rsid w:val="006228AC"/>
    <w:rsid w:val="00624227"/>
    <w:rsid w:val="00641630"/>
    <w:rsid w:val="006425E7"/>
    <w:rsid w:val="006478B7"/>
    <w:rsid w:val="00656D79"/>
    <w:rsid w:val="006731ED"/>
    <w:rsid w:val="00676455"/>
    <w:rsid w:val="00676FA6"/>
    <w:rsid w:val="0068373F"/>
    <w:rsid w:val="00693764"/>
    <w:rsid w:val="006B1ABF"/>
    <w:rsid w:val="006B5CD7"/>
    <w:rsid w:val="006C439F"/>
    <w:rsid w:val="006C6996"/>
    <w:rsid w:val="006E2920"/>
    <w:rsid w:val="006F355E"/>
    <w:rsid w:val="00701CE3"/>
    <w:rsid w:val="007032AD"/>
    <w:rsid w:val="0070744D"/>
    <w:rsid w:val="00707BFB"/>
    <w:rsid w:val="00721731"/>
    <w:rsid w:val="00724C34"/>
    <w:rsid w:val="00740724"/>
    <w:rsid w:val="007465A5"/>
    <w:rsid w:val="00752147"/>
    <w:rsid w:val="00766AA8"/>
    <w:rsid w:val="007718F9"/>
    <w:rsid w:val="00773C1C"/>
    <w:rsid w:val="00776081"/>
    <w:rsid w:val="00781D57"/>
    <w:rsid w:val="007834C5"/>
    <w:rsid w:val="00784C7B"/>
    <w:rsid w:val="0079497B"/>
    <w:rsid w:val="007A0E3F"/>
    <w:rsid w:val="007A772B"/>
    <w:rsid w:val="007B4309"/>
    <w:rsid w:val="007D2695"/>
    <w:rsid w:val="007D39FE"/>
    <w:rsid w:val="007E3C59"/>
    <w:rsid w:val="007E67CD"/>
    <w:rsid w:val="007F3A57"/>
    <w:rsid w:val="007F3EAE"/>
    <w:rsid w:val="007F4879"/>
    <w:rsid w:val="007F4C74"/>
    <w:rsid w:val="0080683D"/>
    <w:rsid w:val="0086149A"/>
    <w:rsid w:val="008618E6"/>
    <w:rsid w:val="00862901"/>
    <w:rsid w:val="00862D17"/>
    <w:rsid w:val="00877FD4"/>
    <w:rsid w:val="008825CD"/>
    <w:rsid w:val="00882A86"/>
    <w:rsid w:val="00890424"/>
    <w:rsid w:val="00891FF8"/>
    <w:rsid w:val="00892261"/>
    <w:rsid w:val="008A351B"/>
    <w:rsid w:val="008A4073"/>
    <w:rsid w:val="008B52BD"/>
    <w:rsid w:val="008B61ED"/>
    <w:rsid w:val="008C23C3"/>
    <w:rsid w:val="008D0D45"/>
    <w:rsid w:val="008D219A"/>
    <w:rsid w:val="008F04BE"/>
    <w:rsid w:val="008F5758"/>
    <w:rsid w:val="00903E79"/>
    <w:rsid w:val="00906DCD"/>
    <w:rsid w:val="00907A67"/>
    <w:rsid w:val="009111CD"/>
    <w:rsid w:val="00927AE3"/>
    <w:rsid w:val="009344B3"/>
    <w:rsid w:val="009448A1"/>
    <w:rsid w:val="009822D6"/>
    <w:rsid w:val="00991AF4"/>
    <w:rsid w:val="009A10E9"/>
    <w:rsid w:val="009B6531"/>
    <w:rsid w:val="009C1E9F"/>
    <w:rsid w:val="009D0678"/>
    <w:rsid w:val="009D1535"/>
    <w:rsid w:val="009E2D46"/>
    <w:rsid w:val="009E5F7C"/>
    <w:rsid w:val="009F6389"/>
    <w:rsid w:val="00A1571D"/>
    <w:rsid w:val="00A203F3"/>
    <w:rsid w:val="00A21A5E"/>
    <w:rsid w:val="00A22328"/>
    <w:rsid w:val="00A2333E"/>
    <w:rsid w:val="00A33159"/>
    <w:rsid w:val="00A53C95"/>
    <w:rsid w:val="00A61F02"/>
    <w:rsid w:val="00A735AF"/>
    <w:rsid w:val="00A76F38"/>
    <w:rsid w:val="00A77987"/>
    <w:rsid w:val="00A861A2"/>
    <w:rsid w:val="00A91841"/>
    <w:rsid w:val="00A9396C"/>
    <w:rsid w:val="00A96EAD"/>
    <w:rsid w:val="00AB2806"/>
    <w:rsid w:val="00AB4626"/>
    <w:rsid w:val="00AC1E68"/>
    <w:rsid w:val="00AC46B4"/>
    <w:rsid w:val="00AC7FE1"/>
    <w:rsid w:val="00AD026C"/>
    <w:rsid w:val="00AD28AE"/>
    <w:rsid w:val="00AD7B68"/>
    <w:rsid w:val="00AE54C6"/>
    <w:rsid w:val="00AF7FEF"/>
    <w:rsid w:val="00B040C8"/>
    <w:rsid w:val="00B044B5"/>
    <w:rsid w:val="00B06DB4"/>
    <w:rsid w:val="00B07FC2"/>
    <w:rsid w:val="00B160C9"/>
    <w:rsid w:val="00B23C6D"/>
    <w:rsid w:val="00B24BCD"/>
    <w:rsid w:val="00B261B6"/>
    <w:rsid w:val="00B2716E"/>
    <w:rsid w:val="00B4107C"/>
    <w:rsid w:val="00B46211"/>
    <w:rsid w:val="00B4720F"/>
    <w:rsid w:val="00B56B52"/>
    <w:rsid w:val="00B624D0"/>
    <w:rsid w:val="00B657AA"/>
    <w:rsid w:val="00B66AE6"/>
    <w:rsid w:val="00B702FA"/>
    <w:rsid w:val="00B74243"/>
    <w:rsid w:val="00B83D06"/>
    <w:rsid w:val="00BA465A"/>
    <w:rsid w:val="00BC3B1B"/>
    <w:rsid w:val="00BC54DE"/>
    <w:rsid w:val="00BD3385"/>
    <w:rsid w:val="00BE6D57"/>
    <w:rsid w:val="00BF4C7A"/>
    <w:rsid w:val="00C22F25"/>
    <w:rsid w:val="00C24884"/>
    <w:rsid w:val="00C27C4C"/>
    <w:rsid w:val="00C30B61"/>
    <w:rsid w:val="00C335C8"/>
    <w:rsid w:val="00C522C4"/>
    <w:rsid w:val="00C55026"/>
    <w:rsid w:val="00C61A78"/>
    <w:rsid w:val="00C623F5"/>
    <w:rsid w:val="00C66616"/>
    <w:rsid w:val="00C8091A"/>
    <w:rsid w:val="00C836C8"/>
    <w:rsid w:val="00C860C7"/>
    <w:rsid w:val="00CC13EA"/>
    <w:rsid w:val="00CC71B8"/>
    <w:rsid w:val="00CD191D"/>
    <w:rsid w:val="00CE0A3C"/>
    <w:rsid w:val="00D0419B"/>
    <w:rsid w:val="00D05699"/>
    <w:rsid w:val="00D05AA0"/>
    <w:rsid w:val="00D1316D"/>
    <w:rsid w:val="00D209B1"/>
    <w:rsid w:val="00D27B1A"/>
    <w:rsid w:val="00D30D5E"/>
    <w:rsid w:val="00D362D6"/>
    <w:rsid w:val="00D36BDD"/>
    <w:rsid w:val="00D37127"/>
    <w:rsid w:val="00D6326A"/>
    <w:rsid w:val="00D75DC1"/>
    <w:rsid w:val="00D852A8"/>
    <w:rsid w:val="00DB3EB2"/>
    <w:rsid w:val="00DC0265"/>
    <w:rsid w:val="00DC3FE8"/>
    <w:rsid w:val="00DC50D1"/>
    <w:rsid w:val="00DC7486"/>
    <w:rsid w:val="00DD096B"/>
    <w:rsid w:val="00DD5936"/>
    <w:rsid w:val="00E07DA3"/>
    <w:rsid w:val="00E10ADA"/>
    <w:rsid w:val="00E11318"/>
    <w:rsid w:val="00E122F3"/>
    <w:rsid w:val="00E2207E"/>
    <w:rsid w:val="00E26CA3"/>
    <w:rsid w:val="00E30BD7"/>
    <w:rsid w:val="00E31933"/>
    <w:rsid w:val="00E54D14"/>
    <w:rsid w:val="00E5604B"/>
    <w:rsid w:val="00E6374A"/>
    <w:rsid w:val="00E80C9F"/>
    <w:rsid w:val="00E878B7"/>
    <w:rsid w:val="00EB2C13"/>
    <w:rsid w:val="00EC1FCF"/>
    <w:rsid w:val="00EC446D"/>
    <w:rsid w:val="00EC4FBF"/>
    <w:rsid w:val="00ED6ED5"/>
    <w:rsid w:val="00EF5AF2"/>
    <w:rsid w:val="00F02430"/>
    <w:rsid w:val="00F03753"/>
    <w:rsid w:val="00F14718"/>
    <w:rsid w:val="00F253F1"/>
    <w:rsid w:val="00F26145"/>
    <w:rsid w:val="00F344A3"/>
    <w:rsid w:val="00F4203B"/>
    <w:rsid w:val="00F50F9A"/>
    <w:rsid w:val="00F5157E"/>
    <w:rsid w:val="00F5769F"/>
    <w:rsid w:val="00F65280"/>
    <w:rsid w:val="00F708B5"/>
    <w:rsid w:val="00F71B7B"/>
    <w:rsid w:val="00F75372"/>
    <w:rsid w:val="00F83FE6"/>
    <w:rsid w:val="00F948FA"/>
    <w:rsid w:val="00FA29B4"/>
    <w:rsid w:val="00FA40EF"/>
    <w:rsid w:val="00FA747C"/>
    <w:rsid w:val="00FB4BE7"/>
    <w:rsid w:val="00FC33B3"/>
    <w:rsid w:val="00FD2979"/>
    <w:rsid w:val="00FD40BB"/>
    <w:rsid w:val="00FD5F2B"/>
    <w:rsid w:val="00FE5998"/>
    <w:rsid w:val="00FF36DC"/>
    <w:rsid w:val="00FF5592"/>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F96BC4"/>
  <w15:docId w15:val="{D7F00F07-513B-4769-90C3-57EBDC4C8A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7834C5"/>
    <w:pPr>
      <w:spacing w:line="360" w:lineRule="auto"/>
      <w:ind w:firstLine="720"/>
      <w:jc w:val="both"/>
    </w:pPr>
    <w:rPr>
      <w:rFonts w:ascii="Times New Roman" w:hAnsi="Times New Roman"/>
      <w:sz w:val="24"/>
      <w:szCs w:val="22"/>
    </w:rPr>
  </w:style>
  <w:style w:type="paragraph" w:styleId="Heading1">
    <w:name w:val="heading 1"/>
    <w:basedOn w:val="Normal"/>
    <w:next w:val="Normal"/>
    <w:link w:val="Heading1Char"/>
    <w:uiPriority w:val="9"/>
    <w:qFormat/>
    <w:rsid w:val="00641630"/>
    <w:pPr>
      <w:keepNext/>
      <w:numPr>
        <w:numId w:val="24"/>
      </w:numPr>
      <w:jc w:val="left"/>
      <w:outlineLvl w:val="0"/>
    </w:pPr>
    <w:rPr>
      <w:rFonts w:eastAsia="Times New Roman"/>
      <w:b/>
      <w:bCs/>
      <w:kern w:val="32"/>
      <w:sz w:val="32"/>
      <w:szCs w:val="32"/>
    </w:rPr>
  </w:style>
  <w:style w:type="paragraph" w:styleId="Heading2">
    <w:name w:val="heading 2"/>
    <w:basedOn w:val="Normal"/>
    <w:next w:val="Normal"/>
    <w:link w:val="Heading2Char"/>
    <w:uiPriority w:val="9"/>
    <w:semiHidden/>
    <w:rsid w:val="00641630"/>
    <w:pPr>
      <w:keepNext/>
      <w:numPr>
        <w:ilvl w:val="1"/>
        <w:numId w:val="24"/>
      </w:numPr>
      <w:jc w:val="left"/>
      <w:outlineLvl w:val="1"/>
    </w:pPr>
    <w:rPr>
      <w:rFonts w:eastAsia="Times New Roman"/>
      <w:b/>
      <w:bCs/>
      <w:iCs/>
      <w:sz w:val="28"/>
      <w:szCs w:val="28"/>
    </w:rPr>
  </w:style>
  <w:style w:type="paragraph" w:styleId="Heading3">
    <w:name w:val="heading 3"/>
    <w:basedOn w:val="Normal"/>
    <w:next w:val="Normal"/>
    <w:link w:val="Heading3Char"/>
    <w:uiPriority w:val="9"/>
    <w:unhideWhenUsed/>
    <w:qFormat/>
    <w:rsid w:val="00E26CA3"/>
    <w:pPr>
      <w:keepNext/>
      <w:numPr>
        <w:ilvl w:val="2"/>
        <w:numId w:val="24"/>
      </w:numPr>
      <w:jc w:val="left"/>
      <w:outlineLvl w:val="2"/>
    </w:pPr>
    <w:rPr>
      <w:rFonts w:eastAsia="Times New Roman"/>
      <w:b/>
      <w:bCs/>
      <w:sz w:val="28"/>
      <w:szCs w:val="26"/>
    </w:rPr>
  </w:style>
  <w:style w:type="paragraph" w:styleId="Heading4">
    <w:name w:val="heading 4"/>
    <w:basedOn w:val="Normal"/>
    <w:next w:val="Normal"/>
    <w:link w:val="Heading4Char"/>
    <w:uiPriority w:val="9"/>
    <w:unhideWhenUsed/>
    <w:qFormat/>
    <w:rsid w:val="00E26CA3"/>
    <w:pPr>
      <w:keepNext/>
      <w:keepLines/>
      <w:numPr>
        <w:ilvl w:val="3"/>
        <w:numId w:val="24"/>
      </w:numPr>
      <w:ind w:left="0" w:firstLine="0"/>
      <w:jc w:val="left"/>
      <w:outlineLvl w:val="3"/>
    </w:pPr>
    <w:rPr>
      <w:rFonts w:eastAsiaTheme="majorEastAsia" w:cstheme="majorBidi"/>
      <w:b/>
      <w:iCs/>
      <w:sz w:val="28"/>
    </w:rPr>
  </w:style>
  <w:style w:type="paragraph" w:styleId="Heading5">
    <w:name w:val="heading 5"/>
    <w:basedOn w:val="Normal"/>
    <w:next w:val="Normal"/>
    <w:link w:val="Heading5Char"/>
    <w:uiPriority w:val="9"/>
    <w:semiHidden/>
    <w:unhideWhenUsed/>
    <w:qFormat/>
    <w:rsid w:val="00613013"/>
    <w:pPr>
      <w:keepNext/>
      <w:keepLines/>
      <w:numPr>
        <w:ilvl w:val="4"/>
        <w:numId w:val="24"/>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613013"/>
    <w:pPr>
      <w:keepNext/>
      <w:keepLines/>
      <w:numPr>
        <w:ilvl w:val="5"/>
        <w:numId w:val="24"/>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613013"/>
    <w:pPr>
      <w:keepNext/>
      <w:keepLines/>
      <w:numPr>
        <w:ilvl w:val="6"/>
        <w:numId w:val="2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613013"/>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13013"/>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NormalAbstrak">
    <w:name w:val="[STTS] Normal Abstrak"/>
    <w:basedOn w:val="Normal"/>
    <w:qFormat/>
    <w:rsid w:val="0068373F"/>
    <w:pPr>
      <w:spacing w:line="240" w:lineRule="auto"/>
      <w:ind w:firstLine="0"/>
    </w:pPr>
  </w:style>
  <w:style w:type="paragraph" w:styleId="Header">
    <w:name w:val="header"/>
    <w:aliases w:val="[STTS] Header"/>
    <w:basedOn w:val="Normal"/>
    <w:link w:val="HeaderChar"/>
    <w:uiPriority w:val="99"/>
    <w:rsid w:val="00A1571D"/>
    <w:pPr>
      <w:tabs>
        <w:tab w:val="center" w:pos="4680"/>
        <w:tab w:val="right" w:pos="9360"/>
      </w:tabs>
    </w:p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Heading2"/>
    <w:qFormat/>
    <w:rsid w:val="007A772B"/>
    <w:rPr>
      <w:b w:val="0"/>
    </w:rPr>
  </w:style>
  <w:style w:type="character" w:customStyle="1" w:styleId="Heading1Char">
    <w:name w:val="Heading 1 Char"/>
    <w:link w:val="Heading1"/>
    <w:uiPriority w:val="9"/>
    <w:rsid w:val="00641630"/>
    <w:rPr>
      <w:rFonts w:ascii="Times New Roman" w:eastAsia="Times New Roman" w:hAnsi="Times New Roman"/>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641630"/>
    <w:rPr>
      <w:rFonts w:ascii="Times New Roman" w:eastAsia="Times New Roman" w:hAnsi="Times New Roman"/>
      <w:b/>
      <w:bCs/>
      <w:iCs/>
      <w:sz w:val="28"/>
      <w:szCs w:val="28"/>
    </w:rPr>
  </w:style>
  <w:style w:type="character" w:customStyle="1" w:styleId="Heading3Char">
    <w:name w:val="Heading 3 Char"/>
    <w:link w:val="Heading3"/>
    <w:uiPriority w:val="9"/>
    <w:rsid w:val="00E26CA3"/>
    <w:rPr>
      <w:rFonts w:ascii="Times New Roman" w:eastAsia="Times New Roman" w:hAnsi="Times New Roman"/>
      <w:b/>
      <w:bCs/>
      <w:sz w:val="28"/>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qFormat/>
    <w:rsid w:val="00776081"/>
    <w:pPr>
      <w:spacing w:line="240" w:lineRule="auto"/>
      <w:ind w:firstLine="0"/>
    </w:pPr>
    <w:rPr>
      <w:b/>
    </w:rPr>
  </w:style>
  <w:style w:type="paragraph" w:customStyle="1" w:styleId="STTSAlgoritmaContent">
    <w:name w:val="[STTS] Algoritma Content"/>
    <w:basedOn w:val="STTSAlgoritma"/>
    <w:qFormat/>
    <w:rsid w:val="00EB2C13"/>
    <w:pPr>
      <w:numPr>
        <w:numId w:val="17"/>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16"/>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19"/>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21"/>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pPr>
    <w:rPr>
      <w:b/>
      <w:u w:val="single"/>
    </w:rPr>
  </w:style>
  <w:style w:type="paragraph" w:customStyle="1" w:styleId="STTSBlankSpace">
    <w:name w:val="[STTS] Blank Space"/>
    <w:basedOn w:val="Normal"/>
    <w:qFormat/>
    <w:rsid w:val="0068373F"/>
    <w:pPr>
      <w:ind w:firstLine="0"/>
      <w:jc w:val="center"/>
    </w:pPr>
  </w:style>
  <w:style w:type="character" w:customStyle="1" w:styleId="Heading4Char">
    <w:name w:val="Heading 4 Char"/>
    <w:basedOn w:val="DefaultParagraphFont"/>
    <w:link w:val="Heading4"/>
    <w:uiPriority w:val="9"/>
    <w:rsid w:val="00E26CA3"/>
    <w:rPr>
      <w:rFonts w:ascii="Times New Roman" w:eastAsiaTheme="majorEastAsia" w:hAnsi="Times New Roman" w:cstheme="majorBidi"/>
      <w:b/>
      <w:iCs/>
      <w:sz w:val="28"/>
      <w:szCs w:val="22"/>
    </w:rPr>
  </w:style>
  <w:style w:type="character" w:customStyle="1" w:styleId="Heading5Char">
    <w:name w:val="Heading 5 Char"/>
    <w:basedOn w:val="DefaultParagraphFont"/>
    <w:link w:val="Heading5"/>
    <w:uiPriority w:val="9"/>
    <w:semiHidden/>
    <w:rsid w:val="00613013"/>
    <w:rPr>
      <w:rFonts w:asciiTheme="majorHAnsi" w:eastAsiaTheme="majorEastAsia" w:hAnsiTheme="majorHAnsi" w:cstheme="majorBidi"/>
      <w:color w:val="365F91" w:themeColor="accent1" w:themeShade="BF"/>
      <w:sz w:val="24"/>
      <w:szCs w:val="22"/>
    </w:rPr>
  </w:style>
  <w:style w:type="character" w:customStyle="1" w:styleId="Heading6Char">
    <w:name w:val="Heading 6 Char"/>
    <w:basedOn w:val="DefaultParagraphFont"/>
    <w:link w:val="Heading6"/>
    <w:uiPriority w:val="9"/>
    <w:semiHidden/>
    <w:rsid w:val="00613013"/>
    <w:rPr>
      <w:rFonts w:asciiTheme="majorHAnsi" w:eastAsiaTheme="majorEastAsia" w:hAnsiTheme="majorHAnsi" w:cstheme="majorBidi"/>
      <w:color w:val="243F60" w:themeColor="accent1" w:themeShade="7F"/>
      <w:sz w:val="24"/>
      <w:szCs w:val="22"/>
    </w:rPr>
  </w:style>
  <w:style w:type="character" w:customStyle="1" w:styleId="Heading7Char">
    <w:name w:val="Heading 7 Char"/>
    <w:basedOn w:val="DefaultParagraphFont"/>
    <w:link w:val="Heading7"/>
    <w:uiPriority w:val="9"/>
    <w:semiHidden/>
    <w:rsid w:val="00613013"/>
    <w:rPr>
      <w:rFonts w:asciiTheme="majorHAnsi" w:eastAsiaTheme="majorEastAsia" w:hAnsiTheme="majorHAnsi" w:cstheme="majorBidi"/>
      <w:i/>
      <w:iCs/>
      <w:color w:val="243F60" w:themeColor="accent1" w:themeShade="7F"/>
      <w:sz w:val="24"/>
      <w:szCs w:val="22"/>
    </w:rPr>
  </w:style>
  <w:style w:type="character" w:customStyle="1" w:styleId="Heading8Char">
    <w:name w:val="Heading 8 Char"/>
    <w:basedOn w:val="DefaultParagraphFont"/>
    <w:link w:val="Heading8"/>
    <w:uiPriority w:val="9"/>
    <w:semiHidden/>
    <w:rsid w:val="006130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13013"/>
    <w:rPr>
      <w:rFonts w:asciiTheme="majorHAnsi" w:eastAsiaTheme="majorEastAsia" w:hAnsiTheme="majorHAnsi" w:cstheme="majorBidi"/>
      <w:i/>
      <w:iCs/>
      <w:color w:val="272727" w:themeColor="text1" w:themeTint="D8"/>
      <w:sz w:val="21"/>
      <w:szCs w:val="21"/>
    </w:rPr>
  </w:style>
  <w:style w:type="paragraph" w:customStyle="1" w:styleId="STTSDummyHeading">
    <w:name w:val="[STTS] Dummy Heading"/>
    <w:basedOn w:val="Normal"/>
    <w:link w:val="STTSDummyHeadingChar"/>
    <w:qFormat/>
    <w:rsid w:val="009E5F7C"/>
    <w:pPr>
      <w:ind w:firstLine="0"/>
      <w:jc w:val="center"/>
    </w:pPr>
    <w:rPr>
      <w:b/>
      <w:sz w:val="32"/>
    </w:rPr>
  </w:style>
  <w:style w:type="paragraph" w:styleId="TOC4">
    <w:name w:val="toc 4"/>
    <w:basedOn w:val="Normal"/>
    <w:next w:val="Normal"/>
    <w:autoRedefine/>
    <w:uiPriority w:val="39"/>
    <w:unhideWhenUsed/>
    <w:rsid w:val="005401CF"/>
    <w:pPr>
      <w:spacing w:after="100"/>
      <w:ind w:left="720"/>
    </w:pPr>
  </w:style>
  <w:style w:type="character" w:customStyle="1" w:styleId="STTSDummyHeadingChar">
    <w:name w:val="[STTS] Dummy Heading Char"/>
    <w:basedOn w:val="Heading1Char"/>
    <w:link w:val="STTSDummyHeading"/>
    <w:rsid w:val="009E5F7C"/>
    <w:rPr>
      <w:rFonts w:ascii="Times New Roman" w:eastAsia="Times New Roman" w:hAnsi="Times New Roman"/>
      <w:b/>
      <w:bCs w:val="0"/>
      <w:kern w:val="32"/>
      <w:sz w:val="32"/>
      <w:szCs w:val="22"/>
    </w:rPr>
  </w:style>
  <w:style w:type="paragraph" w:styleId="TOC1">
    <w:name w:val="toc 1"/>
    <w:basedOn w:val="Normal"/>
    <w:next w:val="Normal"/>
    <w:autoRedefine/>
    <w:uiPriority w:val="39"/>
    <w:unhideWhenUsed/>
    <w:rsid w:val="005401CF"/>
    <w:pPr>
      <w:ind w:firstLine="0"/>
    </w:pPr>
  </w:style>
  <w:style w:type="paragraph" w:styleId="TOC2">
    <w:name w:val="toc 2"/>
    <w:basedOn w:val="Normal"/>
    <w:next w:val="Normal"/>
    <w:autoRedefine/>
    <w:uiPriority w:val="39"/>
    <w:unhideWhenUsed/>
    <w:rsid w:val="005401CF"/>
    <w:pPr>
      <w:ind w:left="284"/>
    </w:pPr>
  </w:style>
  <w:style w:type="paragraph" w:styleId="TOC3">
    <w:name w:val="toc 3"/>
    <w:basedOn w:val="Normal"/>
    <w:next w:val="Normal"/>
    <w:autoRedefine/>
    <w:uiPriority w:val="39"/>
    <w:unhideWhenUsed/>
    <w:rsid w:val="005401CF"/>
    <w:pPr>
      <w:ind w:left="794"/>
    </w:pPr>
  </w:style>
  <w:style w:type="character" w:styleId="Hyperlink">
    <w:name w:val="Hyperlink"/>
    <w:basedOn w:val="DefaultParagraphFont"/>
    <w:uiPriority w:val="99"/>
    <w:unhideWhenUsed/>
    <w:rsid w:val="005075EE"/>
    <w:rPr>
      <w:color w:val="0000FF" w:themeColor="hyperlink"/>
      <w:u w:val="single"/>
    </w:rPr>
  </w:style>
  <w:style w:type="paragraph" w:styleId="TableofFigures">
    <w:name w:val="table of figures"/>
    <w:basedOn w:val="Normal"/>
    <w:next w:val="Normal"/>
    <w:uiPriority w:val="99"/>
    <w:unhideWhenUsed/>
    <w:rsid w:val="00E54D14"/>
    <w:pPr>
      <w:ind w:firstLine="0"/>
    </w:pPr>
  </w:style>
  <w:style w:type="paragraph" w:styleId="ListParagraph">
    <w:name w:val="List Paragraph"/>
    <w:basedOn w:val="Normal"/>
    <w:uiPriority w:val="34"/>
    <w:qFormat/>
    <w:rsid w:val="009F6389"/>
    <w:pPr>
      <w:spacing w:after="160" w:line="259" w:lineRule="auto"/>
      <w:ind w:left="720" w:firstLine="0"/>
      <w:contextualSpacing/>
      <w:jc w:val="left"/>
    </w:pPr>
    <w:rPr>
      <w:rFonts w:asciiTheme="minorHAnsi" w:eastAsiaTheme="minorHAnsi" w:hAnsiTheme="minorHAnsi" w:cstheme="minorBid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D:\NVH\Doc\STTS\SEM_7\TA\Buku\Trial\02\Buku%20TA-TESIS-DOCX.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F65419B9-E1A8-4497-A0D9-E4CBDC01F7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Buku TA-TESIS-DOCX.dotx</Template>
  <TotalTime>363</TotalTime>
  <Pages>22</Pages>
  <Words>2850</Words>
  <Characters>16248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Nikki</dc:creator>
  <cp:lastModifiedBy>Nicole V</cp:lastModifiedBy>
  <cp:revision>21</cp:revision>
  <dcterms:created xsi:type="dcterms:W3CDTF">2022-02-22T09:07:00Z</dcterms:created>
  <dcterms:modified xsi:type="dcterms:W3CDTF">2022-04-07T12:01:00Z</dcterms:modified>
</cp:coreProperties>
</file>
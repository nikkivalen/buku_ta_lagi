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850ED" w14:textId="3382DF28" w:rsidR="00B74243" w:rsidRDefault="00C8091A" w:rsidP="009E5F7C">
      <w:pPr>
        <w:pStyle w:val="Heading1"/>
        <w:numPr>
          <w:ilvl w:val="0"/>
          <w:numId w:val="0"/>
        </w:numPr>
        <w:jc w:val="center"/>
        <w:rPr>
          <w:noProof/>
          <w:lang w:val="id-ID"/>
        </w:rPr>
      </w:pPr>
      <w:bookmarkStart w:id="0" w:name="_Toc96542657"/>
      <w:bookmarkStart w:id="1" w:name="_Toc96612655"/>
      <w:r w:rsidRPr="00196202">
        <w:rPr>
          <w:noProof/>
          <w:lang w:val="id-ID"/>
        </w:rPr>
        <w:t>KATA PENGANTAR</w:t>
      </w:r>
      <w:bookmarkEnd w:id="0"/>
      <w:bookmarkEnd w:id="1"/>
    </w:p>
    <w:p w14:paraId="3EB7E0C4" w14:textId="77777777" w:rsidR="00CE5E9D" w:rsidRPr="00CE5E9D" w:rsidRDefault="00CE5E9D" w:rsidP="00CE5E9D">
      <w:pPr>
        <w:pStyle w:val="Heading1"/>
        <w:numPr>
          <w:ilvl w:val="0"/>
          <w:numId w:val="0"/>
        </w:numPr>
        <w:jc w:val="center"/>
        <w:rPr>
          <w:lang w:val="id-ID"/>
        </w:rPr>
      </w:pPr>
    </w:p>
    <w:p w14:paraId="0C67A7FB" w14:textId="5B24F60D" w:rsidR="009F6389" w:rsidRPr="00196202" w:rsidRDefault="0005176B" w:rsidP="009F6389">
      <w:pPr>
        <w:rPr>
          <w:noProof/>
          <w:szCs w:val="24"/>
          <w:lang w:val="id-ID"/>
        </w:rPr>
      </w:pPr>
      <w:r w:rsidRPr="00196202">
        <w:rPr>
          <w:noProof/>
          <w:szCs w:val="24"/>
          <w:lang w:val="id-ID"/>
        </w:rPr>
        <w:t>S</w:t>
      </w:r>
      <w:r w:rsidR="009F6389" w:rsidRPr="00196202">
        <w:rPr>
          <w:noProof/>
          <w:szCs w:val="24"/>
          <w:lang w:val="id-ID"/>
        </w:rPr>
        <w:t xml:space="preserve">yukur </w:t>
      </w:r>
      <w:r w:rsidRPr="00196202">
        <w:rPr>
          <w:noProof/>
          <w:szCs w:val="24"/>
          <w:lang w:val="id-ID"/>
        </w:rPr>
        <w:t xml:space="preserve">diberikan </w:t>
      </w:r>
      <w:r w:rsidR="009F6389" w:rsidRPr="00196202">
        <w:rPr>
          <w:noProof/>
          <w:szCs w:val="24"/>
          <w:lang w:val="id-ID"/>
        </w:rPr>
        <w:t xml:space="preserve">kepada Tuhan Yang Maha Esa, karena berkat dan </w:t>
      </w:r>
      <w:r w:rsidRPr="00196202">
        <w:rPr>
          <w:noProof/>
          <w:szCs w:val="24"/>
          <w:lang w:val="id-ID"/>
        </w:rPr>
        <w:t>bimbingan</w:t>
      </w:r>
      <w:r w:rsidR="009F6389" w:rsidRPr="00196202">
        <w:rPr>
          <w:noProof/>
          <w:szCs w:val="24"/>
          <w:lang w:val="id-ID"/>
        </w:rPr>
        <w:t>-Nya, sehingga Tugas Akhir dengan judul “</w:t>
      </w:r>
      <w:r w:rsidR="009F6389" w:rsidRPr="00196202">
        <w:rPr>
          <w:noProof/>
          <w:lang w:val="id-ID"/>
        </w:rPr>
        <w:t>Nested Named-Entity Recognition dalam Bahasa Indonesia Menggunakan Sequence-to-Set Network</w:t>
      </w:r>
      <w:r w:rsidR="009F6389" w:rsidRPr="00196202">
        <w:rPr>
          <w:noProof/>
          <w:szCs w:val="24"/>
          <w:lang w:val="id-ID"/>
        </w:rPr>
        <w:t xml:space="preserve">” ini dapat </w:t>
      </w:r>
      <w:r w:rsidRPr="00196202">
        <w:rPr>
          <w:noProof/>
          <w:szCs w:val="24"/>
          <w:lang w:val="id-ID"/>
        </w:rPr>
        <w:t>di</w:t>
      </w:r>
      <w:r w:rsidR="009F6389" w:rsidRPr="00196202">
        <w:rPr>
          <w:noProof/>
          <w:szCs w:val="24"/>
          <w:lang w:val="id-ID"/>
        </w:rPr>
        <w:t xml:space="preserve">selesaikan dengan baik. </w:t>
      </w:r>
      <w:r w:rsidRPr="00196202">
        <w:rPr>
          <w:noProof/>
          <w:szCs w:val="24"/>
          <w:lang w:val="id-ID"/>
        </w:rPr>
        <w:t>P</w:t>
      </w:r>
      <w:r w:rsidR="009F6389" w:rsidRPr="00196202">
        <w:rPr>
          <w:noProof/>
          <w:szCs w:val="24"/>
          <w:lang w:val="id-ID"/>
        </w:rPr>
        <w:t xml:space="preserve">enyusunan Tugas Akhir ini </w:t>
      </w:r>
      <w:r w:rsidRPr="00196202">
        <w:rPr>
          <w:noProof/>
          <w:szCs w:val="24"/>
          <w:lang w:val="id-ID"/>
        </w:rPr>
        <w:t xml:space="preserve">pastinya mengalami </w:t>
      </w:r>
      <w:r w:rsidR="009F6389" w:rsidRPr="00196202">
        <w:rPr>
          <w:noProof/>
          <w:szCs w:val="24"/>
          <w:lang w:val="id-ID"/>
        </w:rPr>
        <w:t xml:space="preserve">kesulitan dan masalah. Namun berkat bantuan dan bimbingan </w:t>
      </w:r>
      <w:r w:rsidRPr="00196202">
        <w:rPr>
          <w:noProof/>
          <w:szCs w:val="24"/>
          <w:lang w:val="id-ID"/>
        </w:rPr>
        <w:t xml:space="preserve">secara fisik maupun emosional </w:t>
      </w:r>
      <w:r w:rsidR="009F6389" w:rsidRPr="00196202">
        <w:rPr>
          <w:noProof/>
          <w:szCs w:val="24"/>
          <w:lang w:val="id-ID"/>
        </w:rPr>
        <w:t xml:space="preserve">dari </w:t>
      </w:r>
      <w:r w:rsidRPr="00196202">
        <w:rPr>
          <w:noProof/>
          <w:szCs w:val="24"/>
          <w:lang w:val="id-ID"/>
        </w:rPr>
        <w:t xml:space="preserve">beberapa </w:t>
      </w:r>
      <w:r w:rsidR="009F6389" w:rsidRPr="00196202">
        <w:rPr>
          <w:noProof/>
          <w:szCs w:val="24"/>
          <w:lang w:val="id-ID"/>
        </w:rPr>
        <w:t xml:space="preserve">pihak maka segala kesulitan dan permasalahan </w:t>
      </w:r>
      <w:r w:rsidRPr="00196202">
        <w:rPr>
          <w:noProof/>
          <w:szCs w:val="24"/>
          <w:lang w:val="id-ID"/>
        </w:rPr>
        <w:t xml:space="preserve">tersebut </w:t>
      </w:r>
      <w:r w:rsidR="009F6389" w:rsidRPr="00196202">
        <w:rPr>
          <w:noProof/>
          <w:szCs w:val="24"/>
          <w:lang w:val="id-ID"/>
        </w:rPr>
        <w:t xml:space="preserve">dapat diselesaikan. </w:t>
      </w:r>
      <w:r w:rsidRPr="00196202">
        <w:rPr>
          <w:noProof/>
          <w:szCs w:val="24"/>
          <w:lang w:val="id-ID"/>
        </w:rPr>
        <w:t>K</w:t>
      </w:r>
      <w:r w:rsidR="009F6389" w:rsidRPr="00196202">
        <w:rPr>
          <w:noProof/>
          <w:szCs w:val="24"/>
          <w:lang w:val="id-ID"/>
        </w:rPr>
        <w:t xml:space="preserve">arena itu pada kesempatan ini penulis </w:t>
      </w:r>
      <w:r w:rsidRPr="00196202">
        <w:rPr>
          <w:noProof/>
          <w:szCs w:val="24"/>
          <w:lang w:val="id-ID"/>
        </w:rPr>
        <w:t xml:space="preserve">tugas akhir </w:t>
      </w:r>
      <w:r w:rsidR="009F6389" w:rsidRPr="00196202">
        <w:rPr>
          <w:noProof/>
          <w:szCs w:val="24"/>
          <w:lang w:val="id-ID"/>
        </w:rPr>
        <w:t>ingin mengucapkan terima kasih kepada :</w:t>
      </w:r>
    </w:p>
    <w:p w14:paraId="2FE4F8FD" w14:textId="399FE930" w:rsidR="00947B31" w:rsidRPr="00196202" w:rsidRDefault="00947B31" w:rsidP="009F6389">
      <w:pPr>
        <w:pStyle w:val="ListParagraph"/>
        <w:numPr>
          <w:ilvl w:val="0"/>
          <w:numId w:val="2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>Allah yang Maha Kuasa yang telah memberi hikmat, berkat dan bimbingan selama tugas akhir ini dikerjakan.</w:t>
      </w:r>
    </w:p>
    <w:p w14:paraId="7FA3F297" w14:textId="6E91F936" w:rsidR="009F6389" w:rsidRPr="00196202" w:rsidRDefault="00B20BAE" w:rsidP="009F6389">
      <w:pPr>
        <w:pStyle w:val="ListParagraph"/>
        <w:numPr>
          <w:ilvl w:val="0"/>
          <w:numId w:val="2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Papa </w:t>
      </w:r>
      <w:r w:rsidR="00947B31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>George Arius Halim</w:t>
      </w:r>
      <w:r w:rsidR="0005176B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 saudara </w:t>
      </w:r>
      <w:r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Sabrina Fiorenza Halim, </w:t>
      </w:r>
      <w:r w:rsidR="0005176B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ibu baptis </w:t>
      </w:r>
      <w:r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Adriana Maya Politon, almarhum ibu Dona Ira Politon </w:t>
      </w:r>
      <w:r w:rsidR="009F6389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>yang telah memberikan dukungan</w:t>
      </w:r>
      <w:r w:rsidR="00AC43E4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>, doa</w:t>
      </w:r>
      <w:r w:rsidR="009F6389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dan motivasi dalam penyelesaian Tugas Akhir ini.</w:t>
      </w:r>
    </w:p>
    <w:p w14:paraId="4F9E83B7" w14:textId="1336CFAD" w:rsidR="009F6389" w:rsidRPr="00196202" w:rsidRDefault="009F6389" w:rsidP="009F6389">
      <w:pPr>
        <w:pStyle w:val="ListParagraph"/>
        <w:numPr>
          <w:ilvl w:val="0"/>
          <w:numId w:val="2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>Bapak Dr.</w:t>
      </w:r>
      <w:r w:rsidR="00894E52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Ir.</w:t>
      </w:r>
      <w:r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Joan Santoso, S.Kom., M.Kom., selaku dosen pembimbing yang telah banyak memberikan arahan, koreksi, serta saran kepada penulis selama penyusunan </w:t>
      </w:r>
      <w:r w:rsidR="008F7F67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tugas akhir </w:t>
      </w:r>
      <w:r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>ini.</w:t>
      </w:r>
      <w:r w:rsidR="0005176B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Juga dukungan dan pengertiannya selama kesulitan penyusunan dilaksanakan.</w:t>
      </w:r>
    </w:p>
    <w:p w14:paraId="0B91BF96" w14:textId="6C6C8FD2" w:rsidR="00C444C5" w:rsidRPr="00196202" w:rsidRDefault="00C444C5" w:rsidP="0005176B">
      <w:pPr>
        <w:pStyle w:val="ListParagraph"/>
        <w:numPr>
          <w:ilvl w:val="0"/>
          <w:numId w:val="2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Bapak Dr. Ir. Gunawan, M.Kom. selaku dosen wali penulis yang telah memberi ilmu, pengalaman dan juga bantuan selama penulis menjadi asistennya dan juga mahasiswi selama di kampus ISTTS. </w:t>
      </w:r>
      <w:r w:rsidR="00905F64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Pak Ir. Arya Tandy Hermawan, M.T. selaku rektor, pak </w:t>
      </w:r>
      <w:r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>Ir. Herman Budianto, M.M. selaku wakil rektor III</w:t>
      </w:r>
      <w:r w:rsidR="00FB418E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 </w:t>
      </w:r>
      <w:r w:rsidR="00905F64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bu </w:t>
      </w:r>
      <w:r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Yuliana Melita Pranoto, S.Kom. M.Kom. selaku ketua BAU yang telah membantu penulis dalam kelancaran perkuliahan di ISTTS. </w:t>
      </w:r>
      <w:r w:rsidR="006E7D27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>Pak Dr. Yosi Kristian, S.Kom. M.Kom.</w:t>
      </w:r>
      <w:r w:rsidR="00B56547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selaku kepala program studi dan dosen pengajar yang telah memberikan ilmu pengetahuan </w:t>
      </w:r>
      <w:r w:rsidR="00B56547" w:rsidRPr="00196202">
        <w:rPr>
          <w:rFonts w:ascii="Times New Roman" w:hAnsi="Times New Roman" w:cs="Times New Roman"/>
          <w:i/>
          <w:iCs/>
          <w:noProof/>
          <w:sz w:val="24"/>
          <w:szCs w:val="24"/>
          <w:lang w:val="id-ID"/>
        </w:rPr>
        <w:t>computer intelligence</w:t>
      </w:r>
      <w:r w:rsidR="00B56547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kepada  penulis.</w:t>
      </w:r>
    </w:p>
    <w:p w14:paraId="3C723E68" w14:textId="74925C0C" w:rsidR="009C69F3" w:rsidRPr="00196202" w:rsidRDefault="009C69F3" w:rsidP="0005176B">
      <w:pPr>
        <w:pStyle w:val="ListParagraph"/>
        <w:numPr>
          <w:ilvl w:val="0"/>
          <w:numId w:val="2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 xml:space="preserve">Teman-teman perkuliahan yang telah membantu penulis selama pengerjaan tugas akhir dengan saran dan bantuannya, Matthew Gunawan, Georgia Nikita, Lawrence Patrick. </w:t>
      </w:r>
    </w:p>
    <w:p w14:paraId="3A39253D" w14:textId="6306ED1B" w:rsidR="009F6389" w:rsidRDefault="005F7819" w:rsidP="0005176B">
      <w:pPr>
        <w:pStyle w:val="ListParagraph"/>
        <w:numPr>
          <w:ilvl w:val="0"/>
          <w:numId w:val="2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>Teman</w:t>
      </w:r>
      <w:r w:rsidR="002F5F2C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>-</w:t>
      </w:r>
      <w:r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teman perkuliahan ISTTS dari </w:t>
      </w:r>
      <w:r w:rsidR="0005176B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>Asisten Pusat Studi Angkatan 2018, Asisten Tetap Laboratorium Komputer ISTTS angkatan 2017, 2018, dan 2019, kelompok belajar kelas A dan C angkatan 2018 yang telah memberikan dukungan dan motivasi selama penyusunan Tugas Akhir kepada penulis</w:t>
      </w:r>
      <w:r w:rsidR="00D46D24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3A127D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D46D24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>(</w:t>
      </w:r>
      <w:r w:rsidR="003A127D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>Rommy Christensen Yuwono, Heinrich Wisesa, Sastrabudi, Julianto, Winda, Marvella, James</w:t>
      </w:r>
      <w:r w:rsidR="007B51CE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9A487A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>Foong</w:t>
      </w:r>
      <w:r w:rsidR="003A127D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 Nickolas, Chen, Jasong, David, Williandy, </w:t>
      </w:r>
      <w:r w:rsidR="007342CE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Widean, Charles, Kevin Setiabudi, Richard G, </w:t>
      </w:r>
      <w:r w:rsidR="00AD798F">
        <w:rPr>
          <w:rFonts w:ascii="Times New Roman" w:hAnsi="Times New Roman" w:cs="Times New Roman"/>
          <w:noProof/>
          <w:sz w:val="24"/>
          <w:szCs w:val="24"/>
        </w:rPr>
        <w:t>Ivan Budi</w:t>
      </w:r>
      <w:r w:rsidR="00F57584">
        <w:rPr>
          <w:rFonts w:ascii="Times New Roman" w:hAnsi="Times New Roman" w:cs="Times New Roman"/>
          <w:noProof/>
          <w:sz w:val="24"/>
          <w:szCs w:val="24"/>
        </w:rPr>
        <w:t>h</w:t>
      </w:r>
      <w:r w:rsidR="00AD798F">
        <w:rPr>
          <w:rFonts w:ascii="Times New Roman" w:hAnsi="Times New Roman" w:cs="Times New Roman"/>
          <w:noProof/>
          <w:sz w:val="24"/>
          <w:szCs w:val="24"/>
        </w:rPr>
        <w:t xml:space="preserve">ardjo, </w:t>
      </w:r>
      <w:r w:rsidR="007342CE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>Enricho Gle</w:t>
      </w:r>
      <w:r w:rsidR="009D5232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>n</w:t>
      </w:r>
      <w:r w:rsidR="007342CE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>n, William G, Johannes Michael, Brigitta Angeline, Jevon, Felix Halim</w:t>
      </w:r>
      <w:r w:rsidR="00D46D24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>)</w:t>
      </w:r>
      <w:r w:rsidR="008842F4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. </w:t>
      </w:r>
    </w:p>
    <w:p w14:paraId="17CAED60" w14:textId="5DA67A49" w:rsidR="007D035B" w:rsidRPr="00BC1740" w:rsidRDefault="007D035B" w:rsidP="00BC1740">
      <w:pPr>
        <w:pStyle w:val="ListParagraph"/>
        <w:numPr>
          <w:ilvl w:val="0"/>
          <w:numId w:val="2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noProof/>
          <w:sz w:val="28"/>
          <w:szCs w:val="28"/>
          <w:lang w:val="id-ID"/>
        </w:rPr>
      </w:pPr>
      <w:r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>Teman</w:t>
      </w:r>
      <w:r w:rsidR="002F5F2C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>-</w:t>
      </w:r>
      <w:r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teman di luar perkuliahan ISTTS dari </w:t>
      </w:r>
      <w:r w:rsidR="00E60512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>OMK Gereja St. Yakobus (Psyduck, Sel Markus</w:t>
      </w:r>
      <w:r w:rsidR="002F5F2C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>, Koor JYC</w:t>
      </w:r>
      <w:r w:rsidR="006C4BCA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>, Tim IT OMK</w:t>
      </w:r>
      <w:r w:rsidR="00E60512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>)</w:t>
      </w:r>
      <w:r w:rsidR="002F5F2C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, </w:t>
      </w:r>
      <w:r w:rsidR="00BF3112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>teman-teman SMA Kr. Petra</w:t>
      </w:r>
      <w:r w:rsidR="008E2084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</w:t>
      </w:r>
      <w:r w:rsidR="00BF3112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>1 Kudeta</w:t>
      </w:r>
      <w:r w:rsidR="00AA17FB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dan </w:t>
      </w:r>
      <w:r w:rsidR="00106460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>Negus</w:t>
      </w:r>
      <w:r w:rsidR="00BF3112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, </w:t>
      </w:r>
      <w:r w:rsidR="00BB7804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dan </w:t>
      </w:r>
      <w:r w:rsidR="0040750B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>teman-teman</w:t>
      </w:r>
      <w:r w:rsidR="00AA17FB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</w:t>
      </w:r>
      <w:r w:rsidR="002F5F2C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>Imperia</w:t>
      </w:r>
      <w:r w:rsidR="00BF3112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>ls</w:t>
      </w:r>
      <w:r w:rsidR="00AA17FB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</w:t>
      </w:r>
      <w:r w:rsidR="0016250E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yang telah memberikan doa dan dukungan dari awal </w:t>
      </w:r>
      <w:r w:rsidR="008E2084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sampai akhir </w:t>
      </w:r>
      <w:r w:rsidR="0016250E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>penyusunan Tugas Akhir kepada penulis.</w:t>
      </w:r>
      <w:r w:rsidR="00DA2F73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</w:t>
      </w:r>
      <w:r w:rsidR="0082165B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(Puella, Resia, Erika, Ibel, Dinda, Faustine, Adel, Riani, Nansi, Caroline, Daiva, Aldo, Mitzy, Rere, Everton, Marcella, Esa, SW, Aucky, Jeffry, </w:t>
      </w:r>
      <w:r w:rsidR="00531F40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Aldo Tjondro, </w:t>
      </w:r>
      <w:r w:rsidR="00300112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Ce </w:t>
      </w:r>
      <w:r w:rsidR="00300112" w:rsidRPr="00BC1740">
        <w:rPr>
          <w:rFonts w:ascii="Times New Roman" w:hAnsi="Times New Roman" w:cs="Times New Roman"/>
          <w:noProof/>
          <w:sz w:val="24"/>
          <w:szCs w:val="28"/>
        </w:rPr>
        <w:t>W</w:t>
      </w:r>
      <w:r w:rsidR="00300112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indy, </w:t>
      </w:r>
      <w:r w:rsidR="00531F40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Eric Aditya, Vina, </w:t>
      </w:r>
      <w:r w:rsidR="00012D1E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>Liza, J.Angeline</w:t>
      </w:r>
      <w:r w:rsidR="00012D1E" w:rsidRPr="00BC1740">
        <w:rPr>
          <w:rFonts w:ascii="Times New Roman" w:hAnsi="Times New Roman" w:cs="Times New Roman"/>
          <w:noProof/>
          <w:sz w:val="24"/>
          <w:szCs w:val="28"/>
        </w:rPr>
        <w:t xml:space="preserve">, </w:t>
      </w:r>
      <w:r w:rsidR="00AA17FB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Carolin Yoko, Titi Wiliana, Carlis Regina, </w:t>
      </w:r>
      <w:r w:rsidR="007B51CE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James </w:t>
      </w:r>
      <w:r w:rsidR="009A487A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Riady, </w:t>
      </w:r>
      <w:r w:rsidR="003C0171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>Jeremy Loekman, Evalyn</w:t>
      </w:r>
      <w:r w:rsidR="00014DEF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Mayrilia</w:t>
      </w:r>
      <w:r w:rsidR="00854727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>).</w:t>
      </w:r>
      <w:r w:rsidR="00534FD8" w:rsidRPr="00BC1740">
        <w:rPr>
          <w:rFonts w:ascii="Times New Roman" w:hAnsi="Times New Roman" w:cs="Times New Roman"/>
          <w:noProof/>
          <w:sz w:val="24"/>
          <w:szCs w:val="28"/>
          <w:lang w:val="id-ID"/>
        </w:rPr>
        <w:t xml:space="preserve"> </w:t>
      </w:r>
    </w:p>
    <w:p w14:paraId="3D5660EA" w14:textId="1959CF72" w:rsidR="009F6389" w:rsidRPr="00196202" w:rsidRDefault="009F6389" w:rsidP="009F6389">
      <w:pPr>
        <w:pStyle w:val="ListParagraph"/>
        <w:numPr>
          <w:ilvl w:val="0"/>
          <w:numId w:val="26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Dan kepada semua pihak yang tidak dapat disebutkan satu persatu yang telah banyak membantu dalam penyelesaian </w:t>
      </w:r>
      <w:r w:rsidR="00A80A36"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tugas akhir </w:t>
      </w:r>
      <w:r w:rsidRPr="00196202">
        <w:rPr>
          <w:rFonts w:ascii="Times New Roman" w:hAnsi="Times New Roman" w:cs="Times New Roman"/>
          <w:noProof/>
          <w:sz w:val="24"/>
          <w:szCs w:val="24"/>
          <w:lang w:val="id-ID"/>
        </w:rPr>
        <w:t>ini.</w:t>
      </w:r>
    </w:p>
    <w:p w14:paraId="42F6705D" w14:textId="188FCDD4" w:rsidR="00D6326A" w:rsidRPr="00196202" w:rsidRDefault="009F6389" w:rsidP="00E43E70">
      <w:pPr>
        <w:rPr>
          <w:noProof/>
          <w:lang w:val="id-ID"/>
        </w:rPr>
      </w:pPr>
      <w:r w:rsidRPr="00196202">
        <w:rPr>
          <w:noProof/>
          <w:szCs w:val="24"/>
          <w:lang w:val="id-ID"/>
        </w:rPr>
        <w:t xml:space="preserve">Demikian skripsi ini yang penulis buat dan semoga dapat bermanfaat bagi penulis pada khususnya dan pembaca pada umumnya. Sangat disadari dalam penyusunan </w:t>
      </w:r>
      <w:r w:rsidR="008B6C91" w:rsidRPr="00196202">
        <w:rPr>
          <w:noProof/>
          <w:szCs w:val="24"/>
          <w:lang w:val="id-ID"/>
        </w:rPr>
        <w:t xml:space="preserve">tugas akhir </w:t>
      </w:r>
      <w:r w:rsidRPr="00196202">
        <w:rPr>
          <w:noProof/>
          <w:szCs w:val="24"/>
          <w:lang w:val="id-ID"/>
        </w:rPr>
        <w:t xml:space="preserve">ini masih terdapat kekurangan karena keterbatasan pengetahuan, pengalaman, dan waktu penyusunan. Akhir kata penulis mohon maaf kepada semua pihak atas segala </w:t>
      </w:r>
      <w:r w:rsidR="00302531">
        <w:rPr>
          <w:noProof/>
          <w:szCs w:val="24"/>
        </w:rPr>
        <w:t>kesalahan</w:t>
      </w:r>
      <w:r w:rsidRPr="00196202">
        <w:rPr>
          <w:noProof/>
          <w:szCs w:val="24"/>
          <w:lang w:val="id-ID"/>
        </w:rPr>
        <w:t xml:space="preserve"> baik itu disengaja maupun tidak disengaja. Semoga Tuhan selalu memberkati dan menyertai kita semua. Amin.</w:t>
      </w:r>
    </w:p>
    <w:p w14:paraId="03418ADD" w14:textId="77777777" w:rsidR="00D6326A" w:rsidRPr="00196202" w:rsidRDefault="00D6326A" w:rsidP="00012A19">
      <w:pPr>
        <w:jc w:val="right"/>
        <w:rPr>
          <w:noProof/>
          <w:lang w:val="id-ID"/>
        </w:rPr>
      </w:pPr>
    </w:p>
    <w:p w14:paraId="0478E30E" w14:textId="4E326867" w:rsidR="00D6326A" w:rsidRPr="00196202" w:rsidRDefault="00C522C4" w:rsidP="00D6326A">
      <w:pPr>
        <w:pStyle w:val="STTSKeteranganKataPengantar"/>
        <w:rPr>
          <w:noProof/>
          <w:lang w:val="id-ID"/>
        </w:rPr>
      </w:pPr>
      <w:r w:rsidRPr="00196202">
        <w:rPr>
          <w:noProof/>
          <w:lang w:val="id-ID"/>
        </w:rPr>
        <w:t xml:space="preserve">Surabaya, </w:t>
      </w:r>
      <w:r w:rsidR="00012A19" w:rsidRPr="00196202">
        <w:rPr>
          <w:noProof/>
          <w:lang w:val="id-ID"/>
        </w:rPr>
        <w:t>Juni 2022</w:t>
      </w:r>
    </w:p>
    <w:p w14:paraId="2CAB4E5B" w14:textId="77777777" w:rsidR="00D6326A" w:rsidRPr="00196202" w:rsidRDefault="00D6326A" w:rsidP="00D6326A">
      <w:pPr>
        <w:pStyle w:val="STTSKeteranganKataPengantar"/>
        <w:rPr>
          <w:noProof/>
          <w:lang w:val="id-ID"/>
        </w:rPr>
      </w:pPr>
    </w:p>
    <w:p w14:paraId="42E9C15B" w14:textId="77777777" w:rsidR="00D6326A" w:rsidRPr="00196202" w:rsidRDefault="00D6326A" w:rsidP="00D6326A">
      <w:pPr>
        <w:pStyle w:val="STTSKeteranganKataPengantar"/>
        <w:rPr>
          <w:noProof/>
          <w:lang w:val="id-ID"/>
        </w:rPr>
      </w:pPr>
      <w:r w:rsidRPr="00196202">
        <w:rPr>
          <w:noProof/>
          <w:lang w:val="id-ID"/>
        </w:rPr>
        <w:t>Penulis</w:t>
      </w:r>
    </w:p>
    <w:p w14:paraId="42F21BBD" w14:textId="508BBCBB" w:rsidR="008F04BE" w:rsidRPr="00196202" w:rsidRDefault="008F04BE" w:rsidP="00440AF1">
      <w:pPr>
        <w:pStyle w:val="Heading1"/>
        <w:numPr>
          <w:ilvl w:val="0"/>
          <w:numId w:val="0"/>
        </w:numPr>
        <w:jc w:val="center"/>
        <w:rPr>
          <w:noProof/>
          <w:lang w:val="id-ID"/>
        </w:rPr>
        <w:sectPr w:rsidR="008F04BE" w:rsidRPr="00196202" w:rsidSect="00DF7D56">
          <w:headerReference w:type="default" r:id="rId8"/>
          <w:footerReference w:type="default" r:id="rId9"/>
          <w:footerReference w:type="first" r:id="rId10"/>
          <w:pgSz w:w="11907" w:h="16840" w:code="9"/>
          <w:pgMar w:top="2268" w:right="1701" w:bottom="1701" w:left="2268" w:header="1418" w:footer="851" w:gutter="0"/>
          <w:pgNumType w:fmt="lowerRoman" w:start="6"/>
          <w:cols w:space="720"/>
          <w:docGrid w:linePitch="360"/>
        </w:sectPr>
      </w:pPr>
    </w:p>
    <w:p w14:paraId="5D1EF834" w14:textId="77777777" w:rsidR="007032AD" w:rsidRPr="00196202" w:rsidRDefault="007032AD" w:rsidP="008F04BE">
      <w:pPr>
        <w:pStyle w:val="STTSDummyHeading"/>
        <w:jc w:val="both"/>
        <w:rPr>
          <w:noProof/>
          <w:lang w:val="id-ID"/>
        </w:rPr>
      </w:pPr>
    </w:p>
    <w:sectPr w:rsidR="007032AD" w:rsidRPr="00196202" w:rsidSect="00B160C9">
      <w:headerReference w:type="default" r:id="rId11"/>
      <w:footerReference w:type="default" r:id="rId12"/>
      <w:footerReference w:type="first" r:id="rId13"/>
      <w:pgSz w:w="11907" w:h="16840" w:code="9"/>
      <w:pgMar w:top="2268" w:right="1701" w:bottom="1701" w:left="2268" w:header="1418" w:footer="85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3E65F" w14:textId="77777777" w:rsidR="00EF4A0E" w:rsidRDefault="00EF4A0E" w:rsidP="00A1571D">
      <w:pPr>
        <w:spacing w:line="240" w:lineRule="auto"/>
      </w:pPr>
      <w:r>
        <w:separator/>
      </w:r>
    </w:p>
  </w:endnote>
  <w:endnote w:type="continuationSeparator" w:id="0">
    <w:p w14:paraId="2E78918E" w14:textId="77777777" w:rsidR="00EF4A0E" w:rsidRDefault="00EF4A0E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7445897"/>
      <w:docPartObj>
        <w:docPartGallery w:val="Page Numbers (Bottom of Page)"/>
        <w:docPartUnique/>
      </w:docPartObj>
    </w:sdtPr>
    <w:sdtContent>
      <w:p w14:paraId="384708F6" w14:textId="51066507" w:rsidR="008F04BE" w:rsidRDefault="00DF7D56" w:rsidP="00DF7D56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B967A" w14:textId="77777777" w:rsidR="008F04BE" w:rsidRDefault="008F04BE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8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3AF1" w14:textId="77777777" w:rsidR="00E54D14" w:rsidRDefault="00E54D14">
    <w:pPr>
      <w:pStyle w:val="Footer"/>
      <w:jc w:val="center"/>
    </w:pPr>
  </w:p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CFE60" w14:textId="77777777" w:rsidR="00EF4A0E" w:rsidRDefault="00EF4A0E" w:rsidP="00A1571D">
      <w:pPr>
        <w:spacing w:line="240" w:lineRule="auto"/>
      </w:pPr>
      <w:r>
        <w:separator/>
      </w:r>
    </w:p>
  </w:footnote>
  <w:footnote w:type="continuationSeparator" w:id="0">
    <w:p w14:paraId="508CDDA8" w14:textId="77777777" w:rsidR="00EF4A0E" w:rsidRDefault="00EF4A0E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1DA16" w14:textId="201382D8" w:rsidR="00C211DD" w:rsidRDefault="00C211DD" w:rsidP="00C211DD">
    <w:pPr>
      <w:pStyle w:val="Header"/>
      <w:ind w:firstLine="0"/>
      <w:jc w:val="right"/>
    </w:pPr>
  </w:p>
  <w:p w14:paraId="595A5BED" w14:textId="634E5CE1" w:rsidR="008F04BE" w:rsidRDefault="008F04BE" w:rsidP="00AB2806">
    <w:pPr>
      <w:pStyle w:val="Header"/>
      <w:tabs>
        <w:tab w:val="clear" w:pos="4680"/>
        <w:tab w:val="clear" w:pos="9360"/>
      </w:tabs>
      <w:ind w:firstLine="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1040"/>
    <w:multiLevelType w:val="hybridMultilevel"/>
    <w:tmpl w:val="E5E4DBBC"/>
    <w:lvl w:ilvl="0" w:tplc="53EAB4A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5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12D1E"/>
    <w:rsid w:val="00014DEF"/>
    <w:rsid w:val="00020474"/>
    <w:rsid w:val="000310D8"/>
    <w:rsid w:val="000460FE"/>
    <w:rsid w:val="00046384"/>
    <w:rsid w:val="000510D1"/>
    <w:rsid w:val="0005176B"/>
    <w:rsid w:val="00054FD0"/>
    <w:rsid w:val="0005648B"/>
    <w:rsid w:val="0006024F"/>
    <w:rsid w:val="00076CA0"/>
    <w:rsid w:val="00077B17"/>
    <w:rsid w:val="00081DBE"/>
    <w:rsid w:val="0009330C"/>
    <w:rsid w:val="00095EA4"/>
    <w:rsid w:val="000C1D8A"/>
    <w:rsid w:val="000C32B4"/>
    <w:rsid w:val="000C3AAF"/>
    <w:rsid w:val="000C575F"/>
    <w:rsid w:val="000C68D5"/>
    <w:rsid w:val="000C6BAF"/>
    <w:rsid w:val="000D15B8"/>
    <w:rsid w:val="000D2521"/>
    <w:rsid w:val="000E153F"/>
    <w:rsid w:val="000E6CEE"/>
    <w:rsid w:val="000F320F"/>
    <w:rsid w:val="000F3FDF"/>
    <w:rsid w:val="000F4ED2"/>
    <w:rsid w:val="000F533E"/>
    <w:rsid w:val="000F79DD"/>
    <w:rsid w:val="00100B0C"/>
    <w:rsid w:val="001026C0"/>
    <w:rsid w:val="00104245"/>
    <w:rsid w:val="00106460"/>
    <w:rsid w:val="0011044E"/>
    <w:rsid w:val="0011360F"/>
    <w:rsid w:val="00142F15"/>
    <w:rsid w:val="00150C37"/>
    <w:rsid w:val="00153037"/>
    <w:rsid w:val="001537A4"/>
    <w:rsid w:val="0016250E"/>
    <w:rsid w:val="00165D7D"/>
    <w:rsid w:val="00167D47"/>
    <w:rsid w:val="00170203"/>
    <w:rsid w:val="00172DAE"/>
    <w:rsid w:val="00174B2B"/>
    <w:rsid w:val="00177FAC"/>
    <w:rsid w:val="00185020"/>
    <w:rsid w:val="00196202"/>
    <w:rsid w:val="001A30DE"/>
    <w:rsid w:val="001A79CD"/>
    <w:rsid w:val="001B1C36"/>
    <w:rsid w:val="001B572E"/>
    <w:rsid w:val="001B5DD2"/>
    <w:rsid w:val="001B651C"/>
    <w:rsid w:val="001C1855"/>
    <w:rsid w:val="001E645D"/>
    <w:rsid w:val="001F10EB"/>
    <w:rsid w:val="001F1CCD"/>
    <w:rsid w:val="001F48CA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70EE7"/>
    <w:rsid w:val="00271A58"/>
    <w:rsid w:val="00295055"/>
    <w:rsid w:val="00295AB6"/>
    <w:rsid w:val="002A77C0"/>
    <w:rsid w:val="002A7979"/>
    <w:rsid w:val="002C5148"/>
    <w:rsid w:val="002D1C50"/>
    <w:rsid w:val="002D266F"/>
    <w:rsid w:val="002D3AF7"/>
    <w:rsid w:val="002E4488"/>
    <w:rsid w:val="002F09C2"/>
    <w:rsid w:val="002F5A28"/>
    <w:rsid w:val="002F5F2C"/>
    <w:rsid w:val="00300112"/>
    <w:rsid w:val="00302531"/>
    <w:rsid w:val="00305110"/>
    <w:rsid w:val="003069D3"/>
    <w:rsid w:val="003146B7"/>
    <w:rsid w:val="00315264"/>
    <w:rsid w:val="00321705"/>
    <w:rsid w:val="00325257"/>
    <w:rsid w:val="00350022"/>
    <w:rsid w:val="00351D72"/>
    <w:rsid w:val="00362805"/>
    <w:rsid w:val="003640ED"/>
    <w:rsid w:val="00365450"/>
    <w:rsid w:val="0037489B"/>
    <w:rsid w:val="00377D63"/>
    <w:rsid w:val="0038129B"/>
    <w:rsid w:val="0039789E"/>
    <w:rsid w:val="003A127D"/>
    <w:rsid w:val="003B0700"/>
    <w:rsid w:val="003C0171"/>
    <w:rsid w:val="003C07DA"/>
    <w:rsid w:val="003C7D3D"/>
    <w:rsid w:val="003E151F"/>
    <w:rsid w:val="003E5004"/>
    <w:rsid w:val="003E662B"/>
    <w:rsid w:val="00402978"/>
    <w:rsid w:val="00406DD2"/>
    <w:rsid w:val="0040750B"/>
    <w:rsid w:val="00421F76"/>
    <w:rsid w:val="00430125"/>
    <w:rsid w:val="00430190"/>
    <w:rsid w:val="004349B0"/>
    <w:rsid w:val="0044021C"/>
    <w:rsid w:val="004405C8"/>
    <w:rsid w:val="00440AF1"/>
    <w:rsid w:val="00440D67"/>
    <w:rsid w:val="00445DE9"/>
    <w:rsid w:val="00462CE1"/>
    <w:rsid w:val="00477772"/>
    <w:rsid w:val="0049169A"/>
    <w:rsid w:val="00494B20"/>
    <w:rsid w:val="004A4C84"/>
    <w:rsid w:val="004B41E2"/>
    <w:rsid w:val="004C54C6"/>
    <w:rsid w:val="004C7E4B"/>
    <w:rsid w:val="004D40CF"/>
    <w:rsid w:val="004E3FC1"/>
    <w:rsid w:val="004F01E9"/>
    <w:rsid w:val="004F25B3"/>
    <w:rsid w:val="005075EE"/>
    <w:rsid w:val="00531F40"/>
    <w:rsid w:val="00534FD8"/>
    <w:rsid w:val="00535191"/>
    <w:rsid w:val="005401CF"/>
    <w:rsid w:val="00544A34"/>
    <w:rsid w:val="005464F0"/>
    <w:rsid w:val="00551AAB"/>
    <w:rsid w:val="00552A31"/>
    <w:rsid w:val="0055395A"/>
    <w:rsid w:val="005624E6"/>
    <w:rsid w:val="00564F6C"/>
    <w:rsid w:val="0056614D"/>
    <w:rsid w:val="0058385E"/>
    <w:rsid w:val="00587587"/>
    <w:rsid w:val="00592F84"/>
    <w:rsid w:val="005A1D6A"/>
    <w:rsid w:val="005A7E71"/>
    <w:rsid w:val="005B1D00"/>
    <w:rsid w:val="005C1B39"/>
    <w:rsid w:val="005C7B0F"/>
    <w:rsid w:val="005D60DF"/>
    <w:rsid w:val="005D6776"/>
    <w:rsid w:val="005D7C28"/>
    <w:rsid w:val="005E2B38"/>
    <w:rsid w:val="005E631B"/>
    <w:rsid w:val="005E6C51"/>
    <w:rsid w:val="005F7819"/>
    <w:rsid w:val="00600BB1"/>
    <w:rsid w:val="0061060F"/>
    <w:rsid w:val="00613013"/>
    <w:rsid w:val="006141F7"/>
    <w:rsid w:val="00615412"/>
    <w:rsid w:val="0062045C"/>
    <w:rsid w:val="0062218C"/>
    <w:rsid w:val="006228AC"/>
    <w:rsid w:val="00624227"/>
    <w:rsid w:val="00641630"/>
    <w:rsid w:val="006425E7"/>
    <w:rsid w:val="006478B7"/>
    <w:rsid w:val="00656D79"/>
    <w:rsid w:val="006731ED"/>
    <w:rsid w:val="00676455"/>
    <w:rsid w:val="00676FA6"/>
    <w:rsid w:val="0068373F"/>
    <w:rsid w:val="00693764"/>
    <w:rsid w:val="006B1ABF"/>
    <w:rsid w:val="006B5CD7"/>
    <w:rsid w:val="006C439F"/>
    <w:rsid w:val="006C4BCA"/>
    <w:rsid w:val="006C6996"/>
    <w:rsid w:val="006E2920"/>
    <w:rsid w:val="006E7D27"/>
    <w:rsid w:val="006F355E"/>
    <w:rsid w:val="00701CE3"/>
    <w:rsid w:val="007032AD"/>
    <w:rsid w:val="0070744D"/>
    <w:rsid w:val="00707BFB"/>
    <w:rsid w:val="00721731"/>
    <w:rsid w:val="00724C34"/>
    <w:rsid w:val="007342CE"/>
    <w:rsid w:val="00740724"/>
    <w:rsid w:val="007429A4"/>
    <w:rsid w:val="007465A5"/>
    <w:rsid w:val="00752147"/>
    <w:rsid w:val="00766AA8"/>
    <w:rsid w:val="007718F9"/>
    <w:rsid w:val="00773C1C"/>
    <w:rsid w:val="00776081"/>
    <w:rsid w:val="00781D57"/>
    <w:rsid w:val="007834C5"/>
    <w:rsid w:val="00784C7B"/>
    <w:rsid w:val="0079497B"/>
    <w:rsid w:val="007A0910"/>
    <w:rsid w:val="007A0E3F"/>
    <w:rsid w:val="007A4DD5"/>
    <w:rsid w:val="007A772B"/>
    <w:rsid w:val="007B4309"/>
    <w:rsid w:val="007B51CE"/>
    <w:rsid w:val="007C0637"/>
    <w:rsid w:val="007D035B"/>
    <w:rsid w:val="007D12C7"/>
    <w:rsid w:val="007D2695"/>
    <w:rsid w:val="007D39FE"/>
    <w:rsid w:val="007D48AE"/>
    <w:rsid w:val="007E3C59"/>
    <w:rsid w:val="007E67CD"/>
    <w:rsid w:val="007F3A57"/>
    <w:rsid w:val="007F3EAE"/>
    <w:rsid w:val="007F4879"/>
    <w:rsid w:val="007F4C74"/>
    <w:rsid w:val="0080683D"/>
    <w:rsid w:val="008158D2"/>
    <w:rsid w:val="0082165B"/>
    <w:rsid w:val="00854727"/>
    <w:rsid w:val="0086149A"/>
    <w:rsid w:val="008618E6"/>
    <w:rsid w:val="00862901"/>
    <w:rsid w:val="00862D17"/>
    <w:rsid w:val="00877FD4"/>
    <w:rsid w:val="008825CD"/>
    <w:rsid w:val="00882A86"/>
    <w:rsid w:val="008842F4"/>
    <w:rsid w:val="00890424"/>
    <w:rsid w:val="00891FF8"/>
    <w:rsid w:val="00892261"/>
    <w:rsid w:val="00894E52"/>
    <w:rsid w:val="008A351B"/>
    <w:rsid w:val="008A4073"/>
    <w:rsid w:val="008B52BD"/>
    <w:rsid w:val="008B61ED"/>
    <w:rsid w:val="008B6C91"/>
    <w:rsid w:val="008C0694"/>
    <w:rsid w:val="008C23C3"/>
    <w:rsid w:val="008D0930"/>
    <w:rsid w:val="008D0D45"/>
    <w:rsid w:val="008D219A"/>
    <w:rsid w:val="008E2084"/>
    <w:rsid w:val="008E3065"/>
    <w:rsid w:val="008F04BE"/>
    <w:rsid w:val="008F3FD3"/>
    <w:rsid w:val="008F5758"/>
    <w:rsid w:val="008F7F67"/>
    <w:rsid w:val="00903E79"/>
    <w:rsid w:val="00905F64"/>
    <w:rsid w:val="00906DCD"/>
    <w:rsid w:val="00907A67"/>
    <w:rsid w:val="009111CD"/>
    <w:rsid w:val="00927AE3"/>
    <w:rsid w:val="009344B3"/>
    <w:rsid w:val="009448A1"/>
    <w:rsid w:val="00947B31"/>
    <w:rsid w:val="009616B0"/>
    <w:rsid w:val="009822D6"/>
    <w:rsid w:val="00991AF4"/>
    <w:rsid w:val="009A10E9"/>
    <w:rsid w:val="009A487A"/>
    <w:rsid w:val="009B6531"/>
    <w:rsid w:val="009C1E9F"/>
    <w:rsid w:val="009C69F3"/>
    <w:rsid w:val="009D0678"/>
    <w:rsid w:val="009D1535"/>
    <w:rsid w:val="009D5232"/>
    <w:rsid w:val="009E2D46"/>
    <w:rsid w:val="009E5F7C"/>
    <w:rsid w:val="009F6389"/>
    <w:rsid w:val="00A1571D"/>
    <w:rsid w:val="00A203F3"/>
    <w:rsid w:val="00A21A5E"/>
    <w:rsid w:val="00A22328"/>
    <w:rsid w:val="00A2333E"/>
    <w:rsid w:val="00A33159"/>
    <w:rsid w:val="00A53C95"/>
    <w:rsid w:val="00A5767B"/>
    <w:rsid w:val="00A61F02"/>
    <w:rsid w:val="00A735AF"/>
    <w:rsid w:val="00A76F38"/>
    <w:rsid w:val="00A77987"/>
    <w:rsid w:val="00A80A36"/>
    <w:rsid w:val="00A82139"/>
    <w:rsid w:val="00A861A2"/>
    <w:rsid w:val="00A87CAD"/>
    <w:rsid w:val="00A91841"/>
    <w:rsid w:val="00A9396C"/>
    <w:rsid w:val="00A96EAD"/>
    <w:rsid w:val="00AA17FB"/>
    <w:rsid w:val="00AB2806"/>
    <w:rsid w:val="00AB4626"/>
    <w:rsid w:val="00AC07F9"/>
    <w:rsid w:val="00AC1E68"/>
    <w:rsid w:val="00AC43E4"/>
    <w:rsid w:val="00AC46B4"/>
    <w:rsid w:val="00AC7FE1"/>
    <w:rsid w:val="00AD026C"/>
    <w:rsid w:val="00AD28AE"/>
    <w:rsid w:val="00AD6341"/>
    <w:rsid w:val="00AD798F"/>
    <w:rsid w:val="00AD7B68"/>
    <w:rsid w:val="00AE54C6"/>
    <w:rsid w:val="00AF7FEF"/>
    <w:rsid w:val="00B040C8"/>
    <w:rsid w:val="00B044B5"/>
    <w:rsid w:val="00B06DB4"/>
    <w:rsid w:val="00B07FC2"/>
    <w:rsid w:val="00B144BA"/>
    <w:rsid w:val="00B160C9"/>
    <w:rsid w:val="00B20BAE"/>
    <w:rsid w:val="00B23C6D"/>
    <w:rsid w:val="00B24BCD"/>
    <w:rsid w:val="00B25013"/>
    <w:rsid w:val="00B261B6"/>
    <w:rsid w:val="00B2716E"/>
    <w:rsid w:val="00B4107C"/>
    <w:rsid w:val="00B46211"/>
    <w:rsid w:val="00B4720F"/>
    <w:rsid w:val="00B56547"/>
    <w:rsid w:val="00B56B52"/>
    <w:rsid w:val="00B624D0"/>
    <w:rsid w:val="00B657AA"/>
    <w:rsid w:val="00B66AE6"/>
    <w:rsid w:val="00B702FA"/>
    <w:rsid w:val="00B74243"/>
    <w:rsid w:val="00B76E30"/>
    <w:rsid w:val="00B83D06"/>
    <w:rsid w:val="00BA465A"/>
    <w:rsid w:val="00BB7804"/>
    <w:rsid w:val="00BC1740"/>
    <w:rsid w:val="00BC3B1B"/>
    <w:rsid w:val="00BC54DE"/>
    <w:rsid w:val="00BD3385"/>
    <w:rsid w:val="00BD4F02"/>
    <w:rsid w:val="00BE3C1A"/>
    <w:rsid w:val="00BE6D57"/>
    <w:rsid w:val="00BF3112"/>
    <w:rsid w:val="00BF4C7A"/>
    <w:rsid w:val="00C211DD"/>
    <w:rsid w:val="00C22F25"/>
    <w:rsid w:val="00C24884"/>
    <w:rsid w:val="00C27C4C"/>
    <w:rsid w:val="00C30B61"/>
    <w:rsid w:val="00C335C8"/>
    <w:rsid w:val="00C444C5"/>
    <w:rsid w:val="00C522C4"/>
    <w:rsid w:val="00C55026"/>
    <w:rsid w:val="00C61A78"/>
    <w:rsid w:val="00C623F5"/>
    <w:rsid w:val="00C66616"/>
    <w:rsid w:val="00C66B89"/>
    <w:rsid w:val="00C8091A"/>
    <w:rsid w:val="00C81EA1"/>
    <w:rsid w:val="00C836C8"/>
    <w:rsid w:val="00C860C7"/>
    <w:rsid w:val="00CB253B"/>
    <w:rsid w:val="00CC13EA"/>
    <w:rsid w:val="00CC59A6"/>
    <w:rsid w:val="00CC71B8"/>
    <w:rsid w:val="00CD0636"/>
    <w:rsid w:val="00CD191D"/>
    <w:rsid w:val="00CE0A3C"/>
    <w:rsid w:val="00CE1EF2"/>
    <w:rsid w:val="00CE5E9D"/>
    <w:rsid w:val="00D0419B"/>
    <w:rsid w:val="00D05699"/>
    <w:rsid w:val="00D05AA0"/>
    <w:rsid w:val="00D1316D"/>
    <w:rsid w:val="00D209B1"/>
    <w:rsid w:val="00D27B1A"/>
    <w:rsid w:val="00D30D5E"/>
    <w:rsid w:val="00D362D6"/>
    <w:rsid w:val="00D36BDD"/>
    <w:rsid w:val="00D37127"/>
    <w:rsid w:val="00D450E6"/>
    <w:rsid w:val="00D46D24"/>
    <w:rsid w:val="00D6326A"/>
    <w:rsid w:val="00D75DC1"/>
    <w:rsid w:val="00D852A8"/>
    <w:rsid w:val="00D907F3"/>
    <w:rsid w:val="00DA2F73"/>
    <w:rsid w:val="00DB1737"/>
    <w:rsid w:val="00DB1EEB"/>
    <w:rsid w:val="00DB3EB2"/>
    <w:rsid w:val="00DC0265"/>
    <w:rsid w:val="00DC18A2"/>
    <w:rsid w:val="00DC3FE8"/>
    <w:rsid w:val="00DC50D1"/>
    <w:rsid w:val="00DC7486"/>
    <w:rsid w:val="00DD096B"/>
    <w:rsid w:val="00DD5936"/>
    <w:rsid w:val="00DF7D56"/>
    <w:rsid w:val="00E014DD"/>
    <w:rsid w:val="00E07DA3"/>
    <w:rsid w:val="00E10ADA"/>
    <w:rsid w:val="00E11208"/>
    <w:rsid w:val="00E11318"/>
    <w:rsid w:val="00E122F3"/>
    <w:rsid w:val="00E1707D"/>
    <w:rsid w:val="00E2207E"/>
    <w:rsid w:val="00E26CA3"/>
    <w:rsid w:val="00E30BD7"/>
    <w:rsid w:val="00E31933"/>
    <w:rsid w:val="00E43E70"/>
    <w:rsid w:val="00E54D14"/>
    <w:rsid w:val="00E5604B"/>
    <w:rsid w:val="00E60512"/>
    <w:rsid w:val="00E6374A"/>
    <w:rsid w:val="00E80C9F"/>
    <w:rsid w:val="00E878B7"/>
    <w:rsid w:val="00EB2C13"/>
    <w:rsid w:val="00EC1FCF"/>
    <w:rsid w:val="00EC446D"/>
    <w:rsid w:val="00EC4FBF"/>
    <w:rsid w:val="00ED6ED5"/>
    <w:rsid w:val="00EF4A0E"/>
    <w:rsid w:val="00EF5AF2"/>
    <w:rsid w:val="00F02430"/>
    <w:rsid w:val="00F03753"/>
    <w:rsid w:val="00F03DEE"/>
    <w:rsid w:val="00F13C7D"/>
    <w:rsid w:val="00F14718"/>
    <w:rsid w:val="00F253F1"/>
    <w:rsid w:val="00F26145"/>
    <w:rsid w:val="00F344A3"/>
    <w:rsid w:val="00F406CB"/>
    <w:rsid w:val="00F4203B"/>
    <w:rsid w:val="00F50F9A"/>
    <w:rsid w:val="00F5157E"/>
    <w:rsid w:val="00F57584"/>
    <w:rsid w:val="00F5769F"/>
    <w:rsid w:val="00F65280"/>
    <w:rsid w:val="00F702BF"/>
    <w:rsid w:val="00F708B5"/>
    <w:rsid w:val="00F71B7B"/>
    <w:rsid w:val="00F75372"/>
    <w:rsid w:val="00F83FE6"/>
    <w:rsid w:val="00F948FA"/>
    <w:rsid w:val="00FA1EE3"/>
    <w:rsid w:val="00FA21F1"/>
    <w:rsid w:val="00FA29B4"/>
    <w:rsid w:val="00FA40EF"/>
    <w:rsid w:val="00FA747C"/>
    <w:rsid w:val="00FB418E"/>
    <w:rsid w:val="00FB4BE7"/>
    <w:rsid w:val="00FC33B3"/>
    <w:rsid w:val="00FC6B16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418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169</cp:revision>
  <dcterms:created xsi:type="dcterms:W3CDTF">2022-02-22T09:07:00Z</dcterms:created>
  <dcterms:modified xsi:type="dcterms:W3CDTF">2022-07-06T10:50:00Z</dcterms:modified>
</cp:coreProperties>
</file>
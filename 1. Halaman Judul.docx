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C522C4" w14:paraId="7ABC4F40" w14:textId="77777777" w:rsidTr="00892261">
        <w:trPr>
          <w:trHeight w:hRule="exact" w:val="3119"/>
        </w:trPr>
        <w:tc>
          <w:tcPr>
            <w:tcW w:w="8154" w:type="dxa"/>
          </w:tcPr>
          <w:p w14:paraId="6340887C" w14:textId="447E38D6" w:rsidR="00C522C4" w:rsidRDefault="00C522C4" w:rsidP="00E10ADA">
            <w:pPr>
              <w:pStyle w:val="STTSNormalCover"/>
            </w:pPr>
            <w:r>
              <w:t>TUGAS AKHIR</w:t>
            </w:r>
          </w:p>
          <w:p w14:paraId="0BDC1475" w14:textId="77777777" w:rsidR="00E10ADA" w:rsidRDefault="00E10ADA" w:rsidP="00E10ADA">
            <w:pPr>
              <w:pStyle w:val="STTSNormalCover"/>
              <w:rPr>
                <w:sz w:val="36"/>
              </w:rPr>
            </w:pPr>
          </w:p>
          <w:p w14:paraId="44B53855" w14:textId="74EB8F0E" w:rsidR="00E10ADA" w:rsidRPr="00E10ADA" w:rsidRDefault="00E10ADA" w:rsidP="00E10ADA">
            <w:pPr>
              <w:pStyle w:val="STTSNormalCover"/>
              <w:rPr>
                <w:sz w:val="36"/>
              </w:rPr>
            </w:pPr>
            <w:r w:rsidRPr="00E10ADA">
              <w:rPr>
                <w:sz w:val="36"/>
              </w:rPr>
              <w:t xml:space="preserve">Nested Named-Entity Recognition </w:t>
            </w:r>
            <w:proofErr w:type="spellStart"/>
            <w:r w:rsidRPr="00E10ADA">
              <w:rPr>
                <w:sz w:val="36"/>
              </w:rPr>
              <w:t>dalam</w:t>
            </w:r>
            <w:proofErr w:type="spellEnd"/>
            <w:r>
              <w:rPr>
                <w:sz w:val="36"/>
              </w:rPr>
              <w:t xml:space="preserve"> </w:t>
            </w:r>
            <w:r w:rsidRPr="00E10ADA">
              <w:rPr>
                <w:sz w:val="36"/>
              </w:rPr>
              <w:t xml:space="preserve">Bahasa Indonesia </w:t>
            </w:r>
            <w:proofErr w:type="spellStart"/>
            <w:r w:rsidRPr="00E10ADA">
              <w:rPr>
                <w:sz w:val="36"/>
              </w:rPr>
              <w:t>Menggunakan</w:t>
            </w:r>
            <w:proofErr w:type="spellEnd"/>
          </w:p>
          <w:p w14:paraId="2C59591C" w14:textId="2483F21A" w:rsidR="00C522C4" w:rsidRPr="00E10ADA" w:rsidRDefault="00E10ADA" w:rsidP="00E10ADA">
            <w:pPr>
              <w:pStyle w:val="STTSNormalCover"/>
              <w:rPr>
                <w:sz w:val="36"/>
              </w:rPr>
            </w:pPr>
            <w:r w:rsidRPr="00E10ADA">
              <w:rPr>
                <w:sz w:val="36"/>
              </w:rPr>
              <w:t>Sequence-to-Set Network</w:t>
            </w:r>
            <w:r w:rsidR="00C522C4" w:rsidRPr="0011044E">
              <w:rPr>
                <w:sz w:val="36"/>
              </w:rPr>
              <w:t xml:space="preserve"> </w:t>
            </w:r>
          </w:p>
        </w:tc>
      </w:tr>
      <w:tr w:rsidR="00C522C4" w14:paraId="2068E738" w14:textId="77777777" w:rsidTr="00892261">
        <w:trPr>
          <w:trHeight w:hRule="exact" w:val="3686"/>
        </w:trPr>
        <w:tc>
          <w:tcPr>
            <w:tcW w:w="8154" w:type="dxa"/>
            <w:vAlign w:val="center"/>
          </w:tcPr>
          <w:p w14:paraId="2539406A" w14:textId="77777777" w:rsidR="00C522C4" w:rsidRDefault="007A0E3F" w:rsidP="00C522C4">
            <w:pPr>
              <w:pStyle w:val="STTSNormalCover"/>
            </w:pPr>
            <w:r>
              <w:rPr>
                <w:rFonts w:cs="Arial"/>
                <w:b w:val="0"/>
                <w:noProof/>
                <w:lang w:eastAsia="ko-KR"/>
              </w:rPr>
              <w:drawing>
                <wp:inline distT="0" distB="0" distL="0" distR="0" wp14:anchorId="0824CBDE" wp14:editId="06ADC97C">
                  <wp:extent cx="2305050" cy="2305050"/>
                  <wp:effectExtent l="19050" t="0" r="0" b="0"/>
                  <wp:docPr id="1" name="Picture 1" descr="LOGO ISTTS TRANS PUTI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ISTTS TRANS PUTI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2C4" w14:paraId="5466BE96" w14:textId="77777777" w:rsidTr="00892261">
        <w:trPr>
          <w:trHeight w:hRule="exact" w:val="567"/>
        </w:trPr>
        <w:tc>
          <w:tcPr>
            <w:tcW w:w="8154" w:type="dxa"/>
            <w:vAlign w:val="center"/>
          </w:tcPr>
          <w:p w14:paraId="737B1879" w14:textId="77777777" w:rsidR="00C522C4" w:rsidRDefault="00C522C4" w:rsidP="00C522C4">
            <w:pPr>
              <w:pStyle w:val="STTSNormalCover"/>
            </w:pPr>
          </w:p>
        </w:tc>
      </w:tr>
      <w:tr w:rsidR="00C522C4" w14:paraId="17C9A196" w14:textId="77777777" w:rsidTr="00892261">
        <w:trPr>
          <w:trHeight w:hRule="exact" w:val="2608"/>
        </w:trPr>
        <w:tc>
          <w:tcPr>
            <w:tcW w:w="8154" w:type="dxa"/>
            <w:vAlign w:val="center"/>
          </w:tcPr>
          <w:p w14:paraId="04AA583D" w14:textId="77777777" w:rsidR="00C522C4" w:rsidRPr="00C522C4" w:rsidRDefault="00C522C4" w:rsidP="00C522C4">
            <w:pPr>
              <w:pStyle w:val="STTSNormalCover"/>
            </w:pPr>
            <w:r w:rsidRPr="00C522C4">
              <w:t>Oleh:</w:t>
            </w:r>
          </w:p>
          <w:p w14:paraId="1607C42D" w14:textId="636B217F" w:rsidR="00C522C4" w:rsidRPr="00892261" w:rsidRDefault="00E10ADA" w:rsidP="00C522C4">
            <w:pPr>
              <w:pStyle w:val="STTSNormalCover"/>
              <w:rPr>
                <w:u w:val="single"/>
              </w:rPr>
            </w:pPr>
            <w:r>
              <w:rPr>
                <w:u w:val="single"/>
              </w:rPr>
              <w:t>Nicoletta Valencia Halim</w:t>
            </w:r>
          </w:p>
          <w:p w14:paraId="42FDA5AC" w14:textId="575114F7" w:rsidR="00C522C4" w:rsidRDefault="00E10ADA" w:rsidP="00C522C4">
            <w:pPr>
              <w:pStyle w:val="STTSNormalCover"/>
            </w:pPr>
            <w:r>
              <w:t>218116699</w:t>
            </w:r>
          </w:p>
        </w:tc>
      </w:tr>
      <w:tr w:rsidR="00C522C4" w14:paraId="161B4A88" w14:textId="77777777" w:rsidTr="00892261">
        <w:trPr>
          <w:trHeight w:hRule="exact" w:val="2835"/>
        </w:trPr>
        <w:tc>
          <w:tcPr>
            <w:tcW w:w="8154" w:type="dxa"/>
          </w:tcPr>
          <w:p w14:paraId="52B4ED68" w14:textId="77777777" w:rsidR="00E10ADA" w:rsidRDefault="00E10ADA" w:rsidP="00E10ADA">
            <w:pPr>
              <w:pStyle w:val="STTSNormalCover"/>
            </w:pPr>
            <w:r>
              <w:t>PROGRAM SARJANA</w:t>
            </w:r>
          </w:p>
          <w:p w14:paraId="0204A1BA" w14:textId="77777777" w:rsidR="00E10ADA" w:rsidRDefault="00E10ADA" w:rsidP="00E10ADA">
            <w:pPr>
              <w:pStyle w:val="STTSNormalCover"/>
            </w:pPr>
            <w:r>
              <w:t>PROGRAM STUDI INFORMATIKA</w:t>
            </w:r>
          </w:p>
          <w:p w14:paraId="06BD021D" w14:textId="77777777" w:rsidR="00E10ADA" w:rsidRDefault="00E10ADA" w:rsidP="00E10ADA">
            <w:pPr>
              <w:pStyle w:val="STTSNormalCover"/>
            </w:pPr>
            <w:r w:rsidRPr="00C522C4">
              <w:t xml:space="preserve">FAKULTAS </w:t>
            </w:r>
            <w:r>
              <w:t>SAINS DAN TEKNOLOGI</w:t>
            </w:r>
          </w:p>
          <w:p w14:paraId="1C06C617" w14:textId="77777777" w:rsidR="00E10ADA" w:rsidRDefault="00E10ADA" w:rsidP="00E10ADA">
            <w:pPr>
              <w:pStyle w:val="STTSNormalCover"/>
            </w:pPr>
            <w:r>
              <w:t>INSTITUT SAINS DAN TEKNOLOGI TERPADU SURABAYA</w:t>
            </w:r>
          </w:p>
          <w:p w14:paraId="4AEA29A0" w14:textId="77777777" w:rsidR="00E10ADA" w:rsidRDefault="00E10ADA" w:rsidP="00E10ADA">
            <w:pPr>
              <w:pStyle w:val="STTSNormalCover"/>
            </w:pPr>
            <w:r>
              <w:t>SURABAYA</w:t>
            </w:r>
          </w:p>
          <w:p w14:paraId="3D4B8ADE" w14:textId="53D790B9" w:rsidR="00C522C4" w:rsidRDefault="00E10ADA" w:rsidP="00E10ADA">
            <w:pPr>
              <w:pStyle w:val="STTSNormalCover"/>
            </w:pPr>
            <w:r>
              <w:t>202</w:t>
            </w:r>
            <w:r w:rsidR="001026C0">
              <w:t>2</w:t>
            </w:r>
          </w:p>
        </w:tc>
      </w:tr>
    </w:tbl>
    <w:p w14:paraId="5D1EF834" w14:textId="290842F5" w:rsidR="007032AD" w:rsidRPr="0079497B" w:rsidRDefault="007032AD" w:rsidP="002D3015">
      <w:pPr>
        <w:pStyle w:val="STTSDummyHeading"/>
        <w:jc w:val="both"/>
        <w:rPr>
          <w:noProof/>
        </w:rPr>
      </w:pPr>
    </w:p>
    <w:sectPr w:rsidR="007032AD" w:rsidRPr="0079497B" w:rsidSect="00B160C9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9EA8" w14:textId="77777777" w:rsidR="00121C9F" w:rsidRDefault="00121C9F" w:rsidP="00A1571D">
      <w:pPr>
        <w:spacing w:line="240" w:lineRule="auto"/>
      </w:pPr>
      <w:r>
        <w:separator/>
      </w:r>
    </w:p>
  </w:endnote>
  <w:endnote w:type="continuationSeparator" w:id="0">
    <w:p w14:paraId="78265361" w14:textId="77777777" w:rsidR="00121C9F" w:rsidRDefault="00121C9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28D9" w14:textId="77777777" w:rsidR="00121C9F" w:rsidRDefault="00121C9F" w:rsidP="00A1571D">
      <w:pPr>
        <w:spacing w:line="240" w:lineRule="auto"/>
      </w:pPr>
      <w:r>
        <w:separator/>
      </w:r>
    </w:p>
  </w:footnote>
  <w:footnote w:type="continuationSeparator" w:id="0">
    <w:p w14:paraId="7E83251E" w14:textId="77777777" w:rsidR="00121C9F" w:rsidRDefault="00121C9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21C9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015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23</cp:revision>
  <dcterms:created xsi:type="dcterms:W3CDTF">2022-02-22T09:07:00Z</dcterms:created>
  <dcterms:modified xsi:type="dcterms:W3CDTF">2022-04-07T12:08:00Z</dcterms:modified>
</cp:coreProperties>
</file>
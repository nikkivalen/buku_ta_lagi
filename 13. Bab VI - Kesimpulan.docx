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ABEF351" w:rsidR="00613013" w:rsidRPr="00AC423C" w:rsidRDefault="00613013" w:rsidP="00C15C35">
      <w:pPr>
        <w:pStyle w:val="STTSDummyHeading"/>
        <w:rPr>
          <w:lang w:val="en-US"/>
        </w:rPr>
      </w:pPr>
      <w:r w:rsidRPr="003B73B6">
        <w:t xml:space="preserve">BAB </w:t>
      </w:r>
      <w:r w:rsidR="00FE1BE6" w:rsidRPr="003B73B6">
        <w:t>V</w:t>
      </w:r>
      <w:r w:rsidR="00AC423C">
        <w:rPr>
          <w:lang w:val="en-US"/>
        </w:rPr>
        <w:t>I</w:t>
      </w:r>
    </w:p>
    <w:p w14:paraId="7F2CF08B" w14:textId="76F761FA" w:rsidR="00165D7D" w:rsidRPr="003B73B6" w:rsidRDefault="000A178F" w:rsidP="0005305D">
      <w:pPr>
        <w:pStyle w:val="Heading1"/>
        <w:ind w:left="-709" w:hanging="567"/>
        <w:jc w:val="center"/>
      </w:pPr>
      <w:r>
        <w:rPr>
          <w:lang w:val="en-US"/>
        </w:rPr>
        <w:t>PENUTUP</w:t>
      </w:r>
    </w:p>
    <w:p w14:paraId="7A1500E0" w14:textId="6D6EA92B" w:rsidR="00165D7D" w:rsidRPr="003B73B6" w:rsidRDefault="00165D7D" w:rsidP="00C15C35">
      <w:pPr>
        <w:pStyle w:val="STTSBlankSpace"/>
      </w:pPr>
    </w:p>
    <w:p w14:paraId="3D534C12" w14:textId="25B92FB8" w:rsidR="00165D7D" w:rsidRPr="00810646" w:rsidRDefault="00137D93" w:rsidP="000450F4">
      <w:pPr>
        <w:rPr>
          <w:lang w:val="en-US"/>
        </w:rPr>
      </w:pPr>
      <w:r>
        <w:rPr>
          <w:lang w:val="en-US"/>
        </w:rPr>
        <w:t>Sebelum menutup pembahasan mengenai tugas akhir ini, b</w:t>
      </w:r>
      <w:r w:rsidR="00424499">
        <w:t xml:space="preserve">ab </w:t>
      </w:r>
      <w:r w:rsidR="00993DE2">
        <w:rPr>
          <w:lang w:val="en-US"/>
        </w:rPr>
        <w:t xml:space="preserve">terakhir </w:t>
      </w:r>
      <w:r w:rsidR="00424499">
        <w:t xml:space="preserve">menjelaskan mengenai </w:t>
      </w:r>
      <w:r w:rsidR="00C26DDB">
        <w:rPr>
          <w:lang w:val="en-US"/>
        </w:rPr>
        <w:t xml:space="preserve">poin-poin </w:t>
      </w:r>
      <w:r w:rsidR="00424499">
        <w:t xml:space="preserve">kesimpulan yang </w:t>
      </w:r>
      <w:r w:rsidR="003C11D5">
        <w:rPr>
          <w:lang w:val="en-US"/>
        </w:rPr>
        <w:t>ditemukan</w:t>
      </w:r>
      <w:r w:rsidR="001B41F9">
        <w:rPr>
          <w:lang w:val="en-US"/>
        </w:rPr>
        <w:t xml:space="preserve"> saat pelaksanaan pengerjaan tugas akhir</w:t>
      </w:r>
      <w:r w:rsidR="00424499">
        <w:t xml:space="preserve">. </w:t>
      </w:r>
      <w:r w:rsidR="00915876" w:rsidRPr="00915876">
        <w:t xml:space="preserve">Yang ditemukan selain kesimpulan </w:t>
      </w:r>
      <w:r w:rsidR="00424499">
        <w:t xml:space="preserve">dalam bab ini </w:t>
      </w:r>
      <w:r w:rsidR="00915876" w:rsidRPr="00915876">
        <w:t xml:space="preserve">adalah </w:t>
      </w:r>
      <w:r w:rsidR="00424499">
        <w:t>saran</w:t>
      </w:r>
      <w:r w:rsidR="00915876" w:rsidRPr="00915876">
        <w:t xml:space="preserve">-saran dari penulis untuk </w:t>
      </w:r>
      <w:r w:rsidR="00424499">
        <w:t xml:space="preserve">penelitian </w:t>
      </w:r>
      <w:r w:rsidR="00915876" w:rsidRPr="00915876">
        <w:t>topik ini maupun topik lainnya yang menyinggung topik ini</w:t>
      </w:r>
      <w:r w:rsidR="00575226">
        <w:rPr>
          <w:lang w:val="en-US"/>
        </w:rPr>
        <w:t xml:space="preserve">. Saran ini disediakan </w:t>
      </w:r>
      <w:r w:rsidR="00915876" w:rsidRPr="00915876">
        <w:t>ag</w:t>
      </w:r>
      <w:r w:rsidR="00915876">
        <w:rPr>
          <w:lang w:val="en-US"/>
        </w:rPr>
        <w:t xml:space="preserve">ar </w:t>
      </w:r>
      <w:r w:rsidR="00424499">
        <w:t>dapat dikembangkan dan dapat digunakan dikemudian hari. Berikut ini adalah kesimpulan dan saran yang</w:t>
      </w:r>
      <w:r w:rsidR="00810646">
        <w:rPr>
          <w:lang w:val="en-US"/>
        </w:rPr>
        <w:t xml:space="preserve"> telah ditemukan.</w:t>
      </w:r>
    </w:p>
    <w:p w14:paraId="5AF50B4D" w14:textId="77777777" w:rsidR="000450F4" w:rsidRPr="003B73B6" w:rsidRDefault="000450F4" w:rsidP="000450F4"/>
    <w:p w14:paraId="5F12B253" w14:textId="3EE342CA" w:rsidR="00D30467" w:rsidRPr="003B73B6" w:rsidRDefault="007C101B" w:rsidP="006D1AAB">
      <w:pPr>
        <w:pStyle w:val="Heading2"/>
      </w:pPr>
      <w:bookmarkStart w:id="0" w:name="_Toc96542665"/>
      <w:r>
        <w:rPr>
          <w:lang w:val="en-US"/>
        </w:rPr>
        <w:t>Kesimpulan</w:t>
      </w:r>
    </w:p>
    <w:bookmarkEnd w:id="0"/>
    <w:p w14:paraId="07CC7AC5" w14:textId="77777777" w:rsidR="00D9181E" w:rsidRDefault="00137D93" w:rsidP="00D9181E">
      <w:r>
        <w:rPr>
          <w:lang w:val="en-US"/>
        </w:rPr>
        <w:t xml:space="preserve">Subbab pertama, </w:t>
      </w:r>
      <w:r>
        <w:t xml:space="preserve">akan </w:t>
      </w:r>
      <w:r>
        <w:rPr>
          <w:lang w:val="en-US"/>
        </w:rPr>
        <w:t>men</w:t>
      </w:r>
      <w:r>
        <w:t>jelaskan mengenai kesimpulan</w:t>
      </w:r>
      <w:r>
        <w:rPr>
          <w:lang w:val="en-US"/>
        </w:rPr>
        <w:t>-kesimpulan yang ditemukan</w:t>
      </w:r>
      <w:r w:rsidR="000A56EC">
        <w:rPr>
          <w:lang w:val="en-US"/>
        </w:rPr>
        <w:t xml:space="preserve"> selama mengerjakan dan menganalisa topik tugas akhir ini yaitu penggunaan Sequence-to-Set Network kepada Nested NER dalam bahasa Indonesia</w:t>
      </w:r>
      <w:r>
        <w:t xml:space="preserve">.  Kesimpulan ini mencakup seluruh proses pengerjaan tugas akhir </w:t>
      </w:r>
      <w:r w:rsidR="00A224F5">
        <w:rPr>
          <w:lang w:val="en-US"/>
        </w:rPr>
        <w:t>dari awal sampai akhir,</w:t>
      </w:r>
      <w:r>
        <w:t xml:space="preserve"> </w:t>
      </w:r>
      <w:r w:rsidR="00A224F5">
        <w:rPr>
          <w:lang w:val="en-US"/>
        </w:rPr>
        <w:t>juga kendala-</w:t>
      </w:r>
      <w:r>
        <w:t xml:space="preserve">kendala yang </w:t>
      </w:r>
      <w:r w:rsidR="00A224F5">
        <w:rPr>
          <w:lang w:val="en-US"/>
        </w:rPr>
        <w:t xml:space="preserve">dilewatkan </w:t>
      </w:r>
      <w:r w:rsidR="009B1785">
        <w:rPr>
          <w:lang w:val="en-US"/>
        </w:rPr>
        <w:t xml:space="preserve">dan </w:t>
      </w:r>
      <w:r>
        <w:t xml:space="preserve">kesimpulan </w:t>
      </w:r>
      <w:r w:rsidR="009B1785">
        <w:rPr>
          <w:lang w:val="en-US"/>
        </w:rPr>
        <w:t>dari pengerjaan dan kendala yang diterima</w:t>
      </w:r>
      <w:r>
        <w:t>. Kesimpulan tersebut meliputi:</w:t>
      </w:r>
    </w:p>
    <w:p w14:paraId="4A8E9CBA" w14:textId="25F25D4C" w:rsidR="00D9181E" w:rsidRDefault="00D9181E" w:rsidP="00D9181E">
      <w:pPr>
        <w:pStyle w:val="ListParagraph"/>
        <w:numPr>
          <w:ilvl w:val="0"/>
          <w:numId w:val="31"/>
        </w:numPr>
        <w:ind w:left="425" w:hanging="425"/>
      </w:pPr>
      <w:r w:rsidRPr="00D9181E">
        <w:t>Pelabelan dataset adalah proses yang perlu dilakukan dengan teliti dan dengan konsisten, dengan dataset yang konsisten model dapat mengetahui informasi dan konteks yang benar untuk mengetahui kata apa yang perlu diberikan label.</w:t>
      </w:r>
      <w:r>
        <w:rPr>
          <w:lang w:val="en-US"/>
        </w:rPr>
        <w:t xml:space="preserve"> Hal ini berlaku tidak hanya untuk Nested NER tetapi juga NER</w:t>
      </w:r>
      <w:r w:rsidR="0036701A">
        <w:rPr>
          <w:lang w:val="en-US"/>
        </w:rPr>
        <w:t xml:space="preserve">. </w:t>
      </w:r>
    </w:p>
    <w:p w14:paraId="5DF1F178" w14:textId="77DC7BA2" w:rsidR="00960BF3" w:rsidRDefault="00397013" w:rsidP="00D9181E">
      <w:pPr>
        <w:pStyle w:val="ListParagraph"/>
        <w:numPr>
          <w:ilvl w:val="0"/>
          <w:numId w:val="31"/>
        </w:numPr>
        <w:ind w:left="425" w:hanging="425"/>
      </w:pPr>
      <w:r>
        <w:rPr>
          <w:lang w:val="en-US"/>
        </w:rPr>
        <w:t xml:space="preserve">Sequence-to-Set </w:t>
      </w:r>
      <w:r w:rsidR="00F55478">
        <w:rPr>
          <w:lang w:val="en-US"/>
        </w:rPr>
        <w:t xml:space="preserve">Network </w:t>
      </w:r>
      <w:r>
        <w:rPr>
          <w:lang w:val="en-US"/>
        </w:rPr>
        <w:t xml:space="preserve">menerima bahasa selain bahasa yang ditelitinya (bahasa Inggris), namun untuk model pretrained/word embedding perlu disediakan yang berada dalam domain yang sama. Domain dari tugas akhir ini adalah berita politik, namun untuk pretrained yang digunakan memiliki mayoritas kata memiliki konteks/domain yang lain. IndoBERT berisi </w:t>
      </w:r>
      <w:r w:rsidRPr="004D60E7">
        <w:t xml:space="preserve">74 juta kata </w:t>
      </w:r>
      <w:r>
        <w:rPr>
          <w:lang w:val="en-US"/>
        </w:rPr>
        <w:t xml:space="preserve">dari </w:t>
      </w:r>
      <w:r w:rsidRPr="004D60E7">
        <w:t xml:space="preserve">Wikipedia Indonesia dan Indonesian Web Corpus </w:t>
      </w:r>
      <w:r w:rsidR="00E811CB">
        <w:rPr>
          <w:lang w:val="en-US"/>
        </w:rPr>
        <w:t xml:space="preserve">sejumlah </w:t>
      </w:r>
      <w:r w:rsidRPr="004D60E7">
        <w:t>90 juta kata</w:t>
      </w:r>
      <w:r>
        <w:rPr>
          <w:lang w:val="en-US"/>
        </w:rPr>
        <w:t xml:space="preserve">. Sedangkan untuk </w:t>
      </w:r>
      <w:r w:rsidRPr="004D60E7">
        <w:t xml:space="preserve">berita </w:t>
      </w:r>
      <w:r>
        <w:rPr>
          <w:lang w:val="en-US"/>
        </w:rPr>
        <w:t xml:space="preserve">yang berasal </w:t>
      </w:r>
      <w:r w:rsidRPr="004D60E7">
        <w:t xml:space="preserve">dari Kompas, Tempo, Liputan6 </w:t>
      </w:r>
      <w:r>
        <w:rPr>
          <w:lang w:val="en-US"/>
        </w:rPr>
        <w:t xml:space="preserve">hanya berjumlah </w:t>
      </w:r>
      <w:r w:rsidRPr="004D60E7">
        <w:t>55 juta kata.</w:t>
      </w:r>
    </w:p>
    <w:p w14:paraId="1FE0F09D" w14:textId="40A90510" w:rsidR="00830371" w:rsidRPr="009725C9" w:rsidRDefault="00BB1A20" w:rsidP="00D9181E">
      <w:pPr>
        <w:pStyle w:val="ListParagraph"/>
        <w:numPr>
          <w:ilvl w:val="0"/>
          <w:numId w:val="31"/>
        </w:numPr>
        <w:ind w:left="425" w:hanging="425"/>
      </w:pPr>
      <w:r>
        <w:rPr>
          <w:lang w:val="en-US"/>
        </w:rPr>
        <w:lastRenderedPageBreak/>
        <w:t xml:space="preserve">Hasil dari model Sequence-to-Set Network ini kurang bisa bekerja pada kalimat yang pendek, kemungkinan dampak adalah dataset berita yang terbiasa dengan kalimat panjang dan memiliki banyak konteks. </w:t>
      </w:r>
    </w:p>
    <w:p w14:paraId="2F3420B0" w14:textId="6C53209D" w:rsidR="009725C9" w:rsidRPr="00BB1A20" w:rsidRDefault="00F55478" w:rsidP="00D9181E">
      <w:pPr>
        <w:pStyle w:val="ListParagraph"/>
        <w:numPr>
          <w:ilvl w:val="0"/>
          <w:numId w:val="31"/>
        </w:numPr>
        <w:ind w:left="425" w:hanging="425"/>
      </w:pPr>
      <w:r>
        <w:rPr>
          <w:i/>
          <w:iCs/>
          <w:lang w:val="en-US"/>
        </w:rPr>
        <w:t xml:space="preserve">Resource </w:t>
      </w:r>
      <w:r>
        <w:rPr>
          <w:lang w:val="en-US"/>
        </w:rPr>
        <w:t xml:space="preserve">(fasilitas/sumber daya) untuk melakukan training metode ini </w:t>
      </w:r>
      <w:r w:rsidR="00024F51">
        <w:rPr>
          <w:lang w:val="en-US"/>
        </w:rPr>
        <w:t xml:space="preserve">tidak memadai dengan kebutuhan arsitektur, dengan hidden size Tranformers sebanyak 768 dan hidden size FFN 1024 tidak cukup dengan GPU 8GB dan 16GB. </w:t>
      </w:r>
    </w:p>
    <w:p w14:paraId="5F8B8A84" w14:textId="3F31E70A" w:rsidR="00251419" w:rsidRPr="007909D0" w:rsidRDefault="00E162EC" w:rsidP="002B05DF">
      <w:pPr>
        <w:pStyle w:val="ListParagraph"/>
        <w:numPr>
          <w:ilvl w:val="0"/>
          <w:numId w:val="31"/>
        </w:numPr>
        <w:ind w:left="425" w:hanging="425"/>
      </w:pPr>
      <w:r>
        <w:rPr>
          <w:lang w:val="en-US"/>
        </w:rPr>
        <w:t>Uji coba yang memiliki F1 Score tertinggi adalah perubahan jumlah batch size sebanyak dua</w:t>
      </w:r>
      <w:r w:rsidR="00FC78EA">
        <w:rPr>
          <w:lang w:val="en-US"/>
        </w:rPr>
        <w:t xml:space="preserve"> dengan akurasi </w:t>
      </w:r>
      <w:r w:rsidR="00FC78EA" w:rsidRPr="00FC78EA">
        <w:rPr>
          <w:lang w:val="en-US"/>
        </w:rPr>
        <w:t>72.28</w:t>
      </w:r>
      <w:r w:rsidR="00FC78EA">
        <w:rPr>
          <w:lang w:val="en-US"/>
        </w:rPr>
        <w:t>%</w:t>
      </w:r>
      <w:r>
        <w:rPr>
          <w:lang w:val="en-US"/>
        </w:rPr>
        <w:t xml:space="preserve"> dan apabila jumlah tersebut ditingkatkan akurasi akan menurun. </w:t>
      </w:r>
    </w:p>
    <w:p w14:paraId="5FAE4B97" w14:textId="77777777" w:rsidR="003A1673" w:rsidRPr="003B73B6" w:rsidRDefault="003A1673" w:rsidP="003A1673"/>
    <w:p w14:paraId="7229DA2E" w14:textId="35D75249" w:rsidR="000450F4" w:rsidRPr="003B73B6" w:rsidRDefault="00F8627B" w:rsidP="000450F4">
      <w:pPr>
        <w:pStyle w:val="Heading2"/>
      </w:pPr>
      <w:r>
        <w:rPr>
          <w:lang w:val="en-US"/>
        </w:rPr>
        <w:t>Saran</w:t>
      </w:r>
    </w:p>
    <w:p w14:paraId="3C808C3E" w14:textId="77777777" w:rsidR="00D67C72" w:rsidRDefault="003B1A76" w:rsidP="00D67C72">
      <w:r>
        <w:t>Pada</w:t>
      </w:r>
      <w:r>
        <w:rPr>
          <w:lang w:val="en-US"/>
        </w:rPr>
        <w:t xml:space="preserve"> bagian subbab</w:t>
      </w:r>
      <w:r>
        <w:t xml:space="preserve"> ini akan </w:t>
      </w:r>
      <w:r>
        <w:rPr>
          <w:lang w:val="en-US"/>
        </w:rPr>
        <w:t xml:space="preserve">menjelaskan </w:t>
      </w:r>
      <w:r>
        <w:t>mengenai saran atau pendapat yang didapat dari</w:t>
      </w:r>
      <w:r>
        <w:rPr>
          <w:lang w:val="en-US"/>
        </w:rPr>
        <w:t xml:space="preserve"> penelitian dan uji coba dari penulis untuk penelitian metode Sequence-to-Set Network, penggunaan Transformers, word embedding atau pun topik Nested NER</w:t>
      </w:r>
      <w:r>
        <w:t xml:space="preserve">. Saran ini diharapkan dapat digunakan untuk pengembangan </w:t>
      </w:r>
      <w:r w:rsidR="00BC4F88">
        <w:rPr>
          <w:lang w:val="en-US"/>
        </w:rPr>
        <w:t xml:space="preserve">tugas akhir </w:t>
      </w:r>
      <w:r>
        <w:t xml:space="preserve">ini </w:t>
      </w:r>
      <w:r w:rsidR="00BC4F88">
        <w:rPr>
          <w:lang w:val="en-US"/>
        </w:rPr>
        <w:t>untuk kedepannya</w:t>
      </w:r>
      <w:r>
        <w:t xml:space="preserve">. Berikut adalah saran yang didapat selama proses </w:t>
      </w:r>
      <w:r w:rsidR="006E2952">
        <w:rPr>
          <w:lang w:val="en-US"/>
        </w:rPr>
        <w:t xml:space="preserve">penelitian </w:t>
      </w:r>
      <w:r w:rsidR="000A12FD">
        <w:t xml:space="preserve">tugas akhir </w:t>
      </w:r>
      <w:r>
        <w:t>ini</w:t>
      </w:r>
      <w:r w:rsidR="00D67C72">
        <w:rPr>
          <w:lang w:val="en-US"/>
        </w:rPr>
        <w:t>.</w:t>
      </w:r>
    </w:p>
    <w:p w14:paraId="28E5E0D0" w14:textId="17E81A70" w:rsidR="00251419" w:rsidRPr="00251419" w:rsidRDefault="00AB5185" w:rsidP="00D67C72">
      <w:pPr>
        <w:pStyle w:val="ListParagraph"/>
        <w:numPr>
          <w:ilvl w:val="0"/>
          <w:numId w:val="31"/>
        </w:numPr>
        <w:ind w:left="426" w:hanging="426"/>
      </w:pPr>
      <w:r>
        <w:rPr>
          <w:lang w:val="en-US"/>
        </w:rPr>
        <w:t xml:space="preserve">Pelabelan dataset </w:t>
      </w:r>
      <w:r w:rsidR="00226078">
        <w:rPr>
          <w:lang w:val="en-US"/>
        </w:rPr>
        <w:t>perlu ada persetujuan untuk kata-kata yang muncul keambiguan</w:t>
      </w:r>
      <w:r w:rsidR="002B4DF5">
        <w:rPr>
          <w:lang w:val="en-US"/>
        </w:rPr>
        <w:t xml:space="preserve">, kata yang perlu dilabelkan disarankan memberikan ambigu sesedikit mungkin. Contohnya untuk kata seperti “polisi itu” dengan “polisi” terlalu ambigu untuk dilabelkan. </w:t>
      </w:r>
    </w:p>
    <w:p w14:paraId="2A90FEA4" w14:textId="7932B20F" w:rsidR="00D67C72" w:rsidRDefault="002C763D" w:rsidP="00D67C72">
      <w:pPr>
        <w:pStyle w:val="ListParagraph"/>
        <w:numPr>
          <w:ilvl w:val="0"/>
          <w:numId w:val="31"/>
        </w:numPr>
        <w:ind w:left="426" w:hanging="426"/>
      </w:pPr>
      <w:r>
        <w:rPr>
          <w:lang w:val="en-US"/>
        </w:rPr>
        <w:t xml:space="preserve">Pemilihan </w:t>
      </w:r>
      <w:r w:rsidR="000434C0">
        <w:rPr>
          <w:lang w:val="en-US"/>
        </w:rPr>
        <w:t xml:space="preserve">pretrained model </w:t>
      </w:r>
      <w:r>
        <w:rPr>
          <w:lang w:val="en-US"/>
        </w:rPr>
        <w:t xml:space="preserve">word embedding </w:t>
      </w:r>
      <w:r w:rsidR="00D367FE">
        <w:rPr>
          <w:lang w:val="en-US"/>
        </w:rPr>
        <w:t xml:space="preserve">yang digunakan </w:t>
      </w:r>
      <w:r>
        <w:rPr>
          <w:lang w:val="en-US"/>
        </w:rPr>
        <w:t>yang akan digunakan perlu diperhatikan karena akan memberikan dampak terhadap representasi kata dan proses encoding untuk metode Sequence-to-Set Network</w:t>
      </w:r>
      <w:r w:rsidR="00D67C72">
        <w:t xml:space="preserve">.  </w:t>
      </w:r>
    </w:p>
    <w:p w14:paraId="0F513B61" w14:textId="738BF2FB" w:rsidR="002507AD" w:rsidRPr="00D67C72" w:rsidRDefault="00A14E84" w:rsidP="00B943A0">
      <w:pPr>
        <w:pStyle w:val="ListParagraph"/>
        <w:numPr>
          <w:ilvl w:val="0"/>
          <w:numId w:val="31"/>
        </w:numPr>
        <w:ind w:left="426" w:hanging="426"/>
      </w:pPr>
      <w:r>
        <w:rPr>
          <w:lang w:val="en-US"/>
        </w:rPr>
        <w:t xml:space="preserve">Penggunaan Transformers dengan GPU 8GB dan 16GB tidak memenuhi apa yang dibutuhkan. </w:t>
      </w:r>
      <w:r w:rsidR="008A6206">
        <w:rPr>
          <w:lang w:val="en-US"/>
        </w:rPr>
        <w:t>Untuk menanggulangi masalah ini perlu ada pengorbanan pengurangan arsitektur seperti pengurangan hidden size, menggunakan metode Autocast</w:t>
      </w:r>
      <w:r w:rsidR="008A6206">
        <w:rPr>
          <w:rStyle w:val="FootnoteReference"/>
          <w:lang w:val="en-US"/>
        </w:rPr>
        <w:footnoteReference w:id="1"/>
      </w:r>
      <w:r w:rsidR="00A82A46">
        <w:rPr>
          <w:lang w:val="en-US"/>
        </w:rPr>
        <w:t>.</w:t>
      </w:r>
    </w:p>
    <w:sectPr w:rsidR="002507AD" w:rsidRPr="00D67C72" w:rsidSect="004F578A">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2268" w:header="1418" w:footer="851" w:gutter="0"/>
      <w:pgNumType w:start="10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F112E" w14:textId="77777777" w:rsidR="00FE6513" w:rsidRDefault="00FE6513" w:rsidP="00A1571D">
      <w:pPr>
        <w:spacing w:line="240" w:lineRule="auto"/>
      </w:pPr>
      <w:r>
        <w:separator/>
      </w:r>
    </w:p>
  </w:endnote>
  <w:endnote w:type="continuationSeparator" w:id="0">
    <w:p w14:paraId="04DD72F3" w14:textId="77777777" w:rsidR="00FE6513" w:rsidRDefault="00FE6513"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07FA" w14:textId="77777777" w:rsidR="001F6516" w:rsidRDefault="001F6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8151D" w14:textId="77777777" w:rsidR="00FE6513" w:rsidRDefault="00FE6513" w:rsidP="00F1370C">
      <w:pPr>
        <w:spacing w:line="240" w:lineRule="auto"/>
        <w:ind w:firstLine="0"/>
      </w:pPr>
      <w:r>
        <w:separator/>
      </w:r>
    </w:p>
  </w:footnote>
  <w:footnote w:type="continuationSeparator" w:id="0">
    <w:p w14:paraId="60D82423" w14:textId="77777777" w:rsidR="00FE6513" w:rsidRDefault="00FE6513" w:rsidP="00A1571D">
      <w:pPr>
        <w:spacing w:line="240" w:lineRule="auto"/>
      </w:pPr>
      <w:r>
        <w:continuationSeparator/>
      </w:r>
    </w:p>
  </w:footnote>
  <w:footnote w:id="1">
    <w:p w14:paraId="28738055" w14:textId="12F0694B" w:rsidR="008A6206" w:rsidRPr="008A6206" w:rsidRDefault="008A6206">
      <w:pPr>
        <w:pStyle w:val="FootnoteText"/>
      </w:pPr>
      <w:r>
        <w:rPr>
          <w:rStyle w:val="FootnoteReference"/>
        </w:rPr>
        <w:footnoteRef/>
      </w:r>
      <w:r>
        <w:t xml:space="preserve"> </w:t>
      </w:r>
      <w:r w:rsidRPr="008A6206">
        <w:t>Automatic Mixed Precision Package</w:t>
      </w:r>
      <w:r>
        <w:rPr>
          <w:lang w:val="en-US"/>
        </w:rPr>
        <w:t xml:space="preserve">, </w:t>
      </w:r>
      <w:r w:rsidRPr="008A6206">
        <w:t>(https://pytorch.org/docs/stable/amp.html)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2F09" w14:textId="77777777" w:rsidR="001F6516" w:rsidRDefault="001F65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D31B" w14:textId="77777777" w:rsidR="001F6516" w:rsidRDefault="001F6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F8742692"/>
    <w:lvl w:ilvl="0">
      <w:start w:val="6"/>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A6463E"/>
    <w:multiLevelType w:val="hybridMultilevel"/>
    <w:tmpl w:val="C7F818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8"/>
  </w:num>
  <w:num w:numId="13">
    <w:abstractNumId w:val="15"/>
  </w:num>
  <w:num w:numId="14">
    <w:abstractNumId w:val="23"/>
  </w:num>
  <w:num w:numId="15">
    <w:abstractNumId w:val="22"/>
  </w:num>
  <w:num w:numId="16">
    <w:abstractNumId w:val="19"/>
  </w:num>
  <w:num w:numId="17">
    <w:abstractNumId w:val="20"/>
  </w:num>
  <w:num w:numId="18">
    <w:abstractNumId w:val="20"/>
    <w:lvlOverride w:ilvl="0">
      <w:startOverride w:val="1"/>
    </w:lvlOverride>
  </w:num>
  <w:num w:numId="19">
    <w:abstractNumId w:val="25"/>
  </w:num>
  <w:num w:numId="20">
    <w:abstractNumId w:val="11"/>
  </w:num>
  <w:num w:numId="21">
    <w:abstractNumId w:val="21"/>
  </w:num>
  <w:num w:numId="22">
    <w:abstractNumId w:val="21"/>
    <w:lvlOverride w:ilvl="0">
      <w:startOverride w:val="1"/>
    </w:lvlOverride>
  </w:num>
  <w:num w:numId="23">
    <w:abstractNumId w:val="27"/>
  </w:num>
  <w:num w:numId="24">
    <w:abstractNumId w:val="13"/>
  </w:num>
  <w:num w:numId="25">
    <w:abstractNumId w:val="24"/>
  </w:num>
  <w:num w:numId="26">
    <w:abstractNumId w:val="17"/>
  </w:num>
  <w:num w:numId="27">
    <w:abstractNumId w:val="16"/>
  </w:num>
  <w:num w:numId="28">
    <w:abstractNumId w:val="18"/>
  </w:num>
  <w:num w:numId="29">
    <w:abstractNumId w:val="10"/>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4B99"/>
    <w:rsid w:val="00006A61"/>
    <w:rsid w:val="00006B96"/>
    <w:rsid w:val="00006D09"/>
    <w:rsid w:val="00007CF5"/>
    <w:rsid w:val="000104FA"/>
    <w:rsid w:val="00010DF7"/>
    <w:rsid w:val="00010EDE"/>
    <w:rsid w:val="00011184"/>
    <w:rsid w:val="0001119C"/>
    <w:rsid w:val="00011858"/>
    <w:rsid w:val="00012685"/>
    <w:rsid w:val="00013AD3"/>
    <w:rsid w:val="00014A56"/>
    <w:rsid w:val="000152EB"/>
    <w:rsid w:val="000156F3"/>
    <w:rsid w:val="00020474"/>
    <w:rsid w:val="00022291"/>
    <w:rsid w:val="00022BD4"/>
    <w:rsid w:val="00022FF0"/>
    <w:rsid w:val="00024F51"/>
    <w:rsid w:val="0002542E"/>
    <w:rsid w:val="00025951"/>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41584"/>
    <w:rsid w:val="0004262B"/>
    <w:rsid w:val="000434C0"/>
    <w:rsid w:val="00043B95"/>
    <w:rsid w:val="00043C4C"/>
    <w:rsid w:val="0004462B"/>
    <w:rsid w:val="0004465C"/>
    <w:rsid w:val="000447F0"/>
    <w:rsid w:val="000450F4"/>
    <w:rsid w:val="000455AD"/>
    <w:rsid w:val="000460FE"/>
    <w:rsid w:val="00046384"/>
    <w:rsid w:val="000469F0"/>
    <w:rsid w:val="00046C8A"/>
    <w:rsid w:val="000510D1"/>
    <w:rsid w:val="0005305D"/>
    <w:rsid w:val="0005312B"/>
    <w:rsid w:val="00053D0C"/>
    <w:rsid w:val="00054FD0"/>
    <w:rsid w:val="0005574E"/>
    <w:rsid w:val="00056503"/>
    <w:rsid w:val="00057302"/>
    <w:rsid w:val="0005769B"/>
    <w:rsid w:val="00057FA2"/>
    <w:rsid w:val="0006024F"/>
    <w:rsid w:val="0006067B"/>
    <w:rsid w:val="00060ABA"/>
    <w:rsid w:val="00060E5D"/>
    <w:rsid w:val="000611EE"/>
    <w:rsid w:val="000614D8"/>
    <w:rsid w:val="00062BFB"/>
    <w:rsid w:val="00066392"/>
    <w:rsid w:val="000664AC"/>
    <w:rsid w:val="000667EB"/>
    <w:rsid w:val="00067A17"/>
    <w:rsid w:val="00070284"/>
    <w:rsid w:val="00071642"/>
    <w:rsid w:val="00071A4F"/>
    <w:rsid w:val="00071DA7"/>
    <w:rsid w:val="00072FE4"/>
    <w:rsid w:val="000734C1"/>
    <w:rsid w:val="00074716"/>
    <w:rsid w:val="00074B74"/>
    <w:rsid w:val="00075B71"/>
    <w:rsid w:val="00075C7F"/>
    <w:rsid w:val="0007652F"/>
    <w:rsid w:val="00076B72"/>
    <w:rsid w:val="00076CA0"/>
    <w:rsid w:val="00077B17"/>
    <w:rsid w:val="00081DBE"/>
    <w:rsid w:val="00082AAE"/>
    <w:rsid w:val="00083ABF"/>
    <w:rsid w:val="00083E9F"/>
    <w:rsid w:val="00084508"/>
    <w:rsid w:val="00084E23"/>
    <w:rsid w:val="00090883"/>
    <w:rsid w:val="0009221F"/>
    <w:rsid w:val="000930A3"/>
    <w:rsid w:val="0009330C"/>
    <w:rsid w:val="00093434"/>
    <w:rsid w:val="00094365"/>
    <w:rsid w:val="00095021"/>
    <w:rsid w:val="0009526C"/>
    <w:rsid w:val="00095EA4"/>
    <w:rsid w:val="00095FD2"/>
    <w:rsid w:val="0009750C"/>
    <w:rsid w:val="000A00C7"/>
    <w:rsid w:val="000A12FD"/>
    <w:rsid w:val="000A178F"/>
    <w:rsid w:val="000A509D"/>
    <w:rsid w:val="000A56EC"/>
    <w:rsid w:val="000A63D3"/>
    <w:rsid w:val="000A64EF"/>
    <w:rsid w:val="000A6521"/>
    <w:rsid w:val="000A796F"/>
    <w:rsid w:val="000A7A44"/>
    <w:rsid w:val="000B1EC2"/>
    <w:rsid w:val="000B2689"/>
    <w:rsid w:val="000B2D24"/>
    <w:rsid w:val="000B38BE"/>
    <w:rsid w:val="000B419E"/>
    <w:rsid w:val="000C1475"/>
    <w:rsid w:val="000C1D8A"/>
    <w:rsid w:val="000C291B"/>
    <w:rsid w:val="000C32B4"/>
    <w:rsid w:val="000C38A3"/>
    <w:rsid w:val="000C3AAF"/>
    <w:rsid w:val="000C4419"/>
    <w:rsid w:val="000C49A3"/>
    <w:rsid w:val="000C68D5"/>
    <w:rsid w:val="000C6A96"/>
    <w:rsid w:val="000C6BAF"/>
    <w:rsid w:val="000C6E46"/>
    <w:rsid w:val="000C7845"/>
    <w:rsid w:val="000D0CBD"/>
    <w:rsid w:val="000D2DAC"/>
    <w:rsid w:val="000D33D3"/>
    <w:rsid w:val="000D349B"/>
    <w:rsid w:val="000D4372"/>
    <w:rsid w:val="000D5231"/>
    <w:rsid w:val="000D5C31"/>
    <w:rsid w:val="000D7B42"/>
    <w:rsid w:val="000D7D1B"/>
    <w:rsid w:val="000E03C7"/>
    <w:rsid w:val="000E0E89"/>
    <w:rsid w:val="000E153F"/>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448"/>
    <w:rsid w:val="000F320F"/>
    <w:rsid w:val="000F3A0E"/>
    <w:rsid w:val="000F3BBA"/>
    <w:rsid w:val="000F3D03"/>
    <w:rsid w:val="000F3FDF"/>
    <w:rsid w:val="000F4DFE"/>
    <w:rsid w:val="000F4ED2"/>
    <w:rsid w:val="000F533E"/>
    <w:rsid w:val="000F5DF6"/>
    <w:rsid w:val="000F63CB"/>
    <w:rsid w:val="000F76C3"/>
    <w:rsid w:val="000F79DD"/>
    <w:rsid w:val="000F7FA1"/>
    <w:rsid w:val="00100B0C"/>
    <w:rsid w:val="001013E2"/>
    <w:rsid w:val="00101693"/>
    <w:rsid w:val="001031D3"/>
    <w:rsid w:val="00103269"/>
    <w:rsid w:val="00103BF0"/>
    <w:rsid w:val="00104245"/>
    <w:rsid w:val="00104850"/>
    <w:rsid w:val="00104FC5"/>
    <w:rsid w:val="00105B88"/>
    <w:rsid w:val="0010614C"/>
    <w:rsid w:val="00106229"/>
    <w:rsid w:val="00106431"/>
    <w:rsid w:val="0010663B"/>
    <w:rsid w:val="00106685"/>
    <w:rsid w:val="001072D6"/>
    <w:rsid w:val="001073EC"/>
    <w:rsid w:val="0011044E"/>
    <w:rsid w:val="00110A87"/>
    <w:rsid w:val="00110B5F"/>
    <w:rsid w:val="00111859"/>
    <w:rsid w:val="001118FB"/>
    <w:rsid w:val="00111B37"/>
    <w:rsid w:val="00111B69"/>
    <w:rsid w:val="001123A0"/>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792D"/>
    <w:rsid w:val="00130072"/>
    <w:rsid w:val="001305AE"/>
    <w:rsid w:val="00130DDF"/>
    <w:rsid w:val="00131087"/>
    <w:rsid w:val="00131301"/>
    <w:rsid w:val="00131E01"/>
    <w:rsid w:val="00131F9F"/>
    <w:rsid w:val="001335DB"/>
    <w:rsid w:val="0013377E"/>
    <w:rsid w:val="00136928"/>
    <w:rsid w:val="0013723D"/>
    <w:rsid w:val="001372A7"/>
    <w:rsid w:val="001375DC"/>
    <w:rsid w:val="00137D68"/>
    <w:rsid w:val="00137D93"/>
    <w:rsid w:val="00141577"/>
    <w:rsid w:val="00142F15"/>
    <w:rsid w:val="001449C3"/>
    <w:rsid w:val="001452F1"/>
    <w:rsid w:val="001456B3"/>
    <w:rsid w:val="00150363"/>
    <w:rsid w:val="00151BC1"/>
    <w:rsid w:val="00151D19"/>
    <w:rsid w:val="00152074"/>
    <w:rsid w:val="00152681"/>
    <w:rsid w:val="00152F6F"/>
    <w:rsid w:val="00153037"/>
    <w:rsid w:val="00156093"/>
    <w:rsid w:val="001569F4"/>
    <w:rsid w:val="00160BB8"/>
    <w:rsid w:val="00161F93"/>
    <w:rsid w:val="00162056"/>
    <w:rsid w:val="001623E7"/>
    <w:rsid w:val="001630BB"/>
    <w:rsid w:val="00163A56"/>
    <w:rsid w:val="00164A1C"/>
    <w:rsid w:val="0016539E"/>
    <w:rsid w:val="00165D75"/>
    <w:rsid w:val="00165D7D"/>
    <w:rsid w:val="0016613B"/>
    <w:rsid w:val="0016654F"/>
    <w:rsid w:val="001679A9"/>
    <w:rsid w:val="00167D47"/>
    <w:rsid w:val="00170203"/>
    <w:rsid w:val="00170F0D"/>
    <w:rsid w:val="00172DAE"/>
    <w:rsid w:val="00173A90"/>
    <w:rsid w:val="00174B2B"/>
    <w:rsid w:val="00177920"/>
    <w:rsid w:val="00177FAC"/>
    <w:rsid w:val="0018013F"/>
    <w:rsid w:val="00180605"/>
    <w:rsid w:val="0018227B"/>
    <w:rsid w:val="001827D0"/>
    <w:rsid w:val="00182C01"/>
    <w:rsid w:val="00184DF3"/>
    <w:rsid w:val="00185020"/>
    <w:rsid w:val="00186014"/>
    <w:rsid w:val="00186D6C"/>
    <w:rsid w:val="00186E18"/>
    <w:rsid w:val="00190481"/>
    <w:rsid w:val="00190C69"/>
    <w:rsid w:val="00190D90"/>
    <w:rsid w:val="0019237B"/>
    <w:rsid w:val="00192CB8"/>
    <w:rsid w:val="0019406A"/>
    <w:rsid w:val="0019407F"/>
    <w:rsid w:val="001941D2"/>
    <w:rsid w:val="00194E5A"/>
    <w:rsid w:val="00196A2E"/>
    <w:rsid w:val="001A073D"/>
    <w:rsid w:val="001A0BB3"/>
    <w:rsid w:val="001A0E48"/>
    <w:rsid w:val="001A1DE9"/>
    <w:rsid w:val="001A24CE"/>
    <w:rsid w:val="001A2D8E"/>
    <w:rsid w:val="001A2EF8"/>
    <w:rsid w:val="001A31BD"/>
    <w:rsid w:val="001A3210"/>
    <w:rsid w:val="001A4616"/>
    <w:rsid w:val="001A474A"/>
    <w:rsid w:val="001A6AE3"/>
    <w:rsid w:val="001A6F1F"/>
    <w:rsid w:val="001A7395"/>
    <w:rsid w:val="001A7F94"/>
    <w:rsid w:val="001B1398"/>
    <w:rsid w:val="001B1C36"/>
    <w:rsid w:val="001B302C"/>
    <w:rsid w:val="001B4178"/>
    <w:rsid w:val="001B41F9"/>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4D2"/>
    <w:rsid w:val="001C62EE"/>
    <w:rsid w:val="001C7494"/>
    <w:rsid w:val="001C78C4"/>
    <w:rsid w:val="001D09CA"/>
    <w:rsid w:val="001D104F"/>
    <w:rsid w:val="001D109C"/>
    <w:rsid w:val="001D11C9"/>
    <w:rsid w:val="001D13E7"/>
    <w:rsid w:val="001D14B7"/>
    <w:rsid w:val="001D15C8"/>
    <w:rsid w:val="001D2057"/>
    <w:rsid w:val="001D29FD"/>
    <w:rsid w:val="001D3C77"/>
    <w:rsid w:val="001D3DAC"/>
    <w:rsid w:val="001D5289"/>
    <w:rsid w:val="001E2418"/>
    <w:rsid w:val="001E25DF"/>
    <w:rsid w:val="001E34EF"/>
    <w:rsid w:val="001E5025"/>
    <w:rsid w:val="001E57D2"/>
    <w:rsid w:val="001F045C"/>
    <w:rsid w:val="001F0DDC"/>
    <w:rsid w:val="001F0DFB"/>
    <w:rsid w:val="001F1055"/>
    <w:rsid w:val="001F10EB"/>
    <w:rsid w:val="001F1BA0"/>
    <w:rsid w:val="001F1CCD"/>
    <w:rsid w:val="001F3662"/>
    <w:rsid w:val="001F460F"/>
    <w:rsid w:val="001F48CA"/>
    <w:rsid w:val="001F4BC5"/>
    <w:rsid w:val="001F5CA3"/>
    <w:rsid w:val="001F5DA8"/>
    <w:rsid w:val="001F5DD8"/>
    <w:rsid w:val="001F6516"/>
    <w:rsid w:val="001F7005"/>
    <w:rsid w:val="001F7160"/>
    <w:rsid w:val="001F7970"/>
    <w:rsid w:val="001F7FF3"/>
    <w:rsid w:val="00200997"/>
    <w:rsid w:val="00203037"/>
    <w:rsid w:val="002043E4"/>
    <w:rsid w:val="00204CC0"/>
    <w:rsid w:val="002051B2"/>
    <w:rsid w:val="0020714A"/>
    <w:rsid w:val="00210081"/>
    <w:rsid w:val="002109BF"/>
    <w:rsid w:val="00211192"/>
    <w:rsid w:val="00211E71"/>
    <w:rsid w:val="00211FEC"/>
    <w:rsid w:val="0021212E"/>
    <w:rsid w:val="0021276C"/>
    <w:rsid w:val="00213055"/>
    <w:rsid w:val="002135D7"/>
    <w:rsid w:val="00213FF5"/>
    <w:rsid w:val="00214857"/>
    <w:rsid w:val="00215179"/>
    <w:rsid w:val="00216371"/>
    <w:rsid w:val="00217F01"/>
    <w:rsid w:val="00217FF3"/>
    <w:rsid w:val="00220F2C"/>
    <w:rsid w:val="002213FC"/>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26078"/>
    <w:rsid w:val="002303FB"/>
    <w:rsid w:val="00230A76"/>
    <w:rsid w:val="00230B40"/>
    <w:rsid w:val="002312C8"/>
    <w:rsid w:val="00231B84"/>
    <w:rsid w:val="00232155"/>
    <w:rsid w:val="002337BF"/>
    <w:rsid w:val="002344E8"/>
    <w:rsid w:val="00234553"/>
    <w:rsid w:val="00235CD0"/>
    <w:rsid w:val="0023696E"/>
    <w:rsid w:val="0023775A"/>
    <w:rsid w:val="00240AEF"/>
    <w:rsid w:val="00240E64"/>
    <w:rsid w:val="00240F76"/>
    <w:rsid w:val="0024239E"/>
    <w:rsid w:val="00242D06"/>
    <w:rsid w:val="0024387B"/>
    <w:rsid w:val="00244132"/>
    <w:rsid w:val="00244BD7"/>
    <w:rsid w:val="00245A6D"/>
    <w:rsid w:val="00246AA1"/>
    <w:rsid w:val="00246E51"/>
    <w:rsid w:val="002470BD"/>
    <w:rsid w:val="002473F1"/>
    <w:rsid w:val="00247E4B"/>
    <w:rsid w:val="0025008F"/>
    <w:rsid w:val="002507AD"/>
    <w:rsid w:val="00251419"/>
    <w:rsid w:val="0025238E"/>
    <w:rsid w:val="0025440D"/>
    <w:rsid w:val="00254483"/>
    <w:rsid w:val="00254C4F"/>
    <w:rsid w:val="00254E45"/>
    <w:rsid w:val="00254FFC"/>
    <w:rsid w:val="00255A4A"/>
    <w:rsid w:val="002569C9"/>
    <w:rsid w:val="00256E71"/>
    <w:rsid w:val="00257032"/>
    <w:rsid w:val="00260FD5"/>
    <w:rsid w:val="002615FA"/>
    <w:rsid w:val="00261DD3"/>
    <w:rsid w:val="0026211C"/>
    <w:rsid w:val="00263364"/>
    <w:rsid w:val="002644C0"/>
    <w:rsid w:val="00265970"/>
    <w:rsid w:val="00265E53"/>
    <w:rsid w:val="00266678"/>
    <w:rsid w:val="00266FA3"/>
    <w:rsid w:val="002671E5"/>
    <w:rsid w:val="00267689"/>
    <w:rsid w:val="00270BA4"/>
    <w:rsid w:val="00270EE7"/>
    <w:rsid w:val="00271A58"/>
    <w:rsid w:val="00271A5E"/>
    <w:rsid w:val="002741B4"/>
    <w:rsid w:val="00274E63"/>
    <w:rsid w:val="00275352"/>
    <w:rsid w:val="002756EA"/>
    <w:rsid w:val="002776FC"/>
    <w:rsid w:val="002778EE"/>
    <w:rsid w:val="00277D2D"/>
    <w:rsid w:val="0028060F"/>
    <w:rsid w:val="002822BA"/>
    <w:rsid w:val="00282314"/>
    <w:rsid w:val="00282B54"/>
    <w:rsid w:val="00282E67"/>
    <w:rsid w:val="0028320B"/>
    <w:rsid w:val="00283ECB"/>
    <w:rsid w:val="0028630A"/>
    <w:rsid w:val="00286886"/>
    <w:rsid w:val="002872A9"/>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742B"/>
    <w:rsid w:val="00297C9D"/>
    <w:rsid w:val="002A0105"/>
    <w:rsid w:val="002A0719"/>
    <w:rsid w:val="002A0FAC"/>
    <w:rsid w:val="002A1C79"/>
    <w:rsid w:val="002A252C"/>
    <w:rsid w:val="002A2538"/>
    <w:rsid w:val="002A6D7C"/>
    <w:rsid w:val="002A7471"/>
    <w:rsid w:val="002A77C0"/>
    <w:rsid w:val="002A7979"/>
    <w:rsid w:val="002A7C15"/>
    <w:rsid w:val="002A7F94"/>
    <w:rsid w:val="002B05DF"/>
    <w:rsid w:val="002B1E1D"/>
    <w:rsid w:val="002B1FD3"/>
    <w:rsid w:val="002B24F1"/>
    <w:rsid w:val="002B29B5"/>
    <w:rsid w:val="002B36E7"/>
    <w:rsid w:val="002B3A16"/>
    <w:rsid w:val="002B3ECD"/>
    <w:rsid w:val="002B4100"/>
    <w:rsid w:val="002B4699"/>
    <w:rsid w:val="002B4DF5"/>
    <w:rsid w:val="002B78B7"/>
    <w:rsid w:val="002C00C3"/>
    <w:rsid w:val="002C3B33"/>
    <w:rsid w:val="002C4045"/>
    <w:rsid w:val="002C414A"/>
    <w:rsid w:val="002C6C9C"/>
    <w:rsid w:val="002C6CD3"/>
    <w:rsid w:val="002C763D"/>
    <w:rsid w:val="002D0BB2"/>
    <w:rsid w:val="002D1B6B"/>
    <w:rsid w:val="002D1C50"/>
    <w:rsid w:val="002D266F"/>
    <w:rsid w:val="002D381F"/>
    <w:rsid w:val="002D3AAC"/>
    <w:rsid w:val="002D3AF7"/>
    <w:rsid w:val="002D4E62"/>
    <w:rsid w:val="002D582F"/>
    <w:rsid w:val="002D5957"/>
    <w:rsid w:val="002D59AD"/>
    <w:rsid w:val="002E1820"/>
    <w:rsid w:val="002E1835"/>
    <w:rsid w:val="002E2FE6"/>
    <w:rsid w:val="002E347F"/>
    <w:rsid w:val="002E3E53"/>
    <w:rsid w:val="002E4488"/>
    <w:rsid w:val="002E5E7E"/>
    <w:rsid w:val="002E76D9"/>
    <w:rsid w:val="002E78AC"/>
    <w:rsid w:val="002F3447"/>
    <w:rsid w:val="002F3A34"/>
    <w:rsid w:val="002F5A28"/>
    <w:rsid w:val="002F5E15"/>
    <w:rsid w:val="00300E09"/>
    <w:rsid w:val="00301DFB"/>
    <w:rsid w:val="003020F8"/>
    <w:rsid w:val="003023CD"/>
    <w:rsid w:val="003027F0"/>
    <w:rsid w:val="00303B1E"/>
    <w:rsid w:val="00305110"/>
    <w:rsid w:val="00305613"/>
    <w:rsid w:val="003069D3"/>
    <w:rsid w:val="00306ED3"/>
    <w:rsid w:val="003101CF"/>
    <w:rsid w:val="003107F7"/>
    <w:rsid w:val="00310829"/>
    <w:rsid w:val="00310E83"/>
    <w:rsid w:val="003114E8"/>
    <w:rsid w:val="0031286F"/>
    <w:rsid w:val="00313E4C"/>
    <w:rsid w:val="003146B7"/>
    <w:rsid w:val="00314BA0"/>
    <w:rsid w:val="00315264"/>
    <w:rsid w:val="0031736E"/>
    <w:rsid w:val="00320281"/>
    <w:rsid w:val="00321255"/>
    <w:rsid w:val="00321705"/>
    <w:rsid w:val="00321F33"/>
    <w:rsid w:val="00323D24"/>
    <w:rsid w:val="00323E8E"/>
    <w:rsid w:val="003248BC"/>
    <w:rsid w:val="00325257"/>
    <w:rsid w:val="0032635C"/>
    <w:rsid w:val="003263C8"/>
    <w:rsid w:val="00327330"/>
    <w:rsid w:val="00327AED"/>
    <w:rsid w:val="00327FC5"/>
    <w:rsid w:val="003317B5"/>
    <w:rsid w:val="00331A87"/>
    <w:rsid w:val="003339A0"/>
    <w:rsid w:val="00333CD7"/>
    <w:rsid w:val="00334E82"/>
    <w:rsid w:val="00335636"/>
    <w:rsid w:val="00335B92"/>
    <w:rsid w:val="00337068"/>
    <w:rsid w:val="003374F4"/>
    <w:rsid w:val="003378EB"/>
    <w:rsid w:val="003404FA"/>
    <w:rsid w:val="00340842"/>
    <w:rsid w:val="00340F20"/>
    <w:rsid w:val="003413A6"/>
    <w:rsid w:val="003417A8"/>
    <w:rsid w:val="00342839"/>
    <w:rsid w:val="00343D1A"/>
    <w:rsid w:val="00344B25"/>
    <w:rsid w:val="00345A8B"/>
    <w:rsid w:val="003476BF"/>
    <w:rsid w:val="0035208F"/>
    <w:rsid w:val="00353FA9"/>
    <w:rsid w:val="00354208"/>
    <w:rsid w:val="00355F79"/>
    <w:rsid w:val="00356C04"/>
    <w:rsid w:val="00360A17"/>
    <w:rsid w:val="00360D5E"/>
    <w:rsid w:val="00361267"/>
    <w:rsid w:val="0036141E"/>
    <w:rsid w:val="003614F8"/>
    <w:rsid w:val="00362805"/>
    <w:rsid w:val="00363053"/>
    <w:rsid w:val="0036358C"/>
    <w:rsid w:val="003640ED"/>
    <w:rsid w:val="00364EC2"/>
    <w:rsid w:val="00365EFA"/>
    <w:rsid w:val="003662D2"/>
    <w:rsid w:val="0036701A"/>
    <w:rsid w:val="00370153"/>
    <w:rsid w:val="00371608"/>
    <w:rsid w:val="00373463"/>
    <w:rsid w:val="003734D7"/>
    <w:rsid w:val="0037489B"/>
    <w:rsid w:val="00375552"/>
    <w:rsid w:val="0037685B"/>
    <w:rsid w:val="00377D63"/>
    <w:rsid w:val="00377F56"/>
    <w:rsid w:val="00380649"/>
    <w:rsid w:val="00380DEB"/>
    <w:rsid w:val="003819A4"/>
    <w:rsid w:val="00382377"/>
    <w:rsid w:val="0038394F"/>
    <w:rsid w:val="00383A43"/>
    <w:rsid w:val="003853A8"/>
    <w:rsid w:val="0038671E"/>
    <w:rsid w:val="00386B30"/>
    <w:rsid w:val="003878F4"/>
    <w:rsid w:val="0039060A"/>
    <w:rsid w:val="0039100D"/>
    <w:rsid w:val="0039262D"/>
    <w:rsid w:val="00392FD0"/>
    <w:rsid w:val="0039358E"/>
    <w:rsid w:val="00393B66"/>
    <w:rsid w:val="00393C22"/>
    <w:rsid w:val="00395BD8"/>
    <w:rsid w:val="00395D5F"/>
    <w:rsid w:val="003965A8"/>
    <w:rsid w:val="00397013"/>
    <w:rsid w:val="0039789E"/>
    <w:rsid w:val="003A056A"/>
    <w:rsid w:val="003A1673"/>
    <w:rsid w:val="003A21A5"/>
    <w:rsid w:val="003A29EF"/>
    <w:rsid w:val="003A49A7"/>
    <w:rsid w:val="003A5546"/>
    <w:rsid w:val="003A56AB"/>
    <w:rsid w:val="003A5808"/>
    <w:rsid w:val="003A58AA"/>
    <w:rsid w:val="003A5A17"/>
    <w:rsid w:val="003A5A3D"/>
    <w:rsid w:val="003A7CF8"/>
    <w:rsid w:val="003B0700"/>
    <w:rsid w:val="003B1109"/>
    <w:rsid w:val="003B1777"/>
    <w:rsid w:val="003B1A76"/>
    <w:rsid w:val="003B229F"/>
    <w:rsid w:val="003B2E63"/>
    <w:rsid w:val="003B389B"/>
    <w:rsid w:val="003B3980"/>
    <w:rsid w:val="003B59CB"/>
    <w:rsid w:val="003B5A56"/>
    <w:rsid w:val="003B5A73"/>
    <w:rsid w:val="003B73B6"/>
    <w:rsid w:val="003B7E3C"/>
    <w:rsid w:val="003C07DA"/>
    <w:rsid w:val="003C10DF"/>
    <w:rsid w:val="003C11D5"/>
    <w:rsid w:val="003C213D"/>
    <w:rsid w:val="003C2840"/>
    <w:rsid w:val="003C2B5F"/>
    <w:rsid w:val="003C39AC"/>
    <w:rsid w:val="003C3FD2"/>
    <w:rsid w:val="003C54ED"/>
    <w:rsid w:val="003C769D"/>
    <w:rsid w:val="003C7D3D"/>
    <w:rsid w:val="003D12C1"/>
    <w:rsid w:val="003D1AE0"/>
    <w:rsid w:val="003D32EF"/>
    <w:rsid w:val="003D3D84"/>
    <w:rsid w:val="003D57D3"/>
    <w:rsid w:val="003D6331"/>
    <w:rsid w:val="003D66FF"/>
    <w:rsid w:val="003D6DD0"/>
    <w:rsid w:val="003D6ECC"/>
    <w:rsid w:val="003E0BAA"/>
    <w:rsid w:val="003E151F"/>
    <w:rsid w:val="003E1885"/>
    <w:rsid w:val="003E2432"/>
    <w:rsid w:val="003E35A4"/>
    <w:rsid w:val="003E3775"/>
    <w:rsid w:val="003E5004"/>
    <w:rsid w:val="003E5A79"/>
    <w:rsid w:val="003E662B"/>
    <w:rsid w:val="003E66D0"/>
    <w:rsid w:val="003E67B3"/>
    <w:rsid w:val="003E6DEB"/>
    <w:rsid w:val="003E7543"/>
    <w:rsid w:val="003E7B53"/>
    <w:rsid w:val="003E7E3E"/>
    <w:rsid w:val="003E7F55"/>
    <w:rsid w:val="003F16FA"/>
    <w:rsid w:val="003F17DC"/>
    <w:rsid w:val="003F281B"/>
    <w:rsid w:val="003F43CB"/>
    <w:rsid w:val="003F49CB"/>
    <w:rsid w:val="003F64A9"/>
    <w:rsid w:val="003F706E"/>
    <w:rsid w:val="003F7D87"/>
    <w:rsid w:val="0040038C"/>
    <w:rsid w:val="00400DE9"/>
    <w:rsid w:val="0040307B"/>
    <w:rsid w:val="004033E2"/>
    <w:rsid w:val="00404F68"/>
    <w:rsid w:val="00406427"/>
    <w:rsid w:val="0040654E"/>
    <w:rsid w:val="00406DD2"/>
    <w:rsid w:val="0040716E"/>
    <w:rsid w:val="004071E1"/>
    <w:rsid w:val="00407633"/>
    <w:rsid w:val="00407661"/>
    <w:rsid w:val="004101AD"/>
    <w:rsid w:val="004119D2"/>
    <w:rsid w:val="0041256E"/>
    <w:rsid w:val="00413F6D"/>
    <w:rsid w:val="004152C1"/>
    <w:rsid w:val="004155B0"/>
    <w:rsid w:val="00415B2F"/>
    <w:rsid w:val="00420642"/>
    <w:rsid w:val="00421F76"/>
    <w:rsid w:val="00422287"/>
    <w:rsid w:val="00423ECE"/>
    <w:rsid w:val="00424447"/>
    <w:rsid w:val="00424499"/>
    <w:rsid w:val="00426218"/>
    <w:rsid w:val="00426F2F"/>
    <w:rsid w:val="00427C75"/>
    <w:rsid w:val="004300F4"/>
    <w:rsid w:val="00430125"/>
    <w:rsid w:val="00430190"/>
    <w:rsid w:val="004303AD"/>
    <w:rsid w:val="00430AC6"/>
    <w:rsid w:val="00431113"/>
    <w:rsid w:val="00431C4D"/>
    <w:rsid w:val="00431FCF"/>
    <w:rsid w:val="00433667"/>
    <w:rsid w:val="00433903"/>
    <w:rsid w:val="004349B0"/>
    <w:rsid w:val="004365EF"/>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412E"/>
    <w:rsid w:val="0045444F"/>
    <w:rsid w:val="00456B82"/>
    <w:rsid w:val="00457ED5"/>
    <w:rsid w:val="004602CD"/>
    <w:rsid w:val="004604BB"/>
    <w:rsid w:val="00461FF5"/>
    <w:rsid w:val="00462CE1"/>
    <w:rsid w:val="00463AD2"/>
    <w:rsid w:val="00463D75"/>
    <w:rsid w:val="00464865"/>
    <w:rsid w:val="00464FD6"/>
    <w:rsid w:val="00470258"/>
    <w:rsid w:val="00470EF6"/>
    <w:rsid w:val="00471B42"/>
    <w:rsid w:val="004724D4"/>
    <w:rsid w:val="00472544"/>
    <w:rsid w:val="00472A08"/>
    <w:rsid w:val="00472C70"/>
    <w:rsid w:val="00472DAC"/>
    <w:rsid w:val="0047307C"/>
    <w:rsid w:val="00474CC4"/>
    <w:rsid w:val="004759C3"/>
    <w:rsid w:val="00477772"/>
    <w:rsid w:val="00477894"/>
    <w:rsid w:val="004779E5"/>
    <w:rsid w:val="00481169"/>
    <w:rsid w:val="00481406"/>
    <w:rsid w:val="0048176D"/>
    <w:rsid w:val="00481F63"/>
    <w:rsid w:val="004832FD"/>
    <w:rsid w:val="00484788"/>
    <w:rsid w:val="00484CCC"/>
    <w:rsid w:val="00484CD0"/>
    <w:rsid w:val="004850AC"/>
    <w:rsid w:val="0048575E"/>
    <w:rsid w:val="00485CD3"/>
    <w:rsid w:val="00487E3A"/>
    <w:rsid w:val="00490DE5"/>
    <w:rsid w:val="0049107C"/>
    <w:rsid w:val="00491ED4"/>
    <w:rsid w:val="00491F89"/>
    <w:rsid w:val="00492794"/>
    <w:rsid w:val="0049392B"/>
    <w:rsid w:val="00493EAE"/>
    <w:rsid w:val="0049441D"/>
    <w:rsid w:val="00494B20"/>
    <w:rsid w:val="00494F6C"/>
    <w:rsid w:val="00495F8B"/>
    <w:rsid w:val="00497A73"/>
    <w:rsid w:val="004A03E8"/>
    <w:rsid w:val="004A21E8"/>
    <w:rsid w:val="004A2281"/>
    <w:rsid w:val="004A40F8"/>
    <w:rsid w:val="004A495F"/>
    <w:rsid w:val="004A4C84"/>
    <w:rsid w:val="004A5C20"/>
    <w:rsid w:val="004A715F"/>
    <w:rsid w:val="004A73AC"/>
    <w:rsid w:val="004B1180"/>
    <w:rsid w:val="004B41E2"/>
    <w:rsid w:val="004B4713"/>
    <w:rsid w:val="004B489D"/>
    <w:rsid w:val="004B4A7A"/>
    <w:rsid w:val="004B52DE"/>
    <w:rsid w:val="004B55A9"/>
    <w:rsid w:val="004B5A43"/>
    <w:rsid w:val="004B762C"/>
    <w:rsid w:val="004C0E84"/>
    <w:rsid w:val="004C1067"/>
    <w:rsid w:val="004C15E0"/>
    <w:rsid w:val="004C1716"/>
    <w:rsid w:val="004C1A8D"/>
    <w:rsid w:val="004C21FB"/>
    <w:rsid w:val="004C2B96"/>
    <w:rsid w:val="004C38C7"/>
    <w:rsid w:val="004C3F09"/>
    <w:rsid w:val="004C3F72"/>
    <w:rsid w:val="004C4A46"/>
    <w:rsid w:val="004C54C6"/>
    <w:rsid w:val="004C5738"/>
    <w:rsid w:val="004C74BF"/>
    <w:rsid w:val="004C7E4B"/>
    <w:rsid w:val="004D0681"/>
    <w:rsid w:val="004D1005"/>
    <w:rsid w:val="004D17B8"/>
    <w:rsid w:val="004D3189"/>
    <w:rsid w:val="004D3963"/>
    <w:rsid w:val="004D3AE5"/>
    <w:rsid w:val="004D40CF"/>
    <w:rsid w:val="004D5D7A"/>
    <w:rsid w:val="004D7B86"/>
    <w:rsid w:val="004D7DD1"/>
    <w:rsid w:val="004E1244"/>
    <w:rsid w:val="004E1DD4"/>
    <w:rsid w:val="004E20FD"/>
    <w:rsid w:val="004E25F0"/>
    <w:rsid w:val="004E2B12"/>
    <w:rsid w:val="004E343B"/>
    <w:rsid w:val="004E36A0"/>
    <w:rsid w:val="004E3E20"/>
    <w:rsid w:val="004E3FC1"/>
    <w:rsid w:val="004E603C"/>
    <w:rsid w:val="004E7C54"/>
    <w:rsid w:val="004E7E51"/>
    <w:rsid w:val="004F0388"/>
    <w:rsid w:val="004F0C3F"/>
    <w:rsid w:val="004F234C"/>
    <w:rsid w:val="004F25B3"/>
    <w:rsid w:val="004F3DFB"/>
    <w:rsid w:val="004F4FDB"/>
    <w:rsid w:val="004F578A"/>
    <w:rsid w:val="004F63B4"/>
    <w:rsid w:val="00501475"/>
    <w:rsid w:val="0050168D"/>
    <w:rsid w:val="0050184C"/>
    <w:rsid w:val="005032DA"/>
    <w:rsid w:val="0050356E"/>
    <w:rsid w:val="00503596"/>
    <w:rsid w:val="005035C8"/>
    <w:rsid w:val="00504147"/>
    <w:rsid w:val="00505BF4"/>
    <w:rsid w:val="00506FA1"/>
    <w:rsid w:val="005075EE"/>
    <w:rsid w:val="005078C8"/>
    <w:rsid w:val="00510D8C"/>
    <w:rsid w:val="005119CD"/>
    <w:rsid w:val="00514135"/>
    <w:rsid w:val="005153DF"/>
    <w:rsid w:val="00515C33"/>
    <w:rsid w:val="00515CB1"/>
    <w:rsid w:val="0051624B"/>
    <w:rsid w:val="00516878"/>
    <w:rsid w:val="00517AF3"/>
    <w:rsid w:val="00517EC7"/>
    <w:rsid w:val="005206F4"/>
    <w:rsid w:val="00521FBF"/>
    <w:rsid w:val="005230DA"/>
    <w:rsid w:val="00524182"/>
    <w:rsid w:val="0052443E"/>
    <w:rsid w:val="005246CE"/>
    <w:rsid w:val="00524F6C"/>
    <w:rsid w:val="00525172"/>
    <w:rsid w:val="0052549B"/>
    <w:rsid w:val="005257AF"/>
    <w:rsid w:val="00527353"/>
    <w:rsid w:val="00527428"/>
    <w:rsid w:val="00530257"/>
    <w:rsid w:val="00532BEB"/>
    <w:rsid w:val="005331A3"/>
    <w:rsid w:val="005338A9"/>
    <w:rsid w:val="00533F70"/>
    <w:rsid w:val="00535191"/>
    <w:rsid w:val="0053521B"/>
    <w:rsid w:val="0053581D"/>
    <w:rsid w:val="00536ACC"/>
    <w:rsid w:val="00536CE6"/>
    <w:rsid w:val="00536E44"/>
    <w:rsid w:val="00540085"/>
    <w:rsid w:val="005401CF"/>
    <w:rsid w:val="005420B2"/>
    <w:rsid w:val="00542914"/>
    <w:rsid w:val="00544A34"/>
    <w:rsid w:val="00545506"/>
    <w:rsid w:val="00545B86"/>
    <w:rsid w:val="005464F0"/>
    <w:rsid w:val="00547BA7"/>
    <w:rsid w:val="00547E87"/>
    <w:rsid w:val="00551776"/>
    <w:rsid w:val="00551AAB"/>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5C1E"/>
    <w:rsid w:val="0056614D"/>
    <w:rsid w:val="00566170"/>
    <w:rsid w:val="00566DB1"/>
    <w:rsid w:val="00567AA3"/>
    <w:rsid w:val="005707B4"/>
    <w:rsid w:val="00570CBB"/>
    <w:rsid w:val="00572950"/>
    <w:rsid w:val="0057314F"/>
    <w:rsid w:val="005747CA"/>
    <w:rsid w:val="00575226"/>
    <w:rsid w:val="00575AE0"/>
    <w:rsid w:val="00576357"/>
    <w:rsid w:val="00577CCC"/>
    <w:rsid w:val="00577FC9"/>
    <w:rsid w:val="00581775"/>
    <w:rsid w:val="0058385E"/>
    <w:rsid w:val="005840E3"/>
    <w:rsid w:val="005852DD"/>
    <w:rsid w:val="0058542C"/>
    <w:rsid w:val="0058547C"/>
    <w:rsid w:val="005861BC"/>
    <w:rsid w:val="00586794"/>
    <w:rsid w:val="0058685E"/>
    <w:rsid w:val="00586C35"/>
    <w:rsid w:val="00587587"/>
    <w:rsid w:val="005908C1"/>
    <w:rsid w:val="00590EDD"/>
    <w:rsid w:val="0059168C"/>
    <w:rsid w:val="0059325E"/>
    <w:rsid w:val="005947A2"/>
    <w:rsid w:val="00594D50"/>
    <w:rsid w:val="005968BA"/>
    <w:rsid w:val="005A09BD"/>
    <w:rsid w:val="005A0C21"/>
    <w:rsid w:val="005A188E"/>
    <w:rsid w:val="005A1D6A"/>
    <w:rsid w:val="005A3B9B"/>
    <w:rsid w:val="005A4034"/>
    <w:rsid w:val="005A4063"/>
    <w:rsid w:val="005A45A5"/>
    <w:rsid w:val="005A5614"/>
    <w:rsid w:val="005A6062"/>
    <w:rsid w:val="005B1D00"/>
    <w:rsid w:val="005B2080"/>
    <w:rsid w:val="005B28DC"/>
    <w:rsid w:val="005B307C"/>
    <w:rsid w:val="005B4495"/>
    <w:rsid w:val="005B463A"/>
    <w:rsid w:val="005B62FD"/>
    <w:rsid w:val="005B6A69"/>
    <w:rsid w:val="005B6C17"/>
    <w:rsid w:val="005B7D66"/>
    <w:rsid w:val="005C08AE"/>
    <w:rsid w:val="005C1B39"/>
    <w:rsid w:val="005C2AE1"/>
    <w:rsid w:val="005C2F77"/>
    <w:rsid w:val="005C4AAE"/>
    <w:rsid w:val="005C4D06"/>
    <w:rsid w:val="005C60AA"/>
    <w:rsid w:val="005C6228"/>
    <w:rsid w:val="005C6681"/>
    <w:rsid w:val="005C740C"/>
    <w:rsid w:val="005D0D14"/>
    <w:rsid w:val="005D1468"/>
    <w:rsid w:val="005D198B"/>
    <w:rsid w:val="005D2A77"/>
    <w:rsid w:val="005D2C73"/>
    <w:rsid w:val="005D3509"/>
    <w:rsid w:val="005D5B07"/>
    <w:rsid w:val="005D60DF"/>
    <w:rsid w:val="005D6289"/>
    <w:rsid w:val="005D644A"/>
    <w:rsid w:val="005E0C9A"/>
    <w:rsid w:val="005E0E15"/>
    <w:rsid w:val="005E2081"/>
    <w:rsid w:val="005E222E"/>
    <w:rsid w:val="005E59C9"/>
    <w:rsid w:val="005E631B"/>
    <w:rsid w:val="005E6C51"/>
    <w:rsid w:val="005E736E"/>
    <w:rsid w:val="005E7B66"/>
    <w:rsid w:val="005F04F4"/>
    <w:rsid w:val="005F2562"/>
    <w:rsid w:val="005F2678"/>
    <w:rsid w:val="005F319E"/>
    <w:rsid w:val="005F5D13"/>
    <w:rsid w:val="005F63E9"/>
    <w:rsid w:val="005F65F8"/>
    <w:rsid w:val="005F6968"/>
    <w:rsid w:val="005F72BF"/>
    <w:rsid w:val="005F774D"/>
    <w:rsid w:val="006001B2"/>
    <w:rsid w:val="00600BB1"/>
    <w:rsid w:val="00602395"/>
    <w:rsid w:val="006027B0"/>
    <w:rsid w:val="00602D56"/>
    <w:rsid w:val="00603317"/>
    <w:rsid w:val="0060577C"/>
    <w:rsid w:val="00605DFB"/>
    <w:rsid w:val="00606C47"/>
    <w:rsid w:val="00607708"/>
    <w:rsid w:val="00607B2E"/>
    <w:rsid w:val="0061060F"/>
    <w:rsid w:val="00611371"/>
    <w:rsid w:val="00612886"/>
    <w:rsid w:val="00613013"/>
    <w:rsid w:val="0061309C"/>
    <w:rsid w:val="006141F7"/>
    <w:rsid w:val="00615412"/>
    <w:rsid w:val="00615607"/>
    <w:rsid w:val="00615BF8"/>
    <w:rsid w:val="0062042F"/>
    <w:rsid w:val="0062066A"/>
    <w:rsid w:val="0062218C"/>
    <w:rsid w:val="0062254E"/>
    <w:rsid w:val="006228AC"/>
    <w:rsid w:val="006228DE"/>
    <w:rsid w:val="0062408E"/>
    <w:rsid w:val="00624227"/>
    <w:rsid w:val="006253AC"/>
    <w:rsid w:val="00626629"/>
    <w:rsid w:val="00627077"/>
    <w:rsid w:val="0062712C"/>
    <w:rsid w:val="00627DD6"/>
    <w:rsid w:val="0063233B"/>
    <w:rsid w:val="0063302F"/>
    <w:rsid w:val="00633CA5"/>
    <w:rsid w:val="00635119"/>
    <w:rsid w:val="006352D0"/>
    <w:rsid w:val="0063541C"/>
    <w:rsid w:val="0063595D"/>
    <w:rsid w:val="00635F68"/>
    <w:rsid w:val="00636C01"/>
    <w:rsid w:val="00637075"/>
    <w:rsid w:val="006400C2"/>
    <w:rsid w:val="00641630"/>
    <w:rsid w:val="006425E7"/>
    <w:rsid w:val="006432A5"/>
    <w:rsid w:val="0064561A"/>
    <w:rsid w:val="006458B8"/>
    <w:rsid w:val="00646A64"/>
    <w:rsid w:val="006478B7"/>
    <w:rsid w:val="006506E9"/>
    <w:rsid w:val="00651299"/>
    <w:rsid w:val="006518E8"/>
    <w:rsid w:val="00653424"/>
    <w:rsid w:val="006536A9"/>
    <w:rsid w:val="00655070"/>
    <w:rsid w:val="00656312"/>
    <w:rsid w:val="00656D79"/>
    <w:rsid w:val="006570C4"/>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8D8"/>
    <w:rsid w:val="00666BE8"/>
    <w:rsid w:val="00667144"/>
    <w:rsid w:val="00670054"/>
    <w:rsid w:val="00671B2A"/>
    <w:rsid w:val="00671CB4"/>
    <w:rsid w:val="00671D86"/>
    <w:rsid w:val="006731ED"/>
    <w:rsid w:val="00673946"/>
    <w:rsid w:val="00673CFD"/>
    <w:rsid w:val="00674D16"/>
    <w:rsid w:val="00676455"/>
    <w:rsid w:val="00676FA6"/>
    <w:rsid w:val="00677B65"/>
    <w:rsid w:val="00680D13"/>
    <w:rsid w:val="00680EFD"/>
    <w:rsid w:val="00681160"/>
    <w:rsid w:val="00681886"/>
    <w:rsid w:val="00682936"/>
    <w:rsid w:val="0068340F"/>
    <w:rsid w:val="0068373F"/>
    <w:rsid w:val="00684EA0"/>
    <w:rsid w:val="006860E1"/>
    <w:rsid w:val="006865BC"/>
    <w:rsid w:val="00687353"/>
    <w:rsid w:val="006917A7"/>
    <w:rsid w:val="00693764"/>
    <w:rsid w:val="00693A2A"/>
    <w:rsid w:val="00693E1F"/>
    <w:rsid w:val="0069456A"/>
    <w:rsid w:val="0069489A"/>
    <w:rsid w:val="006950A8"/>
    <w:rsid w:val="006A2396"/>
    <w:rsid w:val="006A40CF"/>
    <w:rsid w:val="006A4CEC"/>
    <w:rsid w:val="006A7230"/>
    <w:rsid w:val="006B0033"/>
    <w:rsid w:val="006B03EB"/>
    <w:rsid w:val="006B0809"/>
    <w:rsid w:val="006B0B61"/>
    <w:rsid w:val="006B0B7D"/>
    <w:rsid w:val="006B1ABF"/>
    <w:rsid w:val="006B2B5C"/>
    <w:rsid w:val="006B32B5"/>
    <w:rsid w:val="006B4E27"/>
    <w:rsid w:val="006B4ED5"/>
    <w:rsid w:val="006B5763"/>
    <w:rsid w:val="006B5CD7"/>
    <w:rsid w:val="006B6B8A"/>
    <w:rsid w:val="006B7EF4"/>
    <w:rsid w:val="006C1A18"/>
    <w:rsid w:val="006C1C68"/>
    <w:rsid w:val="006C2C49"/>
    <w:rsid w:val="006C353A"/>
    <w:rsid w:val="006C439F"/>
    <w:rsid w:val="006C4DBE"/>
    <w:rsid w:val="006C6996"/>
    <w:rsid w:val="006C6C21"/>
    <w:rsid w:val="006D1AAB"/>
    <w:rsid w:val="006D27BC"/>
    <w:rsid w:val="006D2841"/>
    <w:rsid w:val="006D2D78"/>
    <w:rsid w:val="006D2EC1"/>
    <w:rsid w:val="006D4062"/>
    <w:rsid w:val="006D46CB"/>
    <w:rsid w:val="006D4A17"/>
    <w:rsid w:val="006D5A18"/>
    <w:rsid w:val="006D5AD0"/>
    <w:rsid w:val="006D71F0"/>
    <w:rsid w:val="006D775F"/>
    <w:rsid w:val="006D79AF"/>
    <w:rsid w:val="006E0034"/>
    <w:rsid w:val="006E0521"/>
    <w:rsid w:val="006E098A"/>
    <w:rsid w:val="006E0C49"/>
    <w:rsid w:val="006E15A9"/>
    <w:rsid w:val="006E2467"/>
    <w:rsid w:val="006E2920"/>
    <w:rsid w:val="006E2952"/>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E2"/>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07D54"/>
    <w:rsid w:val="00710F5E"/>
    <w:rsid w:val="00711F19"/>
    <w:rsid w:val="0071201D"/>
    <w:rsid w:val="00714382"/>
    <w:rsid w:val="00714EC1"/>
    <w:rsid w:val="00715687"/>
    <w:rsid w:val="00715D07"/>
    <w:rsid w:val="00715D2C"/>
    <w:rsid w:val="00715D9B"/>
    <w:rsid w:val="007169C5"/>
    <w:rsid w:val="00716DAA"/>
    <w:rsid w:val="0071780A"/>
    <w:rsid w:val="00717BAA"/>
    <w:rsid w:val="007205A8"/>
    <w:rsid w:val="00721731"/>
    <w:rsid w:val="00722559"/>
    <w:rsid w:val="007233FA"/>
    <w:rsid w:val="0072425C"/>
    <w:rsid w:val="00724C34"/>
    <w:rsid w:val="00725145"/>
    <w:rsid w:val="00726EEC"/>
    <w:rsid w:val="00726F3F"/>
    <w:rsid w:val="007276ED"/>
    <w:rsid w:val="0073078F"/>
    <w:rsid w:val="00730C9C"/>
    <w:rsid w:val="00731857"/>
    <w:rsid w:val="007327C6"/>
    <w:rsid w:val="00732D70"/>
    <w:rsid w:val="007338DF"/>
    <w:rsid w:val="00734619"/>
    <w:rsid w:val="007350D0"/>
    <w:rsid w:val="007371BE"/>
    <w:rsid w:val="007372AF"/>
    <w:rsid w:val="00740724"/>
    <w:rsid w:val="00740F02"/>
    <w:rsid w:val="0074180C"/>
    <w:rsid w:val="00741A13"/>
    <w:rsid w:val="00744B4A"/>
    <w:rsid w:val="00744CB6"/>
    <w:rsid w:val="00745825"/>
    <w:rsid w:val="00745B4D"/>
    <w:rsid w:val="007465A5"/>
    <w:rsid w:val="00746785"/>
    <w:rsid w:val="0074726D"/>
    <w:rsid w:val="0074768F"/>
    <w:rsid w:val="00747804"/>
    <w:rsid w:val="00747EAB"/>
    <w:rsid w:val="0075050E"/>
    <w:rsid w:val="007505D4"/>
    <w:rsid w:val="00752147"/>
    <w:rsid w:val="007535C4"/>
    <w:rsid w:val="00753656"/>
    <w:rsid w:val="00753799"/>
    <w:rsid w:val="00754996"/>
    <w:rsid w:val="00755E3C"/>
    <w:rsid w:val="007561BC"/>
    <w:rsid w:val="00757703"/>
    <w:rsid w:val="007578C0"/>
    <w:rsid w:val="00760DDE"/>
    <w:rsid w:val="007628C8"/>
    <w:rsid w:val="00762EF7"/>
    <w:rsid w:val="00763814"/>
    <w:rsid w:val="00763E0E"/>
    <w:rsid w:val="00765C2F"/>
    <w:rsid w:val="00766169"/>
    <w:rsid w:val="00766AA8"/>
    <w:rsid w:val="0076793B"/>
    <w:rsid w:val="00770800"/>
    <w:rsid w:val="007718F9"/>
    <w:rsid w:val="00773C1C"/>
    <w:rsid w:val="0077410D"/>
    <w:rsid w:val="00775AAE"/>
    <w:rsid w:val="00776081"/>
    <w:rsid w:val="007777D6"/>
    <w:rsid w:val="00781A2C"/>
    <w:rsid w:val="00781D57"/>
    <w:rsid w:val="00782A70"/>
    <w:rsid w:val="00782B33"/>
    <w:rsid w:val="007834C5"/>
    <w:rsid w:val="0078362C"/>
    <w:rsid w:val="00784777"/>
    <w:rsid w:val="00784946"/>
    <w:rsid w:val="00784C7B"/>
    <w:rsid w:val="007864C1"/>
    <w:rsid w:val="0078657A"/>
    <w:rsid w:val="007909D0"/>
    <w:rsid w:val="00791DCC"/>
    <w:rsid w:val="00792961"/>
    <w:rsid w:val="00792B20"/>
    <w:rsid w:val="00793751"/>
    <w:rsid w:val="00793A7C"/>
    <w:rsid w:val="0079497B"/>
    <w:rsid w:val="00794B1F"/>
    <w:rsid w:val="007965E1"/>
    <w:rsid w:val="00796BB3"/>
    <w:rsid w:val="007A0E3F"/>
    <w:rsid w:val="007A26E4"/>
    <w:rsid w:val="007A2B93"/>
    <w:rsid w:val="007A339F"/>
    <w:rsid w:val="007A3786"/>
    <w:rsid w:val="007A3883"/>
    <w:rsid w:val="007A3C33"/>
    <w:rsid w:val="007A461B"/>
    <w:rsid w:val="007A493D"/>
    <w:rsid w:val="007A50C4"/>
    <w:rsid w:val="007A5DA0"/>
    <w:rsid w:val="007A772B"/>
    <w:rsid w:val="007A7EFA"/>
    <w:rsid w:val="007B19FF"/>
    <w:rsid w:val="007B1E9D"/>
    <w:rsid w:val="007B1F33"/>
    <w:rsid w:val="007B31A9"/>
    <w:rsid w:val="007B3F99"/>
    <w:rsid w:val="007B4309"/>
    <w:rsid w:val="007B4932"/>
    <w:rsid w:val="007B5719"/>
    <w:rsid w:val="007B6EE4"/>
    <w:rsid w:val="007B7601"/>
    <w:rsid w:val="007B79B6"/>
    <w:rsid w:val="007B7FC1"/>
    <w:rsid w:val="007C101B"/>
    <w:rsid w:val="007C1530"/>
    <w:rsid w:val="007C1E6F"/>
    <w:rsid w:val="007C2EE4"/>
    <w:rsid w:val="007C325A"/>
    <w:rsid w:val="007C3C1A"/>
    <w:rsid w:val="007C3C8A"/>
    <w:rsid w:val="007C5979"/>
    <w:rsid w:val="007D1E9B"/>
    <w:rsid w:val="007D2695"/>
    <w:rsid w:val="007D2CD6"/>
    <w:rsid w:val="007D39FE"/>
    <w:rsid w:val="007D3AE7"/>
    <w:rsid w:val="007D52DA"/>
    <w:rsid w:val="007D5BB5"/>
    <w:rsid w:val="007D6913"/>
    <w:rsid w:val="007D6AC0"/>
    <w:rsid w:val="007D6AED"/>
    <w:rsid w:val="007D7588"/>
    <w:rsid w:val="007E29EF"/>
    <w:rsid w:val="007E3C59"/>
    <w:rsid w:val="007E3F53"/>
    <w:rsid w:val="007E4A6D"/>
    <w:rsid w:val="007E5C82"/>
    <w:rsid w:val="007E5DEA"/>
    <w:rsid w:val="007E5E8F"/>
    <w:rsid w:val="007E67CD"/>
    <w:rsid w:val="007F102F"/>
    <w:rsid w:val="007F1C50"/>
    <w:rsid w:val="007F3645"/>
    <w:rsid w:val="007F3A57"/>
    <w:rsid w:val="007F3EAE"/>
    <w:rsid w:val="007F41DA"/>
    <w:rsid w:val="007F4879"/>
    <w:rsid w:val="007F4C74"/>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E05"/>
    <w:rsid w:val="00804F0C"/>
    <w:rsid w:val="0080600E"/>
    <w:rsid w:val="008067F0"/>
    <w:rsid w:val="0080683D"/>
    <w:rsid w:val="00806F4C"/>
    <w:rsid w:val="00810646"/>
    <w:rsid w:val="00810806"/>
    <w:rsid w:val="00811B87"/>
    <w:rsid w:val="008127BB"/>
    <w:rsid w:val="00814069"/>
    <w:rsid w:val="00816C40"/>
    <w:rsid w:val="00816D2F"/>
    <w:rsid w:val="008174FA"/>
    <w:rsid w:val="00821957"/>
    <w:rsid w:val="00824695"/>
    <w:rsid w:val="00824D89"/>
    <w:rsid w:val="00826B22"/>
    <w:rsid w:val="00826EF5"/>
    <w:rsid w:val="00830371"/>
    <w:rsid w:val="00830EDC"/>
    <w:rsid w:val="00832A6B"/>
    <w:rsid w:val="00833183"/>
    <w:rsid w:val="00833880"/>
    <w:rsid w:val="00833FC3"/>
    <w:rsid w:val="00836BAA"/>
    <w:rsid w:val="008374E5"/>
    <w:rsid w:val="00841124"/>
    <w:rsid w:val="00844702"/>
    <w:rsid w:val="0084533C"/>
    <w:rsid w:val="00845A49"/>
    <w:rsid w:val="008465C6"/>
    <w:rsid w:val="00846B95"/>
    <w:rsid w:val="00847165"/>
    <w:rsid w:val="008478E3"/>
    <w:rsid w:val="008504FE"/>
    <w:rsid w:val="0085069A"/>
    <w:rsid w:val="00850F09"/>
    <w:rsid w:val="008514A0"/>
    <w:rsid w:val="00852184"/>
    <w:rsid w:val="00852EAF"/>
    <w:rsid w:val="00853FD1"/>
    <w:rsid w:val="008556CE"/>
    <w:rsid w:val="008561F8"/>
    <w:rsid w:val="008564E8"/>
    <w:rsid w:val="00856726"/>
    <w:rsid w:val="00857C06"/>
    <w:rsid w:val="00857EBE"/>
    <w:rsid w:val="0086149A"/>
    <w:rsid w:val="008618E6"/>
    <w:rsid w:val="00861F73"/>
    <w:rsid w:val="00862190"/>
    <w:rsid w:val="00862901"/>
    <w:rsid w:val="00862D17"/>
    <w:rsid w:val="00863E7F"/>
    <w:rsid w:val="00864E11"/>
    <w:rsid w:val="0086520A"/>
    <w:rsid w:val="00866111"/>
    <w:rsid w:val="00867C93"/>
    <w:rsid w:val="00872347"/>
    <w:rsid w:val="00872E09"/>
    <w:rsid w:val="00875799"/>
    <w:rsid w:val="00875C43"/>
    <w:rsid w:val="00876805"/>
    <w:rsid w:val="00877FD4"/>
    <w:rsid w:val="008808C4"/>
    <w:rsid w:val="008825CD"/>
    <w:rsid w:val="00882A86"/>
    <w:rsid w:val="00882D79"/>
    <w:rsid w:val="00883E47"/>
    <w:rsid w:val="00884F33"/>
    <w:rsid w:val="00885260"/>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6206"/>
    <w:rsid w:val="008A7CA0"/>
    <w:rsid w:val="008B05D7"/>
    <w:rsid w:val="008B1C9F"/>
    <w:rsid w:val="008B241C"/>
    <w:rsid w:val="008B3618"/>
    <w:rsid w:val="008B411D"/>
    <w:rsid w:val="008B4542"/>
    <w:rsid w:val="008B52BD"/>
    <w:rsid w:val="008B53B0"/>
    <w:rsid w:val="008B61ED"/>
    <w:rsid w:val="008B67F7"/>
    <w:rsid w:val="008B6FE4"/>
    <w:rsid w:val="008B7BE9"/>
    <w:rsid w:val="008C1B19"/>
    <w:rsid w:val="008C21A7"/>
    <w:rsid w:val="008C23C3"/>
    <w:rsid w:val="008C3B89"/>
    <w:rsid w:val="008C3FDF"/>
    <w:rsid w:val="008C6329"/>
    <w:rsid w:val="008C63A3"/>
    <w:rsid w:val="008C7F0D"/>
    <w:rsid w:val="008D0D45"/>
    <w:rsid w:val="008D219A"/>
    <w:rsid w:val="008D3919"/>
    <w:rsid w:val="008D3C4D"/>
    <w:rsid w:val="008D4701"/>
    <w:rsid w:val="008D5FA3"/>
    <w:rsid w:val="008D6AC6"/>
    <w:rsid w:val="008E0141"/>
    <w:rsid w:val="008E05E3"/>
    <w:rsid w:val="008E0A03"/>
    <w:rsid w:val="008E0BBD"/>
    <w:rsid w:val="008E0FE6"/>
    <w:rsid w:val="008E171C"/>
    <w:rsid w:val="008E21CB"/>
    <w:rsid w:val="008E2448"/>
    <w:rsid w:val="008E460F"/>
    <w:rsid w:val="008E4D64"/>
    <w:rsid w:val="008E5861"/>
    <w:rsid w:val="008E5962"/>
    <w:rsid w:val="008E5C45"/>
    <w:rsid w:val="008E65B1"/>
    <w:rsid w:val="008E66CF"/>
    <w:rsid w:val="008E6F91"/>
    <w:rsid w:val="008E7C57"/>
    <w:rsid w:val="008F0D97"/>
    <w:rsid w:val="008F21EA"/>
    <w:rsid w:val="008F2375"/>
    <w:rsid w:val="008F2C26"/>
    <w:rsid w:val="008F3C84"/>
    <w:rsid w:val="008F5758"/>
    <w:rsid w:val="008F6B94"/>
    <w:rsid w:val="008F7BDD"/>
    <w:rsid w:val="00900D56"/>
    <w:rsid w:val="00900EA9"/>
    <w:rsid w:val="00901B18"/>
    <w:rsid w:val="009035AC"/>
    <w:rsid w:val="009039D6"/>
    <w:rsid w:val="00903E79"/>
    <w:rsid w:val="00904A00"/>
    <w:rsid w:val="00905E60"/>
    <w:rsid w:val="00905F71"/>
    <w:rsid w:val="0090613F"/>
    <w:rsid w:val="009061B3"/>
    <w:rsid w:val="0090684B"/>
    <w:rsid w:val="00906DCD"/>
    <w:rsid w:val="0090714B"/>
    <w:rsid w:val="00907A32"/>
    <w:rsid w:val="00907A67"/>
    <w:rsid w:val="00907E70"/>
    <w:rsid w:val="00907FC4"/>
    <w:rsid w:val="009108B2"/>
    <w:rsid w:val="00910B44"/>
    <w:rsid w:val="00910B5C"/>
    <w:rsid w:val="009111CD"/>
    <w:rsid w:val="0091164A"/>
    <w:rsid w:val="009130EC"/>
    <w:rsid w:val="00913973"/>
    <w:rsid w:val="00914D8C"/>
    <w:rsid w:val="00915876"/>
    <w:rsid w:val="0091667E"/>
    <w:rsid w:val="00916D7B"/>
    <w:rsid w:val="00916F01"/>
    <w:rsid w:val="0092138D"/>
    <w:rsid w:val="00921FD1"/>
    <w:rsid w:val="00923FAF"/>
    <w:rsid w:val="00925AA3"/>
    <w:rsid w:val="00927AE3"/>
    <w:rsid w:val="00932277"/>
    <w:rsid w:val="009323FA"/>
    <w:rsid w:val="00933EE4"/>
    <w:rsid w:val="00934072"/>
    <w:rsid w:val="009344B3"/>
    <w:rsid w:val="009354C8"/>
    <w:rsid w:val="0093575C"/>
    <w:rsid w:val="0093775C"/>
    <w:rsid w:val="00940FF0"/>
    <w:rsid w:val="00941914"/>
    <w:rsid w:val="00942911"/>
    <w:rsid w:val="009439BC"/>
    <w:rsid w:val="009448A1"/>
    <w:rsid w:val="00945727"/>
    <w:rsid w:val="009457DE"/>
    <w:rsid w:val="009458E1"/>
    <w:rsid w:val="00947944"/>
    <w:rsid w:val="00947C35"/>
    <w:rsid w:val="00950F75"/>
    <w:rsid w:val="009517FE"/>
    <w:rsid w:val="0095217C"/>
    <w:rsid w:val="0095383B"/>
    <w:rsid w:val="009542BE"/>
    <w:rsid w:val="009568C4"/>
    <w:rsid w:val="00956B5E"/>
    <w:rsid w:val="009576C4"/>
    <w:rsid w:val="00960328"/>
    <w:rsid w:val="00960BF3"/>
    <w:rsid w:val="00961085"/>
    <w:rsid w:val="00961A8C"/>
    <w:rsid w:val="00963249"/>
    <w:rsid w:val="0096403B"/>
    <w:rsid w:val="0096494F"/>
    <w:rsid w:val="009652D8"/>
    <w:rsid w:val="0096570F"/>
    <w:rsid w:val="009666DC"/>
    <w:rsid w:val="009671D6"/>
    <w:rsid w:val="009676D9"/>
    <w:rsid w:val="00970904"/>
    <w:rsid w:val="00971416"/>
    <w:rsid w:val="009725C9"/>
    <w:rsid w:val="009730B7"/>
    <w:rsid w:val="00973148"/>
    <w:rsid w:val="00973F0E"/>
    <w:rsid w:val="0097416C"/>
    <w:rsid w:val="00974DCC"/>
    <w:rsid w:val="0097682B"/>
    <w:rsid w:val="00980869"/>
    <w:rsid w:val="009822D6"/>
    <w:rsid w:val="0098231D"/>
    <w:rsid w:val="00984A35"/>
    <w:rsid w:val="00986CF2"/>
    <w:rsid w:val="00987C82"/>
    <w:rsid w:val="00990BDC"/>
    <w:rsid w:val="00991AF4"/>
    <w:rsid w:val="00991EA2"/>
    <w:rsid w:val="00992698"/>
    <w:rsid w:val="00993DE2"/>
    <w:rsid w:val="00994D5B"/>
    <w:rsid w:val="009958EB"/>
    <w:rsid w:val="0099597C"/>
    <w:rsid w:val="00996EF2"/>
    <w:rsid w:val="00997815"/>
    <w:rsid w:val="00997848"/>
    <w:rsid w:val="00997885"/>
    <w:rsid w:val="009979EE"/>
    <w:rsid w:val="009A0F85"/>
    <w:rsid w:val="009A2C91"/>
    <w:rsid w:val="009A352F"/>
    <w:rsid w:val="009A54F2"/>
    <w:rsid w:val="009A6ABF"/>
    <w:rsid w:val="009A6CA3"/>
    <w:rsid w:val="009A73A6"/>
    <w:rsid w:val="009A78D9"/>
    <w:rsid w:val="009B06DC"/>
    <w:rsid w:val="009B1785"/>
    <w:rsid w:val="009B2B43"/>
    <w:rsid w:val="009B3495"/>
    <w:rsid w:val="009B4085"/>
    <w:rsid w:val="009B42F2"/>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0891"/>
    <w:rsid w:val="009D10A9"/>
    <w:rsid w:val="009D1535"/>
    <w:rsid w:val="009D28E6"/>
    <w:rsid w:val="009D4239"/>
    <w:rsid w:val="009D480D"/>
    <w:rsid w:val="009D5AF8"/>
    <w:rsid w:val="009D699F"/>
    <w:rsid w:val="009D75CC"/>
    <w:rsid w:val="009D778E"/>
    <w:rsid w:val="009E1E50"/>
    <w:rsid w:val="009E2D46"/>
    <w:rsid w:val="009E3764"/>
    <w:rsid w:val="009E3E0B"/>
    <w:rsid w:val="009E44DF"/>
    <w:rsid w:val="009E47C0"/>
    <w:rsid w:val="009E56C1"/>
    <w:rsid w:val="009E5725"/>
    <w:rsid w:val="009E584C"/>
    <w:rsid w:val="009E5F7C"/>
    <w:rsid w:val="009E6024"/>
    <w:rsid w:val="009E6701"/>
    <w:rsid w:val="009E748C"/>
    <w:rsid w:val="009F16B0"/>
    <w:rsid w:val="009F4164"/>
    <w:rsid w:val="009F51DD"/>
    <w:rsid w:val="009F5458"/>
    <w:rsid w:val="009F6FC0"/>
    <w:rsid w:val="009F7A8D"/>
    <w:rsid w:val="00A0179E"/>
    <w:rsid w:val="00A01E4D"/>
    <w:rsid w:val="00A02A73"/>
    <w:rsid w:val="00A04C02"/>
    <w:rsid w:val="00A051B5"/>
    <w:rsid w:val="00A116F6"/>
    <w:rsid w:val="00A118C3"/>
    <w:rsid w:val="00A11B5A"/>
    <w:rsid w:val="00A13CFA"/>
    <w:rsid w:val="00A14E84"/>
    <w:rsid w:val="00A15540"/>
    <w:rsid w:val="00A1571D"/>
    <w:rsid w:val="00A16582"/>
    <w:rsid w:val="00A17533"/>
    <w:rsid w:val="00A203F3"/>
    <w:rsid w:val="00A20C00"/>
    <w:rsid w:val="00A20DFD"/>
    <w:rsid w:val="00A21A5E"/>
    <w:rsid w:val="00A22328"/>
    <w:rsid w:val="00A224F5"/>
    <w:rsid w:val="00A2333E"/>
    <w:rsid w:val="00A24792"/>
    <w:rsid w:val="00A24B07"/>
    <w:rsid w:val="00A25181"/>
    <w:rsid w:val="00A25B93"/>
    <w:rsid w:val="00A2734B"/>
    <w:rsid w:val="00A27932"/>
    <w:rsid w:val="00A30591"/>
    <w:rsid w:val="00A32043"/>
    <w:rsid w:val="00A3302D"/>
    <w:rsid w:val="00A33159"/>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6278"/>
    <w:rsid w:val="00A4731F"/>
    <w:rsid w:val="00A503CF"/>
    <w:rsid w:val="00A5176D"/>
    <w:rsid w:val="00A51E6E"/>
    <w:rsid w:val="00A52DAF"/>
    <w:rsid w:val="00A5354E"/>
    <w:rsid w:val="00A53773"/>
    <w:rsid w:val="00A53C95"/>
    <w:rsid w:val="00A55027"/>
    <w:rsid w:val="00A558BC"/>
    <w:rsid w:val="00A558EB"/>
    <w:rsid w:val="00A563D0"/>
    <w:rsid w:val="00A565B6"/>
    <w:rsid w:val="00A56A2B"/>
    <w:rsid w:val="00A56CC3"/>
    <w:rsid w:val="00A6009E"/>
    <w:rsid w:val="00A607E9"/>
    <w:rsid w:val="00A615B0"/>
    <w:rsid w:val="00A61903"/>
    <w:rsid w:val="00A61909"/>
    <w:rsid w:val="00A61F02"/>
    <w:rsid w:val="00A6232C"/>
    <w:rsid w:val="00A641DF"/>
    <w:rsid w:val="00A64B2F"/>
    <w:rsid w:val="00A65660"/>
    <w:rsid w:val="00A6590D"/>
    <w:rsid w:val="00A65B83"/>
    <w:rsid w:val="00A65EF9"/>
    <w:rsid w:val="00A720C1"/>
    <w:rsid w:val="00A735AF"/>
    <w:rsid w:val="00A73775"/>
    <w:rsid w:val="00A73EEB"/>
    <w:rsid w:val="00A75E75"/>
    <w:rsid w:val="00A7642B"/>
    <w:rsid w:val="00A76F38"/>
    <w:rsid w:val="00A77987"/>
    <w:rsid w:val="00A77D2D"/>
    <w:rsid w:val="00A8018C"/>
    <w:rsid w:val="00A8274D"/>
    <w:rsid w:val="00A82A46"/>
    <w:rsid w:val="00A8310D"/>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31CA"/>
    <w:rsid w:val="00A9396C"/>
    <w:rsid w:val="00A93C0E"/>
    <w:rsid w:val="00A93E09"/>
    <w:rsid w:val="00A958FE"/>
    <w:rsid w:val="00A95F83"/>
    <w:rsid w:val="00A96637"/>
    <w:rsid w:val="00A96EAD"/>
    <w:rsid w:val="00A976F0"/>
    <w:rsid w:val="00AA0AD6"/>
    <w:rsid w:val="00AA13EB"/>
    <w:rsid w:val="00AA29E1"/>
    <w:rsid w:val="00AA38BE"/>
    <w:rsid w:val="00AA3D83"/>
    <w:rsid w:val="00AA3F3A"/>
    <w:rsid w:val="00AA5A3C"/>
    <w:rsid w:val="00AA5B28"/>
    <w:rsid w:val="00AA69A8"/>
    <w:rsid w:val="00AA7224"/>
    <w:rsid w:val="00AB102A"/>
    <w:rsid w:val="00AB1387"/>
    <w:rsid w:val="00AB2806"/>
    <w:rsid w:val="00AB3709"/>
    <w:rsid w:val="00AB37FE"/>
    <w:rsid w:val="00AB3FD9"/>
    <w:rsid w:val="00AB45F5"/>
    <w:rsid w:val="00AB4626"/>
    <w:rsid w:val="00AB5185"/>
    <w:rsid w:val="00AB5E54"/>
    <w:rsid w:val="00AB5E8B"/>
    <w:rsid w:val="00AB5F17"/>
    <w:rsid w:val="00AB62FE"/>
    <w:rsid w:val="00AB64A6"/>
    <w:rsid w:val="00AB6EFA"/>
    <w:rsid w:val="00AB71DB"/>
    <w:rsid w:val="00AC1E68"/>
    <w:rsid w:val="00AC423C"/>
    <w:rsid w:val="00AC447E"/>
    <w:rsid w:val="00AC46B4"/>
    <w:rsid w:val="00AC4AB0"/>
    <w:rsid w:val="00AC7FE1"/>
    <w:rsid w:val="00AD026C"/>
    <w:rsid w:val="00AD0371"/>
    <w:rsid w:val="00AD1290"/>
    <w:rsid w:val="00AD2315"/>
    <w:rsid w:val="00AD28AE"/>
    <w:rsid w:val="00AD46CE"/>
    <w:rsid w:val="00AD743B"/>
    <w:rsid w:val="00AD7B68"/>
    <w:rsid w:val="00AE0BEF"/>
    <w:rsid w:val="00AE244C"/>
    <w:rsid w:val="00AE384F"/>
    <w:rsid w:val="00AE4F5E"/>
    <w:rsid w:val="00AE54C6"/>
    <w:rsid w:val="00AE5EEE"/>
    <w:rsid w:val="00AE6417"/>
    <w:rsid w:val="00AE6795"/>
    <w:rsid w:val="00AE727E"/>
    <w:rsid w:val="00AE782F"/>
    <w:rsid w:val="00AF0124"/>
    <w:rsid w:val="00AF0439"/>
    <w:rsid w:val="00AF3F52"/>
    <w:rsid w:val="00AF5F89"/>
    <w:rsid w:val="00AF667D"/>
    <w:rsid w:val="00AF7962"/>
    <w:rsid w:val="00AF7EA3"/>
    <w:rsid w:val="00AF7FEF"/>
    <w:rsid w:val="00B005BA"/>
    <w:rsid w:val="00B008DA"/>
    <w:rsid w:val="00B0131A"/>
    <w:rsid w:val="00B01DE9"/>
    <w:rsid w:val="00B02A4A"/>
    <w:rsid w:val="00B0375B"/>
    <w:rsid w:val="00B03D32"/>
    <w:rsid w:val="00B040C8"/>
    <w:rsid w:val="00B044B5"/>
    <w:rsid w:val="00B04534"/>
    <w:rsid w:val="00B04E6F"/>
    <w:rsid w:val="00B05A8E"/>
    <w:rsid w:val="00B05B9D"/>
    <w:rsid w:val="00B05C60"/>
    <w:rsid w:val="00B05F3B"/>
    <w:rsid w:val="00B06DB4"/>
    <w:rsid w:val="00B12E46"/>
    <w:rsid w:val="00B13134"/>
    <w:rsid w:val="00B1354B"/>
    <w:rsid w:val="00B13DB7"/>
    <w:rsid w:val="00B1693C"/>
    <w:rsid w:val="00B16ACB"/>
    <w:rsid w:val="00B17119"/>
    <w:rsid w:val="00B178DF"/>
    <w:rsid w:val="00B178FF"/>
    <w:rsid w:val="00B206C5"/>
    <w:rsid w:val="00B213D5"/>
    <w:rsid w:val="00B23052"/>
    <w:rsid w:val="00B23321"/>
    <w:rsid w:val="00B23C6D"/>
    <w:rsid w:val="00B23E7D"/>
    <w:rsid w:val="00B2416A"/>
    <w:rsid w:val="00B24BCD"/>
    <w:rsid w:val="00B261B6"/>
    <w:rsid w:val="00B2716E"/>
    <w:rsid w:val="00B31473"/>
    <w:rsid w:val="00B32268"/>
    <w:rsid w:val="00B327EA"/>
    <w:rsid w:val="00B33EEC"/>
    <w:rsid w:val="00B34326"/>
    <w:rsid w:val="00B343AA"/>
    <w:rsid w:val="00B355F2"/>
    <w:rsid w:val="00B35658"/>
    <w:rsid w:val="00B36265"/>
    <w:rsid w:val="00B36533"/>
    <w:rsid w:val="00B37822"/>
    <w:rsid w:val="00B4107C"/>
    <w:rsid w:val="00B423A5"/>
    <w:rsid w:val="00B42EAB"/>
    <w:rsid w:val="00B43866"/>
    <w:rsid w:val="00B447F0"/>
    <w:rsid w:val="00B45AA0"/>
    <w:rsid w:val="00B46211"/>
    <w:rsid w:val="00B464D9"/>
    <w:rsid w:val="00B4715E"/>
    <w:rsid w:val="00B4720F"/>
    <w:rsid w:val="00B53A97"/>
    <w:rsid w:val="00B53CFB"/>
    <w:rsid w:val="00B53F55"/>
    <w:rsid w:val="00B550F0"/>
    <w:rsid w:val="00B55C9C"/>
    <w:rsid w:val="00B56753"/>
    <w:rsid w:val="00B56B52"/>
    <w:rsid w:val="00B61177"/>
    <w:rsid w:val="00B624D0"/>
    <w:rsid w:val="00B6255B"/>
    <w:rsid w:val="00B63627"/>
    <w:rsid w:val="00B63FA4"/>
    <w:rsid w:val="00B64441"/>
    <w:rsid w:val="00B65191"/>
    <w:rsid w:val="00B657AA"/>
    <w:rsid w:val="00B663A9"/>
    <w:rsid w:val="00B66528"/>
    <w:rsid w:val="00B66AE6"/>
    <w:rsid w:val="00B6793E"/>
    <w:rsid w:val="00B7020C"/>
    <w:rsid w:val="00B702FA"/>
    <w:rsid w:val="00B70AE3"/>
    <w:rsid w:val="00B71EFA"/>
    <w:rsid w:val="00B72843"/>
    <w:rsid w:val="00B73441"/>
    <w:rsid w:val="00B73A09"/>
    <w:rsid w:val="00B74243"/>
    <w:rsid w:val="00B75857"/>
    <w:rsid w:val="00B75F46"/>
    <w:rsid w:val="00B76172"/>
    <w:rsid w:val="00B80C31"/>
    <w:rsid w:val="00B813A4"/>
    <w:rsid w:val="00B81B86"/>
    <w:rsid w:val="00B82D60"/>
    <w:rsid w:val="00B83D06"/>
    <w:rsid w:val="00B85B42"/>
    <w:rsid w:val="00B877C5"/>
    <w:rsid w:val="00B87FC4"/>
    <w:rsid w:val="00B90933"/>
    <w:rsid w:val="00B9134F"/>
    <w:rsid w:val="00B91F13"/>
    <w:rsid w:val="00B9225B"/>
    <w:rsid w:val="00B941A4"/>
    <w:rsid w:val="00B943A0"/>
    <w:rsid w:val="00B94517"/>
    <w:rsid w:val="00B947C3"/>
    <w:rsid w:val="00B952C0"/>
    <w:rsid w:val="00B95A1D"/>
    <w:rsid w:val="00B95D20"/>
    <w:rsid w:val="00B96DD5"/>
    <w:rsid w:val="00B96F99"/>
    <w:rsid w:val="00B97F36"/>
    <w:rsid w:val="00BA1253"/>
    <w:rsid w:val="00BA210E"/>
    <w:rsid w:val="00BA22B6"/>
    <w:rsid w:val="00BA29BC"/>
    <w:rsid w:val="00BA3BC7"/>
    <w:rsid w:val="00BA4277"/>
    <w:rsid w:val="00BA465A"/>
    <w:rsid w:val="00BA60FF"/>
    <w:rsid w:val="00BA654F"/>
    <w:rsid w:val="00BA6568"/>
    <w:rsid w:val="00BA6F17"/>
    <w:rsid w:val="00BB0790"/>
    <w:rsid w:val="00BB0C72"/>
    <w:rsid w:val="00BB1A20"/>
    <w:rsid w:val="00BB38CD"/>
    <w:rsid w:val="00BB5070"/>
    <w:rsid w:val="00BB5398"/>
    <w:rsid w:val="00BB53B8"/>
    <w:rsid w:val="00BB53DE"/>
    <w:rsid w:val="00BB56FE"/>
    <w:rsid w:val="00BB6E9D"/>
    <w:rsid w:val="00BB6FBA"/>
    <w:rsid w:val="00BC00CB"/>
    <w:rsid w:val="00BC02CC"/>
    <w:rsid w:val="00BC2000"/>
    <w:rsid w:val="00BC2C67"/>
    <w:rsid w:val="00BC2E44"/>
    <w:rsid w:val="00BC3097"/>
    <w:rsid w:val="00BC38B7"/>
    <w:rsid w:val="00BC3B1B"/>
    <w:rsid w:val="00BC3DF1"/>
    <w:rsid w:val="00BC4ECF"/>
    <w:rsid w:val="00BC4F88"/>
    <w:rsid w:val="00BC54DE"/>
    <w:rsid w:val="00BC55B6"/>
    <w:rsid w:val="00BC5723"/>
    <w:rsid w:val="00BC5770"/>
    <w:rsid w:val="00BC66CB"/>
    <w:rsid w:val="00BC6ED4"/>
    <w:rsid w:val="00BD1051"/>
    <w:rsid w:val="00BD10B0"/>
    <w:rsid w:val="00BD1AF0"/>
    <w:rsid w:val="00BD1CA1"/>
    <w:rsid w:val="00BD3385"/>
    <w:rsid w:val="00BD3DA8"/>
    <w:rsid w:val="00BD3E32"/>
    <w:rsid w:val="00BD407A"/>
    <w:rsid w:val="00BD4537"/>
    <w:rsid w:val="00BD4D20"/>
    <w:rsid w:val="00BD66E0"/>
    <w:rsid w:val="00BD6968"/>
    <w:rsid w:val="00BD73F4"/>
    <w:rsid w:val="00BE1A8A"/>
    <w:rsid w:val="00BE1B86"/>
    <w:rsid w:val="00BE1BC4"/>
    <w:rsid w:val="00BE1FB9"/>
    <w:rsid w:val="00BE2104"/>
    <w:rsid w:val="00BE2B2C"/>
    <w:rsid w:val="00BE2F53"/>
    <w:rsid w:val="00BE5540"/>
    <w:rsid w:val="00BE69B1"/>
    <w:rsid w:val="00BE6D57"/>
    <w:rsid w:val="00BE716D"/>
    <w:rsid w:val="00BF0319"/>
    <w:rsid w:val="00BF1988"/>
    <w:rsid w:val="00BF32A2"/>
    <w:rsid w:val="00BF36C8"/>
    <w:rsid w:val="00BF4C7A"/>
    <w:rsid w:val="00BF4F6B"/>
    <w:rsid w:val="00BF5030"/>
    <w:rsid w:val="00C0072C"/>
    <w:rsid w:val="00C01846"/>
    <w:rsid w:val="00C02C4C"/>
    <w:rsid w:val="00C03218"/>
    <w:rsid w:val="00C06616"/>
    <w:rsid w:val="00C0672E"/>
    <w:rsid w:val="00C06880"/>
    <w:rsid w:val="00C06E17"/>
    <w:rsid w:val="00C11397"/>
    <w:rsid w:val="00C12054"/>
    <w:rsid w:val="00C13EBA"/>
    <w:rsid w:val="00C142A3"/>
    <w:rsid w:val="00C146C5"/>
    <w:rsid w:val="00C1484F"/>
    <w:rsid w:val="00C15C35"/>
    <w:rsid w:val="00C15D80"/>
    <w:rsid w:val="00C1651E"/>
    <w:rsid w:val="00C16774"/>
    <w:rsid w:val="00C17490"/>
    <w:rsid w:val="00C200D7"/>
    <w:rsid w:val="00C20702"/>
    <w:rsid w:val="00C22DB3"/>
    <w:rsid w:val="00C22F25"/>
    <w:rsid w:val="00C240A0"/>
    <w:rsid w:val="00C24581"/>
    <w:rsid w:val="00C24884"/>
    <w:rsid w:val="00C24C76"/>
    <w:rsid w:val="00C2524A"/>
    <w:rsid w:val="00C25289"/>
    <w:rsid w:val="00C26627"/>
    <w:rsid w:val="00C26DDB"/>
    <w:rsid w:val="00C27291"/>
    <w:rsid w:val="00C27644"/>
    <w:rsid w:val="00C27C4C"/>
    <w:rsid w:val="00C3018B"/>
    <w:rsid w:val="00C30B61"/>
    <w:rsid w:val="00C31D0E"/>
    <w:rsid w:val="00C33F74"/>
    <w:rsid w:val="00C34957"/>
    <w:rsid w:val="00C349A3"/>
    <w:rsid w:val="00C351EA"/>
    <w:rsid w:val="00C35424"/>
    <w:rsid w:val="00C35599"/>
    <w:rsid w:val="00C35B4C"/>
    <w:rsid w:val="00C36A10"/>
    <w:rsid w:val="00C41370"/>
    <w:rsid w:val="00C41AF9"/>
    <w:rsid w:val="00C41E59"/>
    <w:rsid w:val="00C4337C"/>
    <w:rsid w:val="00C447C6"/>
    <w:rsid w:val="00C4563B"/>
    <w:rsid w:val="00C45930"/>
    <w:rsid w:val="00C45B59"/>
    <w:rsid w:val="00C473E0"/>
    <w:rsid w:val="00C47AC0"/>
    <w:rsid w:val="00C509EC"/>
    <w:rsid w:val="00C51338"/>
    <w:rsid w:val="00C51BCB"/>
    <w:rsid w:val="00C522C4"/>
    <w:rsid w:val="00C526E0"/>
    <w:rsid w:val="00C548C5"/>
    <w:rsid w:val="00C55026"/>
    <w:rsid w:val="00C55246"/>
    <w:rsid w:val="00C55328"/>
    <w:rsid w:val="00C560FF"/>
    <w:rsid w:val="00C565F5"/>
    <w:rsid w:val="00C56BBD"/>
    <w:rsid w:val="00C56E15"/>
    <w:rsid w:val="00C5747D"/>
    <w:rsid w:val="00C600F8"/>
    <w:rsid w:val="00C601D8"/>
    <w:rsid w:val="00C610AB"/>
    <w:rsid w:val="00C623F5"/>
    <w:rsid w:val="00C6265F"/>
    <w:rsid w:val="00C62E7B"/>
    <w:rsid w:val="00C64399"/>
    <w:rsid w:val="00C6597A"/>
    <w:rsid w:val="00C66616"/>
    <w:rsid w:val="00C70EA0"/>
    <w:rsid w:val="00C71101"/>
    <w:rsid w:val="00C7353B"/>
    <w:rsid w:val="00C73C99"/>
    <w:rsid w:val="00C743BE"/>
    <w:rsid w:val="00C74550"/>
    <w:rsid w:val="00C750B9"/>
    <w:rsid w:val="00C75AD7"/>
    <w:rsid w:val="00C75CD3"/>
    <w:rsid w:val="00C75CD8"/>
    <w:rsid w:val="00C7671C"/>
    <w:rsid w:val="00C77349"/>
    <w:rsid w:val="00C80246"/>
    <w:rsid w:val="00C8091A"/>
    <w:rsid w:val="00C81818"/>
    <w:rsid w:val="00C81873"/>
    <w:rsid w:val="00C836C8"/>
    <w:rsid w:val="00C83AA9"/>
    <w:rsid w:val="00C844E6"/>
    <w:rsid w:val="00C846C8"/>
    <w:rsid w:val="00C84FBC"/>
    <w:rsid w:val="00C8531E"/>
    <w:rsid w:val="00C860C7"/>
    <w:rsid w:val="00C86501"/>
    <w:rsid w:val="00C86CD1"/>
    <w:rsid w:val="00C877DD"/>
    <w:rsid w:val="00C8790F"/>
    <w:rsid w:val="00C87CE3"/>
    <w:rsid w:val="00C90981"/>
    <w:rsid w:val="00C9109F"/>
    <w:rsid w:val="00C91F2E"/>
    <w:rsid w:val="00C921EA"/>
    <w:rsid w:val="00C92644"/>
    <w:rsid w:val="00C95BF4"/>
    <w:rsid w:val="00C963B8"/>
    <w:rsid w:val="00C96820"/>
    <w:rsid w:val="00C96D53"/>
    <w:rsid w:val="00CA0AE5"/>
    <w:rsid w:val="00CA1162"/>
    <w:rsid w:val="00CA2614"/>
    <w:rsid w:val="00CA2D09"/>
    <w:rsid w:val="00CA596C"/>
    <w:rsid w:val="00CA63BA"/>
    <w:rsid w:val="00CA6778"/>
    <w:rsid w:val="00CA73EF"/>
    <w:rsid w:val="00CB145D"/>
    <w:rsid w:val="00CB2056"/>
    <w:rsid w:val="00CB21D0"/>
    <w:rsid w:val="00CB246E"/>
    <w:rsid w:val="00CB27A1"/>
    <w:rsid w:val="00CB3719"/>
    <w:rsid w:val="00CB3A9F"/>
    <w:rsid w:val="00CB3B99"/>
    <w:rsid w:val="00CB4CE7"/>
    <w:rsid w:val="00CB4DB5"/>
    <w:rsid w:val="00CB536E"/>
    <w:rsid w:val="00CB5A2E"/>
    <w:rsid w:val="00CB7582"/>
    <w:rsid w:val="00CB7FEE"/>
    <w:rsid w:val="00CC0253"/>
    <w:rsid w:val="00CC1070"/>
    <w:rsid w:val="00CC13EA"/>
    <w:rsid w:val="00CC1E03"/>
    <w:rsid w:val="00CC206F"/>
    <w:rsid w:val="00CC263D"/>
    <w:rsid w:val="00CC32EA"/>
    <w:rsid w:val="00CC469D"/>
    <w:rsid w:val="00CC5572"/>
    <w:rsid w:val="00CC59EC"/>
    <w:rsid w:val="00CC5F5C"/>
    <w:rsid w:val="00CC6225"/>
    <w:rsid w:val="00CC6642"/>
    <w:rsid w:val="00CC71B8"/>
    <w:rsid w:val="00CC71BB"/>
    <w:rsid w:val="00CD0C15"/>
    <w:rsid w:val="00CD0F97"/>
    <w:rsid w:val="00CD16EC"/>
    <w:rsid w:val="00CD191D"/>
    <w:rsid w:val="00CD27A8"/>
    <w:rsid w:val="00CD3C89"/>
    <w:rsid w:val="00CD4E74"/>
    <w:rsid w:val="00CD635F"/>
    <w:rsid w:val="00CD757F"/>
    <w:rsid w:val="00CD7EC7"/>
    <w:rsid w:val="00CE0051"/>
    <w:rsid w:val="00CE0A3C"/>
    <w:rsid w:val="00CE2D6A"/>
    <w:rsid w:val="00CE33BB"/>
    <w:rsid w:val="00CE3B6C"/>
    <w:rsid w:val="00CE5268"/>
    <w:rsid w:val="00CE6BC8"/>
    <w:rsid w:val="00CF0C41"/>
    <w:rsid w:val="00CF0D22"/>
    <w:rsid w:val="00CF0F73"/>
    <w:rsid w:val="00CF28B7"/>
    <w:rsid w:val="00CF45F9"/>
    <w:rsid w:val="00CF4E92"/>
    <w:rsid w:val="00CF5259"/>
    <w:rsid w:val="00CF5B6B"/>
    <w:rsid w:val="00CF6456"/>
    <w:rsid w:val="00CF6CE4"/>
    <w:rsid w:val="00D00C0A"/>
    <w:rsid w:val="00D01F05"/>
    <w:rsid w:val="00D04177"/>
    <w:rsid w:val="00D0419B"/>
    <w:rsid w:val="00D05037"/>
    <w:rsid w:val="00D05699"/>
    <w:rsid w:val="00D05AA0"/>
    <w:rsid w:val="00D05EA7"/>
    <w:rsid w:val="00D06C5E"/>
    <w:rsid w:val="00D0712B"/>
    <w:rsid w:val="00D07E87"/>
    <w:rsid w:val="00D12139"/>
    <w:rsid w:val="00D1316D"/>
    <w:rsid w:val="00D16384"/>
    <w:rsid w:val="00D1784B"/>
    <w:rsid w:val="00D17FBF"/>
    <w:rsid w:val="00D2037D"/>
    <w:rsid w:val="00D209B1"/>
    <w:rsid w:val="00D21066"/>
    <w:rsid w:val="00D21E14"/>
    <w:rsid w:val="00D238BD"/>
    <w:rsid w:val="00D23DDF"/>
    <w:rsid w:val="00D241A5"/>
    <w:rsid w:val="00D27B1A"/>
    <w:rsid w:val="00D30467"/>
    <w:rsid w:val="00D30D5E"/>
    <w:rsid w:val="00D30EFD"/>
    <w:rsid w:val="00D31066"/>
    <w:rsid w:val="00D311B4"/>
    <w:rsid w:val="00D3310F"/>
    <w:rsid w:val="00D341A9"/>
    <w:rsid w:val="00D34723"/>
    <w:rsid w:val="00D34768"/>
    <w:rsid w:val="00D34784"/>
    <w:rsid w:val="00D35B86"/>
    <w:rsid w:val="00D362D6"/>
    <w:rsid w:val="00D367FE"/>
    <w:rsid w:val="00D36BDD"/>
    <w:rsid w:val="00D37127"/>
    <w:rsid w:val="00D37537"/>
    <w:rsid w:val="00D37B44"/>
    <w:rsid w:val="00D37F70"/>
    <w:rsid w:val="00D40019"/>
    <w:rsid w:val="00D40694"/>
    <w:rsid w:val="00D432FF"/>
    <w:rsid w:val="00D44C91"/>
    <w:rsid w:val="00D452D1"/>
    <w:rsid w:val="00D45325"/>
    <w:rsid w:val="00D4648D"/>
    <w:rsid w:val="00D47648"/>
    <w:rsid w:val="00D526C4"/>
    <w:rsid w:val="00D53BDA"/>
    <w:rsid w:val="00D543D8"/>
    <w:rsid w:val="00D54F8E"/>
    <w:rsid w:val="00D555D3"/>
    <w:rsid w:val="00D576EC"/>
    <w:rsid w:val="00D60341"/>
    <w:rsid w:val="00D61500"/>
    <w:rsid w:val="00D615F9"/>
    <w:rsid w:val="00D61B2C"/>
    <w:rsid w:val="00D6280C"/>
    <w:rsid w:val="00D6326A"/>
    <w:rsid w:val="00D634A1"/>
    <w:rsid w:val="00D641D2"/>
    <w:rsid w:val="00D64271"/>
    <w:rsid w:val="00D649D0"/>
    <w:rsid w:val="00D64D3B"/>
    <w:rsid w:val="00D65326"/>
    <w:rsid w:val="00D654FF"/>
    <w:rsid w:val="00D65E63"/>
    <w:rsid w:val="00D67C72"/>
    <w:rsid w:val="00D7046F"/>
    <w:rsid w:val="00D71517"/>
    <w:rsid w:val="00D71F9B"/>
    <w:rsid w:val="00D738A8"/>
    <w:rsid w:val="00D73FDB"/>
    <w:rsid w:val="00D74FFF"/>
    <w:rsid w:val="00D75DC1"/>
    <w:rsid w:val="00D75F1F"/>
    <w:rsid w:val="00D76339"/>
    <w:rsid w:val="00D76550"/>
    <w:rsid w:val="00D7675E"/>
    <w:rsid w:val="00D76E61"/>
    <w:rsid w:val="00D81487"/>
    <w:rsid w:val="00D81CD4"/>
    <w:rsid w:val="00D81DAA"/>
    <w:rsid w:val="00D83AD5"/>
    <w:rsid w:val="00D852A8"/>
    <w:rsid w:val="00D8546A"/>
    <w:rsid w:val="00D86693"/>
    <w:rsid w:val="00D8739E"/>
    <w:rsid w:val="00D87B5E"/>
    <w:rsid w:val="00D87D6F"/>
    <w:rsid w:val="00D90B15"/>
    <w:rsid w:val="00D90CD9"/>
    <w:rsid w:val="00D91081"/>
    <w:rsid w:val="00D913FD"/>
    <w:rsid w:val="00D9181E"/>
    <w:rsid w:val="00D92484"/>
    <w:rsid w:val="00D93CD2"/>
    <w:rsid w:val="00D95829"/>
    <w:rsid w:val="00D96532"/>
    <w:rsid w:val="00D979CE"/>
    <w:rsid w:val="00D97AE9"/>
    <w:rsid w:val="00DA089C"/>
    <w:rsid w:val="00DA11D6"/>
    <w:rsid w:val="00DA20D2"/>
    <w:rsid w:val="00DA4991"/>
    <w:rsid w:val="00DA4DC3"/>
    <w:rsid w:val="00DB0259"/>
    <w:rsid w:val="00DB041F"/>
    <w:rsid w:val="00DB0439"/>
    <w:rsid w:val="00DB139E"/>
    <w:rsid w:val="00DB1FED"/>
    <w:rsid w:val="00DB3ACA"/>
    <w:rsid w:val="00DB3EB2"/>
    <w:rsid w:val="00DB4205"/>
    <w:rsid w:val="00DB42F9"/>
    <w:rsid w:val="00DB679F"/>
    <w:rsid w:val="00DB6D56"/>
    <w:rsid w:val="00DB6FC2"/>
    <w:rsid w:val="00DB734E"/>
    <w:rsid w:val="00DC0265"/>
    <w:rsid w:val="00DC0614"/>
    <w:rsid w:val="00DC33F5"/>
    <w:rsid w:val="00DC39F6"/>
    <w:rsid w:val="00DC3B7E"/>
    <w:rsid w:val="00DC3D15"/>
    <w:rsid w:val="00DC3FE8"/>
    <w:rsid w:val="00DC425D"/>
    <w:rsid w:val="00DC4509"/>
    <w:rsid w:val="00DC451F"/>
    <w:rsid w:val="00DC46A9"/>
    <w:rsid w:val="00DC50D1"/>
    <w:rsid w:val="00DC5CE3"/>
    <w:rsid w:val="00DC7486"/>
    <w:rsid w:val="00DC787F"/>
    <w:rsid w:val="00DC7D00"/>
    <w:rsid w:val="00DD096B"/>
    <w:rsid w:val="00DD1DF5"/>
    <w:rsid w:val="00DD27C0"/>
    <w:rsid w:val="00DD2CBD"/>
    <w:rsid w:val="00DD5936"/>
    <w:rsid w:val="00DD6558"/>
    <w:rsid w:val="00DD6FBE"/>
    <w:rsid w:val="00DE00E8"/>
    <w:rsid w:val="00DE0510"/>
    <w:rsid w:val="00DE0EB9"/>
    <w:rsid w:val="00DE3A04"/>
    <w:rsid w:val="00DE3E40"/>
    <w:rsid w:val="00DE3FBC"/>
    <w:rsid w:val="00DE5FC6"/>
    <w:rsid w:val="00DE6314"/>
    <w:rsid w:val="00DE68FA"/>
    <w:rsid w:val="00DE7DA9"/>
    <w:rsid w:val="00DF1D35"/>
    <w:rsid w:val="00DF7140"/>
    <w:rsid w:val="00DF71C7"/>
    <w:rsid w:val="00DF726B"/>
    <w:rsid w:val="00E00065"/>
    <w:rsid w:val="00E00693"/>
    <w:rsid w:val="00E00FED"/>
    <w:rsid w:val="00E01721"/>
    <w:rsid w:val="00E025B0"/>
    <w:rsid w:val="00E025E8"/>
    <w:rsid w:val="00E02EFE"/>
    <w:rsid w:val="00E03474"/>
    <w:rsid w:val="00E03577"/>
    <w:rsid w:val="00E04519"/>
    <w:rsid w:val="00E07DA3"/>
    <w:rsid w:val="00E07E77"/>
    <w:rsid w:val="00E104F9"/>
    <w:rsid w:val="00E10752"/>
    <w:rsid w:val="00E11318"/>
    <w:rsid w:val="00E11AD6"/>
    <w:rsid w:val="00E122F3"/>
    <w:rsid w:val="00E13B8A"/>
    <w:rsid w:val="00E14179"/>
    <w:rsid w:val="00E14C83"/>
    <w:rsid w:val="00E14DBD"/>
    <w:rsid w:val="00E15F81"/>
    <w:rsid w:val="00E162EC"/>
    <w:rsid w:val="00E16C61"/>
    <w:rsid w:val="00E17FE0"/>
    <w:rsid w:val="00E207C8"/>
    <w:rsid w:val="00E2207E"/>
    <w:rsid w:val="00E22834"/>
    <w:rsid w:val="00E22ED3"/>
    <w:rsid w:val="00E23ED4"/>
    <w:rsid w:val="00E24C24"/>
    <w:rsid w:val="00E24FB6"/>
    <w:rsid w:val="00E253D1"/>
    <w:rsid w:val="00E26CA3"/>
    <w:rsid w:val="00E3044F"/>
    <w:rsid w:val="00E304EC"/>
    <w:rsid w:val="00E30992"/>
    <w:rsid w:val="00E30BD7"/>
    <w:rsid w:val="00E31933"/>
    <w:rsid w:val="00E3237D"/>
    <w:rsid w:val="00E323FE"/>
    <w:rsid w:val="00E33C9D"/>
    <w:rsid w:val="00E3455D"/>
    <w:rsid w:val="00E345F3"/>
    <w:rsid w:val="00E34855"/>
    <w:rsid w:val="00E378F5"/>
    <w:rsid w:val="00E40094"/>
    <w:rsid w:val="00E40EF0"/>
    <w:rsid w:val="00E43B21"/>
    <w:rsid w:val="00E44785"/>
    <w:rsid w:val="00E44E26"/>
    <w:rsid w:val="00E45987"/>
    <w:rsid w:val="00E470D1"/>
    <w:rsid w:val="00E47593"/>
    <w:rsid w:val="00E476D4"/>
    <w:rsid w:val="00E51657"/>
    <w:rsid w:val="00E52D33"/>
    <w:rsid w:val="00E52F6E"/>
    <w:rsid w:val="00E53B22"/>
    <w:rsid w:val="00E54BC2"/>
    <w:rsid w:val="00E54D14"/>
    <w:rsid w:val="00E5604B"/>
    <w:rsid w:val="00E57308"/>
    <w:rsid w:val="00E57AF0"/>
    <w:rsid w:val="00E603B5"/>
    <w:rsid w:val="00E610EE"/>
    <w:rsid w:val="00E61746"/>
    <w:rsid w:val="00E6240B"/>
    <w:rsid w:val="00E62B0C"/>
    <w:rsid w:val="00E630E1"/>
    <w:rsid w:val="00E636B1"/>
    <w:rsid w:val="00E6374A"/>
    <w:rsid w:val="00E638FC"/>
    <w:rsid w:val="00E64C95"/>
    <w:rsid w:val="00E656BB"/>
    <w:rsid w:val="00E66067"/>
    <w:rsid w:val="00E6613F"/>
    <w:rsid w:val="00E663CB"/>
    <w:rsid w:val="00E675A3"/>
    <w:rsid w:val="00E67975"/>
    <w:rsid w:val="00E67B17"/>
    <w:rsid w:val="00E7029F"/>
    <w:rsid w:val="00E7160F"/>
    <w:rsid w:val="00E72CD8"/>
    <w:rsid w:val="00E7373E"/>
    <w:rsid w:val="00E7390E"/>
    <w:rsid w:val="00E753AF"/>
    <w:rsid w:val="00E7661C"/>
    <w:rsid w:val="00E80BEF"/>
    <w:rsid w:val="00E80C9F"/>
    <w:rsid w:val="00E811CB"/>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5066"/>
    <w:rsid w:val="00EA6E18"/>
    <w:rsid w:val="00EA7FD0"/>
    <w:rsid w:val="00EB15B5"/>
    <w:rsid w:val="00EB2C13"/>
    <w:rsid w:val="00EB2EB4"/>
    <w:rsid w:val="00EB4A26"/>
    <w:rsid w:val="00EB52F7"/>
    <w:rsid w:val="00EB5B8B"/>
    <w:rsid w:val="00EB666A"/>
    <w:rsid w:val="00EB66BB"/>
    <w:rsid w:val="00EB70D8"/>
    <w:rsid w:val="00EC09DF"/>
    <w:rsid w:val="00EC0B8F"/>
    <w:rsid w:val="00EC14D2"/>
    <w:rsid w:val="00EC1FCF"/>
    <w:rsid w:val="00EC3A23"/>
    <w:rsid w:val="00EC3F7E"/>
    <w:rsid w:val="00EC446D"/>
    <w:rsid w:val="00EC4931"/>
    <w:rsid w:val="00EC4FBF"/>
    <w:rsid w:val="00EC4FFA"/>
    <w:rsid w:val="00EC6538"/>
    <w:rsid w:val="00EC65F3"/>
    <w:rsid w:val="00EC66E5"/>
    <w:rsid w:val="00ED3893"/>
    <w:rsid w:val="00ED49B2"/>
    <w:rsid w:val="00ED5ED1"/>
    <w:rsid w:val="00ED6ED5"/>
    <w:rsid w:val="00ED797D"/>
    <w:rsid w:val="00EE0023"/>
    <w:rsid w:val="00EE0B36"/>
    <w:rsid w:val="00EE11DF"/>
    <w:rsid w:val="00EE1821"/>
    <w:rsid w:val="00EE318E"/>
    <w:rsid w:val="00EE5125"/>
    <w:rsid w:val="00EE70D7"/>
    <w:rsid w:val="00EF00F9"/>
    <w:rsid w:val="00EF015E"/>
    <w:rsid w:val="00EF03F7"/>
    <w:rsid w:val="00EF0D0B"/>
    <w:rsid w:val="00EF3608"/>
    <w:rsid w:val="00EF3A94"/>
    <w:rsid w:val="00EF42A3"/>
    <w:rsid w:val="00EF455E"/>
    <w:rsid w:val="00EF4D46"/>
    <w:rsid w:val="00EF55C0"/>
    <w:rsid w:val="00EF5AF2"/>
    <w:rsid w:val="00EF7498"/>
    <w:rsid w:val="00F02430"/>
    <w:rsid w:val="00F024A8"/>
    <w:rsid w:val="00F02DD3"/>
    <w:rsid w:val="00F03753"/>
    <w:rsid w:val="00F04993"/>
    <w:rsid w:val="00F10711"/>
    <w:rsid w:val="00F10B63"/>
    <w:rsid w:val="00F12BA1"/>
    <w:rsid w:val="00F1370C"/>
    <w:rsid w:val="00F13F0C"/>
    <w:rsid w:val="00F14716"/>
    <w:rsid w:val="00F14718"/>
    <w:rsid w:val="00F147C1"/>
    <w:rsid w:val="00F1499E"/>
    <w:rsid w:val="00F14F20"/>
    <w:rsid w:val="00F17293"/>
    <w:rsid w:val="00F176F7"/>
    <w:rsid w:val="00F23B51"/>
    <w:rsid w:val="00F253F1"/>
    <w:rsid w:val="00F25D6E"/>
    <w:rsid w:val="00F26145"/>
    <w:rsid w:val="00F263B9"/>
    <w:rsid w:val="00F263BA"/>
    <w:rsid w:val="00F2701E"/>
    <w:rsid w:val="00F30217"/>
    <w:rsid w:val="00F31E87"/>
    <w:rsid w:val="00F31EC8"/>
    <w:rsid w:val="00F3418D"/>
    <w:rsid w:val="00F344A3"/>
    <w:rsid w:val="00F3470E"/>
    <w:rsid w:val="00F34AAC"/>
    <w:rsid w:val="00F3592D"/>
    <w:rsid w:val="00F36841"/>
    <w:rsid w:val="00F370BF"/>
    <w:rsid w:val="00F37AFB"/>
    <w:rsid w:val="00F37B0B"/>
    <w:rsid w:val="00F37EA3"/>
    <w:rsid w:val="00F4094F"/>
    <w:rsid w:val="00F41016"/>
    <w:rsid w:val="00F41B57"/>
    <w:rsid w:val="00F4203B"/>
    <w:rsid w:val="00F4205A"/>
    <w:rsid w:val="00F4266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5478"/>
    <w:rsid w:val="00F573C9"/>
    <w:rsid w:val="00F5769F"/>
    <w:rsid w:val="00F57E60"/>
    <w:rsid w:val="00F60F61"/>
    <w:rsid w:val="00F61EDD"/>
    <w:rsid w:val="00F61FA0"/>
    <w:rsid w:val="00F6214C"/>
    <w:rsid w:val="00F6328B"/>
    <w:rsid w:val="00F6355D"/>
    <w:rsid w:val="00F63BB7"/>
    <w:rsid w:val="00F65280"/>
    <w:rsid w:val="00F66023"/>
    <w:rsid w:val="00F703A4"/>
    <w:rsid w:val="00F708B5"/>
    <w:rsid w:val="00F71B7B"/>
    <w:rsid w:val="00F73403"/>
    <w:rsid w:val="00F73CB8"/>
    <w:rsid w:val="00F75372"/>
    <w:rsid w:val="00F7623D"/>
    <w:rsid w:val="00F76E33"/>
    <w:rsid w:val="00F76F7D"/>
    <w:rsid w:val="00F7771E"/>
    <w:rsid w:val="00F803C1"/>
    <w:rsid w:val="00F804E3"/>
    <w:rsid w:val="00F807AF"/>
    <w:rsid w:val="00F81C24"/>
    <w:rsid w:val="00F8241D"/>
    <w:rsid w:val="00F83F89"/>
    <w:rsid w:val="00F84449"/>
    <w:rsid w:val="00F844C0"/>
    <w:rsid w:val="00F84D33"/>
    <w:rsid w:val="00F8627B"/>
    <w:rsid w:val="00F864C0"/>
    <w:rsid w:val="00F87667"/>
    <w:rsid w:val="00F876F8"/>
    <w:rsid w:val="00F9081C"/>
    <w:rsid w:val="00F912CB"/>
    <w:rsid w:val="00F918D1"/>
    <w:rsid w:val="00F943BA"/>
    <w:rsid w:val="00F946EA"/>
    <w:rsid w:val="00F948FA"/>
    <w:rsid w:val="00FA0DBE"/>
    <w:rsid w:val="00FA14BD"/>
    <w:rsid w:val="00FA29B4"/>
    <w:rsid w:val="00FA356E"/>
    <w:rsid w:val="00FA40EF"/>
    <w:rsid w:val="00FA436C"/>
    <w:rsid w:val="00FA5454"/>
    <w:rsid w:val="00FA6C27"/>
    <w:rsid w:val="00FA747C"/>
    <w:rsid w:val="00FB0E6B"/>
    <w:rsid w:val="00FB2D63"/>
    <w:rsid w:val="00FB3333"/>
    <w:rsid w:val="00FB34C6"/>
    <w:rsid w:val="00FB3E68"/>
    <w:rsid w:val="00FB4B6E"/>
    <w:rsid w:val="00FB4BE7"/>
    <w:rsid w:val="00FB5170"/>
    <w:rsid w:val="00FB61EA"/>
    <w:rsid w:val="00FC2A73"/>
    <w:rsid w:val="00FC33B3"/>
    <w:rsid w:val="00FC358A"/>
    <w:rsid w:val="00FC4332"/>
    <w:rsid w:val="00FC46F1"/>
    <w:rsid w:val="00FC5D96"/>
    <w:rsid w:val="00FC6440"/>
    <w:rsid w:val="00FC6D3A"/>
    <w:rsid w:val="00FC6F03"/>
    <w:rsid w:val="00FC7714"/>
    <w:rsid w:val="00FC78EA"/>
    <w:rsid w:val="00FC79E3"/>
    <w:rsid w:val="00FD0FB8"/>
    <w:rsid w:val="00FD1D05"/>
    <w:rsid w:val="00FD2979"/>
    <w:rsid w:val="00FD306A"/>
    <w:rsid w:val="00FD39E4"/>
    <w:rsid w:val="00FD40BB"/>
    <w:rsid w:val="00FD51E0"/>
    <w:rsid w:val="00FD5F2B"/>
    <w:rsid w:val="00FD745E"/>
    <w:rsid w:val="00FD7B7D"/>
    <w:rsid w:val="00FE06C5"/>
    <w:rsid w:val="00FE1BE6"/>
    <w:rsid w:val="00FE2C3C"/>
    <w:rsid w:val="00FE3550"/>
    <w:rsid w:val="00FE4C09"/>
    <w:rsid w:val="00FE5998"/>
    <w:rsid w:val="00FE5AAE"/>
    <w:rsid w:val="00FE5B02"/>
    <w:rsid w:val="00FE6237"/>
    <w:rsid w:val="00FE6513"/>
    <w:rsid w:val="00FE77D4"/>
    <w:rsid w:val="00FF055E"/>
    <w:rsid w:val="00FF1050"/>
    <w:rsid w:val="00FF23F7"/>
    <w:rsid w:val="00FF2EEC"/>
    <w:rsid w:val="00FF3513"/>
    <w:rsid w:val="00FF36DC"/>
    <w:rsid w:val="00FF3B65"/>
    <w:rsid w:val="00FF44F2"/>
    <w:rsid w:val="00FF4812"/>
    <w:rsid w:val="00FF4955"/>
    <w:rsid w:val="00FF4C3D"/>
    <w:rsid w:val="00FF5592"/>
    <w:rsid w:val="00FF597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A32C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qFormat/>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42448378">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7405</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2825</cp:revision>
  <dcterms:created xsi:type="dcterms:W3CDTF">2022-02-22T09:07:00Z</dcterms:created>
  <dcterms:modified xsi:type="dcterms:W3CDTF">2022-05-31T08:58:00Z</dcterms:modified>
</cp:coreProperties>
</file>
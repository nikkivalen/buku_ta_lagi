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6FBC1" w14:textId="52A80BD1" w:rsidR="006731ED" w:rsidRDefault="006731ED" w:rsidP="006731ED">
      <w:pPr>
        <w:pStyle w:val="STTSNormalPengesahan"/>
      </w:pPr>
      <w:r>
        <w:t>TUGAS AKHIR</w:t>
      </w:r>
    </w:p>
    <w:p w14:paraId="16F4E55F" w14:textId="77777777" w:rsidR="006731ED" w:rsidRDefault="006731ED" w:rsidP="002344E8">
      <w:pPr>
        <w:pStyle w:val="STTSKeteranganPengesahan"/>
      </w:pPr>
    </w:p>
    <w:p w14:paraId="4C102136" w14:textId="40D88C97" w:rsidR="006731ED" w:rsidRDefault="001026C0" w:rsidP="001026C0">
      <w:pPr>
        <w:pStyle w:val="STTSJudulPengesahan"/>
      </w:pPr>
      <w:bookmarkStart w:id="0" w:name="_Hlk100249687"/>
      <w:r>
        <w:t>Nested Named-Entity Recognition dalam Bahasa Indonesia Menggunakan Sequence-to-Set Network</w:t>
      </w:r>
      <w:bookmarkEnd w:id="0"/>
    </w:p>
    <w:p w14:paraId="21D6FB32" w14:textId="13DA412C" w:rsidR="006731ED" w:rsidRDefault="00C522C4" w:rsidP="006731ED">
      <w:pPr>
        <w:pStyle w:val="STTSJudulPengesahan"/>
      </w:pPr>
      <w:r>
        <w:t>TUGAS AKHIR</w:t>
      </w:r>
    </w:p>
    <w:p w14:paraId="4F6F7A31" w14:textId="77777777" w:rsidR="006731ED" w:rsidRDefault="006731ED" w:rsidP="002344E8">
      <w:pPr>
        <w:pStyle w:val="STTSKeteranganPengesahan"/>
      </w:pPr>
    </w:p>
    <w:p w14:paraId="02AF7927" w14:textId="77777777" w:rsidR="006731ED" w:rsidRDefault="006731ED" w:rsidP="00C623F5">
      <w:pPr>
        <w:pStyle w:val="STTSKeteranganPengesahan"/>
      </w:pPr>
      <w:r>
        <w:t>Diajukan Gun</w:t>
      </w:r>
      <w:r w:rsidR="00C623F5">
        <w:t>a Memenuhi Sebagian Persyaratan U</w:t>
      </w:r>
      <w:r>
        <w:t>ntuk Memperoleh Gelar</w:t>
      </w:r>
    </w:p>
    <w:p w14:paraId="20C78E5C" w14:textId="40C34B1C" w:rsidR="006731ED" w:rsidRDefault="006731ED" w:rsidP="00477772">
      <w:pPr>
        <w:pStyle w:val="STTSKeteranganPengesahan"/>
      </w:pPr>
      <w:r>
        <w:t xml:space="preserve">Sarjana </w:t>
      </w:r>
      <w:r w:rsidR="001026C0">
        <w:t>Komputer</w:t>
      </w:r>
    </w:p>
    <w:p w14:paraId="22AD13F3" w14:textId="77777777" w:rsidR="006731ED" w:rsidRDefault="00C623F5" w:rsidP="00477772">
      <w:pPr>
        <w:pStyle w:val="STTSKeteranganPengesahan"/>
      </w:pPr>
      <w:r>
        <w:t>Pada</w:t>
      </w:r>
    </w:p>
    <w:p w14:paraId="64E3286B" w14:textId="77777777" w:rsidR="006731ED" w:rsidRDefault="00C522C4" w:rsidP="00C623F5">
      <w:pPr>
        <w:pStyle w:val="STTSKeteranganPengesahan"/>
      </w:pPr>
      <w:r>
        <w:t>Institut Sains dan Teknologi Terpadu</w:t>
      </w:r>
      <w:r w:rsidR="006731ED">
        <w:t xml:space="preserve"> Surabaya</w:t>
      </w:r>
    </w:p>
    <w:p w14:paraId="79927439" w14:textId="77777777" w:rsidR="002A7979" w:rsidRDefault="002A7979" w:rsidP="00AD7B68">
      <w:pPr>
        <w:pStyle w:val="STTSKeteranganPengesahan"/>
      </w:pPr>
    </w:p>
    <w:p w14:paraId="0281A95E" w14:textId="77777777" w:rsidR="00494B20" w:rsidRDefault="00494B20" w:rsidP="00AD7B68">
      <w:pPr>
        <w:pStyle w:val="STTSKeteranganPengesahan"/>
      </w:pPr>
    </w:p>
    <w:p w14:paraId="434B3BF6" w14:textId="1F254D56" w:rsidR="006731ED" w:rsidRDefault="00EC1FCF" w:rsidP="0062218C">
      <w:pPr>
        <w:pStyle w:val="STTSKeteranganPengesahanNamaDosen"/>
        <w:spacing w:line="480" w:lineRule="auto"/>
      </w:pPr>
      <w:r>
        <w:t>Disetujui oleh Tim Penguji Tugas Akhir:</w:t>
      </w:r>
    </w:p>
    <w:p w14:paraId="38482AC8" w14:textId="5E33D3B0" w:rsidR="00FF7A64" w:rsidRDefault="001026C0" w:rsidP="00EC1FCF">
      <w:pPr>
        <w:pStyle w:val="STTSKeteranganPengesahanNamaDosenList"/>
        <w:ind w:left="426" w:hanging="426"/>
      </w:pPr>
      <w:r>
        <w:t xml:space="preserve">Dr. </w:t>
      </w:r>
      <w:r w:rsidR="00BE5A68">
        <w:t xml:space="preserve">Ir. </w:t>
      </w:r>
      <w:r>
        <w:t>Joan Santoso, S.Kom., M.Kom.</w:t>
      </w:r>
      <w:r w:rsidR="00AD28AE">
        <w:tab/>
        <w:t>(</w:t>
      </w:r>
      <w:r w:rsidR="007D39FE">
        <w:t>Pembimbing</w:t>
      </w:r>
      <w:r w:rsidR="00AD28AE">
        <w:t>)</w:t>
      </w:r>
    </w:p>
    <w:p w14:paraId="1F74611E" w14:textId="0CAFAA96" w:rsid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>, S.Kom., M.Kom.</w:t>
      </w:r>
      <w:r w:rsidR="00AD28AE">
        <w:tab/>
        <w:t>(</w:t>
      </w:r>
      <w:r w:rsidR="007D39FE">
        <w:t>Penguji I</w:t>
      </w:r>
      <w:r w:rsidR="00AD28AE">
        <w:t>)</w:t>
      </w:r>
    </w:p>
    <w:p w14:paraId="4EBE7B70" w14:textId="13753A0C" w:rsid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>, M.App.Sc.</w:t>
      </w:r>
      <w:r w:rsidR="007D39FE">
        <w:tab/>
        <w:t>(Penguji II</w:t>
      </w:r>
      <w:r w:rsidR="00AD28AE">
        <w:t>)</w:t>
      </w:r>
    </w:p>
    <w:p w14:paraId="7C9252B9" w14:textId="0B550737" w:rsidR="00FF7A64" w:rsidRPr="00FF7A64" w:rsidRDefault="009F6389" w:rsidP="00EC1FCF">
      <w:pPr>
        <w:pStyle w:val="STTSKeteranganPengesahanNamaDosenList"/>
        <w:ind w:left="426" w:hanging="426"/>
      </w:pPr>
      <w:r>
        <w:t>________</w:t>
      </w:r>
      <w:r w:rsidR="00FF7A64">
        <w:t>, S.Kom., M.Kom.</w:t>
      </w:r>
      <w:r w:rsidR="007D39FE">
        <w:tab/>
        <w:t>(Penguji III</w:t>
      </w:r>
      <w:r w:rsidR="00AD28AE">
        <w:t>)</w:t>
      </w:r>
    </w:p>
    <w:p w14:paraId="147C77A6" w14:textId="77777777" w:rsidR="00230B40" w:rsidRDefault="00230B40" w:rsidP="006731ED">
      <w:pPr>
        <w:pStyle w:val="STTSNormalPengesahan"/>
      </w:pPr>
    </w:p>
    <w:p w14:paraId="0606D946" w14:textId="77777777" w:rsidR="006731ED" w:rsidRDefault="006731ED" w:rsidP="006731ED">
      <w:pPr>
        <w:pStyle w:val="STTSNormalPengesahan"/>
      </w:pPr>
      <w:r>
        <w:t>SURABAYA</w:t>
      </w:r>
    </w:p>
    <w:p w14:paraId="4FCA0E39" w14:textId="1510F133" w:rsidR="006731ED" w:rsidRDefault="001026C0" w:rsidP="006731ED">
      <w:pPr>
        <w:pStyle w:val="STTSNormalPengesahan"/>
        <w:sectPr w:rsidR="006731ED" w:rsidSect="00C22F25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/>
          <w:cols w:space="720"/>
          <w:titlePg/>
          <w:docGrid w:linePitch="360"/>
        </w:sectPr>
      </w:pPr>
      <w:r>
        <w:t>JUNI</w:t>
      </w:r>
      <w:r w:rsidR="006731ED">
        <w:t xml:space="preserve"> 20</w:t>
      </w:r>
      <w:r>
        <w:t>22</w:t>
      </w:r>
    </w:p>
    <w:p w14:paraId="5D1EF834" w14:textId="77777777" w:rsidR="007032AD" w:rsidRPr="0079497B" w:rsidRDefault="007032AD" w:rsidP="00C1253C">
      <w:pPr>
        <w:pStyle w:val="Heading1"/>
        <w:numPr>
          <w:ilvl w:val="0"/>
          <w:numId w:val="0"/>
        </w:numPr>
        <w:rPr>
          <w:noProof/>
        </w:rPr>
      </w:pPr>
    </w:p>
    <w:sectPr w:rsidR="007032AD" w:rsidRPr="0079497B" w:rsidSect="00C1253C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8EA5" w14:textId="77777777" w:rsidR="00DD70C0" w:rsidRDefault="00DD70C0" w:rsidP="00A1571D">
      <w:pPr>
        <w:spacing w:line="240" w:lineRule="auto"/>
      </w:pPr>
      <w:r>
        <w:separator/>
      </w:r>
    </w:p>
  </w:endnote>
  <w:endnote w:type="continuationSeparator" w:id="0">
    <w:p w14:paraId="5E478194" w14:textId="77777777" w:rsidR="00DD70C0" w:rsidRDefault="00DD70C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17D2" w14:textId="77777777" w:rsidR="00E54D14" w:rsidRPr="00707BFB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viii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DE10" w14:textId="77777777" w:rsidR="00E54D14" w:rsidRDefault="00E54D14">
    <w:pPr>
      <w:pStyle w:val="Footer"/>
      <w:jc w:val="center"/>
    </w:pPr>
  </w:p>
  <w:p w14:paraId="3FEA0C04" w14:textId="77777777" w:rsidR="00E54D14" w:rsidRDefault="00E54D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0634D" w14:textId="77777777" w:rsidR="00DD70C0" w:rsidRDefault="00DD70C0" w:rsidP="00A1571D">
      <w:pPr>
        <w:spacing w:line="240" w:lineRule="auto"/>
      </w:pPr>
      <w:r>
        <w:separator/>
      </w:r>
    </w:p>
  </w:footnote>
  <w:footnote w:type="continuationSeparator" w:id="0">
    <w:p w14:paraId="2876A6F6" w14:textId="77777777" w:rsidR="00DD70C0" w:rsidRDefault="00DD70C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8B26" w14:textId="77777777" w:rsidR="00E54D14" w:rsidRDefault="00E54D14">
    <w:pPr>
      <w:pStyle w:val="Header"/>
      <w:jc w:val="right"/>
    </w:pPr>
  </w:p>
  <w:p w14:paraId="3A88DE83" w14:textId="77777777" w:rsidR="00E54D14" w:rsidRDefault="00E54D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4021C"/>
    <w:rsid w:val="004405C8"/>
    <w:rsid w:val="00440D67"/>
    <w:rsid w:val="00462CE1"/>
    <w:rsid w:val="00477772"/>
    <w:rsid w:val="00494B20"/>
    <w:rsid w:val="004A4C84"/>
    <w:rsid w:val="004B41E2"/>
    <w:rsid w:val="004C54C6"/>
    <w:rsid w:val="004C7E4B"/>
    <w:rsid w:val="004D40CF"/>
    <w:rsid w:val="004E3FC1"/>
    <w:rsid w:val="004F25B3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00B80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5A68"/>
    <w:rsid w:val="00BE6D57"/>
    <w:rsid w:val="00BF4C7A"/>
    <w:rsid w:val="00C1253C"/>
    <w:rsid w:val="00C22F25"/>
    <w:rsid w:val="00C24884"/>
    <w:rsid w:val="00C27C4C"/>
    <w:rsid w:val="00C30B61"/>
    <w:rsid w:val="00C335C8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DD70C0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363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23</cp:revision>
  <dcterms:created xsi:type="dcterms:W3CDTF">2022-02-22T09:07:00Z</dcterms:created>
  <dcterms:modified xsi:type="dcterms:W3CDTF">2022-05-27T09:36:00Z</dcterms:modified>
</cp:coreProperties>
</file>
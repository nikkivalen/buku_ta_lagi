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0CF180D8" w:rsidR="00613013" w:rsidRPr="00B95D20" w:rsidRDefault="00613013" w:rsidP="00C15C35">
      <w:pPr>
        <w:pStyle w:val="STTSDummyHeading"/>
      </w:pPr>
      <w:r w:rsidRPr="00B95D20">
        <w:t xml:space="preserve">BAB </w:t>
      </w:r>
      <w:r w:rsidR="00E45987" w:rsidRPr="00B95D20">
        <w:t>I</w:t>
      </w:r>
      <w:r w:rsidR="00765C2F" w:rsidRPr="00B95D20">
        <w:t>I</w:t>
      </w:r>
    </w:p>
    <w:p w14:paraId="7F2CF08B" w14:textId="58FA4EEB" w:rsidR="00165D7D" w:rsidRPr="00B95D20" w:rsidRDefault="005968BA" w:rsidP="005968BA">
      <w:pPr>
        <w:pStyle w:val="Heading1"/>
        <w:ind w:left="-851"/>
        <w:jc w:val="center"/>
      </w:pPr>
      <w:r w:rsidRPr="00B95D20">
        <w:t>TEORI PENUNJANG</w:t>
      </w:r>
    </w:p>
    <w:p w14:paraId="7A1500E0" w14:textId="6D6EA92B" w:rsidR="00165D7D" w:rsidRPr="00B95D20" w:rsidRDefault="00165D7D" w:rsidP="00C15C35">
      <w:pPr>
        <w:pStyle w:val="STTSBlankSpace"/>
      </w:pPr>
    </w:p>
    <w:p w14:paraId="2F760141" w14:textId="0DFEA1D8" w:rsidR="00271A5E" w:rsidRPr="00B95D20" w:rsidRDefault="00D44C91" w:rsidP="00271A5E">
      <w:r w:rsidRPr="00B95D20">
        <w:t>B</w:t>
      </w:r>
      <w:r w:rsidR="00804F0C" w:rsidRPr="00B95D20">
        <w:t xml:space="preserve">ab teori penunjang </w:t>
      </w:r>
      <w:r w:rsidRPr="00B95D20">
        <w:t xml:space="preserve">berisi penjelasan </w:t>
      </w:r>
      <w:r w:rsidR="00804F0C" w:rsidRPr="00B95D20">
        <w:t xml:space="preserve">mengenai beberapa teori yang </w:t>
      </w:r>
      <w:r w:rsidRPr="00B95D20">
        <w:t xml:space="preserve">diperlukan </w:t>
      </w:r>
      <w:r w:rsidR="00804F0C" w:rsidRPr="00B95D20">
        <w:t xml:space="preserve">sebagai dasar dalam pengerjaan Tugas Akhir ini. </w:t>
      </w:r>
      <w:r w:rsidRPr="00B95D20">
        <w:t xml:space="preserve">Bab ini juga dapat menjadi informasi bantuan bagi pembaca buku tugas akhir ini untuk </w:t>
      </w:r>
      <w:r w:rsidR="00804F0C" w:rsidRPr="00B95D20">
        <w:t xml:space="preserve">pemahaman yang lebih baik terhadap hal – hal yang akan </w:t>
      </w:r>
      <w:r w:rsidRPr="00B95D20">
        <w:t xml:space="preserve">disebut atau jelaskan </w:t>
      </w:r>
      <w:r w:rsidR="00804F0C" w:rsidRPr="00B95D20">
        <w:t>pada bab</w:t>
      </w:r>
      <w:r w:rsidRPr="00B95D20">
        <w:t>-bab</w:t>
      </w:r>
      <w:r w:rsidR="00804F0C" w:rsidRPr="00B95D20">
        <w:t xml:space="preserve"> berikutnya. Teori-teori yang akan </w:t>
      </w:r>
      <w:r w:rsidRPr="00B95D20">
        <w:t xml:space="preserve">disebut dalam bab </w:t>
      </w:r>
      <w:r w:rsidR="00804F0C" w:rsidRPr="00B95D20">
        <w:t xml:space="preserve">ini </w:t>
      </w:r>
      <w:r w:rsidRPr="00B95D20">
        <w:t>termasuk beberapa teori yang umumnya digunakan dalam penelitian NLP</w:t>
      </w:r>
      <w:r w:rsidR="006A40CF" w:rsidRPr="00B95D20">
        <w:t xml:space="preserve"> seperti representasi kata (</w:t>
      </w:r>
      <w:r w:rsidR="006A40CF" w:rsidRPr="00B95D20">
        <w:rPr>
          <w:i/>
          <w:iCs/>
        </w:rPr>
        <w:t xml:space="preserve">Word </w:t>
      </w:r>
      <w:proofErr w:type="spellStart"/>
      <w:r w:rsidR="006A40CF" w:rsidRPr="00B95D20">
        <w:rPr>
          <w:i/>
          <w:iCs/>
        </w:rPr>
        <w:t>Embedding</w:t>
      </w:r>
      <w:proofErr w:type="spellEnd"/>
      <w:r w:rsidR="006A40CF" w:rsidRPr="00B95D20">
        <w:t xml:space="preserve">), adapun teori </w:t>
      </w:r>
      <w:proofErr w:type="spellStart"/>
      <w:r w:rsidR="006A40CF" w:rsidRPr="00B95D20">
        <w:rPr>
          <w:i/>
          <w:iCs/>
        </w:rPr>
        <w:t>machine</w:t>
      </w:r>
      <w:proofErr w:type="spellEnd"/>
      <w:r w:rsidR="006A40CF" w:rsidRPr="00B95D20">
        <w:rPr>
          <w:i/>
          <w:iCs/>
        </w:rPr>
        <w:t xml:space="preserve"> </w:t>
      </w:r>
      <w:proofErr w:type="spellStart"/>
      <w:r w:rsidR="006A40CF" w:rsidRPr="00B95D20">
        <w:rPr>
          <w:i/>
          <w:iCs/>
        </w:rPr>
        <w:t>learning</w:t>
      </w:r>
      <w:proofErr w:type="spellEnd"/>
      <w:r w:rsidR="006A40CF" w:rsidRPr="00B95D20">
        <w:t xml:space="preserve"> seperti Neural Network </w:t>
      </w:r>
      <w:r w:rsidR="00271A5E" w:rsidRPr="00B95D20">
        <w:t xml:space="preserve">(NN) </w:t>
      </w:r>
      <w:r w:rsidR="006A40CF" w:rsidRPr="00B95D20">
        <w:t xml:space="preserve">dan juga jenis </w:t>
      </w:r>
      <w:r w:rsidR="00271A5E" w:rsidRPr="00B95D20">
        <w:t xml:space="preserve">arsitektur NN lainnya yang juga sering digunakan untuk penelitian NER. </w:t>
      </w:r>
      <w:r w:rsidR="00804F0C" w:rsidRPr="00B95D20">
        <w:t xml:space="preserve">Beberapa teori </w:t>
      </w:r>
      <w:r w:rsidR="00271A5E" w:rsidRPr="00B95D20">
        <w:t xml:space="preserve">lainnya adalah NER, </w:t>
      </w:r>
      <w:proofErr w:type="spellStart"/>
      <w:r w:rsidR="00271A5E" w:rsidRPr="00B95D20">
        <w:t>Transformer</w:t>
      </w:r>
      <w:proofErr w:type="spellEnd"/>
      <w:r w:rsidR="00271A5E" w:rsidRPr="00B95D20">
        <w:t xml:space="preserve"> (</w:t>
      </w:r>
      <w:proofErr w:type="spellStart"/>
      <w:r w:rsidR="00271A5E" w:rsidRPr="00B95D20">
        <w:t>Self</w:t>
      </w:r>
      <w:proofErr w:type="spellEnd"/>
      <w:r w:rsidR="00271A5E" w:rsidRPr="00B95D20">
        <w:t xml:space="preserve"> </w:t>
      </w:r>
      <w:proofErr w:type="spellStart"/>
      <w:r w:rsidR="00271A5E" w:rsidRPr="00B95D20">
        <w:t>Attention</w:t>
      </w:r>
      <w:proofErr w:type="spellEnd"/>
      <w:r w:rsidR="00271A5E" w:rsidRPr="00B95D20">
        <w:t xml:space="preserve">, </w:t>
      </w:r>
      <w:proofErr w:type="spellStart"/>
      <w:r w:rsidR="00271A5E" w:rsidRPr="00B95D20">
        <w:t>Cross</w:t>
      </w:r>
      <w:proofErr w:type="spellEnd"/>
      <w:r w:rsidR="00271A5E" w:rsidRPr="00B95D20">
        <w:t xml:space="preserve"> </w:t>
      </w:r>
      <w:proofErr w:type="spellStart"/>
      <w:r w:rsidR="00271A5E" w:rsidRPr="00B95D20">
        <w:t>Attention</w:t>
      </w:r>
      <w:proofErr w:type="spellEnd"/>
      <w:r w:rsidR="00271A5E" w:rsidRPr="00B95D20">
        <w:t xml:space="preserve">), </w:t>
      </w:r>
      <w:proofErr w:type="spellStart"/>
      <w:r w:rsidR="00271A5E" w:rsidRPr="00B95D20">
        <w:t>Hungarian</w:t>
      </w:r>
      <w:proofErr w:type="spellEnd"/>
      <w:r w:rsidR="00271A5E" w:rsidRPr="00B95D20">
        <w:t xml:space="preserve"> </w:t>
      </w:r>
      <w:proofErr w:type="spellStart"/>
      <w:r w:rsidR="00271A5E" w:rsidRPr="00B95D20">
        <w:t>Match</w:t>
      </w:r>
      <w:proofErr w:type="spellEnd"/>
      <w:r w:rsidR="00271A5E" w:rsidRPr="00B95D20">
        <w:t>, BRAT.</w:t>
      </w:r>
    </w:p>
    <w:p w14:paraId="3D534C12" w14:textId="77777777" w:rsidR="00165D7D" w:rsidRPr="00B95D20" w:rsidRDefault="00165D7D" w:rsidP="00C15C35"/>
    <w:p w14:paraId="5F12B253" w14:textId="4CB6E193" w:rsidR="00D30467" w:rsidRPr="00B95D20" w:rsidRDefault="00FD306A" w:rsidP="006D1AAB">
      <w:pPr>
        <w:pStyle w:val="Heading2"/>
      </w:pPr>
      <w:bookmarkStart w:id="0" w:name="_Toc96542665"/>
      <w:r w:rsidRPr="00B95D20">
        <w:t xml:space="preserve">Word </w:t>
      </w:r>
      <w:proofErr w:type="spellStart"/>
      <w:r w:rsidRPr="00B95D20">
        <w:t>Embedding</w:t>
      </w:r>
      <w:proofErr w:type="spellEnd"/>
    </w:p>
    <w:bookmarkEnd w:id="0"/>
    <w:p w14:paraId="166EB8B3" w14:textId="6FBCA07B" w:rsidR="00D7675E" w:rsidRPr="00B95D20" w:rsidRDefault="00635119" w:rsidP="00FD306A">
      <w:r w:rsidRPr="00B95D20">
        <w:t xml:space="preserve">Representasi kata adalah hal yang penting dalam penelitian NLP karena NLP sendiri mengolah kata agar </w:t>
      </w:r>
      <w:proofErr w:type="spellStart"/>
      <w:r w:rsidRPr="00B95D20">
        <w:t>computer</w:t>
      </w:r>
      <w:proofErr w:type="spellEnd"/>
      <w:r w:rsidRPr="00B95D20">
        <w:t xml:space="preserve"> dapat melakukan suatu </w:t>
      </w:r>
      <w:proofErr w:type="spellStart"/>
      <w:r w:rsidRPr="00B95D20">
        <w:t>task</w:t>
      </w:r>
      <w:proofErr w:type="spellEnd"/>
      <w:r w:rsidRPr="00B95D20">
        <w:t xml:space="preserve">. Dan representasi kata memiliki dampak yang signifikan terhadap akurasi hasil dari model yang dibuat. Karena ini, ada beberapa teknik yang diciptakan oleh peneliti untuk menemukan teknik yang dapat membuat representasi kata yang membawa informasi yang penting untuk tiap katanya. Word </w:t>
      </w:r>
      <w:proofErr w:type="spellStart"/>
      <w:r w:rsidRPr="00B95D20">
        <w:t>Embedding</w:t>
      </w:r>
      <w:proofErr w:type="spellEnd"/>
      <w:r w:rsidRPr="00B95D20">
        <w:t xml:space="preserve">, teknik yang pada saat ini </w:t>
      </w:r>
      <w:r w:rsidR="006950A8" w:rsidRPr="00B95D20">
        <w:t xml:space="preserve">menjadi tren dalam NLP karena kemampuannya untuk menyimpan nilai </w:t>
      </w:r>
      <w:r w:rsidR="0040716E" w:rsidRPr="00B95D20">
        <w:t>semantik</w:t>
      </w:r>
      <w:r w:rsidR="006950A8" w:rsidRPr="00B95D20">
        <w:t xml:space="preserve"> dari satu kata dengan kata lainnya / kata </w:t>
      </w:r>
      <w:r w:rsidR="0040716E" w:rsidRPr="00B95D20">
        <w:t>di sekitarnya</w:t>
      </w:r>
      <w:r w:rsidR="006950A8" w:rsidRPr="00B95D20">
        <w:t xml:space="preserve">. </w:t>
      </w:r>
      <w:r w:rsidR="006950A8" w:rsidRPr="00B95D20">
        <w:rPr>
          <w:rStyle w:val="FootnoteReference"/>
        </w:rPr>
        <w:footnoteReference w:id="1"/>
      </w:r>
    </w:p>
    <w:p w14:paraId="0037F0B2" w14:textId="69DDC2EE" w:rsidR="00170F0D" w:rsidRPr="00B95D20" w:rsidRDefault="005B7D66" w:rsidP="00DC39F6">
      <w:r w:rsidRPr="00B95D20">
        <w:t xml:space="preserve">Secara visualisasi, hasil dari </w:t>
      </w:r>
      <w:proofErr w:type="spellStart"/>
      <w:r w:rsidRPr="00B95D20">
        <w:t>word</w:t>
      </w:r>
      <w:proofErr w:type="spellEnd"/>
      <w:r w:rsidRPr="00B95D20">
        <w:t xml:space="preserve"> </w:t>
      </w:r>
      <w:proofErr w:type="spellStart"/>
      <w:r w:rsidRPr="00B95D20">
        <w:t>embedding</w:t>
      </w:r>
      <w:proofErr w:type="spellEnd"/>
      <w:r w:rsidRPr="00B95D20">
        <w:t xml:space="preserve"> adalah sekumpulan ve</w:t>
      </w:r>
      <w:r w:rsidR="00E11AD6" w:rsidRPr="00B95D20">
        <w:t>k</w:t>
      </w:r>
      <w:r w:rsidRPr="00B95D20">
        <w:t xml:space="preserve">tor yang berisikan </w:t>
      </w:r>
      <w:r w:rsidR="00E11AD6" w:rsidRPr="00B95D20">
        <w:t xml:space="preserve">angka riil. Proses konversi kata menjadi vektor. Mengapa </w:t>
      </w:r>
      <w:proofErr w:type="spellStart"/>
      <w:r w:rsidR="00E11AD6" w:rsidRPr="00B95D20">
        <w:t>word</w:t>
      </w:r>
      <w:proofErr w:type="spellEnd"/>
      <w:r w:rsidR="00E11AD6" w:rsidRPr="00B95D20">
        <w:t xml:space="preserve"> </w:t>
      </w:r>
      <w:proofErr w:type="spellStart"/>
      <w:r w:rsidR="00E11AD6" w:rsidRPr="00B95D20">
        <w:t>embedding</w:t>
      </w:r>
      <w:proofErr w:type="spellEnd"/>
      <w:r w:rsidR="00E11AD6" w:rsidRPr="00B95D20">
        <w:t xml:space="preserve"> ini menjadi tren dalam penelitian NLP saat ini, salah satunya karena kemampuannya juga untuk memberikan representasi dalam bentuk </w:t>
      </w:r>
      <w:proofErr w:type="spellStart"/>
      <w:r w:rsidR="00E11AD6" w:rsidRPr="00B95D20">
        <w:rPr>
          <w:i/>
          <w:iCs/>
        </w:rPr>
        <w:t>dense</w:t>
      </w:r>
      <w:proofErr w:type="spellEnd"/>
      <w:r w:rsidR="00E11AD6" w:rsidRPr="00B95D20">
        <w:t xml:space="preserve"> (elemen </w:t>
      </w:r>
      <w:r w:rsidR="00E11AD6" w:rsidRPr="00B95D20">
        <w:rPr>
          <w:i/>
          <w:iCs/>
        </w:rPr>
        <w:t>non-zero</w:t>
      </w:r>
      <w:r w:rsidR="00E11AD6" w:rsidRPr="00B95D20">
        <w:t xml:space="preserve">), sedangkan teknik selain </w:t>
      </w:r>
      <w:proofErr w:type="spellStart"/>
      <w:r w:rsidR="00E11AD6" w:rsidRPr="00B95D20">
        <w:t>word</w:t>
      </w:r>
      <w:proofErr w:type="spellEnd"/>
      <w:r w:rsidR="00E11AD6" w:rsidRPr="00B95D20">
        <w:t xml:space="preserve"> </w:t>
      </w:r>
      <w:proofErr w:type="spellStart"/>
      <w:r w:rsidR="00E11AD6" w:rsidRPr="00B95D20">
        <w:t>embedding</w:t>
      </w:r>
      <w:proofErr w:type="spellEnd"/>
      <w:r w:rsidR="00E11AD6" w:rsidRPr="00B95D20">
        <w:t xml:space="preserve"> contohnya </w:t>
      </w:r>
      <w:proofErr w:type="spellStart"/>
      <w:r w:rsidR="007D7588" w:rsidRPr="00B95D20">
        <w:rPr>
          <w:i/>
          <w:iCs/>
        </w:rPr>
        <w:t>Bag</w:t>
      </w:r>
      <w:proofErr w:type="spellEnd"/>
      <w:r w:rsidR="007D7588" w:rsidRPr="00B95D20">
        <w:rPr>
          <w:i/>
          <w:iCs/>
        </w:rPr>
        <w:t xml:space="preserve"> </w:t>
      </w:r>
      <w:proofErr w:type="spellStart"/>
      <w:r w:rsidR="007D7588" w:rsidRPr="00B95D20">
        <w:rPr>
          <w:i/>
          <w:iCs/>
        </w:rPr>
        <w:t>of</w:t>
      </w:r>
      <w:proofErr w:type="spellEnd"/>
      <w:r w:rsidR="007D7588" w:rsidRPr="00B95D20">
        <w:rPr>
          <w:i/>
          <w:iCs/>
        </w:rPr>
        <w:t xml:space="preserve"> </w:t>
      </w:r>
      <w:proofErr w:type="spellStart"/>
      <w:r w:rsidR="007D7588" w:rsidRPr="00B95D20">
        <w:rPr>
          <w:i/>
          <w:iCs/>
        </w:rPr>
        <w:t>Words</w:t>
      </w:r>
      <w:proofErr w:type="spellEnd"/>
      <w:r w:rsidR="008B4542" w:rsidRPr="00B95D20">
        <w:t>,</w:t>
      </w:r>
      <w:r w:rsidR="00E11AD6" w:rsidRPr="00B95D20">
        <w:t xml:space="preserve"> </w:t>
      </w:r>
      <w:r w:rsidR="007D7588" w:rsidRPr="00B95D20">
        <w:t xml:space="preserve">yang </w:t>
      </w:r>
      <w:r w:rsidR="007D7588" w:rsidRPr="00B95D20">
        <w:lastRenderedPageBreak/>
        <w:t xml:space="preserve">menghasilkan </w:t>
      </w:r>
      <w:r w:rsidR="008B4542" w:rsidRPr="00B95D20">
        <w:t xml:space="preserve">representasi kata </w:t>
      </w:r>
      <w:proofErr w:type="spellStart"/>
      <w:r w:rsidR="008B4542" w:rsidRPr="00B95D20">
        <w:rPr>
          <w:i/>
          <w:iCs/>
        </w:rPr>
        <w:t>sparse</w:t>
      </w:r>
      <w:proofErr w:type="spellEnd"/>
      <w:r w:rsidR="008B4542" w:rsidRPr="00B95D20">
        <w:t xml:space="preserve"> (elemen yang </w:t>
      </w:r>
      <w:r w:rsidR="003D32EF" w:rsidRPr="00B95D20">
        <w:t>s</w:t>
      </w:r>
      <w:r w:rsidR="008B4542" w:rsidRPr="00B95D20">
        <w:t xml:space="preserve">ebagian besar mengandung nilai nol dan sedikit elemen </w:t>
      </w:r>
      <w:r w:rsidR="008B4542" w:rsidRPr="00B95D20">
        <w:rPr>
          <w:i/>
          <w:iCs/>
        </w:rPr>
        <w:t>non-zero</w:t>
      </w:r>
      <w:r w:rsidR="008B4542" w:rsidRPr="00B95D20">
        <w:t xml:space="preserve">). </w:t>
      </w:r>
    </w:p>
    <w:p w14:paraId="6D47BF0F" w14:textId="74799BAE" w:rsidR="007D7588" w:rsidRPr="00B95D20" w:rsidRDefault="007D7588" w:rsidP="00FD306A"/>
    <w:p w14:paraId="4A2B2417" w14:textId="77777777" w:rsidR="007D7588" w:rsidRPr="00B95D20" w:rsidRDefault="007D7588" w:rsidP="007D7588">
      <w:pPr>
        <w:keepNext/>
        <w:spacing w:line="240" w:lineRule="auto"/>
        <w:ind w:firstLine="0"/>
        <w:jc w:val="center"/>
      </w:pPr>
      <w:r w:rsidRPr="00B95D20">
        <w:rPr>
          <w:noProof/>
        </w:rPr>
        <w:drawing>
          <wp:inline distT="0" distB="0" distL="0" distR="0" wp14:anchorId="5F87D8AD" wp14:editId="77E2EE69">
            <wp:extent cx="4052597" cy="3325090"/>
            <wp:effectExtent l="0" t="0" r="5080" b="8890"/>
            <wp:docPr id="1" name="Picture 1" descr="Word embeddings reduce the number of dimensions. Source: Goldberg 2015, 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 embeddings reduce the number of dimensions. Source: Goldberg 2015, fi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3142" cy="3333742"/>
                    </a:xfrm>
                    <a:prstGeom prst="rect">
                      <a:avLst/>
                    </a:prstGeom>
                    <a:noFill/>
                    <a:ln>
                      <a:noFill/>
                    </a:ln>
                  </pic:spPr>
                </pic:pic>
              </a:graphicData>
            </a:graphic>
          </wp:inline>
        </w:drawing>
      </w:r>
    </w:p>
    <w:p w14:paraId="78565E84" w14:textId="7BBB9729" w:rsidR="007D7588" w:rsidRPr="00B95D20" w:rsidRDefault="007D7588" w:rsidP="007D7588">
      <w:pPr>
        <w:pStyle w:val="Caption"/>
      </w:pPr>
      <w:bookmarkStart w:id="1" w:name="_Ref101962298"/>
      <w:r w:rsidRPr="00B95D20">
        <w:t xml:space="preserve">Gambar </w:t>
      </w:r>
      <w:r w:rsidR="00B05A8E" w:rsidRPr="00B95D20">
        <w:fldChar w:fldCharType="begin"/>
      </w:r>
      <w:r w:rsidR="00B05A8E" w:rsidRPr="00B95D20">
        <w:instrText xml:space="preserve"> STYLEREF 1 \s </w:instrText>
      </w:r>
      <w:r w:rsidR="00B05A8E" w:rsidRPr="00B95D20">
        <w:fldChar w:fldCharType="separate"/>
      </w:r>
      <w:r w:rsidR="00B05A8E" w:rsidRPr="00B95D20">
        <w:rPr>
          <w:noProof/>
        </w:rPr>
        <w:t>2</w:t>
      </w:r>
      <w:r w:rsidR="00B05A8E" w:rsidRPr="00B95D20">
        <w:fldChar w:fldCharType="end"/>
      </w:r>
      <w:r w:rsidR="00B05A8E" w:rsidRPr="00B95D20">
        <w:t>.</w:t>
      </w:r>
      <w:r w:rsidR="00B05A8E" w:rsidRPr="00B95D20">
        <w:fldChar w:fldCharType="begin"/>
      </w:r>
      <w:r w:rsidR="00B05A8E" w:rsidRPr="00B95D20">
        <w:instrText xml:space="preserve"> SEQ Gambar \* ARABIC \s 1 </w:instrText>
      </w:r>
      <w:r w:rsidR="00B05A8E" w:rsidRPr="00B95D20">
        <w:fldChar w:fldCharType="separate"/>
      </w:r>
      <w:r w:rsidR="00B05A8E" w:rsidRPr="00B95D20">
        <w:rPr>
          <w:noProof/>
        </w:rPr>
        <w:t>1</w:t>
      </w:r>
      <w:r w:rsidR="00B05A8E" w:rsidRPr="00B95D20">
        <w:fldChar w:fldCharType="end"/>
      </w:r>
      <w:bookmarkEnd w:id="1"/>
      <w:r w:rsidRPr="00B95D20">
        <w:br/>
        <w:t xml:space="preserve">Contoh Visualisasi (a) </w:t>
      </w:r>
      <w:proofErr w:type="spellStart"/>
      <w:r w:rsidRPr="00B95D20">
        <w:t>Bag</w:t>
      </w:r>
      <w:proofErr w:type="spellEnd"/>
      <w:r w:rsidRPr="00B95D20">
        <w:t xml:space="preserve"> </w:t>
      </w:r>
      <w:proofErr w:type="spellStart"/>
      <w:r w:rsidRPr="00B95D20">
        <w:t>of</w:t>
      </w:r>
      <w:proofErr w:type="spellEnd"/>
      <w:r w:rsidRPr="00B95D20">
        <w:t xml:space="preserve"> </w:t>
      </w:r>
      <w:proofErr w:type="spellStart"/>
      <w:r w:rsidRPr="00B95D20">
        <w:t>Words</w:t>
      </w:r>
      <w:proofErr w:type="spellEnd"/>
      <w:r w:rsidRPr="00B95D20">
        <w:t xml:space="preserve"> dan (b) Word </w:t>
      </w:r>
      <w:proofErr w:type="spellStart"/>
      <w:r w:rsidRPr="00B95D20">
        <w:t>Embedding</w:t>
      </w:r>
      <w:proofErr w:type="spellEnd"/>
    </w:p>
    <w:p w14:paraId="3D20EA7B" w14:textId="77777777" w:rsidR="00DC39F6" w:rsidRPr="00B95D20" w:rsidRDefault="00DC39F6" w:rsidP="00DC39F6"/>
    <w:p w14:paraId="32D037DE" w14:textId="0F54C0FA" w:rsidR="00DC39F6" w:rsidRPr="00B95D20" w:rsidRDefault="00DC39F6" w:rsidP="00DC39F6">
      <w:r w:rsidRPr="00B95D20">
        <w:t xml:space="preserve">Contoh kasus perbandingan representasi kata </w:t>
      </w:r>
      <w:proofErr w:type="spellStart"/>
      <w:r w:rsidRPr="00B95D20">
        <w:t>Bag</w:t>
      </w:r>
      <w:proofErr w:type="spellEnd"/>
      <w:r w:rsidRPr="00B95D20">
        <w:t xml:space="preserve"> </w:t>
      </w:r>
      <w:proofErr w:type="spellStart"/>
      <w:r w:rsidRPr="00B95D20">
        <w:t>of</w:t>
      </w:r>
      <w:proofErr w:type="spellEnd"/>
      <w:r w:rsidRPr="00B95D20">
        <w:t xml:space="preserve"> </w:t>
      </w:r>
      <w:proofErr w:type="spellStart"/>
      <w:r w:rsidRPr="00B95D20">
        <w:t>Words</w:t>
      </w:r>
      <w:proofErr w:type="spellEnd"/>
      <w:r w:rsidRPr="00B95D20">
        <w:t xml:space="preserve"> dengan Word </w:t>
      </w:r>
      <w:proofErr w:type="spellStart"/>
      <w:r w:rsidRPr="00B95D20">
        <w:t>Embedding</w:t>
      </w:r>
      <w:proofErr w:type="spellEnd"/>
      <w:r w:rsidRPr="00B95D20">
        <w:t xml:space="preserve"> dapat dilihat pada </w:t>
      </w:r>
      <w:r w:rsidRPr="00B95D20">
        <w:fldChar w:fldCharType="begin"/>
      </w:r>
      <w:r w:rsidRPr="00B95D20">
        <w:instrText xml:space="preserve"> REF _Ref101962298 \h </w:instrText>
      </w:r>
      <w:r w:rsidRPr="00B95D20">
        <w:fldChar w:fldCharType="separate"/>
      </w:r>
      <w:r w:rsidR="007A3077">
        <w:rPr>
          <w:lang w:val="en-US"/>
        </w:rPr>
        <w:t>g</w:t>
      </w:r>
      <w:r w:rsidR="00E10752" w:rsidRPr="00B95D20">
        <w:t xml:space="preserve">ambar </w:t>
      </w:r>
      <w:r w:rsidR="00E10752" w:rsidRPr="00B95D20">
        <w:rPr>
          <w:noProof/>
        </w:rPr>
        <w:t>2</w:t>
      </w:r>
      <w:r w:rsidR="00E10752" w:rsidRPr="00B95D20">
        <w:t>.</w:t>
      </w:r>
      <w:r w:rsidR="00E10752" w:rsidRPr="00B95D20">
        <w:rPr>
          <w:noProof/>
        </w:rPr>
        <w:t>1</w:t>
      </w:r>
      <w:r w:rsidRPr="00B95D20">
        <w:fldChar w:fldCharType="end"/>
      </w:r>
      <w:r w:rsidRPr="00B95D20">
        <w:t xml:space="preserve">. Kata-kata yang perlu di </w:t>
      </w:r>
      <w:proofErr w:type="spellStart"/>
      <w:r w:rsidRPr="00B95D20">
        <w:rPr>
          <w:i/>
          <w:iCs/>
        </w:rPr>
        <w:t>encode</w:t>
      </w:r>
      <w:proofErr w:type="spellEnd"/>
      <w:r w:rsidRPr="00B95D20">
        <w:rPr>
          <w:i/>
          <w:iCs/>
        </w:rPr>
        <w:t xml:space="preserve"> </w:t>
      </w:r>
      <w:r w:rsidRPr="00B95D20">
        <w:t>adalah “</w:t>
      </w:r>
      <w:proofErr w:type="spellStart"/>
      <w:r w:rsidRPr="00B95D20">
        <w:t>the</w:t>
      </w:r>
      <w:proofErr w:type="spellEnd"/>
      <w:r w:rsidRPr="00B95D20">
        <w:t xml:space="preserve"> dog”. Jika kita representasikan tiap kata dengan satu dimensi dan memiliki panjang sebanyak kata yang ada dalam satu kosakata </w:t>
      </w:r>
      <w:proofErr w:type="spellStart"/>
      <w:r w:rsidRPr="00B95D20">
        <w:t>dataset</w:t>
      </w:r>
      <w:proofErr w:type="spellEnd"/>
      <w:r w:rsidRPr="00B95D20">
        <w:t xml:space="preserve"> tersebut, mengingat kata yang digunakan pasti berjumlah banyak ukuran untuk tiap representasi kata secara keseluruhan akan menjadi besar dan memakan nilai komputasi yang besar. Hal ini yang disebut sebagai representasi </w:t>
      </w:r>
      <w:proofErr w:type="spellStart"/>
      <w:r w:rsidRPr="00B95D20">
        <w:t>sparse</w:t>
      </w:r>
      <w:proofErr w:type="spellEnd"/>
      <w:r w:rsidRPr="00B95D20">
        <w:t xml:space="preserve">. </w:t>
      </w:r>
      <w:r w:rsidR="001B302C" w:rsidRPr="00B95D20">
        <w:t xml:space="preserve">Sedangkan </w:t>
      </w:r>
      <w:proofErr w:type="spellStart"/>
      <w:r w:rsidR="001B302C" w:rsidRPr="00B95D20">
        <w:t>word</w:t>
      </w:r>
      <w:proofErr w:type="spellEnd"/>
      <w:r w:rsidR="001B302C" w:rsidRPr="00B95D20">
        <w:t xml:space="preserve"> </w:t>
      </w:r>
      <w:proofErr w:type="spellStart"/>
      <w:r w:rsidR="001B302C" w:rsidRPr="00B95D20">
        <w:t>embedding</w:t>
      </w:r>
      <w:proofErr w:type="spellEnd"/>
      <w:r w:rsidR="001B302C" w:rsidRPr="00B95D20">
        <w:t xml:space="preserve"> akan memiliki </w:t>
      </w:r>
      <w:r w:rsidR="00C846C8" w:rsidRPr="00B95D20">
        <w:t>p</w:t>
      </w:r>
      <w:r w:rsidR="001B302C" w:rsidRPr="00B95D20">
        <w:t xml:space="preserve">anjang dimensi yang tidak bergantungan dengan jumlah kata, karena itu tentu akan lebih efisiensi secara komputasi dan memori. </w:t>
      </w:r>
    </w:p>
    <w:p w14:paraId="10C4C5C6" w14:textId="4F3F3A91" w:rsidR="003378EB" w:rsidRPr="00B95D20" w:rsidRDefault="003378EB" w:rsidP="00DC39F6">
      <w:r w:rsidRPr="00B95D20">
        <w:t xml:space="preserve">Dengan representasi </w:t>
      </w:r>
      <w:proofErr w:type="spellStart"/>
      <w:r w:rsidRPr="00B95D20">
        <w:t>dense</w:t>
      </w:r>
      <w:proofErr w:type="spellEnd"/>
      <w:r w:rsidRPr="00B95D20">
        <w:t xml:space="preserve"> dari </w:t>
      </w:r>
      <w:proofErr w:type="spellStart"/>
      <w:r w:rsidRPr="00B95D20">
        <w:t>word</w:t>
      </w:r>
      <w:proofErr w:type="spellEnd"/>
      <w:r w:rsidRPr="00B95D20">
        <w:t xml:space="preserve"> </w:t>
      </w:r>
      <w:proofErr w:type="spellStart"/>
      <w:r w:rsidRPr="00B95D20">
        <w:t>embedding</w:t>
      </w:r>
      <w:proofErr w:type="spellEnd"/>
      <w:r w:rsidRPr="00B95D20">
        <w:t xml:space="preserve">, tiap nilai dari sebuah dimensi memiliki arti. Salah satu yang bisa dicontohkan adalah nilai </w:t>
      </w:r>
      <w:r w:rsidR="0040716E" w:rsidRPr="00B95D20">
        <w:t>semantik</w:t>
      </w:r>
      <w:r w:rsidRPr="00B95D20">
        <w:t xml:space="preserve"> antar kata lainnya. Dari</w:t>
      </w:r>
      <w:r w:rsidR="007A3077">
        <w:rPr>
          <w:lang w:val="en-US"/>
        </w:rPr>
        <w:t xml:space="preserve"> </w:t>
      </w:r>
      <w:r w:rsidR="007A3077">
        <w:rPr>
          <w:lang w:val="en-US"/>
        </w:rPr>
        <w:fldChar w:fldCharType="begin"/>
      </w:r>
      <w:r w:rsidR="007A3077">
        <w:rPr>
          <w:lang w:val="en-US"/>
        </w:rPr>
        <w:instrText xml:space="preserve"> REF _Ref104189421 \h </w:instrText>
      </w:r>
      <w:r w:rsidR="007A3077">
        <w:rPr>
          <w:lang w:val="en-US"/>
        </w:rPr>
      </w:r>
      <w:r w:rsidR="007A3077">
        <w:rPr>
          <w:lang w:val="en-US"/>
        </w:rPr>
        <w:fldChar w:fldCharType="separate"/>
      </w:r>
      <w:r w:rsidR="007A3077">
        <w:rPr>
          <w:lang w:val="en-US"/>
        </w:rPr>
        <w:t>g</w:t>
      </w:r>
      <w:r w:rsidR="007A3077" w:rsidRPr="00B95D20">
        <w:t xml:space="preserve">ambar </w:t>
      </w:r>
      <w:r w:rsidR="007A3077" w:rsidRPr="00B95D20">
        <w:rPr>
          <w:noProof/>
        </w:rPr>
        <w:t>2</w:t>
      </w:r>
      <w:r w:rsidR="007A3077" w:rsidRPr="00B95D20">
        <w:t>.</w:t>
      </w:r>
      <w:r w:rsidR="007A3077" w:rsidRPr="00B95D20">
        <w:rPr>
          <w:noProof/>
        </w:rPr>
        <w:t>2</w:t>
      </w:r>
      <w:r w:rsidR="007A3077">
        <w:rPr>
          <w:lang w:val="en-US"/>
        </w:rPr>
        <w:fldChar w:fldCharType="end"/>
      </w:r>
      <w:r w:rsidRPr="00B95D20">
        <w:t xml:space="preserve"> menggambarkan visualisasi nilai </w:t>
      </w:r>
      <w:r w:rsidR="0040716E" w:rsidRPr="00B95D20">
        <w:t>semantik</w:t>
      </w:r>
      <w:r w:rsidRPr="00B95D20">
        <w:t xml:space="preserve"> yang dapat direpresentasikan. Relasi antar kata yang bisa diberikan seperti lawan kata </w:t>
      </w:r>
      <w:r w:rsidRPr="00B95D20">
        <w:lastRenderedPageBreak/>
        <w:t>(Male-</w:t>
      </w:r>
      <w:proofErr w:type="spellStart"/>
      <w:r w:rsidRPr="00B95D20">
        <w:t>Female</w:t>
      </w:r>
      <w:proofErr w:type="spellEnd"/>
      <w:r w:rsidRPr="00B95D20">
        <w:t>), kalau dalam bahasa Inggris mampu memberikan nilai relasi bentuk kata kerja yang berbeda (</w:t>
      </w:r>
      <w:proofErr w:type="spellStart"/>
      <w:r w:rsidRPr="00B95D20">
        <w:t>Verb</w:t>
      </w:r>
      <w:proofErr w:type="spellEnd"/>
      <w:r w:rsidRPr="00B95D20">
        <w:t xml:space="preserve"> </w:t>
      </w:r>
      <w:proofErr w:type="spellStart"/>
      <w:r w:rsidR="0053581D" w:rsidRPr="00B95D20">
        <w:t>Tense</w:t>
      </w:r>
      <w:proofErr w:type="spellEnd"/>
      <w:r w:rsidRPr="00B95D20">
        <w:t>)</w:t>
      </w:r>
      <w:r w:rsidR="009061B3" w:rsidRPr="00B95D20">
        <w:t xml:space="preserve">, bahkan juga hubungan secara semantik seperti nama negara dengan nama ibu kotanya (Country-Capital). </w:t>
      </w:r>
    </w:p>
    <w:p w14:paraId="506E7DFF" w14:textId="77777777" w:rsidR="00B008DA" w:rsidRPr="00B95D20" w:rsidRDefault="00B008DA" w:rsidP="00DC39F6"/>
    <w:p w14:paraId="0931778B" w14:textId="77777777" w:rsidR="00B008DA" w:rsidRPr="00B95D20" w:rsidRDefault="008127BB" w:rsidP="00B008DA">
      <w:pPr>
        <w:keepNext/>
        <w:spacing w:line="240" w:lineRule="auto"/>
        <w:ind w:firstLine="0"/>
      </w:pPr>
      <w:r w:rsidRPr="00B95D20">
        <w:rPr>
          <w:noProof/>
        </w:rPr>
        <w:drawing>
          <wp:inline distT="0" distB="0" distL="0" distR="0" wp14:anchorId="0C3FBC59" wp14:editId="2BFA0CC5">
            <wp:extent cx="5040630" cy="1764665"/>
            <wp:effectExtent l="19050" t="19050" r="26670" b="26035"/>
            <wp:docPr id="2" name="Picture 2" descr="Word embeddings capture useful relationships. Source: Lynn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d embeddings capture useful relationships. Source: Lynn 20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0630" cy="1764665"/>
                    </a:xfrm>
                    <a:prstGeom prst="rect">
                      <a:avLst/>
                    </a:prstGeom>
                    <a:noFill/>
                    <a:ln>
                      <a:solidFill>
                        <a:schemeClr val="tx1"/>
                      </a:solidFill>
                    </a:ln>
                  </pic:spPr>
                </pic:pic>
              </a:graphicData>
            </a:graphic>
          </wp:inline>
        </w:drawing>
      </w:r>
    </w:p>
    <w:p w14:paraId="17D293E1" w14:textId="372F19C3" w:rsidR="00E656BB" w:rsidRPr="00B95D20" w:rsidRDefault="00B008DA" w:rsidP="00B008DA">
      <w:pPr>
        <w:pStyle w:val="Caption"/>
      </w:pPr>
      <w:bookmarkStart w:id="2" w:name="_Ref104189421"/>
      <w:r w:rsidRPr="00B95D20">
        <w:t xml:space="preserve">Gambar </w:t>
      </w:r>
      <w:r w:rsidR="00B05A8E" w:rsidRPr="00B95D20">
        <w:fldChar w:fldCharType="begin"/>
      </w:r>
      <w:r w:rsidR="00B05A8E" w:rsidRPr="00B95D20">
        <w:instrText xml:space="preserve"> STYLEREF 1 \s </w:instrText>
      </w:r>
      <w:r w:rsidR="00B05A8E" w:rsidRPr="00B95D20">
        <w:fldChar w:fldCharType="separate"/>
      </w:r>
      <w:r w:rsidR="00B05A8E" w:rsidRPr="00B95D20">
        <w:rPr>
          <w:noProof/>
        </w:rPr>
        <w:t>2</w:t>
      </w:r>
      <w:r w:rsidR="00B05A8E" w:rsidRPr="00B95D20">
        <w:fldChar w:fldCharType="end"/>
      </w:r>
      <w:r w:rsidR="00B05A8E" w:rsidRPr="00B95D20">
        <w:t>.</w:t>
      </w:r>
      <w:r w:rsidR="00B05A8E" w:rsidRPr="00B95D20">
        <w:fldChar w:fldCharType="begin"/>
      </w:r>
      <w:r w:rsidR="00B05A8E" w:rsidRPr="00B95D20">
        <w:instrText xml:space="preserve"> SEQ Gambar \* ARABIC \s 1 </w:instrText>
      </w:r>
      <w:r w:rsidR="00B05A8E" w:rsidRPr="00B95D20">
        <w:fldChar w:fldCharType="separate"/>
      </w:r>
      <w:r w:rsidR="00B05A8E" w:rsidRPr="00B95D20">
        <w:rPr>
          <w:noProof/>
        </w:rPr>
        <w:t>2</w:t>
      </w:r>
      <w:r w:rsidR="00B05A8E" w:rsidRPr="00B95D20">
        <w:fldChar w:fldCharType="end"/>
      </w:r>
      <w:bookmarkEnd w:id="2"/>
      <w:r w:rsidRPr="00B95D20">
        <w:t xml:space="preserve"> </w:t>
      </w:r>
      <w:r w:rsidRPr="00B95D20">
        <w:br/>
        <w:t xml:space="preserve">Contoh Nilai Semantik Tersimpan dari Word </w:t>
      </w:r>
      <w:proofErr w:type="spellStart"/>
      <w:r w:rsidRPr="00B95D20">
        <w:t>Embedding</w:t>
      </w:r>
      <w:proofErr w:type="spellEnd"/>
    </w:p>
    <w:p w14:paraId="6CAC624D" w14:textId="2C4423CD" w:rsidR="00B008DA" w:rsidRPr="00B95D20" w:rsidRDefault="00B008DA" w:rsidP="00B008DA"/>
    <w:p w14:paraId="4D1E44D1" w14:textId="32D2C1C2" w:rsidR="00B008DA" w:rsidRPr="00B95D20" w:rsidRDefault="00997815" w:rsidP="00997815">
      <w:pPr>
        <w:pStyle w:val="Heading2"/>
      </w:pPr>
      <w:proofErr w:type="spellStart"/>
      <w:r w:rsidRPr="00B95D20">
        <w:t>Named</w:t>
      </w:r>
      <w:proofErr w:type="spellEnd"/>
      <w:r w:rsidRPr="00B95D20">
        <w:t xml:space="preserve"> </w:t>
      </w:r>
      <w:proofErr w:type="spellStart"/>
      <w:r w:rsidRPr="00B95D20">
        <w:t>Entity</w:t>
      </w:r>
      <w:proofErr w:type="spellEnd"/>
      <w:r w:rsidRPr="00B95D20">
        <w:t xml:space="preserve"> </w:t>
      </w:r>
      <w:proofErr w:type="spellStart"/>
      <w:r w:rsidRPr="00B95D20">
        <w:t>Recognition</w:t>
      </w:r>
      <w:proofErr w:type="spellEnd"/>
      <w:r w:rsidR="00900EA9" w:rsidRPr="00B95D20">
        <w:t xml:space="preserve"> (NER)</w:t>
      </w:r>
    </w:p>
    <w:p w14:paraId="121E57B0" w14:textId="11AF5A59" w:rsidR="00680EFD" w:rsidRPr="007A3077" w:rsidRDefault="00680EFD" w:rsidP="00680EFD">
      <w:pPr>
        <w:rPr>
          <w:lang w:val="en-US"/>
        </w:rPr>
      </w:pPr>
      <w:proofErr w:type="spellStart"/>
      <w:r w:rsidRPr="00B95D20">
        <w:t>Named</w:t>
      </w:r>
      <w:proofErr w:type="spellEnd"/>
      <w:r w:rsidRPr="00B95D20">
        <w:t xml:space="preserve"> </w:t>
      </w:r>
      <w:proofErr w:type="spellStart"/>
      <w:r w:rsidRPr="00B95D20">
        <w:t>Entity</w:t>
      </w:r>
      <w:proofErr w:type="spellEnd"/>
      <w:r w:rsidRPr="00B95D20">
        <w:t xml:space="preserve"> </w:t>
      </w:r>
      <w:proofErr w:type="spellStart"/>
      <w:r w:rsidRPr="00B95D20">
        <w:t>Recognition</w:t>
      </w:r>
      <w:proofErr w:type="spellEnd"/>
      <w:r w:rsidRPr="00B95D20">
        <w:t xml:space="preserve"> (NER) merupakan </w:t>
      </w:r>
      <w:proofErr w:type="spellStart"/>
      <w:r w:rsidRPr="00B95D20">
        <w:t>task</w:t>
      </w:r>
      <w:proofErr w:type="spellEnd"/>
      <w:r w:rsidRPr="00B95D20">
        <w:t xml:space="preserve"> NLP untuk mencari entitas bernama dalam suatu kalimat kemudian menggolongkan entitas tersebut kepada kategori entitas yang ada</w:t>
      </w:r>
      <w:r w:rsidR="00556DBA" w:rsidRPr="00B95D20">
        <w:t xml:space="preserve"> dari sebuah dokumen/kalimat</w:t>
      </w:r>
      <w:r w:rsidRPr="00B95D20">
        <w:t>.</w:t>
      </w:r>
      <w:r w:rsidR="00556DBA" w:rsidRPr="00B95D20">
        <w:rPr>
          <w:rStyle w:val="FootnoteReference"/>
        </w:rPr>
        <w:footnoteReference w:id="2"/>
      </w:r>
      <w:r w:rsidRPr="00B95D20">
        <w:t xml:space="preserve"> Sebuah entitas bernama adalah istilah untuk menyebut sebuah entitas yang ada dalam dokumen teks yang ditulis dengan nama tertentu. Contoh dari kalimat “Perempuan tersebut sedang belajar”, kata perempuan dapat ditandakan sebagai entitas, namun karena entitas tersebut tidak memiliki nama maka tidak termasuk sebagai entitas bernama. Contoh entitas bernama adalah dengan kalimat “Valencia sedang belajar”</w:t>
      </w:r>
      <w:r w:rsidR="00FE5AAE" w:rsidRPr="00B95D20">
        <w:t>, maka</w:t>
      </w:r>
      <w:r w:rsidRPr="00B95D20">
        <w:t xml:space="preserve"> untuk entitas </w:t>
      </w:r>
      <w:r w:rsidR="00FE5AAE" w:rsidRPr="00B95D20">
        <w:t xml:space="preserve">bernama </w:t>
      </w:r>
      <w:r w:rsidRPr="00B95D20">
        <w:t xml:space="preserve">PERSON (orang) adalah </w:t>
      </w:r>
      <w:r w:rsidR="00FE5AAE" w:rsidRPr="00B95D20">
        <w:t>Valencia. Contoh lain entitas bernama adalah</w:t>
      </w:r>
      <w:r w:rsidRPr="00B95D20">
        <w:t xml:space="preserve"> lokasi, produk, acara, dan organisasi</w:t>
      </w:r>
      <w:r w:rsidR="00FE5AAE" w:rsidRPr="00B95D20">
        <w:t>, waktu dan tanggal</w:t>
      </w:r>
      <w:r w:rsidRPr="00B95D20">
        <w:t xml:space="preserve">. Semua entitas ini dapat memberikan informasi penting dan dapat dimanfaatkan pengguna untuk keperluan analisis lebih lanjut. </w:t>
      </w:r>
      <w:r w:rsidR="00681160" w:rsidRPr="00B95D20">
        <w:t xml:space="preserve">orang) adalah Valencia. </w:t>
      </w:r>
      <w:proofErr w:type="spellStart"/>
      <w:r w:rsidR="007A3077">
        <w:rPr>
          <w:lang w:val="en-US"/>
        </w:rPr>
        <w:t>Penggambaran</w:t>
      </w:r>
      <w:proofErr w:type="spellEnd"/>
      <w:r w:rsidR="007A3077">
        <w:rPr>
          <w:lang w:val="en-US"/>
        </w:rPr>
        <w:t xml:space="preserve"> </w:t>
      </w:r>
      <w:proofErr w:type="spellStart"/>
      <w:r w:rsidR="007A3077">
        <w:rPr>
          <w:lang w:val="en-US"/>
        </w:rPr>
        <w:t>hasil</w:t>
      </w:r>
      <w:proofErr w:type="spellEnd"/>
      <w:r w:rsidR="007A3077">
        <w:rPr>
          <w:lang w:val="en-US"/>
        </w:rPr>
        <w:t xml:space="preserve"> </w:t>
      </w:r>
      <w:proofErr w:type="spellStart"/>
      <w:r w:rsidR="007A3077">
        <w:rPr>
          <w:lang w:val="en-US"/>
        </w:rPr>
        <w:t>dari</w:t>
      </w:r>
      <w:proofErr w:type="spellEnd"/>
      <w:r w:rsidR="007A3077">
        <w:rPr>
          <w:lang w:val="en-US"/>
        </w:rPr>
        <w:t xml:space="preserve"> task NER </w:t>
      </w:r>
      <w:proofErr w:type="spellStart"/>
      <w:r w:rsidR="007A3077">
        <w:rPr>
          <w:lang w:val="en-US"/>
        </w:rPr>
        <w:t>dapat</w:t>
      </w:r>
      <w:proofErr w:type="spellEnd"/>
      <w:r w:rsidR="007A3077">
        <w:rPr>
          <w:lang w:val="en-US"/>
        </w:rPr>
        <w:t xml:space="preserve"> </w:t>
      </w:r>
      <w:proofErr w:type="spellStart"/>
      <w:r w:rsidR="007A3077">
        <w:rPr>
          <w:lang w:val="en-US"/>
        </w:rPr>
        <w:t>dilihat</w:t>
      </w:r>
      <w:proofErr w:type="spellEnd"/>
      <w:r w:rsidR="007A3077">
        <w:rPr>
          <w:lang w:val="en-US"/>
        </w:rPr>
        <w:t xml:space="preserve"> </w:t>
      </w:r>
      <w:proofErr w:type="spellStart"/>
      <w:r w:rsidR="007A3077">
        <w:rPr>
          <w:lang w:val="en-US"/>
        </w:rPr>
        <w:t>dari</w:t>
      </w:r>
      <w:proofErr w:type="spellEnd"/>
      <w:r w:rsidR="007A3077">
        <w:rPr>
          <w:lang w:val="en-US"/>
        </w:rPr>
        <w:t xml:space="preserve"> </w:t>
      </w:r>
      <w:proofErr w:type="spellStart"/>
      <w:r w:rsidR="007A3077">
        <w:rPr>
          <w:lang w:val="en-US"/>
        </w:rPr>
        <w:t>gambar</w:t>
      </w:r>
      <w:proofErr w:type="spellEnd"/>
      <w:r w:rsidR="007A3077">
        <w:rPr>
          <w:lang w:val="en-US"/>
        </w:rPr>
        <w:t xml:space="preserve"> </w:t>
      </w:r>
      <w:proofErr w:type="spellStart"/>
      <w:r w:rsidR="007A3077">
        <w:rPr>
          <w:lang w:val="en-US"/>
        </w:rPr>
        <w:t>dibawah</w:t>
      </w:r>
      <w:proofErr w:type="spellEnd"/>
      <w:r w:rsidR="007A3077">
        <w:rPr>
          <w:lang w:val="en-US"/>
        </w:rPr>
        <w:t xml:space="preserve"> (</w:t>
      </w:r>
      <w:r w:rsidR="007A3077">
        <w:rPr>
          <w:lang w:val="en-US"/>
        </w:rPr>
        <w:fldChar w:fldCharType="begin"/>
      </w:r>
      <w:r w:rsidR="007A3077">
        <w:rPr>
          <w:lang w:val="en-US"/>
        </w:rPr>
        <w:instrText xml:space="preserve"> REF _Ref104189470 \h </w:instrText>
      </w:r>
      <w:r w:rsidR="007A3077">
        <w:rPr>
          <w:lang w:val="en-US"/>
        </w:rPr>
      </w:r>
      <w:r w:rsidR="007A3077">
        <w:rPr>
          <w:lang w:val="en-US"/>
        </w:rPr>
        <w:fldChar w:fldCharType="separate"/>
      </w:r>
      <w:r w:rsidR="007A3077">
        <w:rPr>
          <w:lang w:val="en-US"/>
        </w:rPr>
        <w:t>g</w:t>
      </w:r>
      <w:r w:rsidR="007A3077" w:rsidRPr="00B95D20">
        <w:t xml:space="preserve">ambar </w:t>
      </w:r>
      <w:r w:rsidR="007A3077" w:rsidRPr="00B95D20">
        <w:rPr>
          <w:noProof/>
        </w:rPr>
        <w:t>2</w:t>
      </w:r>
      <w:r w:rsidR="007A3077" w:rsidRPr="00B95D20">
        <w:t>.</w:t>
      </w:r>
      <w:r w:rsidR="007A3077" w:rsidRPr="00B95D20">
        <w:rPr>
          <w:noProof/>
        </w:rPr>
        <w:t>3</w:t>
      </w:r>
      <w:r w:rsidR="007A3077">
        <w:rPr>
          <w:lang w:val="en-US"/>
        </w:rPr>
        <w:fldChar w:fldCharType="end"/>
      </w:r>
      <w:r w:rsidR="007A3077">
        <w:rPr>
          <w:lang w:val="en-US"/>
        </w:rPr>
        <w:t>).</w:t>
      </w:r>
    </w:p>
    <w:p w14:paraId="1479A7C9" w14:textId="77777777" w:rsidR="00605DFB" w:rsidRPr="00B95D20" w:rsidRDefault="00681160" w:rsidP="00605DFB">
      <w:pPr>
        <w:keepNext/>
        <w:spacing w:line="240" w:lineRule="auto"/>
        <w:ind w:firstLine="0"/>
        <w:jc w:val="center"/>
      </w:pPr>
      <w:r w:rsidRPr="00B95D20">
        <w:rPr>
          <w:noProof/>
        </w:rPr>
        <w:lastRenderedPageBreak/>
        <w:drawing>
          <wp:inline distT="0" distB="0" distL="0" distR="0" wp14:anchorId="5ADE4966" wp14:editId="43F53845">
            <wp:extent cx="5040630" cy="14478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0630" cy="1447800"/>
                    </a:xfrm>
                    <a:prstGeom prst="rect">
                      <a:avLst/>
                    </a:prstGeom>
                    <a:noFill/>
                    <a:ln>
                      <a:noFill/>
                    </a:ln>
                  </pic:spPr>
                </pic:pic>
              </a:graphicData>
            </a:graphic>
          </wp:inline>
        </w:drawing>
      </w:r>
    </w:p>
    <w:p w14:paraId="00C5BE44" w14:textId="204F8BAC" w:rsidR="00DC39F6" w:rsidRPr="00B95D20" w:rsidRDefault="00605DFB" w:rsidP="00605DFB">
      <w:pPr>
        <w:pStyle w:val="Caption"/>
      </w:pPr>
      <w:bookmarkStart w:id="3" w:name="_Ref104189470"/>
      <w:r w:rsidRPr="00B95D20">
        <w:t xml:space="preserve">Gambar </w:t>
      </w:r>
      <w:r w:rsidR="00B05A8E" w:rsidRPr="00B95D20">
        <w:fldChar w:fldCharType="begin"/>
      </w:r>
      <w:r w:rsidR="00B05A8E" w:rsidRPr="00B95D20">
        <w:instrText xml:space="preserve"> STYLEREF 1 \s </w:instrText>
      </w:r>
      <w:r w:rsidR="00B05A8E" w:rsidRPr="00B95D20">
        <w:fldChar w:fldCharType="separate"/>
      </w:r>
      <w:r w:rsidR="00B05A8E" w:rsidRPr="00B95D20">
        <w:rPr>
          <w:noProof/>
        </w:rPr>
        <w:t>2</w:t>
      </w:r>
      <w:r w:rsidR="00B05A8E" w:rsidRPr="00B95D20">
        <w:fldChar w:fldCharType="end"/>
      </w:r>
      <w:r w:rsidR="00B05A8E" w:rsidRPr="00B95D20">
        <w:t>.</w:t>
      </w:r>
      <w:r w:rsidR="00B05A8E" w:rsidRPr="00B95D20">
        <w:fldChar w:fldCharType="begin"/>
      </w:r>
      <w:r w:rsidR="00B05A8E" w:rsidRPr="00B95D20">
        <w:instrText xml:space="preserve"> SEQ Gambar \* ARABIC \s 1 </w:instrText>
      </w:r>
      <w:r w:rsidR="00B05A8E" w:rsidRPr="00B95D20">
        <w:fldChar w:fldCharType="separate"/>
      </w:r>
      <w:r w:rsidR="00B05A8E" w:rsidRPr="00B95D20">
        <w:rPr>
          <w:noProof/>
        </w:rPr>
        <w:t>3</w:t>
      </w:r>
      <w:r w:rsidR="00B05A8E" w:rsidRPr="00B95D20">
        <w:fldChar w:fldCharType="end"/>
      </w:r>
      <w:bookmarkEnd w:id="3"/>
      <w:r w:rsidRPr="00B95D20">
        <w:t xml:space="preserve"> </w:t>
      </w:r>
      <w:r w:rsidRPr="00B95D20">
        <w:br/>
        <w:t>Contoh Pengenalan Entitas Bernama</w:t>
      </w:r>
      <w:r w:rsidR="00BC00CB" w:rsidRPr="00B95D20">
        <w:rPr>
          <w:rStyle w:val="FootnoteReference"/>
        </w:rPr>
        <w:footnoteReference w:id="3"/>
      </w:r>
    </w:p>
    <w:p w14:paraId="004A12C7" w14:textId="77777777" w:rsidR="00BB0790" w:rsidRPr="00B95D20" w:rsidRDefault="00BB0790" w:rsidP="00BB0790"/>
    <w:p w14:paraId="5E324673" w14:textId="2AA2544C" w:rsidR="00605DFB" w:rsidRPr="00B95D20" w:rsidRDefault="00BB0790" w:rsidP="00BB0790">
      <w:pPr>
        <w:pStyle w:val="Heading2"/>
      </w:pPr>
      <w:proofErr w:type="spellStart"/>
      <w:r w:rsidRPr="00B95D20">
        <w:t>Transformer</w:t>
      </w:r>
      <w:proofErr w:type="spellEnd"/>
    </w:p>
    <w:p w14:paraId="3088B16A" w14:textId="4C9568BC" w:rsidR="005D2A77" w:rsidRPr="00611FFA" w:rsidRDefault="005D2A77" w:rsidP="005D2A77">
      <w:pPr>
        <w:rPr>
          <w:lang w:val="en-US"/>
        </w:rPr>
      </w:pPr>
      <w:r w:rsidRPr="00B95D20">
        <w:t xml:space="preserve">Konsep adanya </w:t>
      </w:r>
      <w:proofErr w:type="spellStart"/>
      <w:r w:rsidRPr="00B95D20">
        <w:t>Transformer</w:t>
      </w:r>
      <w:proofErr w:type="spellEnd"/>
      <w:r w:rsidRPr="00B95D20">
        <w:t xml:space="preserve"> muncul dari model </w:t>
      </w:r>
      <w:proofErr w:type="spellStart"/>
      <w:r w:rsidRPr="00B95D20">
        <w:rPr>
          <w:i/>
          <w:iCs/>
        </w:rPr>
        <w:t>sequence-to-sequence</w:t>
      </w:r>
      <w:proofErr w:type="spellEnd"/>
      <w:r w:rsidRPr="00B95D20">
        <w:t xml:space="preserve"> (</w:t>
      </w:r>
      <w:r w:rsidRPr="00B95D20">
        <w:rPr>
          <w:i/>
          <w:iCs/>
        </w:rPr>
        <w:t>seq2seq</w:t>
      </w:r>
      <w:r w:rsidRPr="00B95D20">
        <w:t xml:space="preserve">), </w:t>
      </w:r>
      <w:r w:rsidR="00393B66" w:rsidRPr="00B95D20">
        <w:t>di mana</w:t>
      </w:r>
      <w:r w:rsidRPr="00B95D20">
        <w:t xml:space="preserve"> model tersebut memiliki tujuan untuk mengerti konversi sebuah </w:t>
      </w:r>
      <w:proofErr w:type="spellStart"/>
      <w:r w:rsidRPr="00B95D20">
        <w:t>sequence</w:t>
      </w:r>
      <w:proofErr w:type="spellEnd"/>
      <w:r w:rsidRPr="00B95D20">
        <w:t xml:space="preserve">, contohnya adalah penerjemahan bahasa dari Inggris ke Indonesia. Model ini melakukan tugasnya dengan baik tetapi ada kesulitan dalam nilai ketergantungan yang berjangka lama. Penggunaan </w:t>
      </w:r>
      <w:proofErr w:type="spellStart"/>
      <w:r w:rsidRPr="00B95D20">
        <w:t>Transformer</w:t>
      </w:r>
      <w:proofErr w:type="spellEnd"/>
      <w:r w:rsidRPr="00B95D20">
        <w:t xml:space="preserve"> memberi solusi kepada kesulitan seq2seq. </w:t>
      </w:r>
      <w:proofErr w:type="spellStart"/>
      <w:r w:rsidRPr="00B95D20">
        <w:t>Transformer</w:t>
      </w:r>
      <w:proofErr w:type="spellEnd"/>
      <w:r w:rsidRPr="00B95D20">
        <w:t xml:space="preserve"> memiliki cara kerja yang berbeda dengan seq2seq, </w:t>
      </w:r>
      <w:r w:rsidR="00393B66" w:rsidRPr="00B95D20">
        <w:t>di mana</w:t>
      </w:r>
      <w:r w:rsidRPr="00B95D20">
        <w:t xml:space="preserve"> </w:t>
      </w:r>
      <w:proofErr w:type="spellStart"/>
      <w:r w:rsidRPr="00B95D20">
        <w:t>encoder</w:t>
      </w:r>
      <w:proofErr w:type="spellEnd"/>
      <w:r w:rsidRPr="00B95D20">
        <w:t xml:space="preserve"> dan </w:t>
      </w:r>
      <w:proofErr w:type="spellStart"/>
      <w:r w:rsidRPr="00B95D20">
        <w:t>decodernya</w:t>
      </w:r>
      <w:proofErr w:type="spellEnd"/>
      <w:r w:rsidRPr="00B95D20">
        <w:t xml:space="preserve"> seq2seq menggunakan urutan selaras RNN, </w:t>
      </w:r>
      <w:proofErr w:type="spellStart"/>
      <w:r w:rsidRPr="00B95D20">
        <w:t>Transformer</w:t>
      </w:r>
      <w:proofErr w:type="spellEnd"/>
      <w:r w:rsidRPr="00B95D20">
        <w:t xml:space="preserve"> bergantung pada penggunaan </w:t>
      </w:r>
      <w:proofErr w:type="spellStart"/>
      <w:r w:rsidR="00E51657" w:rsidRPr="00B95D20">
        <w:rPr>
          <w:i/>
          <w:iCs/>
        </w:rPr>
        <w:t>a</w:t>
      </w:r>
      <w:r w:rsidRPr="00B95D20">
        <w:rPr>
          <w:i/>
          <w:iCs/>
        </w:rPr>
        <w:t>ttention</w:t>
      </w:r>
      <w:proofErr w:type="spellEnd"/>
      <w:r w:rsidRPr="00B95D20">
        <w:t xml:space="preserve"> untuk menghitung representasi </w:t>
      </w:r>
      <w:proofErr w:type="spellStart"/>
      <w:r w:rsidRPr="00B95D20">
        <w:t>input</w:t>
      </w:r>
      <w:proofErr w:type="spellEnd"/>
      <w:r w:rsidRPr="00B95D20">
        <w:t xml:space="preserve"> dan </w:t>
      </w:r>
      <w:proofErr w:type="spellStart"/>
      <w:r w:rsidRPr="00B95D20">
        <w:t>output</w:t>
      </w:r>
      <w:proofErr w:type="spellEnd"/>
      <w:r w:rsidR="00CF0C41" w:rsidRPr="00B95D20">
        <w:t xml:space="preserve"> </w:t>
      </w:r>
      <w:proofErr w:type="spellStart"/>
      <w:r w:rsidRPr="00B95D20">
        <w:t>nya</w:t>
      </w:r>
      <w:proofErr w:type="spellEnd"/>
      <w:r w:rsidRPr="00B95D20">
        <w:t>.</w:t>
      </w:r>
      <w:r w:rsidR="00611FFA">
        <w:rPr>
          <w:lang w:val="en-US"/>
        </w:rPr>
        <w:t xml:space="preserve"> </w:t>
      </w:r>
      <w:r w:rsidR="00611FFA">
        <w:rPr>
          <w:lang w:val="en-US"/>
        </w:rPr>
        <w:fldChar w:fldCharType="begin"/>
      </w:r>
      <w:r w:rsidR="00611FFA">
        <w:rPr>
          <w:lang w:val="en-US"/>
        </w:rPr>
        <w:instrText xml:space="preserve"> REF _Ref104189523 \h </w:instrText>
      </w:r>
      <w:r w:rsidR="00611FFA">
        <w:rPr>
          <w:lang w:val="en-US"/>
        </w:rPr>
      </w:r>
      <w:r w:rsidR="00611FFA">
        <w:rPr>
          <w:lang w:val="en-US"/>
        </w:rPr>
        <w:fldChar w:fldCharType="separate"/>
      </w:r>
      <w:r w:rsidR="00611FFA" w:rsidRPr="00B95D20">
        <w:t xml:space="preserve">Gambar </w:t>
      </w:r>
      <w:r w:rsidR="00611FFA" w:rsidRPr="00B95D20">
        <w:rPr>
          <w:noProof/>
        </w:rPr>
        <w:t>2</w:t>
      </w:r>
      <w:r w:rsidR="00611FFA" w:rsidRPr="00B95D20">
        <w:t>.</w:t>
      </w:r>
      <w:r w:rsidR="00611FFA" w:rsidRPr="00B95D20">
        <w:rPr>
          <w:noProof/>
        </w:rPr>
        <w:t>4</w:t>
      </w:r>
      <w:r w:rsidR="00611FFA">
        <w:rPr>
          <w:lang w:val="en-US"/>
        </w:rPr>
        <w:fldChar w:fldCharType="end"/>
      </w:r>
      <w:r w:rsidR="00611FFA">
        <w:rPr>
          <w:lang w:val="en-US"/>
        </w:rPr>
        <w:t xml:space="preserve"> </w:t>
      </w:r>
      <w:proofErr w:type="spellStart"/>
      <w:r w:rsidR="00611FFA">
        <w:rPr>
          <w:lang w:val="en-US"/>
        </w:rPr>
        <w:t>adalah</w:t>
      </w:r>
      <w:proofErr w:type="spellEnd"/>
      <w:r w:rsidR="00611FFA">
        <w:rPr>
          <w:lang w:val="en-US"/>
        </w:rPr>
        <w:t xml:space="preserve"> </w:t>
      </w:r>
      <w:proofErr w:type="spellStart"/>
      <w:r w:rsidR="00611FFA">
        <w:rPr>
          <w:lang w:val="en-US"/>
        </w:rPr>
        <w:t>Arsitektur</w:t>
      </w:r>
      <w:proofErr w:type="spellEnd"/>
      <w:r w:rsidR="00611FFA">
        <w:rPr>
          <w:lang w:val="en-US"/>
        </w:rPr>
        <w:t xml:space="preserve"> Transformers</w:t>
      </w:r>
      <w:r w:rsidR="003C5818">
        <w:rPr>
          <w:lang w:val="en-US"/>
        </w:rPr>
        <w:t>.</w:t>
      </w:r>
      <w:r w:rsidR="00611FFA">
        <w:rPr>
          <w:lang w:val="en-US"/>
        </w:rPr>
        <w:t xml:space="preserve"> </w:t>
      </w:r>
    </w:p>
    <w:p w14:paraId="2007BA3D" w14:textId="77777777" w:rsidR="00B1354B" w:rsidRPr="00B95D20" w:rsidRDefault="00B1354B" w:rsidP="005D2A77"/>
    <w:p w14:paraId="48AD8E3F" w14:textId="77777777" w:rsidR="00B1354B" w:rsidRPr="00B95D20" w:rsidRDefault="005D2A77" w:rsidP="003878F4">
      <w:pPr>
        <w:keepNext/>
        <w:spacing w:line="240" w:lineRule="auto"/>
        <w:ind w:firstLine="0"/>
        <w:jc w:val="center"/>
      </w:pPr>
      <w:r w:rsidRPr="00B95D20">
        <w:rPr>
          <w:noProof/>
          <w:lang w:eastAsia="ko-KR"/>
        </w:rPr>
        <w:drawing>
          <wp:inline distT="0" distB="0" distL="0" distR="0" wp14:anchorId="58053A25" wp14:editId="4A145921">
            <wp:extent cx="2105025" cy="2132096"/>
            <wp:effectExtent l="19050" t="19050" r="9525" b="20955"/>
            <wp:docPr id="4" name="Picture 4" descr="transformer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former nl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38341" cy="2165840"/>
                    </a:xfrm>
                    <a:prstGeom prst="rect">
                      <a:avLst/>
                    </a:prstGeom>
                    <a:noFill/>
                    <a:ln>
                      <a:solidFill>
                        <a:schemeClr val="tx1"/>
                      </a:solidFill>
                    </a:ln>
                  </pic:spPr>
                </pic:pic>
              </a:graphicData>
            </a:graphic>
          </wp:inline>
        </w:drawing>
      </w:r>
    </w:p>
    <w:p w14:paraId="6E8BAE58" w14:textId="251A8CE7" w:rsidR="005D2A77" w:rsidRPr="00B95D20" w:rsidRDefault="00B1354B" w:rsidP="00B1354B">
      <w:pPr>
        <w:pStyle w:val="Caption"/>
      </w:pPr>
      <w:bookmarkStart w:id="4" w:name="_Ref104189523"/>
      <w:r w:rsidRPr="00B95D20">
        <w:t xml:space="preserve">Gambar </w:t>
      </w:r>
      <w:r w:rsidR="00B05A8E" w:rsidRPr="00B95D20">
        <w:fldChar w:fldCharType="begin"/>
      </w:r>
      <w:r w:rsidR="00B05A8E" w:rsidRPr="00B95D20">
        <w:instrText xml:space="preserve"> STYLEREF 1 \s </w:instrText>
      </w:r>
      <w:r w:rsidR="00B05A8E" w:rsidRPr="00B95D20">
        <w:fldChar w:fldCharType="separate"/>
      </w:r>
      <w:r w:rsidR="00B05A8E" w:rsidRPr="00B95D20">
        <w:rPr>
          <w:noProof/>
        </w:rPr>
        <w:t>2</w:t>
      </w:r>
      <w:r w:rsidR="00B05A8E" w:rsidRPr="00B95D20">
        <w:fldChar w:fldCharType="end"/>
      </w:r>
      <w:r w:rsidR="00B05A8E" w:rsidRPr="00B95D20">
        <w:t>.</w:t>
      </w:r>
      <w:r w:rsidR="00B05A8E" w:rsidRPr="00B95D20">
        <w:fldChar w:fldCharType="begin"/>
      </w:r>
      <w:r w:rsidR="00B05A8E" w:rsidRPr="00B95D20">
        <w:instrText xml:space="preserve"> SEQ Gambar \* ARABIC \s 1 </w:instrText>
      </w:r>
      <w:r w:rsidR="00B05A8E" w:rsidRPr="00B95D20">
        <w:fldChar w:fldCharType="separate"/>
      </w:r>
      <w:r w:rsidR="00B05A8E" w:rsidRPr="00B95D20">
        <w:rPr>
          <w:noProof/>
        </w:rPr>
        <w:t>4</w:t>
      </w:r>
      <w:r w:rsidR="00B05A8E" w:rsidRPr="00B95D20">
        <w:fldChar w:fldCharType="end"/>
      </w:r>
      <w:bookmarkEnd w:id="4"/>
      <w:r w:rsidRPr="00B95D20">
        <w:br/>
        <w:t xml:space="preserve">Arsitektur </w:t>
      </w:r>
      <w:proofErr w:type="spellStart"/>
      <w:r w:rsidRPr="00B95D20">
        <w:t>Transformers</w:t>
      </w:r>
      <w:proofErr w:type="spellEnd"/>
      <w:r w:rsidR="003339A0" w:rsidRPr="00B95D20">
        <w:rPr>
          <w:rStyle w:val="FootnoteReference"/>
        </w:rPr>
        <w:footnoteReference w:id="4"/>
      </w:r>
    </w:p>
    <w:p w14:paraId="121DCBA7" w14:textId="76BA974C" w:rsidR="005D2A77" w:rsidRPr="00B95D20" w:rsidRDefault="005D2A77" w:rsidP="005D2A77">
      <w:r w:rsidRPr="00B95D20">
        <w:lastRenderedPageBreak/>
        <w:t xml:space="preserve">Arsitektur dari </w:t>
      </w:r>
      <w:proofErr w:type="spellStart"/>
      <w:r w:rsidRPr="00B95D20">
        <w:t>Transformer</w:t>
      </w:r>
      <w:proofErr w:type="spellEnd"/>
      <w:r w:rsidRPr="00B95D20">
        <w:t xml:space="preserve"> berorientasi hanya pada </w:t>
      </w:r>
      <w:proofErr w:type="spellStart"/>
      <w:r w:rsidRPr="00B95D20">
        <w:t>encoder</w:t>
      </w:r>
      <w:proofErr w:type="spellEnd"/>
      <w:r w:rsidRPr="00B95D20">
        <w:t xml:space="preserve"> dan </w:t>
      </w:r>
      <w:proofErr w:type="spellStart"/>
      <w:r w:rsidRPr="00B95D20">
        <w:t>decoder</w:t>
      </w:r>
      <w:proofErr w:type="spellEnd"/>
      <w:r w:rsidRPr="00B95D20">
        <w:t xml:space="preserve"> yang bisa juga diatur jumlahnya. Isi dari </w:t>
      </w:r>
      <w:r w:rsidR="004B762C" w:rsidRPr="00B95D20">
        <w:t xml:space="preserve">bagian </w:t>
      </w:r>
      <w:proofErr w:type="spellStart"/>
      <w:r w:rsidRPr="00B95D20">
        <w:t>encoder</w:t>
      </w:r>
      <w:proofErr w:type="spellEnd"/>
      <w:r w:rsidRPr="00B95D20">
        <w:t xml:space="preserve"> dan </w:t>
      </w:r>
      <w:proofErr w:type="spellStart"/>
      <w:r w:rsidRPr="00B95D20">
        <w:t>decoder</w:t>
      </w:r>
      <w:proofErr w:type="spellEnd"/>
      <w:r w:rsidRPr="00B95D20">
        <w:t xml:space="preserve"> </w:t>
      </w:r>
      <w:proofErr w:type="spellStart"/>
      <w:r w:rsidR="004B762C" w:rsidRPr="00B95D20">
        <w:t>Transformer</w:t>
      </w:r>
      <w:proofErr w:type="spellEnd"/>
      <w:r w:rsidR="004B762C" w:rsidRPr="00B95D20">
        <w:t xml:space="preserve"> </w:t>
      </w:r>
      <w:r w:rsidRPr="00B95D20">
        <w:t xml:space="preserve">sebenarnya adalah </w:t>
      </w:r>
      <w:proofErr w:type="spellStart"/>
      <w:r w:rsidRPr="00B95D20">
        <w:t>encoder</w:t>
      </w:r>
      <w:proofErr w:type="spellEnd"/>
      <w:r w:rsidRPr="00B95D20">
        <w:t xml:space="preserve"> dan </w:t>
      </w:r>
      <w:proofErr w:type="spellStart"/>
      <w:r w:rsidRPr="00B95D20">
        <w:t>decoder</w:t>
      </w:r>
      <w:proofErr w:type="spellEnd"/>
      <w:r w:rsidRPr="00B95D20">
        <w:t xml:space="preserve"> yang berjumlah banyak (yang merupakan parameter yang bisa diatur</w:t>
      </w:r>
      <w:r w:rsidR="00CB246E" w:rsidRPr="00B95D20">
        <w:t xml:space="preserve"> tetapi yang ditetapkan pada </w:t>
      </w:r>
      <w:proofErr w:type="spellStart"/>
      <w:r w:rsidR="00CB246E" w:rsidRPr="00B95D20">
        <w:t>paper</w:t>
      </w:r>
      <w:proofErr w:type="spellEnd"/>
      <w:r w:rsidR="00CB246E" w:rsidRPr="00B95D20">
        <w:t xml:space="preserve"> “All You </w:t>
      </w:r>
      <w:proofErr w:type="spellStart"/>
      <w:r w:rsidR="00CB246E" w:rsidRPr="00B95D20">
        <w:t>Need</w:t>
      </w:r>
      <w:proofErr w:type="spellEnd"/>
      <w:r w:rsidR="00CB246E" w:rsidRPr="00B95D20">
        <w:t xml:space="preserve"> </w:t>
      </w:r>
      <w:proofErr w:type="spellStart"/>
      <w:r w:rsidR="00CB246E" w:rsidRPr="00B95D20">
        <w:t>is</w:t>
      </w:r>
      <w:proofErr w:type="spellEnd"/>
      <w:r w:rsidR="00CB246E" w:rsidRPr="00B95D20">
        <w:t xml:space="preserve"> </w:t>
      </w:r>
      <w:proofErr w:type="spellStart"/>
      <w:r w:rsidR="00CB246E" w:rsidRPr="00B95D20">
        <w:t>Attention</w:t>
      </w:r>
      <w:proofErr w:type="spellEnd"/>
      <w:r w:rsidR="00CB246E" w:rsidRPr="00B95D20">
        <w:t>” adalah enam</w:t>
      </w:r>
      <w:r w:rsidRPr="00B95D20">
        <w:t>) dan bertumpukan</w:t>
      </w:r>
      <w:r w:rsidR="00484CCC" w:rsidRPr="00B95D20">
        <w:t xml:space="preserve"> (dapat dilihat pada </w:t>
      </w:r>
      <w:r w:rsidR="00484CCC" w:rsidRPr="00B95D20">
        <w:fldChar w:fldCharType="begin"/>
      </w:r>
      <w:r w:rsidR="00484CCC" w:rsidRPr="00B95D20">
        <w:instrText xml:space="preserve"> REF _Ref102481039 \h </w:instrText>
      </w:r>
      <w:r w:rsidR="00484CCC" w:rsidRPr="00B95D20">
        <w:fldChar w:fldCharType="separate"/>
      </w:r>
      <w:r w:rsidR="00E10752" w:rsidRPr="00B95D20">
        <w:t xml:space="preserve">Gambar </w:t>
      </w:r>
      <w:r w:rsidR="00E10752" w:rsidRPr="00B95D20">
        <w:rPr>
          <w:noProof/>
        </w:rPr>
        <w:t>2</w:t>
      </w:r>
      <w:r w:rsidR="00E10752" w:rsidRPr="00B95D20">
        <w:t>.</w:t>
      </w:r>
      <w:r w:rsidR="00E10752" w:rsidRPr="00B95D20">
        <w:rPr>
          <w:noProof/>
        </w:rPr>
        <w:t>5</w:t>
      </w:r>
      <w:r w:rsidR="00484CCC" w:rsidRPr="00B95D20">
        <w:fldChar w:fldCharType="end"/>
      </w:r>
      <w:r w:rsidR="00484CCC" w:rsidRPr="00B95D20">
        <w:t>)</w:t>
      </w:r>
      <w:r w:rsidRPr="00B95D20">
        <w:t>.</w:t>
      </w:r>
      <w:r w:rsidR="004B762C" w:rsidRPr="00B95D20">
        <w:t xml:space="preserve"> Secara detail, 1 bagian </w:t>
      </w:r>
      <w:proofErr w:type="spellStart"/>
      <w:r w:rsidR="004B762C" w:rsidRPr="00B95D20">
        <w:t>Encoder</w:t>
      </w:r>
      <w:proofErr w:type="spellEnd"/>
      <w:r w:rsidR="004B762C" w:rsidRPr="00B95D20">
        <w:t xml:space="preserve"> memiliki Multi-</w:t>
      </w:r>
      <w:proofErr w:type="spellStart"/>
      <w:r w:rsidR="004B762C" w:rsidRPr="00B95D20">
        <w:t>Head</w:t>
      </w:r>
      <w:proofErr w:type="spellEnd"/>
      <w:r w:rsidR="004B762C" w:rsidRPr="00B95D20">
        <w:t xml:space="preserve"> </w:t>
      </w:r>
      <w:proofErr w:type="spellStart"/>
      <w:r w:rsidR="004B762C" w:rsidRPr="00B95D20">
        <w:t>Attention</w:t>
      </w:r>
      <w:proofErr w:type="spellEnd"/>
      <w:r w:rsidR="004B762C" w:rsidRPr="00B95D20">
        <w:t xml:space="preserve"> kemudian diikuti </w:t>
      </w:r>
      <w:proofErr w:type="spellStart"/>
      <w:r w:rsidR="004B762C" w:rsidRPr="00B95D20">
        <w:t>Feed</w:t>
      </w:r>
      <w:proofErr w:type="spellEnd"/>
      <w:r w:rsidR="004B762C" w:rsidRPr="00B95D20">
        <w:t xml:space="preserve"> </w:t>
      </w:r>
      <w:proofErr w:type="spellStart"/>
      <w:r w:rsidR="004B762C" w:rsidRPr="00B95D20">
        <w:t>Forward</w:t>
      </w:r>
      <w:proofErr w:type="spellEnd"/>
      <w:r w:rsidR="004B762C" w:rsidRPr="00B95D20">
        <w:t xml:space="preserve"> Neural Network. Bagian dari 1 </w:t>
      </w:r>
      <w:proofErr w:type="spellStart"/>
      <w:r w:rsidR="004B762C" w:rsidRPr="00B95D20">
        <w:t>decoder</w:t>
      </w:r>
      <w:proofErr w:type="spellEnd"/>
      <w:r w:rsidR="004B762C" w:rsidRPr="00B95D20">
        <w:t xml:space="preserve"> memiliki layer yang sama dengan </w:t>
      </w:r>
      <w:proofErr w:type="spellStart"/>
      <w:r w:rsidR="004B762C" w:rsidRPr="00B95D20">
        <w:t>encoder</w:t>
      </w:r>
      <w:proofErr w:type="spellEnd"/>
      <w:r w:rsidR="004B762C" w:rsidRPr="00B95D20">
        <w:t xml:space="preserve"> tetapi ditambahkan dengan </w:t>
      </w:r>
      <w:proofErr w:type="spellStart"/>
      <w:r w:rsidR="004B762C" w:rsidRPr="00B95D20">
        <w:t>Masked</w:t>
      </w:r>
      <w:proofErr w:type="spellEnd"/>
      <w:r w:rsidR="004B762C" w:rsidRPr="00B95D20">
        <w:t xml:space="preserve"> Multi-</w:t>
      </w:r>
      <w:proofErr w:type="spellStart"/>
      <w:r w:rsidR="004B762C" w:rsidRPr="00B95D20">
        <w:t>Head</w:t>
      </w:r>
      <w:proofErr w:type="spellEnd"/>
      <w:r w:rsidR="004B762C" w:rsidRPr="00B95D20">
        <w:t xml:space="preserve"> </w:t>
      </w:r>
      <w:proofErr w:type="spellStart"/>
      <w:r w:rsidR="004B762C" w:rsidRPr="00B95D20">
        <w:t>Attention</w:t>
      </w:r>
      <w:proofErr w:type="spellEnd"/>
      <w:r w:rsidR="004B762C" w:rsidRPr="00B95D20">
        <w:t>.</w:t>
      </w:r>
      <w:r w:rsidR="001E25DF" w:rsidRPr="00B95D20">
        <w:t xml:space="preserve"> </w:t>
      </w:r>
      <w:r w:rsidR="00216371" w:rsidRPr="00B95D20">
        <w:t xml:space="preserve">Untuk penjelasan lebih rinci mengenai arsitektur </w:t>
      </w:r>
      <w:proofErr w:type="spellStart"/>
      <w:r w:rsidR="00216371" w:rsidRPr="00B95D20">
        <w:t>Transformer</w:t>
      </w:r>
      <w:proofErr w:type="spellEnd"/>
      <w:r w:rsidR="00216371" w:rsidRPr="00B95D20">
        <w:t xml:space="preserve">, dapat dilihat pada subbab berikut mengenai bagian </w:t>
      </w:r>
      <w:proofErr w:type="spellStart"/>
      <w:r w:rsidR="00216371" w:rsidRPr="00B95D20">
        <w:t>encoder</w:t>
      </w:r>
      <w:proofErr w:type="spellEnd"/>
      <w:r w:rsidR="00216371" w:rsidRPr="00B95D20">
        <w:t xml:space="preserve"> dan </w:t>
      </w:r>
      <w:proofErr w:type="spellStart"/>
      <w:r w:rsidR="00216371" w:rsidRPr="00B95D20">
        <w:t>decoder</w:t>
      </w:r>
      <w:proofErr w:type="spellEnd"/>
      <w:r w:rsidR="00216371" w:rsidRPr="00B95D20">
        <w:t xml:space="preserve"> sendiri.</w:t>
      </w:r>
      <w:r w:rsidR="00A37133" w:rsidRPr="00B95D20">
        <w:t xml:space="preserve"> </w:t>
      </w:r>
    </w:p>
    <w:p w14:paraId="5DB43A21" w14:textId="77777777" w:rsidR="00B1354B" w:rsidRPr="00B95D20" w:rsidRDefault="00B1354B" w:rsidP="00B1354B">
      <w:pPr>
        <w:ind w:firstLine="0"/>
      </w:pPr>
    </w:p>
    <w:p w14:paraId="5748D9A4" w14:textId="77777777" w:rsidR="00B1354B" w:rsidRPr="00B95D20" w:rsidRDefault="005D2A77" w:rsidP="00B1354B">
      <w:pPr>
        <w:keepNext/>
        <w:spacing w:line="240" w:lineRule="auto"/>
        <w:ind w:firstLine="0"/>
        <w:jc w:val="center"/>
      </w:pPr>
      <w:r w:rsidRPr="00B95D20">
        <w:rPr>
          <w:noProof/>
          <w:lang w:eastAsia="ko-KR"/>
        </w:rPr>
        <w:drawing>
          <wp:inline distT="0" distB="0" distL="0" distR="0" wp14:anchorId="25EE37F5" wp14:editId="7D43D23C">
            <wp:extent cx="2156286" cy="1798480"/>
            <wp:effectExtent l="19050" t="19050" r="15875" b="11430"/>
            <wp:docPr id="6" name="Picture 6" descr="transformer encoder de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sformer encoder decoder"/>
                    <pic:cNvPicPr>
                      <a:picLocks noChangeAspect="1" noChangeArrowheads="1"/>
                    </pic:cNvPicPr>
                  </pic:nvPicPr>
                  <pic:blipFill rotWithShape="1">
                    <a:blip r:embed="rId12">
                      <a:extLst>
                        <a:ext uri="{28A0092B-C50C-407E-A947-70E740481C1C}">
                          <a14:useLocalDpi xmlns:a14="http://schemas.microsoft.com/office/drawing/2010/main" val="0"/>
                        </a:ext>
                      </a:extLst>
                    </a:blip>
                    <a:srcRect l="5183" t="2258" r="6169" b="5750"/>
                    <a:stretch/>
                  </pic:blipFill>
                  <pic:spPr bwMode="auto">
                    <a:xfrm>
                      <a:off x="0" y="0"/>
                      <a:ext cx="2167933" cy="180819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4349789" w14:textId="23DD271A" w:rsidR="005D2A77" w:rsidRPr="00B95D20" w:rsidRDefault="00B1354B" w:rsidP="00B1354B">
      <w:pPr>
        <w:pStyle w:val="Caption"/>
      </w:pPr>
      <w:bookmarkStart w:id="5" w:name="_Ref102481039"/>
      <w:r w:rsidRPr="00B95D20">
        <w:t xml:space="preserve">Gambar </w:t>
      </w:r>
      <w:r w:rsidR="00B05A8E" w:rsidRPr="00B95D20">
        <w:fldChar w:fldCharType="begin"/>
      </w:r>
      <w:r w:rsidR="00B05A8E" w:rsidRPr="00B95D20">
        <w:instrText xml:space="preserve"> STYLEREF 1 \s </w:instrText>
      </w:r>
      <w:r w:rsidR="00B05A8E" w:rsidRPr="00B95D20">
        <w:fldChar w:fldCharType="separate"/>
      </w:r>
      <w:r w:rsidR="00B05A8E" w:rsidRPr="00B95D20">
        <w:rPr>
          <w:noProof/>
        </w:rPr>
        <w:t>2</w:t>
      </w:r>
      <w:r w:rsidR="00B05A8E" w:rsidRPr="00B95D20">
        <w:fldChar w:fldCharType="end"/>
      </w:r>
      <w:r w:rsidR="00B05A8E" w:rsidRPr="00B95D20">
        <w:t>.</w:t>
      </w:r>
      <w:r w:rsidR="00B05A8E" w:rsidRPr="00B95D20">
        <w:fldChar w:fldCharType="begin"/>
      </w:r>
      <w:r w:rsidR="00B05A8E" w:rsidRPr="00B95D20">
        <w:instrText xml:space="preserve"> SEQ Gambar \* ARABIC \s 1 </w:instrText>
      </w:r>
      <w:r w:rsidR="00B05A8E" w:rsidRPr="00B95D20">
        <w:fldChar w:fldCharType="separate"/>
      </w:r>
      <w:r w:rsidR="00B05A8E" w:rsidRPr="00B95D20">
        <w:rPr>
          <w:noProof/>
        </w:rPr>
        <w:t>5</w:t>
      </w:r>
      <w:r w:rsidR="00B05A8E" w:rsidRPr="00B95D20">
        <w:fldChar w:fldCharType="end"/>
      </w:r>
      <w:bookmarkEnd w:id="5"/>
      <w:r w:rsidRPr="00B95D20">
        <w:br/>
        <w:t xml:space="preserve">Representasi </w:t>
      </w:r>
      <w:proofErr w:type="spellStart"/>
      <w:r w:rsidRPr="00B95D20">
        <w:t>Transformer</w:t>
      </w:r>
      <w:proofErr w:type="spellEnd"/>
      <w:r w:rsidRPr="00B95D20">
        <w:t xml:space="preserve"> </w:t>
      </w:r>
      <w:r w:rsidR="004B762C" w:rsidRPr="00B95D20">
        <w:t>bagian</w:t>
      </w:r>
      <w:r w:rsidRPr="00B95D20">
        <w:t xml:space="preserve"> </w:t>
      </w:r>
      <w:proofErr w:type="spellStart"/>
      <w:r w:rsidRPr="00B95D20">
        <w:t>Encoder</w:t>
      </w:r>
      <w:proofErr w:type="spellEnd"/>
      <w:r w:rsidRPr="00B95D20">
        <w:t xml:space="preserve"> </w:t>
      </w:r>
      <w:proofErr w:type="spellStart"/>
      <w:r w:rsidRPr="00B95D20">
        <w:t>Decoder</w:t>
      </w:r>
      <w:proofErr w:type="spellEnd"/>
    </w:p>
    <w:p w14:paraId="660C6546" w14:textId="77777777" w:rsidR="005D2A77" w:rsidRPr="00B95D20" w:rsidRDefault="005D2A77" w:rsidP="00A15540">
      <w:pPr>
        <w:ind w:firstLine="0"/>
      </w:pPr>
    </w:p>
    <w:p w14:paraId="6A00A224" w14:textId="2D1E0938" w:rsidR="00BB0790" w:rsidRPr="00B95D20" w:rsidRDefault="008556CE" w:rsidP="00BB0790">
      <w:pPr>
        <w:pStyle w:val="Heading3"/>
      </w:pPr>
      <w:r w:rsidRPr="00B95D20">
        <w:t xml:space="preserve">Bagian </w:t>
      </w:r>
      <w:proofErr w:type="spellStart"/>
      <w:r w:rsidR="002C6C9C" w:rsidRPr="00B95D20">
        <w:t>Encoder</w:t>
      </w:r>
      <w:proofErr w:type="spellEnd"/>
    </w:p>
    <w:p w14:paraId="3F89D4A3" w14:textId="5CA93AE4" w:rsidR="00295DCD" w:rsidRPr="00B95D20" w:rsidRDefault="00CD0F97" w:rsidP="00EF00F9">
      <w:r w:rsidRPr="00B95D20">
        <w:t xml:space="preserve">Bagian </w:t>
      </w:r>
      <w:proofErr w:type="spellStart"/>
      <w:r w:rsidRPr="00B95D20">
        <w:t>encoder</w:t>
      </w:r>
      <w:proofErr w:type="spellEnd"/>
      <w:r w:rsidRPr="00B95D20">
        <w:t xml:space="preserve"> memiliki peran untuk </w:t>
      </w:r>
      <w:proofErr w:type="spellStart"/>
      <w:r w:rsidRPr="00B95D20">
        <w:t>merubah</w:t>
      </w:r>
      <w:proofErr w:type="spellEnd"/>
      <w:r w:rsidRPr="00B95D20">
        <w:t xml:space="preserve"> urutan </w:t>
      </w:r>
      <w:proofErr w:type="spellStart"/>
      <w:r w:rsidRPr="00B95D20">
        <w:t>input</w:t>
      </w:r>
      <w:proofErr w:type="spellEnd"/>
      <w:r w:rsidRPr="00B95D20">
        <w:t xml:space="preserve"> menjadi representasi baru yang memegang informasi dari </w:t>
      </w:r>
      <w:proofErr w:type="spellStart"/>
      <w:r w:rsidRPr="00B95D20">
        <w:t>input</w:t>
      </w:r>
      <w:proofErr w:type="spellEnd"/>
      <w:r w:rsidRPr="00B95D20">
        <w:t xml:space="preserve"> tersebut. </w:t>
      </w:r>
      <w:r w:rsidR="00314BA0" w:rsidRPr="00B95D20">
        <w:t xml:space="preserve">Struktur bagian ini memiliki 2 bagian besar, </w:t>
      </w:r>
      <w:proofErr w:type="spellStart"/>
      <w:r w:rsidR="00314BA0" w:rsidRPr="00B95D20">
        <w:rPr>
          <w:i/>
          <w:iCs/>
        </w:rPr>
        <w:t>multi-headed</w:t>
      </w:r>
      <w:proofErr w:type="spellEnd"/>
      <w:r w:rsidR="00314BA0" w:rsidRPr="00B95D20">
        <w:rPr>
          <w:i/>
          <w:iCs/>
        </w:rPr>
        <w:t xml:space="preserve"> </w:t>
      </w:r>
      <w:proofErr w:type="spellStart"/>
      <w:r w:rsidR="00314BA0" w:rsidRPr="00B95D20">
        <w:rPr>
          <w:i/>
          <w:iCs/>
        </w:rPr>
        <w:t>attention</w:t>
      </w:r>
      <w:proofErr w:type="spellEnd"/>
      <w:r w:rsidR="00314BA0" w:rsidRPr="00B95D20">
        <w:t xml:space="preserve"> dan </w:t>
      </w:r>
      <w:proofErr w:type="spellStart"/>
      <w:r w:rsidR="00314BA0" w:rsidRPr="00B95D20">
        <w:rPr>
          <w:i/>
          <w:iCs/>
        </w:rPr>
        <w:t>feed</w:t>
      </w:r>
      <w:proofErr w:type="spellEnd"/>
      <w:r w:rsidR="00314BA0" w:rsidRPr="00B95D20">
        <w:rPr>
          <w:i/>
          <w:iCs/>
        </w:rPr>
        <w:t xml:space="preserve"> </w:t>
      </w:r>
      <w:proofErr w:type="spellStart"/>
      <w:r w:rsidR="00314BA0" w:rsidRPr="00B95D20">
        <w:rPr>
          <w:i/>
          <w:iCs/>
        </w:rPr>
        <w:t>forward</w:t>
      </w:r>
      <w:proofErr w:type="spellEnd"/>
      <w:r w:rsidR="00314BA0" w:rsidRPr="00B95D20">
        <w:rPr>
          <w:i/>
          <w:iCs/>
        </w:rPr>
        <w:t xml:space="preserve"> </w:t>
      </w:r>
      <w:proofErr w:type="spellStart"/>
      <w:r w:rsidR="00314BA0" w:rsidRPr="00B95D20">
        <w:rPr>
          <w:i/>
          <w:iCs/>
        </w:rPr>
        <w:t>network</w:t>
      </w:r>
      <w:proofErr w:type="spellEnd"/>
      <w:r w:rsidR="00314BA0" w:rsidRPr="00B95D20">
        <w:t xml:space="preserve"> (FFN, yang akan dijelaskan pada subbab </w:t>
      </w:r>
      <w:r w:rsidR="00314BA0" w:rsidRPr="00B95D20">
        <w:fldChar w:fldCharType="begin"/>
      </w:r>
      <w:r w:rsidR="00314BA0" w:rsidRPr="00B95D20">
        <w:instrText xml:space="preserve"> REF _Ref102482310 \r \h </w:instrText>
      </w:r>
      <w:r w:rsidR="00314BA0" w:rsidRPr="00B95D20">
        <w:fldChar w:fldCharType="separate"/>
      </w:r>
      <w:r w:rsidR="00E10752" w:rsidRPr="00B95D20">
        <w:t>2.4</w:t>
      </w:r>
      <w:r w:rsidR="00314BA0" w:rsidRPr="00B95D20">
        <w:fldChar w:fldCharType="end"/>
      </w:r>
      <w:r w:rsidR="008465C6" w:rsidRPr="00B95D20">
        <w:t xml:space="preserve">) ditambah dengan </w:t>
      </w:r>
      <w:proofErr w:type="spellStart"/>
      <w:r w:rsidR="008465C6" w:rsidRPr="00B95D20">
        <w:rPr>
          <w:i/>
          <w:iCs/>
        </w:rPr>
        <w:t>residual</w:t>
      </w:r>
      <w:proofErr w:type="spellEnd"/>
      <w:r w:rsidR="008465C6" w:rsidRPr="00B95D20">
        <w:rPr>
          <w:i/>
          <w:iCs/>
        </w:rPr>
        <w:t xml:space="preserve"> </w:t>
      </w:r>
      <w:proofErr w:type="spellStart"/>
      <w:r w:rsidR="008465C6" w:rsidRPr="00B95D20">
        <w:rPr>
          <w:i/>
          <w:iCs/>
        </w:rPr>
        <w:t>connection</w:t>
      </w:r>
      <w:proofErr w:type="spellEnd"/>
      <w:r w:rsidR="00DA089C" w:rsidRPr="00B95D20">
        <w:rPr>
          <w:i/>
          <w:iCs/>
        </w:rPr>
        <w:t xml:space="preserve"> </w:t>
      </w:r>
      <w:r w:rsidR="00DA089C" w:rsidRPr="00B95D20">
        <w:t>setelah tiap bagian tersebut</w:t>
      </w:r>
      <w:r w:rsidR="008465C6" w:rsidRPr="00B95D20">
        <w:t>.</w:t>
      </w:r>
      <w:r w:rsidR="006E5A76" w:rsidRPr="00B95D20">
        <w:t xml:space="preserve"> Untuk bagian pertama </w:t>
      </w:r>
      <w:r w:rsidR="00DF7140" w:rsidRPr="00B95D20">
        <w:t xml:space="preserve">dari </w:t>
      </w:r>
      <w:proofErr w:type="spellStart"/>
      <w:r w:rsidR="00DF7140" w:rsidRPr="00B95D20">
        <w:t>encoder</w:t>
      </w:r>
      <w:proofErr w:type="spellEnd"/>
      <w:r w:rsidR="00DF7140" w:rsidRPr="00B95D20">
        <w:t xml:space="preserve"> ini adalah </w:t>
      </w:r>
      <w:proofErr w:type="spellStart"/>
      <w:r w:rsidR="006E5A76" w:rsidRPr="00B95D20">
        <w:t>multi-headed</w:t>
      </w:r>
      <w:proofErr w:type="spellEnd"/>
      <w:r w:rsidR="006E5A76" w:rsidRPr="00B95D20">
        <w:t xml:space="preserve"> </w:t>
      </w:r>
      <w:proofErr w:type="spellStart"/>
      <w:r w:rsidR="006E5A76" w:rsidRPr="00B95D20">
        <w:t>attention</w:t>
      </w:r>
      <w:proofErr w:type="spellEnd"/>
      <w:r w:rsidR="00DF7140" w:rsidRPr="00B95D20">
        <w:t xml:space="preserve">, bagian ini mengaplikasikan ilmu </w:t>
      </w:r>
      <w:proofErr w:type="spellStart"/>
      <w:r w:rsidR="00DF7140" w:rsidRPr="00B95D20">
        <w:t>self-attention</w:t>
      </w:r>
      <w:proofErr w:type="spellEnd"/>
      <w:r w:rsidR="00DF7140" w:rsidRPr="00B95D20">
        <w:t xml:space="preserve">. </w:t>
      </w:r>
      <w:proofErr w:type="spellStart"/>
      <w:r w:rsidR="00DE3A04" w:rsidRPr="00B95D20">
        <w:t>Self-attention</w:t>
      </w:r>
      <w:proofErr w:type="spellEnd"/>
      <w:r w:rsidR="00DE3A04" w:rsidRPr="00B95D20">
        <w:t xml:space="preserve"> adalah mekanisme dari ilmu </w:t>
      </w:r>
      <w:proofErr w:type="spellStart"/>
      <w:r w:rsidR="00DE3A04" w:rsidRPr="00B95D20">
        <w:t>attention</w:t>
      </w:r>
      <w:proofErr w:type="spellEnd"/>
      <w:r w:rsidR="00DE3A04" w:rsidRPr="00B95D20">
        <w:t xml:space="preserve"> </w:t>
      </w:r>
      <w:proofErr w:type="spellStart"/>
      <w:r w:rsidR="00DE3A04" w:rsidRPr="00B95D20">
        <w:t>dimana</w:t>
      </w:r>
      <w:proofErr w:type="spellEnd"/>
      <w:r w:rsidR="00DE3A04" w:rsidRPr="00B95D20">
        <w:t xml:space="preserve"> </w:t>
      </w:r>
      <w:r w:rsidR="00DE3A04" w:rsidRPr="00B95D20">
        <w:rPr>
          <w:i/>
          <w:iCs/>
        </w:rPr>
        <w:t>model</w:t>
      </w:r>
      <w:r w:rsidR="00DE3A04" w:rsidRPr="00B95D20">
        <w:t xml:space="preserve"> dalam </w:t>
      </w:r>
      <w:proofErr w:type="spellStart"/>
      <w:r w:rsidR="00DE3A04" w:rsidRPr="00B95D20">
        <w:t>machine</w:t>
      </w:r>
      <w:proofErr w:type="spellEnd"/>
      <w:r w:rsidR="00DE3A04" w:rsidRPr="00B95D20">
        <w:t xml:space="preserve"> </w:t>
      </w:r>
      <w:proofErr w:type="spellStart"/>
      <w:r w:rsidR="00DE3A04" w:rsidRPr="00B95D20">
        <w:t>learning</w:t>
      </w:r>
      <w:proofErr w:type="spellEnd"/>
      <w:r w:rsidR="00DE3A04" w:rsidRPr="00B95D20">
        <w:t xml:space="preserve"> dapat memerhatikan informasi kata-kata sekitarnya dengan jarak yang jauh </w:t>
      </w:r>
      <w:r w:rsidR="00C142A3" w:rsidRPr="00B95D20">
        <w:t>ke</w:t>
      </w:r>
      <w:r w:rsidR="0072425C" w:rsidRPr="00B95D20">
        <w:t xml:space="preserve"> </w:t>
      </w:r>
      <w:r w:rsidR="00C142A3" w:rsidRPr="00B95D20">
        <w:t xml:space="preserve">belakang </w:t>
      </w:r>
      <w:r w:rsidR="00DE3A04" w:rsidRPr="00B95D20">
        <w:t>(lebih jauh dibandingkan dengan arsitektur</w:t>
      </w:r>
      <w:r w:rsidR="00C142A3" w:rsidRPr="00B95D20">
        <w:t>-arsitektur model yang</w:t>
      </w:r>
      <w:r w:rsidR="00DE3A04" w:rsidRPr="00B95D20">
        <w:t xml:space="preserve"> lain seperti RNN</w:t>
      </w:r>
      <w:r w:rsidR="00275352" w:rsidRPr="00B95D20">
        <w:t>,</w:t>
      </w:r>
      <w:r w:rsidR="00DE3A04" w:rsidRPr="00B95D20">
        <w:t xml:space="preserve"> </w:t>
      </w:r>
      <w:r w:rsidR="00DE3A04" w:rsidRPr="00B95D20">
        <w:lastRenderedPageBreak/>
        <w:t>GRU</w:t>
      </w:r>
      <w:r w:rsidR="00275352" w:rsidRPr="00B95D20">
        <w:t>,</w:t>
      </w:r>
      <w:r w:rsidR="00DE3A04" w:rsidRPr="00B95D20">
        <w:t xml:space="preserve"> dan LSTM). </w:t>
      </w:r>
      <w:r w:rsidR="00C142A3" w:rsidRPr="00B95D20">
        <w:rPr>
          <w:rStyle w:val="FootnoteReference"/>
        </w:rPr>
        <w:footnoteReference w:id="5"/>
      </w:r>
      <w:r w:rsidR="001335DB" w:rsidRPr="00B95D20">
        <w:t xml:space="preserve"> </w:t>
      </w:r>
      <w:r w:rsidR="00295DCD" w:rsidRPr="00B95D20">
        <w:t xml:space="preserve">Untuk memperjelas, </w:t>
      </w:r>
      <w:proofErr w:type="spellStart"/>
      <w:r w:rsidR="00295DCD" w:rsidRPr="00B95D20">
        <w:t>self-attention</w:t>
      </w:r>
      <w:proofErr w:type="spellEnd"/>
      <w:r w:rsidR="00295DCD" w:rsidRPr="00B95D20">
        <w:t xml:space="preserve"> akan dijelaskan dengan langkah-langkah sebagai berikut: </w:t>
      </w:r>
    </w:p>
    <w:p w14:paraId="7AD64021" w14:textId="43863F15" w:rsidR="00295DCD" w:rsidRPr="00B95D20" w:rsidRDefault="00932277" w:rsidP="009130EC">
      <w:pPr>
        <w:pStyle w:val="ListParagraph"/>
        <w:numPr>
          <w:ilvl w:val="0"/>
          <w:numId w:val="27"/>
        </w:numPr>
      </w:pPr>
      <w:r w:rsidRPr="00B95D20">
        <w:t xml:space="preserve">Membuat vektor </w:t>
      </w:r>
      <w:proofErr w:type="spellStart"/>
      <w:r w:rsidRPr="00B95D20">
        <w:rPr>
          <w:i/>
          <w:iCs/>
        </w:rPr>
        <w:t>Query</w:t>
      </w:r>
      <w:proofErr w:type="spellEnd"/>
      <w:r w:rsidR="00177920" w:rsidRPr="00B95D20">
        <w:rPr>
          <w:i/>
          <w:iCs/>
        </w:rPr>
        <w:t xml:space="preserve"> </w:t>
      </w:r>
      <w:r w:rsidR="00177920" w:rsidRPr="00B95D20">
        <w:t>(Q)</w:t>
      </w:r>
      <w:r w:rsidRPr="00B95D20">
        <w:t xml:space="preserve">, </w:t>
      </w:r>
      <w:proofErr w:type="spellStart"/>
      <w:r w:rsidRPr="00B95D20">
        <w:rPr>
          <w:i/>
          <w:iCs/>
        </w:rPr>
        <w:t>Key</w:t>
      </w:r>
      <w:proofErr w:type="spellEnd"/>
      <w:r w:rsidRPr="00B95D20">
        <w:t xml:space="preserve"> </w:t>
      </w:r>
      <w:r w:rsidR="00177920" w:rsidRPr="00B95D20">
        <w:t xml:space="preserve">(K) </w:t>
      </w:r>
      <w:r w:rsidRPr="00B95D20">
        <w:t xml:space="preserve">dan </w:t>
      </w:r>
      <w:proofErr w:type="spellStart"/>
      <w:r w:rsidRPr="00B95D20">
        <w:rPr>
          <w:i/>
          <w:iCs/>
        </w:rPr>
        <w:t>Value</w:t>
      </w:r>
      <w:proofErr w:type="spellEnd"/>
      <w:r w:rsidR="00177920" w:rsidRPr="00B95D20">
        <w:rPr>
          <w:i/>
          <w:iCs/>
        </w:rPr>
        <w:t xml:space="preserve"> </w:t>
      </w:r>
      <w:r w:rsidR="00177920" w:rsidRPr="00B95D20">
        <w:t>(V)</w:t>
      </w:r>
    </w:p>
    <w:p w14:paraId="68ECF062" w14:textId="3C893DB3" w:rsidR="00932277" w:rsidRPr="00B95D20" w:rsidRDefault="003734D7" w:rsidP="009130EC">
      <w:pPr>
        <w:pStyle w:val="ListParagraph"/>
        <w:numPr>
          <w:ilvl w:val="0"/>
          <w:numId w:val="27"/>
        </w:numPr>
      </w:pPr>
      <w:r w:rsidRPr="00B95D20">
        <w:t xml:space="preserve">Membuat matriks </w:t>
      </w:r>
      <w:proofErr w:type="spellStart"/>
      <w:r w:rsidRPr="00B95D20">
        <w:rPr>
          <w:i/>
          <w:iCs/>
        </w:rPr>
        <w:t>score</w:t>
      </w:r>
      <w:proofErr w:type="spellEnd"/>
    </w:p>
    <w:p w14:paraId="7810CA79" w14:textId="3B568CB4" w:rsidR="003734D7" w:rsidRPr="00B95D20" w:rsidRDefault="002872A9" w:rsidP="009130EC">
      <w:pPr>
        <w:pStyle w:val="ListParagraph"/>
        <w:numPr>
          <w:ilvl w:val="0"/>
          <w:numId w:val="27"/>
        </w:numPr>
      </w:pPr>
      <w:r w:rsidRPr="00B95D20">
        <w:t xml:space="preserve">Membagi nilai matriks </w:t>
      </w:r>
      <w:proofErr w:type="spellStart"/>
      <w:r w:rsidRPr="00B95D20">
        <w:t>score</w:t>
      </w:r>
      <w:proofErr w:type="spellEnd"/>
      <w:r w:rsidRPr="00B95D20">
        <w:t xml:space="preserve"> dengan akar pangkat dimensi vektor </w:t>
      </w:r>
      <w:proofErr w:type="spellStart"/>
      <w:r w:rsidRPr="00B95D20">
        <w:t>key</w:t>
      </w:r>
      <w:proofErr w:type="spellEnd"/>
      <w:r w:rsidR="00BD1051" w:rsidRPr="00B95D20">
        <w:t xml:space="preserve">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oMath>
      <w:r w:rsidR="00BD1051" w:rsidRPr="00B95D20">
        <w:t>)</w:t>
      </w:r>
    </w:p>
    <w:p w14:paraId="6ABAF2D4" w14:textId="77398ADF" w:rsidR="002872A9" w:rsidRPr="00B95D20" w:rsidRDefault="005947A2" w:rsidP="009130EC">
      <w:pPr>
        <w:pStyle w:val="ListParagraph"/>
        <w:numPr>
          <w:ilvl w:val="0"/>
          <w:numId w:val="27"/>
        </w:numPr>
      </w:pPr>
      <w:r w:rsidRPr="00B95D20">
        <w:t xml:space="preserve">Matriks </w:t>
      </w:r>
      <w:proofErr w:type="spellStart"/>
      <w:r w:rsidRPr="00B95D20">
        <w:t>score</w:t>
      </w:r>
      <w:proofErr w:type="spellEnd"/>
      <w:r w:rsidRPr="00B95D20">
        <w:t xml:space="preserve"> dilewatkan pada fungsi </w:t>
      </w:r>
      <w:proofErr w:type="spellStart"/>
      <w:r w:rsidRPr="00B95D20">
        <w:t>aktivasi</w:t>
      </w:r>
      <w:proofErr w:type="spellEnd"/>
      <w:r w:rsidRPr="00B95D20">
        <w:t xml:space="preserve"> </w:t>
      </w:r>
      <w:proofErr w:type="spellStart"/>
      <w:r w:rsidRPr="00B95D20">
        <w:rPr>
          <w:i/>
          <w:iCs/>
        </w:rPr>
        <w:t>softmax</w:t>
      </w:r>
      <w:proofErr w:type="spellEnd"/>
    </w:p>
    <w:p w14:paraId="7591892A" w14:textId="5CFE9D88" w:rsidR="005947A2" w:rsidRPr="00B95D20" w:rsidRDefault="00E87521" w:rsidP="009130EC">
      <w:pPr>
        <w:pStyle w:val="ListParagraph"/>
        <w:numPr>
          <w:ilvl w:val="0"/>
          <w:numId w:val="27"/>
        </w:numPr>
      </w:pPr>
      <w:r w:rsidRPr="00B95D20">
        <w:t xml:space="preserve">Mengalikan matriks </w:t>
      </w:r>
      <w:proofErr w:type="spellStart"/>
      <w:r w:rsidR="00C35B4C" w:rsidRPr="00B95D20">
        <w:t>score</w:t>
      </w:r>
      <w:proofErr w:type="spellEnd"/>
      <w:r w:rsidR="00C35B4C" w:rsidRPr="00B95D20">
        <w:t xml:space="preserve"> dengan vektor </w:t>
      </w:r>
      <w:proofErr w:type="spellStart"/>
      <w:r w:rsidR="00C35B4C" w:rsidRPr="00B95D20">
        <w:t>value</w:t>
      </w:r>
      <w:proofErr w:type="spellEnd"/>
      <w:r w:rsidR="00C35B4C" w:rsidRPr="00B95D20">
        <w:t xml:space="preserve"> </w:t>
      </w:r>
    </w:p>
    <w:p w14:paraId="2EEE40A6" w14:textId="2E74ACCA" w:rsidR="00C35B4C" w:rsidRPr="00B95D20" w:rsidRDefault="00C35B4C" w:rsidP="009130EC">
      <w:pPr>
        <w:pStyle w:val="ListParagraph"/>
        <w:numPr>
          <w:ilvl w:val="0"/>
          <w:numId w:val="27"/>
        </w:numPr>
      </w:pPr>
      <w:r w:rsidRPr="00B95D20">
        <w:t xml:space="preserve">Menjumlahkan seluruh </w:t>
      </w:r>
      <w:r w:rsidR="00104FC5" w:rsidRPr="00B95D20">
        <w:t xml:space="preserve">matriks </w:t>
      </w:r>
      <w:r w:rsidRPr="00B95D20">
        <w:t>yang dihitung</w:t>
      </w:r>
    </w:p>
    <w:p w14:paraId="3B8A8A61" w14:textId="5C94C6BF" w:rsidR="00E7373E" w:rsidRPr="002D45E5" w:rsidRDefault="00E7373E" w:rsidP="008465C6">
      <w:pPr>
        <w:rPr>
          <w:lang w:val="en-US"/>
        </w:rPr>
      </w:pPr>
      <w:proofErr w:type="spellStart"/>
      <w:r w:rsidRPr="00B95D20">
        <w:t>Self-attention</w:t>
      </w:r>
      <w:proofErr w:type="spellEnd"/>
      <w:r w:rsidRPr="00B95D20">
        <w:t xml:space="preserve"> menggunakan 3 vektor penting yang bernama </w:t>
      </w:r>
      <w:proofErr w:type="spellStart"/>
      <w:r w:rsidRPr="00B95D20">
        <w:rPr>
          <w:i/>
          <w:iCs/>
        </w:rPr>
        <w:t>Query</w:t>
      </w:r>
      <w:proofErr w:type="spellEnd"/>
      <w:r w:rsidRPr="00B95D20">
        <w:t xml:space="preserve">, </w:t>
      </w:r>
      <w:proofErr w:type="spellStart"/>
      <w:r w:rsidRPr="00B95D20">
        <w:rPr>
          <w:i/>
          <w:iCs/>
        </w:rPr>
        <w:t>Key</w:t>
      </w:r>
      <w:proofErr w:type="spellEnd"/>
      <w:r w:rsidRPr="00B95D20">
        <w:t xml:space="preserve"> dan </w:t>
      </w:r>
      <w:proofErr w:type="spellStart"/>
      <w:r w:rsidRPr="00B95D20">
        <w:rPr>
          <w:i/>
          <w:iCs/>
        </w:rPr>
        <w:t>Value</w:t>
      </w:r>
      <w:proofErr w:type="spellEnd"/>
      <w:r w:rsidRPr="00B95D20">
        <w:t xml:space="preserve">. Vektor-vektor ini memiliki konsep yang mirip dengan </w:t>
      </w:r>
      <w:proofErr w:type="spellStart"/>
      <w:r w:rsidRPr="00B95D20">
        <w:t>system</w:t>
      </w:r>
      <w:proofErr w:type="spellEnd"/>
      <w:r w:rsidRPr="00B95D20">
        <w:t xml:space="preserve"> pengambilan data. Contoh kasus pada </w:t>
      </w:r>
      <w:proofErr w:type="spellStart"/>
      <w:r w:rsidRPr="00B95D20">
        <w:t>website</w:t>
      </w:r>
      <w:proofErr w:type="spellEnd"/>
      <w:r w:rsidRPr="00B95D20">
        <w:t xml:space="preserve"> </w:t>
      </w:r>
      <w:r w:rsidRPr="00B95D20">
        <w:rPr>
          <w:i/>
          <w:iCs/>
        </w:rPr>
        <w:t>Youtube</w:t>
      </w:r>
      <w:r w:rsidRPr="00B95D20">
        <w:t xml:space="preserve">, jika ingin mencari suatu video </w:t>
      </w:r>
      <w:proofErr w:type="spellStart"/>
      <w:r w:rsidRPr="00B95D20">
        <w:t>user</w:t>
      </w:r>
      <w:proofErr w:type="spellEnd"/>
      <w:r w:rsidRPr="00B95D20">
        <w:t xml:space="preserve"> akan </w:t>
      </w:r>
      <w:proofErr w:type="spellStart"/>
      <w:r w:rsidRPr="00B95D20">
        <w:t>memasukan</w:t>
      </w:r>
      <w:proofErr w:type="spellEnd"/>
      <w:r w:rsidRPr="00B95D20">
        <w:t xml:space="preserve"> sebuah </w:t>
      </w:r>
      <w:proofErr w:type="spellStart"/>
      <w:r w:rsidRPr="00B95D20">
        <w:t>query</w:t>
      </w:r>
      <w:proofErr w:type="spellEnd"/>
      <w:r w:rsidRPr="00B95D20">
        <w:t xml:space="preserve"> dan </w:t>
      </w:r>
      <w:proofErr w:type="spellStart"/>
      <w:r w:rsidRPr="00B95D20">
        <w:t>system</w:t>
      </w:r>
      <w:proofErr w:type="spellEnd"/>
      <w:r w:rsidRPr="00B95D20">
        <w:t xml:space="preserve"> akan melakukan pencarian berdasarkan </w:t>
      </w:r>
      <w:proofErr w:type="spellStart"/>
      <w:r w:rsidRPr="00B95D20">
        <w:t>query</w:t>
      </w:r>
      <w:proofErr w:type="spellEnd"/>
      <w:r w:rsidRPr="00B95D20">
        <w:t xml:space="preserve"> tersebut dengan kumpulan set yang ada (seperti detail video yaitu judul, deskripsi, </w:t>
      </w:r>
      <w:proofErr w:type="spellStart"/>
      <w:r w:rsidRPr="00B95D20">
        <w:t>dsb</w:t>
      </w:r>
      <w:proofErr w:type="spellEnd"/>
      <w:r w:rsidRPr="00B95D20">
        <w:t>). Kemudian hasil dari pencarian tersebut akan dikembalikan dalam sebuah nilai (</w:t>
      </w:r>
      <w:proofErr w:type="spellStart"/>
      <w:r w:rsidRPr="00B95D20">
        <w:t>value</w:t>
      </w:r>
      <w:proofErr w:type="spellEnd"/>
      <w:r w:rsidRPr="00B95D20">
        <w:t>).</w:t>
      </w:r>
      <w:r w:rsidR="00F876F8" w:rsidRPr="00B95D20">
        <w:t xml:space="preserve"> Nilai vektor-vektor tersebut diambil dari hasil perkalian </w:t>
      </w:r>
      <w:proofErr w:type="spellStart"/>
      <w:r w:rsidR="00F876F8" w:rsidRPr="00B95D20">
        <w:t>word</w:t>
      </w:r>
      <w:proofErr w:type="spellEnd"/>
      <w:r w:rsidR="00F876F8" w:rsidRPr="00B95D20">
        <w:t xml:space="preserve"> </w:t>
      </w:r>
      <w:proofErr w:type="spellStart"/>
      <w:r w:rsidR="00F876F8" w:rsidRPr="00B95D20">
        <w:t>embedding</w:t>
      </w:r>
      <w:proofErr w:type="spellEnd"/>
      <w:r w:rsidR="00F876F8" w:rsidRPr="00B95D20">
        <w:t xml:space="preserve"> dari </w:t>
      </w:r>
      <w:proofErr w:type="spellStart"/>
      <w:r w:rsidR="00F876F8" w:rsidRPr="00B95D20">
        <w:t>input</w:t>
      </w:r>
      <w:proofErr w:type="spellEnd"/>
      <w:r w:rsidR="00F876F8" w:rsidRPr="00B95D20">
        <w:t xml:space="preserve"> dengan matriks yang dimiliki </w:t>
      </w:r>
      <w:proofErr w:type="spellStart"/>
      <w:r w:rsidR="00F876F8" w:rsidRPr="00B95D20">
        <w:t>query</w:t>
      </w:r>
      <w:proofErr w:type="spellEnd"/>
      <w:r w:rsidR="00F876F8" w:rsidRPr="00B95D20">
        <w:t xml:space="preserve">, </w:t>
      </w:r>
      <w:proofErr w:type="spellStart"/>
      <w:r w:rsidR="00F876F8" w:rsidRPr="00B95D20">
        <w:t>key</w:t>
      </w:r>
      <w:proofErr w:type="spellEnd"/>
      <w:r w:rsidR="00F876F8" w:rsidRPr="00B95D20">
        <w:t xml:space="preserve"> </w:t>
      </w:r>
      <w:proofErr w:type="spellStart"/>
      <w:r w:rsidR="00F876F8" w:rsidRPr="00B95D20">
        <w:t>and</w:t>
      </w:r>
      <w:proofErr w:type="spellEnd"/>
      <w:r w:rsidR="00F876F8" w:rsidRPr="00B95D20">
        <w:t xml:space="preserve"> </w:t>
      </w:r>
      <w:proofErr w:type="spellStart"/>
      <w:r w:rsidR="00F876F8" w:rsidRPr="00B95D20">
        <w:t>value</w:t>
      </w:r>
      <w:proofErr w:type="spellEnd"/>
      <w:r w:rsidR="00F876F8" w:rsidRPr="00B95D20">
        <w:t xml:space="preserve"> masing-masing yang telah dilewatkan proses </w:t>
      </w:r>
      <w:proofErr w:type="spellStart"/>
      <w:r w:rsidR="00F876F8" w:rsidRPr="00B95D20">
        <w:t>training</w:t>
      </w:r>
      <w:proofErr w:type="spellEnd"/>
      <w:r w:rsidR="00F876F8" w:rsidRPr="00B95D20">
        <w:t xml:space="preserve"> sebelumnya.</w:t>
      </w:r>
      <w:r w:rsidR="00231B84" w:rsidRPr="00B95D20">
        <w:t xml:space="preserve"> </w:t>
      </w:r>
      <w:r w:rsidR="002D45E5">
        <w:fldChar w:fldCharType="begin"/>
      </w:r>
      <w:r w:rsidR="002D45E5">
        <w:instrText xml:space="preserve"> REF _Ref104189556 \h </w:instrText>
      </w:r>
      <w:r w:rsidR="002D45E5">
        <w:fldChar w:fldCharType="separate"/>
      </w:r>
      <w:r w:rsidR="002D45E5" w:rsidRPr="00B95D20">
        <w:t xml:space="preserve">Gambar </w:t>
      </w:r>
      <w:r w:rsidR="002D45E5" w:rsidRPr="00B95D20">
        <w:rPr>
          <w:noProof/>
        </w:rPr>
        <w:t>2</w:t>
      </w:r>
      <w:r w:rsidR="002D45E5" w:rsidRPr="00B95D20">
        <w:t>.</w:t>
      </w:r>
      <w:r w:rsidR="002D45E5" w:rsidRPr="00B95D20">
        <w:rPr>
          <w:noProof/>
        </w:rPr>
        <w:t>6</w:t>
      </w:r>
      <w:r w:rsidR="002D45E5">
        <w:fldChar w:fldCharType="end"/>
      </w:r>
      <w:r w:rsidR="002D45E5">
        <w:rPr>
          <w:lang w:val="en-US"/>
        </w:rPr>
        <w:t xml:space="preserve"> </w:t>
      </w:r>
      <w:proofErr w:type="spellStart"/>
      <w:r w:rsidR="002D45E5">
        <w:rPr>
          <w:lang w:val="en-US"/>
        </w:rPr>
        <w:t>menunjukkan</w:t>
      </w:r>
      <w:proofErr w:type="spellEnd"/>
      <w:r w:rsidR="002D45E5">
        <w:rPr>
          <w:lang w:val="en-US"/>
        </w:rPr>
        <w:t xml:space="preserve"> </w:t>
      </w:r>
      <w:proofErr w:type="spellStart"/>
      <w:r w:rsidR="002D45E5">
        <w:rPr>
          <w:lang w:val="en-US"/>
        </w:rPr>
        <w:t>isi</w:t>
      </w:r>
      <w:proofErr w:type="spellEnd"/>
      <w:r w:rsidR="002D45E5">
        <w:rPr>
          <w:lang w:val="en-US"/>
        </w:rPr>
        <w:t xml:space="preserve"> </w:t>
      </w:r>
      <w:proofErr w:type="spellStart"/>
      <w:r w:rsidR="002D45E5">
        <w:rPr>
          <w:lang w:val="en-US"/>
        </w:rPr>
        <w:t>dari</w:t>
      </w:r>
      <w:proofErr w:type="spellEnd"/>
      <w:r w:rsidR="002D45E5">
        <w:rPr>
          <w:lang w:val="en-US"/>
        </w:rPr>
        <w:t xml:space="preserve"> </w:t>
      </w:r>
      <w:proofErr w:type="spellStart"/>
      <w:r w:rsidR="002D45E5">
        <w:rPr>
          <w:lang w:val="en-US"/>
        </w:rPr>
        <w:t>matriks</w:t>
      </w:r>
      <w:proofErr w:type="spellEnd"/>
      <w:r w:rsidR="002D45E5">
        <w:rPr>
          <w:lang w:val="en-US"/>
        </w:rPr>
        <w:t xml:space="preserve"> score yang memiliki </w:t>
      </w:r>
      <w:proofErr w:type="spellStart"/>
      <w:r w:rsidR="002D45E5">
        <w:rPr>
          <w:lang w:val="en-US"/>
        </w:rPr>
        <w:t>nilai</w:t>
      </w:r>
      <w:proofErr w:type="spellEnd"/>
      <w:r w:rsidR="002D45E5">
        <w:rPr>
          <w:lang w:val="en-US"/>
        </w:rPr>
        <w:t xml:space="preserve"> </w:t>
      </w:r>
      <w:proofErr w:type="spellStart"/>
      <w:r w:rsidR="002D45E5">
        <w:rPr>
          <w:lang w:val="en-US"/>
        </w:rPr>
        <w:t>tiap</w:t>
      </w:r>
      <w:proofErr w:type="spellEnd"/>
      <w:r w:rsidR="002D45E5">
        <w:rPr>
          <w:lang w:val="en-US"/>
        </w:rPr>
        <w:t xml:space="preserve"> kata </w:t>
      </w:r>
      <w:proofErr w:type="spellStart"/>
      <w:r w:rsidR="002D45E5">
        <w:rPr>
          <w:lang w:val="en-US"/>
        </w:rPr>
        <w:t>dengan</w:t>
      </w:r>
      <w:proofErr w:type="spellEnd"/>
      <w:r w:rsidR="002D45E5">
        <w:rPr>
          <w:lang w:val="en-US"/>
        </w:rPr>
        <w:t xml:space="preserve"> kata lain untuk </w:t>
      </w:r>
      <w:proofErr w:type="spellStart"/>
      <w:r w:rsidR="002D45E5">
        <w:rPr>
          <w:lang w:val="en-US"/>
        </w:rPr>
        <w:t>menunjukkan</w:t>
      </w:r>
      <w:proofErr w:type="spellEnd"/>
      <w:r w:rsidR="002D45E5">
        <w:rPr>
          <w:lang w:val="en-US"/>
        </w:rPr>
        <w:t xml:space="preserve"> </w:t>
      </w:r>
      <w:proofErr w:type="spellStart"/>
      <w:r w:rsidR="002D45E5">
        <w:rPr>
          <w:lang w:val="en-US"/>
        </w:rPr>
        <w:t>kepentingan</w:t>
      </w:r>
      <w:proofErr w:type="spellEnd"/>
      <w:r w:rsidR="002D45E5">
        <w:rPr>
          <w:lang w:val="en-US"/>
        </w:rPr>
        <w:t xml:space="preserve"> </w:t>
      </w:r>
      <w:proofErr w:type="spellStart"/>
      <w:r w:rsidR="002D45E5">
        <w:rPr>
          <w:lang w:val="en-US"/>
        </w:rPr>
        <w:t>relasi</w:t>
      </w:r>
      <w:proofErr w:type="spellEnd"/>
      <w:r w:rsidR="002D45E5">
        <w:rPr>
          <w:lang w:val="en-US"/>
        </w:rPr>
        <w:t xml:space="preserve"> </w:t>
      </w:r>
      <w:proofErr w:type="spellStart"/>
      <w:r w:rsidR="002D45E5">
        <w:rPr>
          <w:lang w:val="en-US"/>
        </w:rPr>
        <w:t>antar</w:t>
      </w:r>
      <w:proofErr w:type="spellEnd"/>
      <w:r w:rsidR="002D45E5">
        <w:rPr>
          <w:lang w:val="en-US"/>
        </w:rPr>
        <w:t xml:space="preserve"> kata.</w:t>
      </w:r>
    </w:p>
    <w:p w14:paraId="0BD3004A" w14:textId="38BECD48" w:rsidR="0037685B" w:rsidRPr="00B95D20" w:rsidRDefault="0037685B" w:rsidP="008465C6"/>
    <w:p w14:paraId="53835732" w14:textId="77777777" w:rsidR="0037685B" w:rsidRPr="00B95D20" w:rsidRDefault="0037685B" w:rsidP="0037685B">
      <w:pPr>
        <w:keepNext/>
        <w:spacing w:line="240" w:lineRule="auto"/>
        <w:ind w:firstLine="0"/>
        <w:jc w:val="center"/>
      </w:pPr>
      <w:r w:rsidRPr="00B95D20">
        <w:rPr>
          <w:noProof/>
        </w:rPr>
        <w:drawing>
          <wp:inline distT="0" distB="0" distL="0" distR="0" wp14:anchorId="6CD4D140" wp14:editId="3B6C82F4">
            <wp:extent cx="1954654" cy="1846384"/>
            <wp:effectExtent l="0" t="0" r="762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5027" cy="1856182"/>
                    </a:xfrm>
                    <a:prstGeom prst="rect">
                      <a:avLst/>
                    </a:prstGeom>
                    <a:noFill/>
                    <a:ln>
                      <a:noFill/>
                    </a:ln>
                  </pic:spPr>
                </pic:pic>
              </a:graphicData>
            </a:graphic>
          </wp:inline>
        </w:drawing>
      </w:r>
    </w:p>
    <w:p w14:paraId="0AD6180E" w14:textId="736989C8" w:rsidR="0037685B" w:rsidRPr="00B95D20" w:rsidRDefault="0037685B" w:rsidP="0037685B">
      <w:pPr>
        <w:pStyle w:val="Caption"/>
      </w:pPr>
      <w:bookmarkStart w:id="6" w:name="_Ref104189556"/>
      <w:r w:rsidRPr="00B95D20">
        <w:t xml:space="preserve">Gambar </w:t>
      </w:r>
      <w:r w:rsidR="00B05A8E" w:rsidRPr="00B95D20">
        <w:fldChar w:fldCharType="begin"/>
      </w:r>
      <w:r w:rsidR="00B05A8E" w:rsidRPr="00B95D20">
        <w:instrText xml:space="preserve"> STYLEREF 1 \s </w:instrText>
      </w:r>
      <w:r w:rsidR="00B05A8E" w:rsidRPr="00B95D20">
        <w:fldChar w:fldCharType="separate"/>
      </w:r>
      <w:r w:rsidR="00B05A8E" w:rsidRPr="00B95D20">
        <w:rPr>
          <w:noProof/>
        </w:rPr>
        <w:t>2</w:t>
      </w:r>
      <w:r w:rsidR="00B05A8E" w:rsidRPr="00B95D20">
        <w:fldChar w:fldCharType="end"/>
      </w:r>
      <w:r w:rsidR="00B05A8E" w:rsidRPr="00B95D20">
        <w:t>.</w:t>
      </w:r>
      <w:r w:rsidR="00B05A8E" w:rsidRPr="00B95D20">
        <w:fldChar w:fldCharType="begin"/>
      </w:r>
      <w:r w:rsidR="00B05A8E" w:rsidRPr="00B95D20">
        <w:instrText xml:space="preserve"> SEQ Gambar \* ARABIC \s 1 </w:instrText>
      </w:r>
      <w:r w:rsidR="00B05A8E" w:rsidRPr="00B95D20">
        <w:fldChar w:fldCharType="separate"/>
      </w:r>
      <w:r w:rsidR="00B05A8E" w:rsidRPr="00B95D20">
        <w:rPr>
          <w:noProof/>
        </w:rPr>
        <w:t>6</w:t>
      </w:r>
      <w:r w:rsidR="00B05A8E" w:rsidRPr="00B95D20">
        <w:fldChar w:fldCharType="end"/>
      </w:r>
      <w:bookmarkEnd w:id="6"/>
      <w:r w:rsidRPr="00B95D20">
        <w:br/>
        <w:t xml:space="preserve">Contoh Isi dari Matriks </w:t>
      </w:r>
      <w:proofErr w:type="spellStart"/>
      <w:r w:rsidRPr="00B95D20">
        <w:t>Score</w:t>
      </w:r>
      <w:proofErr w:type="spellEnd"/>
    </w:p>
    <w:p w14:paraId="1A73474F" w14:textId="77777777" w:rsidR="0037685B" w:rsidRPr="00B95D20" w:rsidRDefault="0037685B" w:rsidP="0037685B">
      <w:pPr>
        <w:ind w:firstLine="0"/>
      </w:pPr>
    </w:p>
    <w:p w14:paraId="728A68C7" w14:textId="6AC48C3A" w:rsidR="0037685B" w:rsidRPr="00B95D20" w:rsidRDefault="00D61B2C" w:rsidP="0037685B">
      <w:r w:rsidRPr="00B95D20">
        <w:t xml:space="preserve">Selain ketiga vektor itu, ada juga matriks </w:t>
      </w:r>
      <w:proofErr w:type="spellStart"/>
      <w:r w:rsidRPr="00B95D20">
        <w:rPr>
          <w:i/>
          <w:iCs/>
        </w:rPr>
        <w:t>score</w:t>
      </w:r>
      <w:proofErr w:type="spellEnd"/>
      <w:r w:rsidRPr="00B95D20">
        <w:t xml:space="preserve"> yang dibutuhkan </w:t>
      </w:r>
      <w:proofErr w:type="spellStart"/>
      <w:r w:rsidRPr="00B95D20">
        <w:t>self-attention</w:t>
      </w:r>
      <w:proofErr w:type="spellEnd"/>
      <w:r w:rsidRPr="00B95D20">
        <w:t xml:space="preserve">, matriks ini cukup jelas kegunaannya berdasarkan namanya yaitu untuk memberi skor/nilai terhadap tiap kata. Skor tersebut menandakan seberapa besar </w:t>
      </w:r>
      <w:r w:rsidR="00C6265F" w:rsidRPr="00B95D20">
        <w:t>fokus</w:t>
      </w:r>
      <w:r w:rsidRPr="00B95D20">
        <w:t xml:space="preserve"> pada kata tersebut dengan kata-kata sekitarnya saat ini. </w:t>
      </w:r>
      <w:r w:rsidR="00734619" w:rsidRPr="00B95D20">
        <w:t xml:space="preserve">Semakin tinggi nilainya, semakin besar fokus yang diberikan. </w:t>
      </w:r>
      <w:r w:rsidR="0080600E" w:rsidRPr="00B95D20">
        <w:t xml:space="preserve">Dan matriks </w:t>
      </w:r>
      <w:proofErr w:type="spellStart"/>
      <w:r w:rsidR="0080600E" w:rsidRPr="00B95D20">
        <w:t>score</w:t>
      </w:r>
      <w:proofErr w:type="spellEnd"/>
      <w:r w:rsidR="0080600E" w:rsidRPr="00B95D20">
        <w:t xml:space="preserve"> didapatkan dari perkalian </w:t>
      </w:r>
      <w:r w:rsidR="0080600E" w:rsidRPr="00B95D20">
        <w:rPr>
          <w:i/>
          <w:iCs/>
        </w:rPr>
        <w:t xml:space="preserve">dot </w:t>
      </w:r>
      <w:proofErr w:type="spellStart"/>
      <w:r w:rsidR="0080600E" w:rsidRPr="00B95D20">
        <w:rPr>
          <w:i/>
          <w:iCs/>
        </w:rPr>
        <w:t>product</w:t>
      </w:r>
      <w:proofErr w:type="spellEnd"/>
      <w:r w:rsidR="0080600E" w:rsidRPr="00B95D20">
        <w:t xml:space="preserve"> antara vektor </w:t>
      </w:r>
      <w:proofErr w:type="spellStart"/>
      <w:r w:rsidR="0080600E" w:rsidRPr="00B95D20">
        <w:t>query</w:t>
      </w:r>
      <w:proofErr w:type="spellEnd"/>
      <w:r w:rsidR="0080600E" w:rsidRPr="00B95D20">
        <w:t xml:space="preserve"> dan vektor </w:t>
      </w:r>
      <w:proofErr w:type="spellStart"/>
      <w:r w:rsidR="0080600E" w:rsidRPr="00B95D20">
        <w:t>key</w:t>
      </w:r>
      <w:proofErr w:type="spellEnd"/>
      <w:r w:rsidR="0080600E" w:rsidRPr="00B95D20">
        <w:t xml:space="preserve">. </w:t>
      </w:r>
    </w:p>
    <w:p w14:paraId="4F084E6D" w14:textId="5580465B" w:rsidR="00B72843" w:rsidRPr="00B95D20" w:rsidRDefault="001D29FD" w:rsidP="004C1716">
      <w:r w:rsidRPr="00B95D20">
        <w:t xml:space="preserve">Matriks </w:t>
      </w:r>
      <w:proofErr w:type="spellStart"/>
      <w:r w:rsidRPr="00B95D20">
        <w:t>score</w:t>
      </w:r>
      <w:proofErr w:type="spellEnd"/>
      <w:r w:rsidRPr="00B95D20">
        <w:t xml:space="preserve"> tersebut jika dibiarkan dengan nilai yang </w:t>
      </w:r>
      <w:proofErr w:type="spellStart"/>
      <w:r w:rsidRPr="00B95D20">
        <w:t>relative</w:t>
      </w:r>
      <w:proofErr w:type="spellEnd"/>
      <w:r w:rsidRPr="00B95D20">
        <w:t xml:space="preserve"> tinggi, akan menyebabkan efek yang </w:t>
      </w:r>
      <w:proofErr w:type="spellStart"/>
      <w:r w:rsidRPr="00B95D20">
        <w:rPr>
          <w:i/>
          <w:iCs/>
        </w:rPr>
        <w:t>exploding</w:t>
      </w:r>
      <w:proofErr w:type="spellEnd"/>
      <w:r w:rsidRPr="00B95D20">
        <w:t xml:space="preserve"> kemungkinan besar seperti </w:t>
      </w:r>
      <w:proofErr w:type="spellStart"/>
      <w:r w:rsidRPr="00B95D20">
        <w:rPr>
          <w:i/>
          <w:iCs/>
        </w:rPr>
        <w:t>exploding</w:t>
      </w:r>
      <w:proofErr w:type="spellEnd"/>
      <w:r w:rsidRPr="00B95D20">
        <w:rPr>
          <w:i/>
          <w:iCs/>
        </w:rPr>
        <w:t xml:space="preserve"> </w:t>
      </w:r>
      <w:proofErr w:type="spellStart"/>
      <w:r w:rsidRPr="00B95D20">
        <w:rPr>
          <w:i/>
          <w:iCs/>
        </w:rPr>
        <w:t>gradients</w:t>
      </w:r>
      <w:proofErr w:type="spellEnd"/>
      <w:r w:rsidRPr="00B95D20">
        <w:t xml:space="preserve"> (permasalahan saat </w:t>
      </w:r>
      <w:proofErr w:type="spellStart"/>
      <w:r w:rsidRPr="00B95D20">
        <w:t>training</w:t>
      </w:r>
      <w:proofErr w:type="spellEnd"/>
      <w:r w:rsidRPr="00B95D20">
        <w:t xml:space="preserve"> model, </w:t>
      </w:r>
      <w:proofErr w:type="spellStart"/>
      <w:r w:rsidRPr="00B95D20">
        <w:t>dimana</w:t>
      </w:r>
      <w:proofErr w:type="spellEnd"/>
      <w:r w:rsidRPr="00B95D20">
        <w:t xml:space="preserve"> model akan memiliki </w:t>
      </w:r>
      <w:proofErr w:type="spellStart"/>
      <w:r w:rsidRPr="00B95D20">
        <w:t>network</w:t>
      </w:r>
      <w:proofErr w:type="spellEnd"/>
      <w:r w:rsidRPr="00B95D20">
        <w:t xml:space="preserve"> yang tidak stabil, </w:t>
      </w:r>
      <w:proofErr w:type="spellStart"/>
      <w:r w:rsidRPr="00B95D20">
        <w:t>weight</w:t>
      </w:r>
      <w:proofErr w:type="spellEnd"/>
      <w:r w:rsidRPr="00B95D20">
        <w:t xml:space="preserve"> dari model memiliki nilai yang terlalu besar sehingga terjadi </w:t>
      </w:r>
      <w:proofErr w:type="spellStart"/>
      <w:r w:rsidRPr="00B95D20">
        <w:t>overflow</w:t>
      </w:r>
      <w:proofErr w:type="spellEnd"/>
      <w:r w:rsidRPr="00B95D20">
        <w:t xml:space="preserve"> bahkan sampai nilai </w:t>
      </w:r>
      <w:proofErr w:type="spellStart"/>
      <w:r w:rsidRPr="00B95D20">
        <w:t>NaN</w:t>
      </w:r>
      <w:proofErr w:type="spellEnd"/>
      <w:r w:rsidRPr="00B95D20">
        <w:t xml:space="preserve">). Karena ini, matriks </w:t>
      </w:r>
      <w:proofErr w:type="spellStart"/>
      <w:r w:rsidRPr="00B95D20">
        <w:t>score</w:t>
      </w:r>
      <w:proofErr w:type="spellEnd"/>
      <w:r w:rsidRPr="00B95D20">
        <w:t xml:space="preserve"> perlu diturunkan nilai </w:t>
      </w:r>
      <w:proofErr w:type="spellStart"/>
      <w:r w:rsidRPr="00B95D20">
        <w:t>nya</w:t>
      </w:r>
      <w:proofErr w:type="spellEnd"/>
      <w:r w:rsidRPr="00B95D20">
        <w:t xml:space="preserve"> dengan </w:t>
      </w:r>
      <w:r w:rsidR="00745825" w:rsidRPr="00B95D20">
        <w:t xml:space="preserve">dibagi dengan akar pangkat panjang dimensi vektor </w:t>
      </w:r>
      <w:proofErr w:type="spellStart"/>
      <w:r w:rsidR="00745825" w:rsidRPr="00B95D20">
        <w:t>key</w:t>
      </w:r>
      <w:proofErr w:type="spellEnd"/>
      <w:r w:rsidR="00745825" w:rsidRPr="00B95D20">
        <w:t xml:space="preserve">. </w:t>
      </w:r>
      <w:r w:rsidR="006432A5" w:rsidRPr="00B95D20">
        <w:t xml:space="preserve">Nilai matriks </w:t>
      </w:r>
      <w:proofErr w:type="spellStart"/>
      <w:r w:rsidR="006432A5" w:rsidRPr="00B95D20">
        <w:t>score</w:t>
      </w:r>
      <w:proofErr w:type="spellEnd"/>
      <w:r w:rsidR="006432A5" w:rsidRPr="00B95D20">
        <w:t xml:space="preserve"> yang baru ini akan membantu untuk menghasilkan nilai gradien yang lebih stabil. </w:t>
      </w:r>
      <w:r w:rsidR="00287D5C" w:rsidRPr="00B95D20">
        <w:t xml:space="preserve">Langkah selanjutnya adalah matriks </w:t>
      </w:r>
      <w:proofErr w:type="spellStart"/>
      <w:r w:rsidR="00287D5C" w:rsidRPr="00B95D20">
        <w:t>score</w:t>
      </w:r>
      <w:proofErr w:type="spellEnd"/>
      <w:r w:rsidR="00287D5C" w:rsidRPr="00B95D20">
        <w:t xml:space="preserve"> yang baru akan dilewatkan fungsi </w:t>
      </w:r>
      <w:proofErr w:type="spellStart"/>
      <w:r w:rsidR="00287D5C" w:rsidRPr="00B95D20">
        <w:t>aktivasi</w:t>
      </w:r>
      <w:proofErr w:type="spellEnd"/>
      <w:r w:rsidR="00287D5C" w:rsidRPr="00B95D20">
        <w:t xml:space="preserve"> </w:t>
      </w:r>
      <w:proofErr w:type="spellStart"/>
      <w:r w:rsidR="00287D5C" w:rsidRPr="00B95D20">
        <w:t>softmax</w:t>
      </w:r>
      <w:proofErr w:type="spellEnd"/>
      <w:r w:rsidR="00287D5C" w:rsidRPr="00B95D20">
        <w:t xml:space="preserve">. Seperti fungsi </w:t>
      </w:r>
      <w:proofErr w:type="spellStart"/>
      <w:r w:rsidR="00287D5C" w:rsidRPr="00B95D20">
        <w:t>aktivasi</w:t>
      </w:r>
      <w:proofErr w:type="spellEnd"/>
      <w:r w:rsidR="00287D5C" w:rsidRPr="00B95D20">
        <w:t xml:space="preserve"> yang lainnya, tujuannya adalah memuncakkan nilai yang tinggi dan merendahkan nilai yang kecil</w:t>
      </w:r>
      <w:r w:rsidR="003F7D87" w:rsidRPr="00B95D20">
        <w:t xml:space="preserve">, dengan representasi tiap nilai antara 0 dan 1. </w:t>
      </w:r>
      <w:r w:rsidR="000D349B" w:rsidRPr="00B95D20">
        <w:t xml:space="preserve">Hasil akhir dari </w:t>
      </w:r>
      <w:proofErr w:type="spellStart"/>
      <w:r w:rsidR="000D349B" w:rsidRPr="00B95D20">
        <w:t>softmax</w:t>
      </w:r>
      <w:proofErr w:type="spellEnd"/>
      <w:r w:rsidR="000D349B" w:rsidRPr="00B95D20">
        <w:t xml:space="preserve"> ini akan dipanggil </w:t>
      </w:r>
      <w:proofErr w:type="spellStart"/>
      <w:r w:rsidR="000D349B" w:rsidRPr="00B95D20">
        <w:rPr>
          <w:i/>
          <w:iCs/>
        </w:rPr>
        <w:t>attention</w:t>
      </w:r>
      <w:proofErr w:type="spellEnd"/>
      <w:r w:rsidR="000D349B" w:rsidRPr="00B95D20">
        <w:rPr>
          <w:i/>
          <w:iCs/>
        </w:rPr>
        <w:t xml:space="preserve"> </w:t>
      </w:r>
      <w:proofErr w:type="spellStart"/>
      <w:r w:rsidR="000D349B" w:rsidRPr="00B95D20">
        <w:rPr>
          <w:i/>
          <w:iCs/>
        </w:rPr>
        <w:t>weights</w:t>
      </w:r>
      <w:proofErr w:type="spellEnd"/>
      <w:r w:rsidR="000D349B" w:rsidRPr="00B95D20">
        <w:t xml:space="preserve">. </w:t>
      </w:r>
      <w:proofErr w:type="spellStart"/>
      <w:r w:rsidR="009323FA" w:rsidRPr="00B95D20">
        <w:t>Attention</w:t>
      </w:r>
      <w:proofErr w:type="spellEnd"/>
      <w:r w:rsidR="009323FA" w:rsidRPr="00B95D20">
        <w:t xml:space="preserve"> </w:t>
      </w:r>
      <w:proofErr w:type="spellStart"/>
      <w:r w:rsidR="009323FA" w:rsidRPr="00B95D20">
        <w:t>weights</w:t>
      </w:r>
      <w:proofErr w:type="spellEnd"/>
      <w:r w:rsidR="009323FA" w:rsidRPr="00B95D20">
        <w:t xml:space="preserve"> tersebut akan dikalikan dengan ve</w:t>
      </w:r>
      <w:r w:rsidR="00AE727E" w:rsidRPr="00B95D20">
        <w:t>k</w:t>
      </w:r>
      <w:r w:rsidR="009323FA" w:rsidRPr="00B95D20">
        <w:t xml:space="preserve">tor </w:t>
      </w:r>
      <w:proofErr w:type="spellStart"/>
      <w:r w:rsidR="009323FA" w:rsidRPr="00B95D20">
        <w:t>value</w:t>
      </w:r>
      <w:proofErr w:type="spellEnd"/>
      <w:r w:rsidR="009323FA" w:rsidRPr="00B95D20">
        <w:t xml:space="preserve"> yang menjadi </w:t>
      </w:r>
      <w:proofErr w:type="spellStart"/>
      <w:r w:rsidR="009323FA" w:rsidRPr="00B95D20">
        <w:t>output</w:t>
      </w:r>
      <w:proofErr w:type="spellEnd"/>
      <w:r w:rsidR="009323FA" w:rsidRPr="00B95D20">
        <w:t xml:space="preserve"> </w:t>
      </w:r>
      <w:r w:rsidR="00AE727E" w:rsidRPr="00B95D20">
        <w:t xml:space="preserve">vektor </w:t>
      </w:r>
      <w:r w:rsidR="009323FA" w:rsidRPr="00B95D20">
        <w:t xml:space="preserve">dari bagian </w:t>
      </w:r>
      <w:proofErr w:type="spellStart"/>
      <w:r w:rsidR="009323FA" w:rsidRPr="00B95D20">
        <w:t>encoder</w:t>
      </w:r>
      <w:proofErr w:type="spellEnd"/>
      <w:r w:rsidR="009323FA" w:rsidRPr="00B95D20">
        <w:t xml:space="preserve"> ini</w:t>
      </w:r>
      <w:r w:rsidR="005C6228" w:rsidRPr="00B95D20">
        <w:t xml:space="preserve">. Dengan </w:t>
      </w:r>
      <w:proofErr w:type="spellStart"/>
      <w:r w:rsidR="005C6228" w:rsidRPr="00B95D20">
        <w:t>output</w:t>
      </w:r>
      <w:proofErr w:type="spellEnd"/>
      <w:r w:rsidR="005C6228" w:rsidRPr="00B95D20">
        <w:t xml:space="preserve"> terakhir ini</w:t>
      </w:r>
      <w:r w:rsidR="006E4224" w:rsidRPr="00B95D20">
        <w:t xml:space="preserve">, </w:t>
      </w:r>
      <w:r w:rsidR="001C7494" w:rsidRPr="00B95D20">
        <w:t xml:space="preserve">nilai tinggi dari </w:t>
      </w:r>
      <w:proofErr w:type="spellStart"/>
      <w:r w:rsidR="001C7494" w:rsidRPr="00B95D20">
        <w:t>attention</w:t>
      </w:r>
      <w:proofErr w:type="spellEnd"/>
      <w:r w:rsidR="001C7494" w:rsidRPr="00B95D20">
        <w:t xml:space="preserve"> </w:t>
      </w:r>
      <w:proofErr w:type="spellStart"/>
      <w:r w:rsidR="001C7494" w:rsidRPr="00B95D20">
        <w:t>weights</w:t>
      </w:r>
      <w:proofErr w:type="spellEnd"/>
      <w:r w:rsidR="001C7494" w:rsidRPr="00B95D20">
        <w:t xml:space="preserve"> (</w:t>
      </w:r>
      <w:proofErr w:type="spellStart"/>
      <w:r w:rsidR="001C7494" w:rsidRPr="00B95D20">
        <w:t>output</w:t>
      </w:r>
      <w:proofErr w:type="spellEnd"/>
      <w:r w:rsidR="001C7494" w:rsidRPr="00B95D20">
        <w:t xml:space="preserve"> </w:t>
      </w:r>
      <w:proofErr w:type="spellStart"/>
      <w:r w:rsidR="001C7494" w:rsidRPr="00B95D20">
        <w:t>softmax</w:t>
      </w:r>
      <w:proofErr w:type="spellEnd"/>
      <w:r w:rsidR="001C7494" w:rsidRPr="00B95D20">
        <w:t xml:space="preserve">) tadi akan memberi dampak tinggi pada kata-kata yang berarti, dan menurunkan nilai/dampak pada kata-kata yang tidak relevan. </w:t>
      </w:r>
    </w:p>
    <w:p w14:paraId="1DCC63E6" w14:textId="00844CFF" w:rsidR="00CD0F97" w:rsidRPr="00B95D20" w:rsidRDefault="0038394F" w:rsidP="00E94A82">
      <w:r w:rsidRPr="00B95D20">
        <w:t xml:space="preserve">Agar dapat diimplementasikan kepada </w:t>
      </w:r>
      <w:proofErr w:type="spellStart"/>
      <w:r w:rsidRPr="00B95D20">
        <w:t>multi-head</w:t>
      </w:r>
      <w:proofErr w:type="spellEnd"/>
      <w:r w:rsidRPr="00B95D20">
        <w:t xml:space="preserve"> </w:t>
      </w:r>
      <w:proofErr w:type="spellStart"/>
      <w:r w:rsidRPr="00B95D20">
        <w:t>attention</w:t>
      </w:r>
      <w:proofErr w:type="spellEnd"/>
      <w:r w:rsidRPr="00B95D20">
        <w:t xml:space="preserve">, tiap operasi </w:t>
      </w:r>
      <w:proofErr w:type="spellStart"/>
      <w:r w:rsidRPr="00B95D20">
        <w:t>self-attention</w:t>
      </w:r>
      <w:proofErr w:type="spellEnd"/>
      <w:r w:rsidRPr="00B95D20">
        <w:t xml:space="preserve"> ini (yang disebut juga sebagai </w:t>
      </w:r>
      <w:proofErr w:type="spellStart"/>
      <w:r w:rsidRPr="00B95D20">
        <w:rPr>
          <w:i/>
          <w:iCs/>
        </w:rPr>
        <w:t>head</w:t>
      </w:r>
      <w:proofErr w:type="spellEnd"/>
      <w:r w:rsidRPr="00B95D20">
        <w:t xml:space="preserve">) akan </w:t>
      </w:r>
      <w:r w:rsidR="00FA5454" w:rsidRPr="00B95D20">
        <w:t xml:space="preserve">terjadi sebanyak N kali dan untuk tiap </w:t>
      </w:r>
      <w:proofErr w:type="spellStart"/>
      <w:r w:rsidR="00FA5454" w:rsidRPr="00B95D20">
        <w:t>head</w:t>
      </w:r>
      <w:proofErr w:type="spellEnd"/>
      <w:r w:rsidR="00FA5454" w:rsidRPr="00B95D20">
        <w:t xml:space="preserve"> </w:t>
      </w:r>
      <w:r w:rsidRPr="00B95D20">
        <w:t xml:space="preserve">mendapatkan vektor </w:t>
      </w:r>
      <w:proofErr w:type="spellStart"/>
      <w:r w:rsidRPr="00B95D20">
        <w:t>query</w:t>
      </w:r>
      <w:proofErr w:type="spellEnd"/>
      <w:r w:rsidRPr="00B95D20">
        <w:t xml:space="preserve">, </w:t>
      </w:r>
      <w:proofErr w:type="spellStart"/>
      <w:r w:rsidRPr="00B95D20">
        <w:t>key</w:t>
      </w:r>
      <w:proofErr w:type="spellEnd"/>
      <w:r w:rsidRPr="00B95D20">
        <w:t xml:space="preserve"> dan </w:t>
      </w:r>
      <w:proofErr w:type="spellStart"/>
      <w:r w:rsidRPr="00B95D20">
        <w:t>value</w:t>
      </w:r>
      <w:proofErr w:type="spellEnd"/>
      <w:r w:rsidRPr="00B95D20">
        <w:t xml:space="preserve"> yang telah dibagi sebanyak N vektor. </w:t>
      </w:r>
      <w:proofErr w:type="spellStart"/>
      <w:r w:rsidR="008E7C57" w:rsidRPr="00B95D20">
        <w:t>Output</w:t>
      </w:r>
      <w:proofErr w:type="spellEnd"/>
      <w:r w:rsidR="008E7C57" w:rsidRPr="00B95D20">
        <w:t xml:space="preserve"> untuk setiap </w:t>
      </w:r>
      <w:proofErr w:type="spellStart"/>
      <w:r w:rsidR="008E7C57" w:rsidRPr="00B95D20">
        <w:t>head</w:t>
      </w:r>
      <w:proofErr w:type="spellEnd"/>
      <w:r w:rsidR="008E7C57" w:rsidRPr="00B95D20">
        <w:t xml:space="preserve"> akan disambung menjadi 1 </w:t>
      </w:r>
      <w:proofErr w:type="spellStart"/>
      <w:r w:rsidR="008E7C57" w:rsidRPr="00B95D20">
        <w:t>vector</w:t>
      </w:r>
      <w:proofErr w:type="spellEnd"/>
      <w:r w:rsidR="008E7C57" w:rsidRPr="00B95D20">
        <w:t xml:space="preserve"> yang sama. Secara teori, dengan tiap </w:t>
      </w:r>
      <w:proofErr w:type="spellStart"/>
      <w:r w:rsidR="008E7C57" w:rsidRPr="00B95D20">
        <w:t>head</w:t>
      </w:r>
      <w:proofErr w:type="spellEnd"/>
      <w:r w:rsidR="008E7C57" w:rsidRPr="00B95D20">
        <w:t>/</w:t>
      </w:r>
      <w:proofErr w:type="spellStart"/>
      <w:r w:rsidR="008E7C57" w:rsidRPr="00B95D20">
        <w:t>self-attention</w:t>
      </w:r>
      <w:proofErr w:type="spellEnd"/>
      <w:r w:rsidR="008E7C57" w:rsidRPr="00B95D20">
        <w:t xml:space="preserve"> melakukan perhitungan yang berbeda, maka informasi yang didapatkan untuk melakukan </w:t>
      </w:r>
      <w:proofErr w:type="spellStart"/>
      <w:r w:rsidR="008E7C57" w:rsidRPr="00B95D20">
        <w:rPr>
          <w:i/>
          <w:iCs/>
        </w:rPr>
        <w:t>decoding</w:t>
      </w:r>
      <w:proofErr w:type="spellEnd"/>
      <w:r w:rsidR="008E7C57" w:rsidRPr="00B95D20">
        <w:t xml:space="preserve"> akan menjadi lebih banyak/besar</w:t>
      </w:r>
      <w:r w:rsidR="00960328" w:rsidRPr="00B95D20">
        <w:t xml:space="preserve">. </w:t>
      </w:r>
      <w:r w:rsidR="00EA1FDF" w:rsidRPr="00B95D20">
        <w:t xml:space="preserve">Dan dapat disimpulkan </w:t>
      </w:r>
      <w:proofErr w:type="spellStart"/>
      <w:r w:rsidR="00EA1FDF" w:rsidRPr="00B95D20">
        <w:t>multi-head</w:t>
      </w:r>
      <w:proofErr w:type="spellEnd"/>
      <w:r w:rsidR="00EA1FDF" w:rsidRPr="00B95D20">
        <w:t xml:space="preserve"> </w:t>
      </w:r>
      <w:proofErr w:type="spellStart"/>
      <w:r w:rsidR="00EA1FDF" w:rsidRPr="00B95D20">
        <w:t>attention</w:t>
      </w:r>
      <w:proofErr w:type="spellEnd"/>
      <w:r w:rsidR="00EA1FDF" w:rsidRPr="00B95D20">
        <w:t xml:space="preserve"> adalah </w:t>
      </w:r>
      <w:proofErr w:type="spellStart"/>
      <w:r w:rsidR="00EA1FDF" w:rsidRPr="00B95D20">
        <w:t>self-attention</w:t>
      </w:r>
      <w:proofErr w:type="spellEnd"/>
      <w:r w:rsidR="00EA1FDF" w:rsidRPr="00B95D20">
        <w:t xml:space="preserve"> yang dilakukan </w:t>
      </w:r>
      <w:r w:rsidR="00F14F20" w:rsidRPr="00B95D20">
        <w:t>sebanyak N kali (</w:t>
      </w:r>
      <w:r w:rsidR="005C08AE" w:rsidRPr="00B95D20">
        <w:t>n</w:t>
      </w:r>
      <w:r w:rsidR="00F14F20" w:rsidRPr="00B95D20">
        <w:t xml:space="preserve">ilai N adalah parameter yang dapat </w:t>
      </w:r>
      <w:r w:rsidR="00F14F20" w:rsidRPr="00B95D20">
        <w:lastRenderedPageBreak/>
        <w:t>ditentukan</w:t>
      </w:r>
      <w:r w:rsidR="00E87702" w:rsidRPr="00B95D20">
        <w:t xml:space="preserve"> sendiri)</w:t>
      </w:r>
      <w:r w:rsidR="005C08AE" w:rsidRPr="00B95D20">
        <w:t>.</w:t>
      </w:r>
      <w:r w:rsidR="005A4034" w:rsidRPr="00B95D20">
        <w:t xml:space="preserve"> Dari penjelasan sebelumnya langkah-langkah </w:t>
      </w:r>
      <w:proofErr w:type="spellStart"/>
      <w:r w:rsidR="005A4034" w:rsidRPr="00B95D20">
        <w:t>self-attention</w:t>
      </w:r>
      <w:proofErr w:type="spellEnd"/>
      <w:r w:rsidR="005A4034" w:rsidRPr="00B95D20">
        <w:t xml:space="preserve"> didapatkan rumus sebagai berikut: </w:t>
      </w:r>
    </w:p>
    <w:p w14:paraId="6B3F2E32" w14:textId="77777777" w:rsidR="000156F3" w:rsidRPr="00B95D20" w:rsidRDefault="000156F3" w:rsidP="000156F3"/>
    <w:p w14:paraId="7D5540EC" w14:textId="5781587F" w:rsidR="00826EF5" w:rsidRPr="00B95D20" w:rsidRDefault="00B0375B" w:rsidP="0028060F">
      <w:pPr>
        <w:pStyle w:val="STTSRumus"/>
        <w:tabs>
          <w:tab w:val="clear" w:pos="2552"/>
          <w:tab w:val="left" w:pos="3261"/>
          <w:tab w:val="left" w:pos="3969"/>
        </w:tabs>
      </w:pPr>
      <m:oMath>
        <m:r>
          <w:rPr>
            <w:rFonts w:ascii="Cambria Math" w:hAnsi="Cambria Math"/>
          </w:rPr>
          <m:t>softmax</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f>
          <m:fPr>
            <m:ctrlPr>
              <w:rPr>
                <w:rFonts w:ascii="Cambria Math" w:hAnsi="Cambria Math"/>
                <w:i/>
              </w:rPr>
            </m:ctrlPr>
          </m:fPr>
          <m:num>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um>
          <m:den>
            <m:nary>
              <m:naryPr>
                <m:chr m:val="∑"/>
                <m:limLoc m:val="subSup"/>
                <m:supHide m:val="1"/>
                <m:ctrlPr>
                  <w:rPr>
                    <w:rFonts w:ascii="Cambria Math" w:hAnsi="Cambria Math"/>
                    <w:i/>
                  </w:rPr>
                </m:ctrlPr>
              </m:naryPr>
              <m:sub>
                <m:r>
                  <w:rPr>
                    <w:rFonts w:ascii="Cambria Math" w:hAnsi="Cambria Math"/>
                  </w:rPr>
                  <m:t>j</m:t>
                </m:r>
              </m:sub>
              <m:sup/>
              <m:e>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den>
        </m:f>
      </m:oMath>
      <w:r w:rsidR="000156F3" w:rsidRPr="00B95D20">
        <w:tab/>
      </w:r>
      <w:r w:rsidR="000156F3" w:rsidRPr="00B95D20">
        <w:tab/>
        <w:t xml:space="preserve"> (</w:t>
      </w:r>
      <w:r w:rsidR="000156F3" w:rsidRPr="00B95D20">
        <w:fldChar w:fldCharType="begin"/>
      </w:r>
      <w:r w:rsidR="000156F3" w:rsidRPr="00B95D20">
        <w:instrText xml:space="preserve"> STYLEREF 1 \s </w:instrText>
      </w:r>
      <w:r w:rsidR="000156F3" w:rsidRPr="00B95D20">
        <w:fldChar w:fldCharType="separate"/>
      </w:r>
      <w:r w:rsidR="00E10752" w:rsidRPr="00B95D20">
        <w:rPr>
          <w:noProof/>
        </w:rPr>
        <w:t>2</w:t>
      </w:r>
      <w:r w:rsidR="000156F3" w:rsidRPr="00B95D20">
        <w:fldChar w:fldCharType="end"/>
      </w:r>
      <w:r w:rsidR="000156F3" w:rsidRPr="00B95D20">
        <w:t>.</w:t>
      </w:r>
      <w:r w:rsidR="000156F3" w:rsidRPr="00B95D20">
        <w:fldChar w:fldCharType="begin"/>
      </w:r>
      <w:r w:rsidR="000156F3" w:rsidRPr="00B95D20">
        <w:instrText xml:space="preserve"> SEQ Rumus \* ARABIC \s 1 </w:instrText>
      </w:r>
      <w:r w:rsidR="000156F3" w:rsidRPr="00B95D20">
        <w:fldChar w:fldCharType="separate"/>
      </w:r>
      <w:r w:rsidR="00E10752" w:rsidRPr="00B95D20">
        <w:rPr>
          <w:noProof/>
        </w:rPr>
        <w:t>1</w:t>
      </w:r>
      <w:r w:rsidR="000156F3" w:rsidRPr="00B95D20">
        <w:fldChar w:fldCharType="end"/>
      </w:r>
      <w:r w:rsidR="000156F3" w:rsidRPr="00B95D20">
        <w:t>)</w:t>
      </w:r>
    </w:p>
    <w:p w14:paraId="4AA8A521" w14:textId="4460BEC4" w:rsidR="00826EF5" w:rsidRPr="00B95D20" w:rsidRDefault="00070284" w:rsidP="007C2EE4">
      <w:pPr>
        <w:pStyle w:val="STTSRumus"/>
        <w:tabs>
          <w:tab w:val="clear" w:pos="2552"/>
          <w:tab w:val="left" w:pos="4253"/>
          <w:tab w:val="left" w:pos="4962"/>
        </w:tabs>
      </w:pPr>
      <m:oMath>
        <m:r>
          <w:rPr>
            <w:rFonts w:ascii="Cambria Math" w:hAnsi="Cambria Math"/>
          </w:rPr>
          <m:t>Head(Q,K,V)</m:t>
        </m:r>
        <m:r>
          <m:rPr>
            <m:sty m:val="p"/>
          </m:rPr>
          <w:rPr>
            <w:rFonts w:ascii="Cambria Math" w:hAnsi="Cambria Math"/>
          </w:rPr>
          <m:t>= s</m:t>
        </m:r>
        <m:r>
          <w:rPr>
            <w:rFonts w:ascii="Cambria Math" w:hAnsi="Cambria Math"/>
          </w:rPr>
          <m:t>oftmax</m:t>
        </m:r>
        <m:d>
          <m:dPr>
            <m:ctrlPr>
              <w:rPr>
                <w:rFonts w:ascii="Cambria Math" w:hAnsi="Cambria Math"/>
                <w:i/>
              </w:rPr>
            </m:ctrlPr>
          </m:dPr>
          <m:e>
            <m:f>
              <m:fPr>
                <m:ctrlPr>
                  <w:rPr>
                    <w:rFonts w:ascii="Cambria Math" w:hAnsi="Cambria Math"/>
                    <w:i/>
                  </w:rPr>
                </m:ctrlPr>
              </m:fPr>
              <m:num>
                <m:r>
                  <w:rPr>
                    <w:rFonts w:ascii="Cambria Math" w:hAnsi="Cambria Math"/>
                  </w:rPr>
                  <m:t xml:space="preserve">Q </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r>
          <m:rPr>
            <m:sty m:val="p"/>
          </m:rPr>
          <w:rPr>
            <w:rFonts w:ascii="Cambria Math" w:hAnsi="Cambria Math"/>
          </w:rPr>
          <m:t xml:space="preserve"> </m:t>
        </m:r>
      </m:oMath>
      <w:r w:rsidR="00826EF5" w:rsidRPr="00B95D20">
        <w:tab/>
      </w:r>
      <w:r w:rsidR="00826EF5" w:rsidRPr="00B95D20">
        <w:tab/>
        <w:t xml:space="preserve"> (</w:t>
      </w:r>
      <w:r w:rsidR="00826EF5" w:rsidRPr="00B95D20">
        <w:fldChar w:fldCharType="begin"/>
      </w:r>
      <w:r w:rsidR="00826EF5" w:rsidRPr="00B95D20">
        <w:instrText xml:space="preserve"> STYLEREF 1 \s </w:instrText>
      </w:r>
      <w:r w:rsidR="00826EF5" w:rsidRPr="00B95D20">
        <w:fldChar w:fldCharType="separate"/>
      </w:r>
      <w:r w:rsidR="00E10752" w:rsidRPr="00B95D20">
        <w:rPr>
          <w:noProof/>
        </w:rPr>
        <w:t>2</w:t>
      </w:r>
      <w:r w:rsidR="00826EF5" w:rsidRPr="00B95D20">
        <w:fldChar w:fldCharType="end"/>
      </w:r>
      <w:r w:rsidR="00826EF5" w:rsidRPr="00B95D20">
        <w:t>.</w:t>
      </w:r>
      <w:r w:rsidR="00826EF5" w:rsidRPr="00B95D20">
        <w:fldChar w:fldCharType="begin"/>
      </w:r>
      <w:r w:rsidR="00826EF5" w:rsidRPr="00B95D20">
        <w:instrText xml:space="preserve"> SEQ Rumus \* ARABIC \s 1 </w:instrText>
      </w:r>
      <w:r w:rsidR="00826EF5" w:rsidRPr="00B95D20">
        <w:fldChar w:fldCharType="separate"/>
      </w:r>
      <w:r w:rsidR="00E10752" w:rsidRPr="00B95D20">
        <w:rPr>
          <w:noProof/>
        </w:rPr>
        <w:t>2</w:t>
      </w:r>
      <w:r w:rsidR="00826EF5" w:rsidRPr="00B95D20">
        <w:fldChar w:fldCharType="end"/>
      </w:r>
      <w:r w:rsidR="00826EF5" w:rsidRPr="00B95D20">
        <w:t>)</w:t>
      </w:r>
    </w:p>
    <w:p w14:paraId="58E29972" w14:textId="0852CE5B" w:rsidR="00D0712B" w:rsidRPr="00B95D20" w:rsidRDefault="006F7436" w:rsidP="000017AB">
      <w:pPr>
        <w:pStyle w:val="STTSRumus"/>
        <w:tabs>
          <w:tab w:val="clear" w:pos="2552"/>
          <w:tab w:val="left" w:pos="5529"/>
          <w:tab w:val="left" w:pos="6237"/>
        </w:tabs>
      </w:pPr>
      <m:oMath>
        <m:r>
          <w:rPr>
            <w:rFonts w:ascii="Cambria Math" w:hAnsi="Cambria Math"/>
          </w:rPr>
          <m:t>Multi</m:t>
        </m:r>
        <m:d>
          <m:dPr>
            <m:ctrlPr>
              <w:rPr>
                <w:rFonts w:ascii="Cambria Math" w:hAnsi="Cambria Math"/>
                <w:i/>
              </w:rPr>
            </m:ctrlPr>
          </m:dPr>
          <m:e>
            <m:r>
              <w:rPr>
                <w:rFonts w:ascii="Cambria Math" w:hAnsi="Cambria Math"/>
              </w:rPr>
              <m:t>Q,K,V</m:t>
            </m:r>
          </m:e>
        </m:d>
        <m:r>
          <m:rPr>
            <m:sty m:val="p"/>
          </m:rPr>
          <w:rPr>
            <w:rFonts w:ascii="Cambria Math" w:hAnsi="Cambria Math"/>
          </w:rPr>
          <m:t>= C</m:t>
        </m:r>
        <m:r>
          <w:rPr>
            <w:rFonts w:ascii="Cambria Math" w:hAnsi="Cambria Math"/>
          </w:rPr>
          <m:t>oncat</m:t>
        </m:r>
        <m:d>
          <m:dPr>
            <m:ctrlPr>
              <w:rPr>
                <w:rFonts w:ascii="Cambria Math" w:hAnsi="Cambria Math"/>
                <w:i/>
              </w:rPr>
            </m:ctrlPr>
          </m:dPr>
          <m:e>
            <m:sSub>
              <m:sSubPr>
                <m:ctrlPr>
                  <w:rPr>
                    <w:rFonts w:ascii="Cambria Math" w:hAnsi="Cambria Math"/>
                    <w:i/>
                  </w:rPr>
                </m:ctrlPr>
              </m:sSubPr>
              <m:e>
                <m:r>
                  <w:rPr>
                    <w:rFonts w:ascii="Cambria Math" w:hAnsi="Cambria Math"/>
                  </w:rPr>
                  <m:t>Head</m:t>
                </m:r>
              </m:e>
              <m:sub>
                <m:r>
                  <w:rPr>
                    <w:rFonts w:ascii="Cambria Math" w:hAnsi="Cambria Math"/>
                  </w:rPr>
                  <m:t>1</m:t>
                </m:r>
              </m:sub>
            </m:sSub>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Head</m:t>
                </m:r>
              </m:e>
              <m:sub>
                <m:r>
                  <w:rPr>
                    <w:rFonts w:ascii="Cambria Math" w:hAnsi="Cambria Math"/>
                  </w:rPr>
                  <m:t>N</m:t>
                </m:r>
              </m:sub>
            </m:sSub>
            <m:ctrlPr>
              <w:rPr>
                <w:rFonts w:ascii="Cambria Math" w:hAnsi="Cambria Math"/>
              </w:rPr>
            </m:ctrlPr>
          </m:e>
        </m:d>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O</m:t>
            </m:r>
          </m:sup>
        </m:sSup>
        <m:r>
          <m:rPr>
            <m:sty m:val="p"/>
          </m:rPr>
          <w:rPr>
            <w:rFonts w:ascii="Cambria Math" w:hAnsi="Cambria Math"/>
          </w:rPr>
          <m:t xml:space="preserve"> </m:t>
        </m:r>
      </m:oMath>
      <w:r w:rsidRPr="00B95D20">
        <w:tab/>
      </w:r>
      <w:r w:rsidRPr="00B95D20">
        <w:tab/>
        <w:t xml:space="preserve"> (</w:t>
      </w:r>
      <w:r w:rsidRPr="00B95D20">
        <w:fldChar w:fldCharType="begin"/>
      </w:r>
      <w:r w:rsidRPr="00B95D20">
        <w:instrText xml:space="preserve"> STYLEREF 1 \s </w:instrText>
      </w:r>
      <w:r w:rsidRPr="00B95D20">
        <w:fldChar w:fldCharType="separate"/>
      </w:r>
      <w:r w:rsidR="00E10752" w:rsidRPr="00B95D20">
        <w:rPr>
          <w:noProof/>
        </w:rPr>
        <w:t>2</w:t>
      </w:r>
      <w:r w:rsidRPr="00B95D20">
        <w:fldChar w:fldCharType="end"/>
      </w:r>
      <w:r w:rsidRPr="00B95D20">
        <w:t>.</w:t>
      </w:r>
      <w:r w:rsidRPr="00B95D20">
        <w:fldChar w:fldCharType="begin"/>
      </w:r>
      <w:r w:rsidRPr="00B95D20">
        <w:instrText xml:space="preserve"> SEQ Rumus \* ARABIC \s 1 </w:instrText>
      </w:r>
      <w:r w:rsidRPr="00B95D20">
        <w:fldChar w:fldCharType="separate"/>
      </w:r>
      <w:r w:rsidR="00E10752" w:rsidRPr="00B95D20">
        <w:rPr>
          <w:noProof/>
        </w:rPr>
        <w:t>3</w:t>
      </w:r>
      <w:r w:rsidRPr="00B95D20">
        <w:fldChar w:fldCharType="end"/>
      </w:r>
      <w:r w:rsidRPr="00B95D20">
        <w:t>)</w:t>
      </w:r>
    </w:p>
    <w:p w14:paraId="68E3FDE8" w14:textId="0D9090DD" w:rsidR="000017AB" w:rsidRPr="00B95D20" w:rsidRDefault="000017AB" w:rsidP="000017AB">
      <w:pPr>
        <w:pStyle w:val="STTSRumus"/>
        <w:tabs>
          <w:tab w:val="clear" w:pos="2552"/>
          <w:tab w:val="left" w:pos="5529"/>
          <w:tab w:val="left" w:pos="6237"/>
        </w:tabs>
      </w:pPr>
    </w:p>
    <w:p w14:paraId="7E12311E" w14:textId="533BD5A1" w:rsidR="000017AB" w:rsidRPr="00B95D20" w:rsidRDefault="004F0C3F" w:rsidP="009C34F1">
      <w:pPr>
        <w:pStyle w:val="STTSRumus"/>
        <w:tabs>
          <w:tab w:val="clear" w:pos="2552"/>
          <w:tab w:val="left" w:pos="4820"/>
          <w:tab w:val="left" w:pos="5529"/>
        </w:tabs>
      </w:pPr>
      <w:r w:rsidRPr="00B95D20">
        <w:t xml:space="preserve">Sebelum lanjut kepada bagian kedua yaitu FFN, perlu diketahui adanya </w:t>
      </w:r>
      <w:proofErr w:type="spellStart"/>
      <w:r w:rsidRPr="00B95D20">
        <w:t>sublayer</w:t>
      </w:r>
      <w:proofErr w:type="spellEnd"/>
      <w:r w:rsidRPr="00B95D20">
        <w:t xml:space="preserve"> setelah </w:t>
      </w:r>
      <w:proofErr w:type="spellStart"/>
      <w:r w:rsidRPr="00B95D20">
        <w:t>multi-head</w:t>
      </w:r>
      <w:proofErr w:type="spellEnd"/>
      <w:r w:rsidRPr="00B95D20">
        <w:t xml:space="preserve"> </w:t>
      </w:r>
      <w:proofErr w:type="spellStart"/>
      <w:r w:rsidRPr="00B95D20">
        <w:t>attention</w:t>
      </w:r>
      <w:proofErr w:type="spellEnd"/>
      <w:r w:rsidRPr="00B95D20">
        <w:t xml:space="preserve"> dan FFN. </w:t>
      </w:r>
      <w:proofErr w:type="spellStart"/>
      <w:r w:rsidR="00131F9F" w:rsidRPr="00B95D20">
        <w:t>Sublayer</w:t>
      </w:r>
      <w:proofErr w:type="spellEnd"/>
      <w:r w:rsidR="00131F9F" w:rsidRPr="00B95D20">
        <w:t xml:space="preserve"> ini adalah</w:t>
      </w:r>
      <w:r w:rsidR="00BA6F17" w:rsidRPr="00B95D20">
        <w:t xml:space="preserve"> </w:t>
      </w:r>
      <w:proofErr w:type="spellStart"/>
      <w:r w:rsidR="00BA6F17" w:rsidRPr="00B95D20">
        <w:rPr>
          <w:i/>
          <w:iCs/>
        </w:rPr>
        <w:t>residual</w:t>
      </w:r>
      <w:proofErr w:type="spellEnd"/>
      <w:r w:rsidR="00BA6F17" w:rsidRPr="00B95D20">
        <w:rPr>
          <w:i/>
          <w:iCs/>
        </w:rPr>
        <w:t xml:space="preserve"> </w:t>
      </w:r>
      <w:proofErr w:type="spellStart"/>
      <w:r w:rsidR="00BA6F17" w:rsidRPr="00B95D20">
        <w:rPr>
          <w:i/>
          <w:iCs/>
        </w:rPr>
        <w:t>connection</w:t>
      </w:r>
      <w:proofErr w:type="spellEnd"/>
      <w:r w:rsidR="00BA6F17" w:rsidRPr="00B95D20">
        <w:t xml:space="preserve"> </w:t>
      </w:r>
      <w:r w:rsidR="00131F9F" w:rsidRPr="00B95D20">
        <w:t xml:space="preserve"> dan normalisasi. </w:t>
      </w:r>
      <w:proofErr w:type="spellStart"/>
      <w:r w:rsidR="00256E71" w:rsidRPr="00B95D20">
        <w:t>Residual</w:t>
      </w:r>
      <w:proofErr w:type="spellEnd"/>
      <w:r w:rsidR="00256E71" w:rsidRPr="00B95D20">
        <w:t xml:space="preserve"> </w:t>
      </w:r>
      <w:proofErr w:type="spellStart"/>
      <w:r w:rsidR="00256E71" w:rsidRPr="00B95D20">
        <w:t>connection</w:t>
      </w:r>
      <w:proofErr w:type="spellEnd"/>
      <w:r w:rsidR="00256E71" w:rsidRPr="00B95D20">
        <w:t xml:space="preserve"> adalah proses men</w:t>
      </w:r>
      <w:r w:rsidR="00131F9F" w:rsidRPr="00B95D20">
        <w:t xml:space="preserve">ambahkan </w:t>
      </w:r>
      <w:proofErr w:type="spellStart"/>
      <w:r w:rsidR="00131F9F" w:rsidRPr="00B95D20">
        <w:rPr>
          <w:i/>
          <w:iCs/>
        </w:rPr>
        <w:t>positional</w:t>
      </w:r>
      <w:proofErr w:type="spellEnd"/>
      <w:r w:rsidR="00131F9F" w:rsidRPr="00B95D20">
        <w:rPr>
          <w:i/>
          <w:iCs/>
        </w:rPr>
        <w:t xml:space="preserve"> </w:t>
      </w:r>
      <w:proofErr w:type="spellStart"/>
      <w:r w:rsidR="00131F9F" w:rsidRPr="00B95D20">
        <w:rPr>
          <w:i/>
          <w:iCs/>
        </w:rPr>
        <w:t>encoding</w:t>
      </w:r>
      <w:proofErr w:type="spellEnd"/>
      <w:r w:rsidR="00256E71" w:rsidRPr="00B95D20">
        <w:t xml:space="preserve"> dengan </w:t>
      </w:r>
      <w:proofErr w:type="spellStart"/>
      <w:r w:rsidR="00256E71" w:rsidRPr="00B95D20">
        <w:t>input</w:t>
      </w:r>
      <w:proofErr w:type="spellEnd"/>
      <w:r w:rsidR="00EF3A94" w:rsidRPr="00B95D20">
        <w:t>.</w:t>
      </w:r>
      <w:r w:rsidR="00131F9F" w:rsidRPr="00B95D20">
        <w:t xml:space="preserve"> </w:t>
      </w:r>
      <w:r w:rsidR="009E6024" w:rsidRPr="00B95D20">
        <w:t xml:space="preserve">Selain </w:t>
      </w:r>
      <w:r w:rsidR="006F439E" w:rsidRPr="00B95D20">
        <w:t xml:space="preserve">di dua </w:t>
      </w:r>
      <w:proofErr w:type="spellStart"/>
      <w:r w:rsidR="006F439E" w:rsidRPr="00B95D20">
        <w:t>sublayer</w:t>
      </w:r>
      <w:proofErr w:type="spellEnd"/>
      <w:r w:rsidR="006F439E" w:rsidRPr="00B95D20">
        <w:t xml:space="preserve"> tersebut, </w:t>
      </w:r>
      <w:proofErr w:type="spellStart"/>
      <w:r w:rsidR="006F439E" w:rsidRPr="00B95D20">
        <w:t>positional</w:t>
      </w:r>
      <w:proofErr w:type="spellEnd"/>
      <w:r w:rsidR="006F439E" w:rsidRPr="00B95D20">
        <w:t xml:space="preserve"> </w:t>
      </w:r>
      <w:proofErr w:type="spellStart"/>
      <w:r w:rsidR="006F439E" w:rsidRPr="00B95D20">
        <w:t>encoding</w:t>
      </w:r>
      <w:proofErr w:type="spellEnd"/>
      <w:r w:rsidR="006F439E" w:rsidRPr="00B95D20">
        <w:t xml:space="preserve"> dapat ditemukan saat sebelum </w:t>
      </w:r>
      <w:proofErr w:type="spellStart"/>
      <w:r w:rsidR="006F439E" w:rsidRPr="00B95D20">
        <w:t>word</w:t>
      </w:r>
      <w:proofErr w:type="spellEnd"/>
      <w:r w:rsidR="006F439E" w:rsidRPr="00B95D20">
        <w:t xml:space="preserve"> </w:t>
      </w:r>
      <w:proofErr w:type="spellStart"/>
      <w:r w:rsidR="006F439E" w:rsidRPr="00B95D20">
        <w:t>embedding</w:t>
      </w:r>
      <w:proofErr w:type="spellEnd"/>
      <w:r w:rsidR="006F439E" w:rsidRPr="00B95D20">
        <w:t xml:space="preserve"> </w:t>
      </w:r>
      <w:proofErr w:type="spellStart"/>
      <w:r w:rsidR="006F439E" w:rsidRPr="00B95D20">
        <w:t>input</w:t>
      </w:r>
      <w:proofErr w:type="spellEnd"/>
      <w:r w:rsidR="006F439E" w:rsidRPr="00B95D20">
        <w:t xml:space="preserve"> dimasukkan kepada </w:t>
      </w:r>
      <w:proofErr w:type="spellStart"/>
      <w:r w:rsidR="00075C7F" w:rsidRPr="00B95D20">
        <w:t>multi-head</w:t>
      </w:r>
      <w:proofErr w:type="spellEnd"/>
      <w:r w:rsidR="00075C7F" w:rsidRPr="00B95D20">
        <w:t xml:space="preserve"> </w:t>
      </w:r>
      <w:proofErr w:type="spellStart"/>
      <w:r w:rsidR="00075C7F" w:rsidRPr="00B95D20">
        <w:t>attention</w:t>
      </w:r>
      <w:proofErr w:type="spellEnd"/>
      <w:r w:rsidR="00075C7F" w:rsidRPr="00B95D20">
        <w:t xml:space="preserve">. </w:t>
      </w:r>
      <w:r w:rsidR="00DA4DC3" w:rsidRPr="00B95D20">
        <w:t xml:space="preserve">Gunanya </w:t>
      </w:r>
      <w:proofErr w:type="spellStart"/>
      <w:r w:rsidR="00DA4DC3" w:rsidRPr="00B95D20">
        <w:t>positional</w:t>
      </w:r>
      <w:proofErr w:type="spellEnd"/>
      <w:r w:rsidR="00DA4DC3" w:rsidRPr="00B95D20">
        <w:t xml:space="preserve"> </w:t>
      </w:r>
      <w:proofErr w:type="spellStart"/>
      <w:r w:rsidR="00DA4DC3" w:rsidRPr="00B95D20">
        <w:t>encoding</w:t>
      </w:r>
      <w:proofErr w:type="spellEnd"/>
      <w:r w:rsidR="00DA4DC3" w:rsidRPr="00B95D20">
        <w:t xml:space="preserve"> ini adalah </w:t>
      </w:r>
      <w:r w:rsidR="00291A11" w:rsidRPr="00B95D20">
        <w:t xml:space="preserve">memberi informasi posisi dari </w:t>
      </w:r>
      <w:proofErr w:type="spellStart"/>
      <w:r w:rsidR="00291A11" w:rsidRPr="00B95D20">
        <w:t>input</w:t>
      </w:r>
      <w:proofErr w:type="spellEnd"/>
      <w:r w:rsidR="00291A11" w:rsidRPr="00B95D20">
        <w:t xml:space="preserve"> </w:t>
      </w:r>
      <w:proofErr w:type="spellStart"/>
      <w:r w:rsidR="00291A11" w:rsidRPr="00B95D20">
        <w:t>embedding</w:t>
      </w:r>
      <w:proofErr w:type="spellEnd"/>
      <w:r w:rsidR="00291A11" w:rsidRPr="00B95D20">
        <w:t xml:space="preserve"> </w:t>
      </w:r>
      <w:proofErr w:type="spellStart"/>
      <w:r w:rsidR="00291A11" w:rsidRPr="00B95D20">
        <w:t>nya</w:t>
      </w:r>
      <w:proofErr w:type="spellEnd"/>
      <w:r w:rsidR="004A40F8" w:rsidRPr="00B95D20">
        <w:t xml:space="preserve">. </w:t>
      </w:r>
      <w:r w:rsidR="00C349A3" w:rsidRPr="00B95D20">
        <w:t>Melihat rumus</w:t>
      </w:r>
      <w:r w:rsidR="00505BF4" w:rsidRPr="00B95D20">
        <w:t xml:space="preserve"> </w:t>
      </w:r>
      <w:r w:rsidR="00505BF4" w:rsidRPr="00B95D20">
        <w:fldChar w:fldCharType="begin"/>
      </w:r>
      <w:r w:rsidR="00505BF4" w:rsidRPr="00B95D20">
        <w:instrText xml:space="preserve"> REF _Ref102494494 \h </w:instrText>
      </w:r>
      <w:r w:rsidR="00505BF4" w:rsidRPr="00B95D20">
        <w:fldChar w:fldCharType="separate"/>
      </w:r>
      <w:r w:rsidR="00E10752" w:rsidRPr="00B95D20">
        <w:t>(</w:t>
      </w:r>
      <w:r w:rsidR="00E10752" w:rsidRPr="00B95D20">
        <w:rPr>
          <w:noProof/>
        </w:rPr>
        <w:t>2</w:t>
      </w:r>
      <w:r w:rsidR="00E10752" w:rsidRPr="00B95D20">
        <w:t>.</w:t>
      </w:r>
      <w:r w:rsidR="00E10752" w:rsidRPr="00B95D20">
        <w:rPr>
          <w:noProof/>
        </w:rPr>
        <w:t>4</w:t>
      </w:r>
      <w:r w:rsidR="00505BF4" w:rsidRPr="00B95D20">
        <w:fldChar w:fldCharType="end"/>
      </w:r>
      <w:r w:rsidR="00505BF4" w:rsidRPr="00B95D20">
        <w:t xml:space="preserve">) dan </w:t>
      </w:r>
      <w:r w:rsidR="00505BF4" w:rsidRPr="00B95D20">
        <w:fldChar w:fldCharType="begin"/>
      </w:r>
      <w:r w:rsidR="00505BF4" w:rsidRPr="00B95D20">
        <w:instrText xml:space="preserve"> REF _Ref102494510 \h </w:instrText>
      </w:r>
      <w:r w:rsidR="00505BF4" w:rsidRPr="00B95D20">
        <w:fldChar w:fldCharType="separate"/>
      </w:r>
      <w:r w:rsidR="00E10752" w:rsidRPr="00B95D20">
        <w:t>(</w:t>
      </w:r>
      <w:r w:rsidR="00E10752" w:rsidRPr="00B95D20">
        <w:rPr>
          <w:noProof/>
        </w:rPr>
        <w:t>2</w:t>
      </w:r>
      <w:r w:rsidR="00E10752" w:rsidRPr="00B95D20">
        <w:t>.</w:t>
      </w:r>
      <w:r w:rsidR="00E10752" w:rsidRPr="00B95D20">
        <w:rPr>
          <w:noProof/>
        </w:rPr>
        <w:t>5</w:t>
      </w:r>
      <w:r w:rsidR="00505BF4" w:rsidRPr="00B95D20">
        <w:fldChar w:fldCharType="end"/>
      </w:r>
      <w:r w:rsidR="00505BF4" w:rsidRPr="00B95D20">
        <w:t>)</w:t>
      </w:r>
      <w:r w:rsidR="00C349A3" w:rsidRPr="00B95D20">
        <w:t xml:space="preserve">, secara mudah disimpulkan untuk indeks yang ganjil akan dibuatkan </w:t>
      </w:r>
      <w:proofErr w:type="spellStart"/>
      <w:r w:rsidR="00C349A3" w:rsidRPr="00B95D20">
        <w:t>vector</w:t>
      </w:r>
      <w:proofErr w:type="spellEnd"/>
      <w:r w:rsidR="00C349A3" w:rsidRPr="00B95D20">
        <w:t xml:space="preserve"> dengan rumus </w:t>
      </w:r>
      <w:proofErr w:type="spellStart"/>
      <w:r w:rsidR="00C349A3" w:rsidRPr="00B95D20">
        <w:t>cos</w:t>
      </w:r>
      <w:proofErr w:type="spellEnd"/>
      <w:r w:rsidR="00C349A3" w:rsidRPr="00B95D20">
        <w:t xml:space="preserve">, sedangkan untuk yang genap akan dibuat dengan rumus </w:t>
      </w:r>
      <w:proofErr w:type="spellStart"/>
      <w:r w:rsidR="00C349A3" w:rsidRPr="00B95D20">
        <w:t>sin</w:t>
      </w:r>
      <w:proofErr w:type="spellEnd"/>
      <w:r w:rsidR="00C349A3" w:rsidRPr="00B95D20">
        <w:t xml:space="preserve">.  </w:t>
      </w:r>
      <w:r w:rsidR="00306ED3" w:rsidRPr="00B95D20">
        <w:t xml:space="preserve">Setelah </w:t>
      </w:r>
      <w:proofErr w:type="spellStart"/>
      <w:r w:rsidR="00306ED3" w:rsidRPr="00B95D20">
        <w:t>residual</w:t>
      </w:r>
      <w:proofErr w:type="spellEnd"/>
      <w:r w:rsidR="00306ED3" w:rsidRPr="00B95D20">
        <w:t xml:space="preserve"> </w:t>
      </w:r>
      <w:proofErr w:type="spellStart"/>
      <w:r w:rsidR="00306ED3" w:rsidRPr="00B95D20">
        <w:t>connection</w:t>
      </w:r>
      <w:proofErr w:type="spellEnd"/>
      <w:r w:rsidR="00306ED3" w:rsidRPr="00B95D20">
        <w:t xml:space="preserve">, hasil itu dilanjutkan kepada normalisasi atau </w:t>
      </w:r>
      <w:proofErr w:type="spellStart"/>
      <w:r w:rsidR="00306ED3" w:rsidRPr="00B95D20">
        <w:t>LayerNorm</w:t>
      </w:r>
      <w:proofErr w:type="spellEnd"/>
      <w:r w:rsidR="00306ED3" w:rsidRPr="00B95D20">
        <w:t xml:space="preserve">. </w:t>
      </w:r>
    </w:p>
    <w:p w14:paraId="21B48A82" w14:textId="77777777" w:rsidR="005A188E" w:rsidRPr="00B95D20" w:rsidRDefault="005A188E" w:rsidP="005A188E">
      <w:pPr>
        <w:pStyle w:val="STTSRumus"/>
        <w:tabs>
          <w:tab w:val="clear" w:pos="2552"/>
          <w:tab w:val="left" w:pos="4253"/>
          <w:tab w:val="left" w:pos="4962"/>
        </w:tabs>
      </w:pPr>
    </w:p>
    <w:p w14:paraId="7E5B5A7D" w14:textId="178B59BA" w:rsidR="003965A8" w:rsidRPr="00B95D20" w:rsidRDefault="003965A8" w:rsidP="003965A8">
      <w:pPr>
        <w:pStyle w:val="STTSRumus"/>
        <w:tabs>
          <w:tab w:val="clear" w:pos="2552"/>
          <w:tab w:val="left" w:pos="4253"/>
          <w:tab w:val="left" w:pos="4962"/>
        </w:tabs>
      </w:pPr>
      <w:bookmarkStart w:id="7" w:name="_Ref102494494"/>
      <m:oMath>
        <m:r>
          <w:rPr>
            <w:rFonts w:ascii="Cambria Math" w:hAnsi="Cambria Math"/>
          </w:rPr>
          <m:t>PE</m:t>
        </m:r>
        <m:d>
          <m:dPr>
            <m:ctrlPr>
              <w:rPr>
                <w:rFonts w:ascii="Cambria Math" w:hAnsi="Cambria Math"/>
                <w:i/>
              </w:rPr>
            </m:ctrlPr>
          </m:dPr>
          <m:e>
            <m:r>
              <w:rPr>
                <w:rFonts w:ascii="Cambria Math" w:hAnsi="Cambria Math"/>
              </w:rPr>
              <m:t>pos,2i</m:t>
            </m:r>
          </m:e>
        </m:d>
        <m:r>
          <m:rPr>
            <m:sty m:val="p"/>
          </m:rPr>
          <w:rPr>
            <w:rFonts w:ascii="Cambria Math" w:hAnsi="Cambria Math"/>
          </w:rPr>
          <m:t>= s</m:t>
        </m:r>
        <m:r>
          <w:rPr>
            <w:rFonts w:ascii="Cambria Math" w:hAnsi="Cambria Math"/>
          </w:rPr>
          <m:t>in</m:t>
        </m:r>
        <m:d>
          <m:dPr>
            <m:ctrlPr>
              <w:rPr>
                <w:rFonts w:ascii="Cambria Math" w:hAnsi="Cambria Math"/>
                <w:i/>
              </w:rPr>
            </m:ctrlPr>
          </m:dPr>
          <m:e>
            <m:sSup>
              <m:sSupPr>
                <m:ctrlPr>
                  <w:rPr>
                    <w:rFonts w:ascii="Cambria Math" w:hAnsi="Cambria Math"/>
                    <w:i/>
                  </w:rPr>
                </m:ctrlPr>
              </m:sSupPr>
              <m:e>
                <m:r>
                  <w:rPr>
                    <w:rFonts w:ascii="Cambria Math" w:hAnsi="Cambria Math"/>
                  </w:rPr>
                  <m:t>pos/10000</m:t>
                </m:r>
              </m:e>
              <m:sup>
                <m:r>
                  <w:rPr>
                    <w:rFonts w:ascii="Cambria Math" w:hAnsi="Cambria Math"/>
                  </w:rPr>
                  <m:t>2i/</m:t>
                </m:r>
                <m:sSub>
                  <m:sSubPr>
                    <m:ctrlPr>
                      <w:rPr>
                        <w:rFonts w:ascii="Cambria Math" w:hAnsi="Cambria Math"/>
                        <w:i/>
                      </w:rPr>
                    </m:ctrlPr>
                  </m:sSubPr>
                  <m:e>
                    <m:r>
                      <w:rPr>
                        <w:rFonts w:ascii="Cambria Math" w:hAnsi="Cambria Math"/>
                      </w:rPr>
                      <m:t>d</m:t>
                    </m:r>
                  </m:e>
                  <m:sub>
                    <m:r>
                      <w:rPr>
                        <w:rFonts w:ascii="Cambria Math" w:hAnsi="Cambria Math"/>
                      </w:rPr>
                      <m:t>model</m:t>
                    </m:r>
                  </m:sub>
                </m:sSub>
              </m:sup>
            </m:sSup>
            <m:ctrlPr>
              <w:rPr>
                <w:rFonts w:ascii="Cambria Math" w:hAnsi="Cambria Math"/>
              </w:rPr>
            </m:ctrlPr>
          </m:e>
        </m:d>
        <m:r>
          <w:rPr>
            <w:rFonts w:ascii="Cambria Math" w:hAnsi="Cambria Math"/>
          </w:rPr>
          <m:t xml:space="preserve"> </m:t>
        </m:r>
        <m:r>
          <m:rPr>
            <m:sty m:val="p"/>
          </m:rPr>
          <w:rPr>
            <w:rFonts w:ascii="Cambria Math" w:hAnsi="Cambria Math"/>
          </w:rPr>
          <m:t xml:space="preserve"> </m:t>
        </m:r>
      </m:oMath>
      <w:r w:rsidR="005A188E" w:rsidRPr="00B95D20">
        <w:tab/>
      </w:r>
      <w:r w:rsidR="005A188E" w:rsidRPr="00B95D20">
        <w:tab/>
        <w:t xml:space="preserve"> (</w:t>
      </w:r>
      <w:r w:rsidR="005A188E" w:rsidRPr="00B95D20">
        <w:fldChar w:fldCharType="begin"/>
      </w:r>
      <w:r w:rsidR="005A188E" w:rsidRPr="00B95D20">
        <w:instrText xml:space="preserve"> STYLEREF 1 \s </w:instrText>
      </w:r>
      <w:r w:rsidR="005A188E" w:rsidRPr="00B95D20">
        <w:fldChar w:fldCharType="separate"/>
      </w:r>
      <w:r w:rsidR="00E10752" w:rsidRPr="00B95D20">
        <w:rPr>
          <w:noProof/>
        </w:rPr>
        <w:t>2</w:t>
      </w:r>
      <w:r w:rsidR="005A188E" w:rsidRPr="00B95D20">
        <w:fldChar w:fldCharType="end"/>
      </w:r>
      <w:r w:rsidR="005A188E" w:rsidRPr="00B95D20">
        <w:t>.</w:t>
      </w:r>
      <w:r w:rsidR="005A188E" w:rsidRPr="00B95D20">
        <w:fldChar w:fldCharType="begin"/>
      </w:r>
      <w:r w:rsidR="005A188E" w:rsidRPr="00B95D20">
        <w:instrText xml:space="preserve"> SEQ Rumus \* ARABIC \s 1 </w:instrText>
      </w:r>
      <w:r w:rsidR="005A188E" w:rsidRPr="00B95D20">
        <w:fldChar w:fldCharType="separate"/>
      </w:r>
      <w:r w:rsidR="00E10752" w:rsidRPr="00B95D20">
        <w:rPr>
          <w:noProof/>
        </w:rPr>
        <w:t>4</w:t>
      </w:r>
      <w:r w:rsidR="005A188E" w:rsidRPr="00B95D20">
        <w:fldChar w:fldCharType="end"/>
      </w:r>
      <w:bookmarkEnd w:id="7"/>
      <w:r w:rsidR="005A188E" w:rsidRPr="00B95D20">
        <w:t>)</w:t>
      </w:r>
    </w:p>
    <w:p w14:paraId="79194D02" w14:textId="2C33B5E9" w:rsidR="005A188E" w:rsidRPr="00B95D20" w:rsidRDefault="003965A8" w:rsidP="0040307B">
      <w:pPr>
        <w:pStyle w:val="STTSRumus"/>
        <w:tabs>
          <w:tab w:val="clear" w:pos="2552"/>
          <w:tab w:val="left" w:pos="4820"/>
          <w:tab w:val="left" w:pos="5529"/>
        </w:tabs>
      </w:pPr>
      <w:bookmarkStart w:id="8" w:name="_Ref102494510"/>
      <m:oMath>
        <m:r>
          <w:rPr>
            <w:rFonts w:ascii="Cambria Math" w:hAnsi="Cambria Math"/>
          </w:rPr>
          <m:t>PE</m:t>
        </m:r>
        <m:d>
          <m:dPr>
            <m:ctrlPr>
              <w:rPr>
                <w:rFonts w:ascii="Cambria Math" w:hAnsi="Cambria Math"/>
                <w:i/>
              </w:rPr>
            </m:ctrlPr>
          </m:dPr>
          <m:e>
            <m:r>
              <w:rPr>
                <w:rFonts w:ascii="Cambria Math" w:hAnsi="Cambria Math"/>
              </w:rPr>
              <m:t>pos,2i+1</m:t>
            </m:r>
          </m:e>
        </m:d>
        <m:r>
          <m:rPr>
            <m:sty m:val="p"/>
          </m:rPr>
          <w:rPr>
            <w:rFonts w:ascii="Cambria Math" w:hAnsi="Cambria Math"/>
          </w:rPr>
          <m:t>= cos</m:t>
        </m:r>
        <m:d>
          <m:dPr>
            <m:ctrlPr>
              <w:rPr>
                <w:rFonts w:ascii="Cambria Math" w:hAnsi="Cambria Math"/>
                <w:i/>
              </w:rPr>
            </m:ctrlPr>
          </m:dPr>
          <m:e>
            <m:sSup>
              <m:sSupPr>
                <m:ctrlPr>
                  <w:rPr>
                    <w:rFonts w:ascii="Cambria Math" w:hAnsi="Cambria Math"/>
                    <w:i/>
                  </w:rPr>
                </m:ctrlPr>
              </m:sSupPr>
              <m:e>
                <m:r>
                  <w:rPr>
                    <w:rFonts w:ascii="Cambria Math" w:hAnsi="Cambria Math"/>
                  </w:rPr>
                  <m:t>pos/10000</m:t>
                </m:r>
              </m:e>
              <m:sup>
                <m:r>
                  <w:rPr>
                    <w:rFonts w:ascii="Cambria Math" w:hAnsi="Cambria Math"/>
                  </w:rPr>
                  <m:t>2i/</m:t>
                </m:r>
                <m:sSub>
                  <m:sSubPr>
                    <m:ctrlPr>
                      <w:rPr>
                        <w:rFonts w:ascii="Cambria Math" w:hAnsi="Cambria Math"/>
                        <w:i/>
                      </w:rPr>
                    </m:ctrlPr>
                  </m:sSubPr>
                  <m:e>
                    <m:r>
                      <w:rPr>
                        <w:rFonts w:ascii="Cambria Math" w:hAnsi="Cambria Math"/>
                      </w:rPr>
                      <m:t>d</m:t>
                    </m:r>
                  </m:e>
                  <m:sub>
                    <m:r>
                      <w:rPr>
                        <w:rFonts w:ascii="Cambria Math" w:hAnsi="Cambria Math"/>
                      </w:rPr>
                      <m:t>model</m:t>
                    </m:r>
                  </m:sub>
                </m:sSub>
              </m:sup>
            </m:sSup>
            <m:ctrlPr>
              <w:rPr>
                <w:rFonts w:ascii="Cambria Math" w:hAnsi="Cambria Math"/>
              </w:rPr>
            </m:ctrlPr>
          </m:e>
        </m:d>
        <m:r>
          <w:rPr>
            <w:rFonts w:ascii="Cambria Math" w:hAnsi="Cambria Math"/>
          </w:rPr>
          <m:t xml:space="preserve"> </m:t>
        </m:r>
        <m:r>
          <m:rPr>
            <m:sty m:val="p"/>
          </m:rPr>
          <w:rPr>
            <w:rFonts w:ascii="Cambria Math" w:hAnsi="Cambria Math"/>
          </w:rPr>
          <m:t xml:space="preserve"> </m:t>
        </m:r>
      </m:oMath>
      <w:r w:rsidRPr="00B95D20">
        <w:tab/>
      </w:r>
      <w:r w:rsidRPr="00B95D20">
        <w:tab/>
        <w:t xml:space="preserve"> (</w:t>
      </w:r>
      <w:r w:rsidRPr="00B95D20">
        <w:fldChar w:fldCharType="begin"/>
      </w:r>
      <w:r w:rsidRPr="00B95D20">
        <w:instrText xml:space="preserve"> STYLEREF 1 \s </w:instrText>
      </w:r>
      <w:r w:rsidRPr="00B95D20">
        <w:fldChar w:fldCharType="separate"/>
      </w:r>
      <w:r w:rsidR="00E10752" w:rsidRPr="00B95D20">
        <w:rPr>
          <w:noProof/>
        </w:rPr>
        <w:t>2</w:t>
      </w:r>
      <w:r w:rsidRPr="00B95D20">
        <w:fldChar w:fldCharType="end"/>
      </w:r>
      <w:r w:rsidRPr="00B95D20">
        <w:t>.</w:t>
      </w:r>
      <w:r w:rsidRPr="00B95D20">
        <w:fldChar w:fldCharType="begin"/>
      </w:r>
      <w:r w:rsidRPr="00B95D20">
        <w:instrText xml:space="preserve"> SEQ Rumus \* ARABIC \s 1 </w:instrText>
      </w:r>
      <w:r w:rsidRPr="00B95D20">
        <w:fldChar w:fldCharType="separate"/>
      </w:r>
      <w:r w:rsidR="00E10752" w:rsidRPr="00B95D20">
        <w:rPr>
          <w:noProof/>
        </w:rPr>
        <w:t>5</w:t>
      </w:r>
      <w:r w:rsidRPr="00B95D20">
        <w:fldChar w:fldCharType="end"/>
      </w:r>
      <w:bookmarkEnd w:id="8"/>
      <w:r w:rsidRPr="00B95D20">
        <w:t>)</w:t>
      </w:r>
    </w:p>
    <w:p w14:paraId="592A3E59" w14:textId="7179A9C4" w:rsidR="0040307B" w:rsidRPr="00B95D20" w:rsidRDefault="0040307B" w:rsidP="0040307B">
      <w:pPr>
        <w:pStyle w:val="STTSRumus"/>
        <w:tabs>
          <w:tab w:val="clear" w:pos="2552"/>
          <w:tab w:val="left" w:pos="4820"/>
          <w:tab w:val="left" w:pos="5529"/>
        </w:tabs>
      </w:pPr>
    </w:p>
    <w:p w14:paraId="6372C5AD" w14:textId="0EAB9D38" w:rsidR="00A75E75" w:rsidRPr="00B95D20" w:rsidRDefault="007F7034" w:rsidP="0040307B">
      <w:pPr>
        <w:pStyle w:val="STTSRumus"/>
        <w:tabs>
          <w:tab w:val="clear" w:pos="2552"/>
          <w:tab w:val="left" w:pos="4820"/>
          <w:tab w:val="left" w:pos="5529"/>
        </w:tabs>
      </w:pPr>
      <w:r w:rsidRPr="00B95D20">
        <w:t xml:space="preserve">Setelah mengenal </w:t>
      </w:r>
      <w:proofErr w:type="spellStart"/>
      <w:r w:rsidRPr="00B95D20">
        <w:t>residual</w:t>
      </w:r>
      <w:proofErr w:type="spellEnd"/>
      <w:r w:rsidRPr="00B95D20">
        <w:t xml:space="preserve"> </w:t>
      </w:r>
      <w:proofErr w:type="spellStart"/>
      <w:r w:rsidRPr="00B95D20">
        <w:t>connection</w:t>
      </w:r>
      <w:proofErr w:type="spellEnd"/>
      <w:r w:rsidRPr="00B95D20">
        <w:t xml:space="preserve"> dan </w:t>
      </w:r>
      <w:proofErr w:type="spellStart"/>
      <w:r w:rsidRPr="00B95D20">
        <w:t>LayerNorm</w:t>
      </w:r>
      <w:proofErr w:type="spellEnd"/>
      <w:r w:rsidRPr="00B95D20">
        <w:t xml:space="preserve">, </w:t>
      </w:r>
      <w:r w:rsidR="002B36E7" w:rsidRPr="00B95D20">
        <w:t xml:space="preserve">penjelasan akan lanjut kepada FFN. </w:t>
      </w:r>
      <w:proofErr w:type="spellStart"/>
      <w:r w:rsidR="002B36E7" w:rsidRPr="00B95D20">
        <w:t>Input</w:t>
      </w:r>
      <w:proofErr w:type="spellEnd"/>
      <w:r w:rsidR="002B36E7" w:rsidRPr="00B95D20">
        <w:t xml:space="preserve"> dari FFN merupakan </w:t>
      </w:r>
      <w:proofErr w:type="spellStart"/>
      <w:r w:rsidR="008B6FE4" w:rsidRPr="00B95D20">
        <w:t>output</w:t>
      </w:r>
      <w:proofErr w:type="spellEnd"/>
      <w:r w:rsidR="008B6FE4" w:rsidRPr="00B95D20">
        <w:t xml:space="preserve"> dari </w:t>
      </w:r>
      <w:proofErr w:type="spellStart"/>
      <w:r w:rsidR="008B6FE4" w:rsidRPr="00B95D20">
        <w:t>residual</w:t>
      </w:r>
      <w:proofErr w:type="spellEnd"/>
      <w:r w:rsidR="008B6FE4" w:rsidRPr="00B95D20">
        <w:t xml:space="preserve"> </w:t>
      </w:r>
      <w:proofErr w:type="spellStart"/>
      <w:r w:rsidR="008B6FE4" w:rsidRPr="00B95D20">
        <w:t>connection</w:t>
      </w:r>
      <w:proofErr w:type="spellEnd"/>
      <w:r w:rsidR="008B6FE4" w:rsidRPr="00B95D20">
        <w:t xml:space="preserve"> dan </w:t>
      </w:r>
      <w:proofErr w:type="spellStart"/>
      <w:r w:rsidR="008B6FE4" w:rsidRPr="00B95D20">
        <w:t>LayerNorm</w:t>
      </w:r>
      <w:proofErr w:type="spellEnd"/>
      <w:r w:rsidR="008B6FE4" w:rsidRPr="00B95D20">
        <w:t xml:space="preserve">, perlu diingat </w:t>
      </w:r>
      <w:proofErr w:type="spellStart"/>
      <w:r w:rsidR="008B6FE4" w:rsidRPr="00B95D20">
        <w:t>input</w:t>
      </w:r>
      <w:proofErr w:type="spellEnd"/>
      <w:r w:rsidR="008B6FE4" w:rsidRPr="00B95D20">
        <w:t xml:space="preserve"> dari proses </w:t>
      </w:r>
      <w:proofErr w:type="spellStart"/>
      <w:r w:rsidR="008B6FE4" w:rsidRPr="00B95D20">
        <w:t>residual</w:t>
      </w:r>
      <w:proofErr w:type="spellEnd"/>
      <w:r w:rsidR="008B6FE4" w:rsidRPr="00B95D20">
        <w:t xml:space="preserve"> </w:t>
      </w:r>
      <w:proofErr w:type="spellStart"/>
      <w:r w:rsidR="008B6FE4" w:rsidRPr="00B95D20">
        <w:t>connection</w:t>
      </w:r>
      <w:proofErr w:type="spellEnd"/>
      <w:r w:rsidR="008B6FE4" w:rsidRPr="00B95D20">
        <w:t xml:space="preserve"> dan </w:t>
      </w:r>
      <w:proofErr w:type="spellStart"/>
      <w:r w:rsidR="008B6FE4" w:rsidRPr="00B95D20">
        <w:t>LayerNorm</w:t>
      </w:r>
      <w:proofErr w:type="spellEnd"/>
      <w:r w:rsidR="008B6FE4" w:rsidRPr="00B95D20">
        <w:t xml:space="preserve"> tersebut adalah </w:t>
      </w:r>
      <w:proofErr w:type="spellStart"/>
      <w:r w:rsidR="008B6FE4" w:rsidRPr="00B95D20">
        <w:t>output</w:t>
      </w:r>
      <w:proofErr w:type="spellEnd"/>
      <w:r w:rsidR="008B6FE4" w:rsidRPr="00B95D20">
        <w:t xml:space="preserve"> </w:t>
      </w:r>
      <w:proofErr w:type="spellStart"/>
      <w:r w:rsidR="008B6FE4" w:rsidRPr="00B95D20">
        <w:t>multi-head</w:t>
      </w:r>
      <w:proofErr w:type="spellEnd"/>
      <w:r w:rsidR="008B6FE4" w:rsidRPr="00B95D20">
        <w:t xml:space="preserve"> </w:t>
      </w:r>
      <w:proofErr w:type="spellStart"/>
      <w:r w:rsidR="008B6FE4" w:rsidRPr="00B95D20">
        <w:t>attention</w:t>
      </w:r>
      <w:proofErr w:type="spellEnd"/>
      <w:r w:rsidR="008B6FE4" w:rsidRPr="00B95D20">
        <w:t xml:space="preserve">. </w:t>
      </w:r>
      <w:r w:rsidR="00997848" w:rsidRPr="00B95D20">
        <w:t xml:space="preserve">Struktur FFN ini adalah dua layer linear dengan fungsi </w:t>
      </w:r>
      <w:r w:rsidR="00794B1F" w:rsidRPr="00B95D20">
        <w:t>pengaktifan</w:t>
      </w:r>
      <w:r w:rsidR="00997848" w:rsidRPr="00B95D20">
        <w:t xml:space="preserve"> </w:t>
      </w:r>
      <w:proofErr w:type="spellStart"/>
      <w:r w:rsidR="00997848" w:rsidRPr="00B95D20">
        <w:t>ReLU</w:t>
      </w:r>
      <w:proofErr w:type="spellEnd"/>
      <w:r w:rsidR="00997848" w:rsidRPr="00B95D20">
        <w:t xml:space="preserve"> </w:t>
      </w:r>
      <w:r w:rsidR="00794B1F" w:rsidRPr="00B95D20">
        <w:t>diantarnya</w:t>
      </w:r>
      <w:r w:rsidR="00997848" w:rsidRPr="00B95D20">
        <w:t xml:space="preserve">. </w:t>
      </w:r>
      <w:r w:rsidR="00841124" w:rsidRPr="00B95D20">
        <w:t xml:space="preserve">Dan seperti yang disebut, setelah FFN ini </w:t>
      </w:r>
      <w:proofErr w:type="spellStart"/>
      <w:r w:rsidR="00841124" w:rsidRPr="00B95D20">
        <w:t>output</w:t>
      </w:r>
      <w:proofErr w:type="spellEnd"/>
      <w:r w:rsidR="00841124" w:rsidRPr="00B95D20">
        <w:t xml:space="preserve"> tersebut dilewatkan proses </w:t>
      </w:r>
      <w:proofErr w:type="spellStart"/>
      <w:r w:rsidR="00841124" w:rsidRPr="00B95D20">
        <w:t>residual</w:t>
      </w:r>
      <w:proofErr w:type="spellEnd"/>
      <w:r w:rsidR="00841124" w:rsidRPr="00B95D20">
        <w:t xml:space="preserve"> </w:t>
      </w:r>
      <w:proofErr w:type="spellStart"/>
      <w:r w:rsidR="00841124" w:rsidRPr="00B95D20">
        <w:t>connection</w:t>
      </w:r>
      <w:proofErr w:type="spellEnd"/>
      <w:r w:rsidR="00841124" w:rsidRPr="00B95D20">
        <w:t xml:space="preserve"> dan </w:t>
      </w:r>
      <w:proofErr w:type="spellStart"/>
      <w:r w:rsidR="00841124" w:rsidRPr="00B95D20">
        <w:t>LayerNorm</w:t>
      </w:r>
      <w:proofErr w:type="spellEnd"/>
      <w:r w:rsidR="00841124" w:rsidRPr="00B95D20">
        <w:t xml:space="preserve"> sekali lagi. </w:t>
      </w:r>
    </w:p>
    <w:p w14:paraId="05B0A31A" w14:textId="107241A0" w:rsidR="0031286F" w:rsidRDefault="008C21A7" w:rsidP="0031286F">
      <w:pPr>
        <w:pStyle w:val="STTSRumus"/>
        <w:tabs>
          <w:tab w:val="clear" w:pos="2552"/>
          <w:tab w:val="left" w:pos="4820"/>
          <w:tab w:val="left" w:pos="5529"/>
        </w:tabs>
        <w:rPr>
          <w:lang w:val="en-US"/>
        </w:rPr>
      </w:pPr>
      <w:r w:rsidRPr="00B95D20">
        <w:t xml:space="preserve">Sebagai </w:t>
      </w:r>
      <w:r w:rsidR="00A93C0E" w:rsidRPr="00B95D20">
        <w:t>penutup</w:t>
      </w:r>
      <w:r w:rsidRPr="00B95D20">
        <w:t xml:space="preserve"> subbab ini, </w:t>
      </w:r>
      <w:proofErr w:type="spellStart"/>
      <w:r w:rsidRPr="00B95D20">
        <w:t>encoder</w:t>
      </w:r>
      <w:proofErr w:type="spellEnd"/>
      <w:r w:rsidRPr="00B95D20">
        <w:t xml:space="preserve"> merupakan bagian yang menghasilkan representasi kata yang baru dengan informasi dari mekanisme </w:t>
      </w:r>
      <w:proofErr w:type="spellStart"/>
      <w:r w:rsidRPr="00B95D20">
        <w:t>attention</w:t>
      </w:r>
      <w:proofErr w:type="spellEnd"/>
      <w:r w:rsidRPr="00B95D20">
        <w:t xml:space="preserve">. Hal ini </w:t>
      </w:r>
      <w:r w:rsidRPr="00B95D20">
        <w:lastRenderedPageBreak/>
        <w:t xml:space="preserve">membantu </w:t>
      </w:r>
      <w:proofErr w:type="spellStart"/>
      <w:r w:rsidRPr="00B95D20">
        <w:t>decoder</w:t>
      </w:r>
      <w:proofErr w:type="spellEnd"/>
      <w:r w:rsidRPr="00B95D20">
        <w:t xml:space="preserve"> untuk </w:t>
      </w:r>
      <w:r w:rsidR="00794B1F" w:rsidRPr="00B95D20">
        <w:t>fokus</w:t>
      </w:r>
      <w:r w:rsidRPr="00B95D20">
        <w:t xml:space="preserve"> kepada kata-kata penting yang menjadi </w:t>
      </w:r>
      <w:proofErr w:type="spellStart"/>
      <w:r w:rsidRPr="00B95D20">
        <w:t>input</w:t>
      </w:r>
      <w:proofErr w:type="spellEnd"/>
      <w:r w:rsidRPr="00B95D20">
        <w:t xml:space="preserve">. </w:t>
      </w:r>
      <w:r w:rsidR="00186D6C" w:rsidRPr="00B95D20">
        <w:t xml:space="preserve">Dengan banyaknya </w:t>
      </w:r>
      <w:proofErr w:type="spellStart"/>
      <w:r w:rsidR="00186D6C" w:rsidRPr="00B95D20">
        <w:t>encoder</w:t>
      </w:r>
      <w:proofErr w:type="spellEnd"/>
      <w:r w:rsidR="00186D6C" w:rsidRPr="00B95D20">
        <w:t xml:space="preserve"> yang ditumpuk, tiap </w:t>
      </w:r>
      <w:proofErr w:type="spellStart"/>
      <w:r w:rsidR="00186D6C" w:rsidRPr="00B95D20">
        <w:t>encoder</w:t>
      </w:r>
      <w:proofErr w:type="spellEnd"/>
      <w:r w:rsidR="00186D6C" w:rsidRPr="00B95D20">
        <w:t xml:space="preserve"> dapat mempelajari informasi</w:t>
      </w:r>
      <w:r w:rsidR="00A16582" w:rsidRPr="00B95D20">
        <w:t>/representasi</w:t>
      </w:r>
      <w:r w:rsidR="00186D6C" w:rsidRPr="00B95D20">
        <w:t xml:space="preserve"> yang berbeda</w:t>
      </w:r>
      <w:r w:rsidR="00A16582" w:rsidRPr="00B95D20">
        <w:t xml:space="preserve"> </w:t>
      </w:r>
      <w:r w:rsidR="009568C4" w:rsidRPr="00B95D20">
        <w:t>tiap hitungan</w:t>
      </w:r>
      <w:r w:rsidR="00C90981" w:rsidRPr="00B95D20">
        <w:t xml:space="preserve">. </w:t>
      </w:r>
      <w:r w:rsidR="00186D6C" w:rsidRPr="00B95D20">
        <w:t xml:space="preserve"> </w:t>
      </w:r>
      <w:r w:rsidR="002470BD" w:rsidRPr="00B95D20">
        <w:t>Multi-</w:t>
      </w:r>
      <w:proofErr w:type="spellStart"/>
      <w:r w:rsidR="002470BD" w:rsidRPr="00B95D20">
        <w:t>head</w:t>
      </w:r>
      <w:proofErr w:type="spellEnd"/>
      <w:r w:rsidR="002470BD" w:rsidRPr="00B95D20">
        <w:t xml:space="preserve"> </w:t>
      </w:r>
      <w:proofErr w:type="spellStart"/>
      <w:r w:rsidR="002470BD" w:rsidRPr="00B95D20">
        <w:t>attention</w:t>
      </w:r>
      <w:proofErr w:type="spellEnd"/>
      <w:r w:rsidR="002470BD" w:rsidRPr="00B95D20">
        <w:t xml:space="preserve"> berguna untuk mencari informasi dengan pandangan </w:t>
      </w:r>
      <w:proofErr w:type="spellStart"/>
      <w:r w:rsidR="002470BD" w:rsidRPr="00B95D20">
        <w:t>attention</w:t>
      </w:r>
      <w:proofErr w:type="spellEnd"/>
      <w:r w:rsidR="002470BD" w:rsidRPr="00B95D20">
        <w:t xml:space="preserve">, </w:t>
      </w:r>
      <w:proofErr w:type="spellStart"/>
      <w:r w:rsidR="002470BD" w:rsidRPr="00B95D20">
        <w:t>residual</w:t>
      </w:r>
      <w:proofErr w:type="spellEnd"/>
      <w:r w:rsidR="002470BD" w:rsidRPr="00B95D20">
        <w:t xml:space="preserve"> </w:t>
      </w:r>
      <w:proofErr w:type="spellStart"/>
      <w:r w:rsidR="002470BD" w:rsidRPr="00B95D20">
        <w:t>attention</w:t>
      </w:r>
      <w:proofErr w:type="spellEnd"/>
      <w:r w:rsidR="002470BD" w:rsidRPr="00B95D20">
        <w:t xml:space="preserve"> menjadi fa</w:t>
      </w:r>
      <w:r w:rsidR="00794B1F" w:rsidRPr="00B95D20">
        <w:t>k</w:t>
      </w:r>
      <w:r w:rsidR="002470BD" w:rsidRPr="00B95D20">
        <w:t xml:space="preserve">tor pembantu </w:t>
      </w:r>
      <w:proofErr w:type="spellStart"/>
      <w:r w:rsidR="002470BD" w:rsidRPr="00B95D20">
        <w:t>training</w:t>
      </w:r>
      <w:proofErr w:type="spellEnd"/>
      <w:r w:rsidR="002470BD" w:rsidRPr="00B95D20">
        <w:t xml:space="preserve"> model karena membantu gradien untuk mengalir lewat </w:t>
      </w:r>
      <w:proofErr w:type="spellStart"/>
      <w:r w:rsidR="002470BD" w:rsidRPr="00B95D20">
        <w:t>network</w:t>
      </w:r>
      <w:proofErr w:type="spellEnd"/>
      <w:r w:rsidR="002470BD" w:rsidRPr="00B95D20">
        <w:t xml:space="preserve"> dengan lan</w:t>
      </w:r>
      <w:r w:rsidR="004152C1" w:rsidRPr="00B95D20">
        <w:t xml:space="preserve">car. </w:t>
      </w:r>
      <w:proofErr w:type="spellStart"/>
      <w:r w:rsidR="00970904" w:rsidRPr="00B95D20">
        <w:t>LayerNorm</w:t>
      </w:r>
      <w:proofErr w:type="spellEnd"/>
      <w:r w:rsidR="00970904" w:rsidRPr="00B95D20">
        <w:t xml:space="preserve"> digunakan untuk memberi kestabilan pada </w:t>
      </w:r>
      <w:proofErr w:type="spellStart"/>
      <w:r w:rsidR="00970904" w:rsidRPr="00B95D20">
        <w:t>network</w:t>
      </w:r>
      <w:proofErr w:type="spellEnd"/>
      <w:r w:rsidR="00970904" w:rsidRPr="00B95D20">
        <w:t>,</w:t>
      </w:r>
      <w:r w:rsidR="0031286F" w:rsidRPr="00B95D20">
        <w:t xml:space="preserve"> dengan </w:t>
      </w:r>
      <w:proofErr w:type="spellStart"/>
      <w:r w:rsidR="0031286F" w:rsidRPr="00B95D20">
        <w:t>network</w:t>
      </w:r>
      <w:proofErr w:type="spellEnd"/>
      <w:r w:rsidR="0031286F" w:rsidRPr="00B95D20">
        <w:t xml:space="preserve"> yang stabil dapat mengurangi durasi </w:t>
      </w:r>
      <w:proofErr w:type="spellStart"/>
      <w:r w:rsidR="0031286F" w:rsidRPr="00B95D20">
        <w:t>training</w:t>
      </w:r>
      <w:proofErr w:type="spellEnd"/>
      <w:r w:rsidR="003263C8" w:rsidRPr="00B95D20">
        <w:t>, d</w:t>
      </w:r>
      <w:r w:rsidR="00012685" w:rsidRPr="00B95D20">
        <w:t xml:space="preserve">an FFN </w:t>
      </w:r>
      <w:r w:rsidR="0038671E" w:rsidRPr="00B95D20">
        <w:t xml:space="preserve">melakukan proyeksi/analisa terhadap </w:t>
      </w:r>
      <w:proofErr w:type="spellStart"/>
      <w:r w:rsidR="0038671E" w:rsidRPr="00B95D20">
        <w:t>inputnya</w:t>
      </w:r>
      <w:proofErr w:type="spellEnd"/>
      <w:r w:rsidR="0038671E" w:rsidRPr="00B95D20">
        <w:t xml:space="preserve"> sehingga berpotensi untuk memberikan representasi dengan informasi yang banyak. </w:t>
      </w:r>
      <w:r w:rsidR="00696290">
        <w:fldChar w:fldCharType="begin"/>
      </w:r>
      <w:r w:rsidR="00696290">
        <w:instrText xml:space="preserve"> REF _Ref104189643 \h </w:instrText>
      </w:r>
      <w:r w:rsidR="00696290">
        <w:fldChar w:fldCharType="separate"/>
      </w:r>
      <w:r w:rsidR="00696290" w:rsidRPr="00B95D20">
        <w:t xml:space="preserve">Gambar </w:t>
      </w:r>
      <w:r w:rsidR="00696290" w:rsidRPr="00B95D20">
        <w:rPr>
          <w:noProof/>
        </w:rPr>
        <w:t>2</w:t>
      </w:r>
      <w:r w:rsidR="00696290" w:rsidRPr="00B95D20">
        <w:t>.</w:t>
      </w:r>
      <w:r w:rsidR="00696290" w:rsidRPr="00B95D20">
        <w:rPr>
          <w:noProof/>
        </w:rPr>
        <w:t>7</w:t>
      </w:r>
      <w:r w:rsidR="00696290">
        <w:fldChar w:fldCharType="end"/>
      </w:r>
      <w:r w:rsidR="00696290">
        <w:rPr>
          <w:lang w:val="en-US"/>
        </w:rPr>
        <w:t xml:space="preserve"> </w:t>
      </w:r>
      <w:proofErr w:type="spellStart"/>
      <w:r w:rsidR="00696290">
        <w:rPr>
          <w:lang w:val="en-US"/>
        </w:rPr>
        <w:t>adalah</w:t>
      </w:r>
      <w:proofErr w:type="spellEnd"/>
      <w:r w:rsidR="00696290">
        <w:rPr>
          <w:lang w:val="en-US"/>
        </w:rPr>
        <w:t xml:space="preserve"> </w:t>
      </w:r>
      <w:proofErr w:type="spellStart"/>
      <w:r w:rsidR="00696290">
        <w:rPr>
          <w:lang w:val="en-US"/>
        </w:rPr>
        <w:t>penggambaran</w:t>
      </w:r>
      <w:proofErr w:type="spellEnd"/>
      <w:r w:rsidR="00696290">
        <w:rPr>
          <w:lang w:val="en-US"/>
        </w:rPr>
        <w:t xml:space="preserve"> </w:t>
      </w:r>
      <w:proofErr w:type="spellStart"/>
      <w:r w:rsidR="00696290">
        <w:rPr>
          <w:lang w:val="en-US"/>
        </w:rPr>
        <w:t>isi</w:t>
      </w:r>
      <w:proofErr w:type="spellEnd"/>
      <w:r w:rsidR="00696290">
        <w:rPr>
          <w:lang w:val="en-US"/>
        </w:rPr>
        <w:t xml:space="preserve"> </w:t>
      </w:r>
      <w:proofErr w:type="spellStart"/>
      <w:r w:rsidR="00696290">
        <w:rPr>
          <w:lang w:val="en-US"/>
        </w:rPr>
        <w:t>secara</w:t>
      </w:r>
      <w:proofErr w:type="spellEnd"/>
      <w:r w:rsidR="00696290">
        <w:rPr>
          <w:lang w:val="en-US"/>
        </w:rPr>
        <w:t xml:space="preserve"> detail </w:t>
      </w:r>
      <w:proofErr w:type="spellStart"/>
      <w:r w:rsidR="00696290">
        <w:rPr>
          <w:lang w:val="en-US"/>
        </w:rPr>
        <w:t>mengenai</w:t>
      </w:r>
      <w:proofErr w:type="spellEnd"/>
      <w:r w:rsidR="00696290">
        <w:rPr>
          <w:lang w:val="en-US"/>
        </w:rPr>
        <w:t xml:space="preserve"> layer encoder dan decoder. </w:t>
      </w:r>
    </w:p>
    <w:p w14:paraId="16B6D7AF" w14:textId="77777777" w:rsidR="00696290" w:rsidRPr="00696290" w:rsidRDefault="00696290" w:rsidP="0031286F">
      <w:pPr>
        <w:pStyle w:val="STTSRumus"/>
        <w:tabs>
          <w:tab w:val="clear" w:pos="2552"/>
          <w:tab w:val="left" w:pos="4820"/>
          <w:tab w:val="left" w:pos="5529"/>
        </w:tabs>
        <w:rPr>
          <w:lang w:val="en-US"/>
        </w:rPr>
      </w:pPr>
    </w:p>
    <w:p w14:paraId="04EEEB0A" w14:textId="77777777" w:rsidR="00886B83" w:rsidRPr="00B95D20" w:rsidRDefault="00CC71BB" w:rsidP="00886B83">
      <w:pPr>
        <w:pStyle w:val="STTSRumus"/>
        <w:keepNext/>
        <w:tabs>
          <w:tab w:val="clear" w:pos="2552"/>
          <w:tab w:val="left" w:pos="4820"/>
          <w:tab w:val="left" w:pos="5529"/>
        </w:tabs>
        <w:spacing w:line="240" w:lineRule="auto"/>
        <w:ind w:firstLine="0"/>
      </w:pPr>
      <w:r w:rsidRPr="00B95D20">
        <w:rPr>
          <w:noProof/>
        </w:rPr>
        <w:drawing>
          <wp:inline distT="0" distB="0" distL="0" distR="0" wp14:anchorId="6889C799" wp14:editId="6E773610">
            <wp:extent cx="5040630" cy="286448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0630" cy="2864485"/>
                    </a:xfrm>
                    <a:prstGeom prst="rect">
                      <a:avLst/>
                    </a:prstGeom>
                    <a:noFill/>
                    <a:ln>
                      <a:noFill/>
                    </a:ln>
                  </pic:spPr>
                </pic:pic>
              </a:graphicData>
            </a:graphic>
          </wp:inline>
        </w:drawing>
      </w:r>
    </w:p>
    <w:p w14:paraId="0497011D" w14:textId="3FB3649D" w:rsidR="00CC71BB" w:rsidRPr="00B95D20" w:rsidRDefault="00886B83" w:rsidP="00886B83">
      <w:pPr>
        <w:pStyle w:val="Caption"/>
      </w:pPr>
      <w:bookmarkStart w:id="9" w:name="_Ref104189643"/>
      <w:r w:rsidRPr="00B95D20">
        <w:t xml:space="preserve">Gambar </w:t>
      </w:r>
      <w:r w:rsidR="00B05A8E" w:rsidRPr="00B95D20">
        <w:fldChar w:fldCharType="begin"/>
      </w:r>
      <w:r w:rsidR="00B05A8E" w:rsidRPr="00B95D20">
        <w:instrText xml:space="preserve"> STYLEREF 1 \s </w:instrText>
      </w:r>
      <w:r w:rsidR="00B05A8E" w:rsidRPr="00B95D20">
        <w:fldChar w:fldCharType="separate"/>
      </w:r>
      <w:r w:rsidR="00B05A8E" w:rsidRPr="00B95D20">
        <w:rPr>
          <w:noProof/>
        </w:rPr>
        <w:t>2</w:t>
      </w:r>
      <w:r w:rsidR="00B05A8E" w:rsidRPr="00B95D20">
        <w:fldChar w:fldCharType="end"/>
      </w:r>
      <w:r w:rsidR="00B05A8E" w:rsidRPr="00B95D20">
        <w:t>.</w:t>
      </w:r>
      <w:r w:rsidR="00B05A8E" w:rsidRPr="00B95D20">
        <w:fldChar w:fldCharType="begin"/>
      </w:r>
      <w:r w:rsidR="00B05A8E" w:rsidRPr="00B95D20">
        <w:instrText xml:space="preserve"> SEQ Gambar \* ARABIC \s 1 </w:instrText>
      </w:r>
      <w:r w:rsidR="00B05A8E" w:rsidRPr="00B95D20">
        <w:fldChar w:fldCharType="separate"/>
      </w:r>
      <w:r w:rsidR="00B05A8E" w:rsidRPr="00B95D20">
        <w:rPr>
          <w:noProof/>
        </w:rPr>
        <w:t>7</w:t>
      </w:r>
      <w:r w:rsidR="00B05A8E" w:rsidRPr="00B95D20">
        <w:fldChar w:fldCharType="end"/>
      </w:r>
      <w:bookmarkEnd w:id="9"/>
      <w:r w:rsidRPr="00B95D20">
        <w:br/>
        <w:t xml:space="preserve">Representasi Tiap Layer Dari Arsitektur </w:t>
      </w:r>
      <w:proofErr w:type="spellStart"/>
      <w:r w:rsidRPr="00B95D20">
        <w:t>Transformer</w:t>
      </w:r>
      <w:proofErr w:type="spellEnd"/>
      <w:r w:rsidR="00442E33" w:rsidRPr="00B95D20">
        <w:rPr>
          <w:rStyle w:val="FootnoteReference"/>
        </w:rPr>
        <w:footnoteReference w:id="6"/>
      </w:r>
    </w:p>
    <w:p w14:paraId="6E9A5F86" w14:textId="34033714" w:rsidR="00886B83" w:rsidRPr="00B95D20" w:rsidRDefault="00886B83" w:rsidP="00886B83">
      <w:pPr>
        <w:pStyle w:val="STTSRumus"/>
        <w:tabs>
          <w:tab w:val="clear" w:pos="2552"/>
          <w:tab w:val="left" w:pos="4820"/>
          <w:tab w:val="left" w:pos="5529"/>
        </w:tabs>
        <w:ind w:firstLine="0"/>
      </w:pPr>
    </w:p>
    <w:p w14:paraId="355930AC" w14:textId="0A032404" w:rsidR="00BB0790" w:rsidRPr="00B95D20" w:rsidRDefault="00524182" w:rsidP="00BB0790">
      <w:pPr>
        <w:pStyle w:val="Heading3"/>
      </w:pPr>
      <w:r w:rsidRPr="00B95D20">
        <w:t xml:space="preserve">Bagian </w:t>
      </w:r>
      <w:proofErr w:type="spellStart"/>
      <w:r w:rsidRPr="00B95D20">
        <w:t>Decoder</w:t>
      </w:r>
      <w:proofErr w:type="spellEnd"/>
    </w:p>
    <w:p w14:paraId="402B5070" w14:textId="12051306" w:rsidR="00536ACC" w:rsidRPr="00B95D20" w:rsidRDefault="00380DEB" w:rsidP="00536ACC">
      <w:proofErr w:type="spellStart"/>
      <w:r w:rsidRPr="00B95D20">
        <w:t>Decoder</w:t>
      </w:r>
      <w:proofErr w:type="spellEnd"/>
      <w:r w:rsidRPr="00B95D20">
        <w:t xml:space="preserve"> memiliki tujuan untuk mengambil hasil </w:t>
      </w:r>
      <w:proofErr w:type="spellStart"/>
      <w:r w:rsidRPr="00B95D20">
        <w:rPr>
          <w:i/>
          <w:iCs/>
        </w:rPr>
        <w:t>encoding</w:t>
      </w:r>
      <w:proofErr w:type="spellEnd"/>
      <w:r w:rsidRPr="00B95D20">
        <w:t xml:space="preserve"> dan generasi </w:t>
      </w:r>
      <w:proofErr w:type="spellStart"/>
      <w:r w:rsidRPr="00B95D20">
        <w:rPr>
          <w:i/>
          <w:iCs/>
        </w:rPr>
        <w:t>text</w:t>
      </w:r>
      <w:proofErr w:type="spellEnd"/>
      <w:r w:rsidRPr="00B95D20">
        <w:rPr>
          <w:i/>
          <w:iCs/>
        </w:rPr>
        <w:t xml:space="preserve"> </w:t>
      </w:r>
      <w:proofErr w:type="spellStart"/>
      <w:r w:rsidRPr="00B95D20">
        <w:rPr>
          <w:i/>
          <w:iCs/>
        </w:rPr>
        <w:t>sequence</w:t>
      </w:r>
      <w:proofErr w:type="spellEnd"/>
      <w:r w:rsidRPr="00B95D20">
        <w:t xml:space="preserve">. </w:t>
      </w:r>
      <w:r w:rsidR="005B463A" w:rsidRPr="00B95D20">
        <w:t xml:space="preserve">Strukturnya mirip dengan </w:t>
      </w:r>
      <w:proofErr w:type="spellStart"/>
      <w:r w:rsidR="005B463A" w:rsidRPr="00B95D20">
        <w:t>encoder</w:t>
      </w:r>
      <w:proofErr w:type="spellEnd"/>
      <w:r w:rsidR="005B463A" w:rsidRPr="00B95D20">
        <w:t xml:space="preserve"> namun </w:t>
      </w:r>
      <w:proofErr w:type="spellStart"/>
      <w:r w:rsidR="005B463A" w:rsidRPr="00B95D20">
        <w:t>diantara</w:t>
      </w:r>
      <w:proofErr w:type="spellEnd"/>
      <w:r w:rsidR="005B463A" w:rsidRPr="00B95D20">
        <w:t xml:space="preserve"> </w:t>
      </w:r>
      <w:proofErr w:type="spellStart"/>
      <w:r w:rsidR="005B463A" w:rsidRPr="00B95D20">
        <w:t>multi-head</w:t>
      </w:r>
      <w:proofErr w:type="spellEnd"/>
      <w:r w:rsidR="005B463A" w:rsidRPr="00B95D20">
        <w:t xml:space="preserve"> </w:t>
      </w:r>
      <w:proofErr w:type="spellStart"/>
      <w:r w:rsidR="005B463A" w:rsidRPr="00B95D20">
        <w:t>attention</w:t>
      </w:r>
      <w:proofErr w:type="spellEnd"/>
      <w:r w:rsidR="005B463A" w:rsidRPr="00B95D20">
        <w:t xml:space="preserve"> dengan FFN terdapat satu </w:t>
      </w:r>
      <w:proofErr w:type="spellStart"/>
      <w:r w:rsidR="005B463A" w:rsidRPr="00B95D20">
        <w:t>multi-head</w:t>
      </w:r>
      <w:proofErr w:type="spellEnd"/>
      <w:r w:rsidR="005B463A" w:rsidRPr="00B95D20">
        <w:t xml:space="preserve"> </w:t>
      </w:r>
      <w:proofErr w:type="spellStart"/>
      <w:r w:rsidR="005B463A" w:rsidRPr="00B95D20">
        <w:t>attention</w:t>
      </w:r>
      <w:proofErr w:type="spellEnd"/>
      <w:r w:rsidR="005B463A" w:rsidRPr="00B95D20">
        <w:t xml:space="preserve"> lagi </w:t>
      </w:r>
      <w:r w:rsidR="00517EC7" w:rsidRPr="00B95D20">
        <w:t xml:space="preserve">tetapi dengan mekanisme </w:t>
      </w:r>
      <w:proofErr w:type="spellStart"/>
      <w:r w:rsidR="00517EC7" w:rsidRPr="00B95D20">
        <w:lastRenderedPageBreak/>
        <w:t>masking</w:t>
      </w:r>
      <w:proofErr w:type="spellEnd"/>
      <w:r w:rsidR="00517EC7" w:rsidRPr="00B95D20">
        <w:t xml:space="preserve"> ditambahkan, </w:t>
      </w:r>
      <w:r w:rsidR="005B463A" w:rsidRPr="00B95D20">
        <w:t xml:space="preserve">juga seperti biasa terdapat </w:t>
      </w:r>
      <w:proofErr w:type="spellStart"/>
      <w:r w:rsidR="005B463A" w:rsidRPr="00B95D20">
        <w:t>sublayer</w:t>
      </w:r>
      <w:proofErr w:type="spellEnd"/>
      <w:r w:rsidR="005B463A" w:rsidRPr="00B95D20">
        <w:t xml:space="preserve"> </w:t>
      </w:r>
      <w:proofErr w:type="spellStart"/>
      <w:r w:rsidR="005B463A" w:rsidRPr="00B95D20">
        <w:t>residual</w:t>
      </w:r>
      <w:proofErr w:type="spellEnd"/>
      <w:r w:rsidR="005B463A" w:rsidRPr="00B95D20">
        <w:t xml:space="preserve"> </w:t>
      </w:r>
      <w:proofErr w:type="spellStart"/>
      <w:r w:rsidR="005B463A" w:rsidRPr="00B95D20">
        <w:t>connection</w:t>
      </w:r>
      <w:proofErr w:type="spellEnd"/>
      <w:r w:rsidR="005B463A" w:rsidRPr="00B95D20">
        <w:t xml:space="preserve"> dan normalisasi setelahnya. </w:t>
      </w:r>
      <w:r w:rsidR="004F63B4" w:rsidRPr="00B95D20">
        <w:t xml:space="preserve">Dan pada akhir dari </w:t>
      </w:r>
      <w:proofErr w:type="spellStart"/>
      <w:r w:rsidR="004F63B4" w:rsidRPr="00B95D20">
        <w:t>decoder</w:t>
      </w:r>
      <w:proofErr w:type="spellEnd"/>
      <w:r w:rsidR="004F63B4" w:rsidRPr="00B95D20">
        <w:t xml:space="preserve"> yaitu setelah FFN dan </w:t>
      </w:r>
      <w:proofErr w:type="spellStart"/>
      <w:r w:rsidR="004F63B4" w:rsidRPr="00B95D20">
        <w:t>sublayer</w:t>
      </w:r>
      <w:proofErr w:type="spellEnd"/>
      <w:r w:rsidR="004F63B4" w:rsidRPr="00B95D20">
        <w:t xml:space="preserve"> terakhirnya, diberikan layer linear sebagai </w:t>
      </w:r>
      <w:proofErr w:type="spellStart"/>
      <w:r w:rsidR="004F63B4" w:rsidRPr="00B95D20">
        <w:rPr>
          <w:i/>
          <w:iCs/>
        </w:rPr>
        <w:t>classifier</w:t>
      </w:r>
      <w:proofErr w:type="spellEnd"/>
      <w:r w:rsidR="004F63B4" w:rsidRPr="00B95D20">
        <w:rPr>
          <w:i/>
          <w:iCs/>
        </w:rPr>
        <w:t xml:space="preserve"> </w:t>
      </w:r>
      <w:r w:rsidR="004F63B4" w:rsidRPr="00B95D20">
        <w:t xml:space="preserve">dan fungsi </w:t>
      </w:r>
      <w:proofErr w:type="spellStart"/>
      <w:r w:rsidR="004F63B4" w:rsidRPr="00B95D20">
        <w:t>softmax</w:t>
      </w:r>
      <w:proofErr w:type="spellEnd"/>
      <w:r w:rsidR="004F63B4" w:rsidRPr="00B95D20">
        <w:t xml:space="preserve"> untuk mendapatkan probabilitas katanya. </w:t>
      </w:r>
      <w:r w:rsidR="00517EC7" w:rsidRPr="00B95D20">
        <w:t xml:space="preserve">Dalam </w:t>
      </w:r>
      <w:proofErr w:type="spellStart"/>
      <w:r w:rsidR="00517EC7" w:rsidRPr="00B95D20">
        <w:t>Transformer</w:t>
      </w:r>
      <w:proofErr w:type="spellEnd"/>
      <w:r w:rsidR="00517EC7" w:rsidRPr="00B95D20">
        <w:t xml:space="preserve">, bagian </w:t>
      </w:r>
      <w:proofErr w:type="spellStart"/>
      <w:r w:rsidR="00517EC7" w:rsidRPr="00B95D20">
        <w:t>decoder</w:t>
      </w:r>
      <w:proofErr w:type="spellEnd"/>
      <w:r w:rsidR="00517EC7" w:rsidRPr="00B95D20">
        <w:t xml:space="preserve"> ini bersifat </w:t>
      </w:r>
      <w:proofErr w:type="spellStart"/>
      <w:r w:rsidR="00517EC7" w:rsidRPr="00B95D20">
        <w:t>autoregressive</w:t>
      </w:r>
      <w:proofErr w:type="spellEnd"/>
      <w:r w:rsidR="00B213D5" w:rsidRPr="00B95D20">
        <w:t>,</w:t>
      </w:r>
      <w:r w:rsidR="00517EC7" w:rsidRPr="00B95D20">
        <w:t xml:space="preserve"> karena ini dibutuhkan </w:t>
      </w:r>
      <w:proofErr w:type="spellStart"/>
      <w:r w:rsidR="00B213D5" w:rsidRPr="00B95D20">
        <w:t>masking</w:t>
      </w:r>
      <w:proofErr w:type="spellEnd"/>
      <w:r w:rsidR="00B213D5" w:rsidRPr="00B95D20">
        <w:t xml:space="preserve"> dalam salah satu </w:t>
      </w:r>
      <w:proofErr w:type="spellStart"/>
      <w:r w:rsidR="00B213D5" w:rsidRPr="00B95D20">
        <w:t>multi-head</w:t>
      </w:r>
      <w:proofErr w:type="spellEnd"/>
      <w:r w:rsidR="00B213D5" w:rsidRPr="00B95D20">
        <w:t xml:space="preserve"> </w:t>
      </w:r>
      <w:proofErr w:type="spellStart"/>
      <w:r w:rsidR="00B213D5" w:rsidRPr="00B95D20">
        <w:t>attentionnya</w:t>
      </w:r>
      <w:proofErr w:type="spellEnd"/>
      <w:r w:rsidR="00B213D5" w:rsidRPr="00B95D20">
        <w:t xml:space="preserve">. Tetapi karena pada </w:t>
      </w:r>
      <w:proofErr w:type="spellStart"/>
      <w:r w:rsidR="00B213D5" w:rsidRPr="00B95D20">
        <w:t>paper</w:t>
      </w:r>
      <w:proofErr w:type="spellEnd"/>
      <w:r w:rsidR="00B213D5" w:rsidRPr="00B95D20">
        <w:t xml:space="preserve"> yang dirujuk oleh tugas akhir ini</w:t>
      </w:r>
      <w:r w:rsidR="00C95BF4" w:rsidRPr="00B95D20">
        <w:t xml:space="preserve"> menggunakan </w:t>
      </w:r>
      <w:proofErr w:type="spellStart"/>
      <w:r w:rsidR="00C95BF4" w:rsidRPr="00B95D20">
        <w:t>decoder</w:t>
      </w:r>
      <w:proofErr w:type="spellEnd"/>
      <w:r w:rsidR="00C95BF4" w:rsidRPr="00B95D20">
        <w:t xml:space="preserve"> yang non-</w:t>
      </w:r>
      <w:proofErr w:type="spellStart"/>
      <w:r w:rsidR="00C95BF4" w:rsidRPr="00B95D20">
        <w:t>autoregressive</w:t>
      </w:r>
      <w:proofErr w:type="spellEnd"/>
      <w:r w:rsidR="00B213D5" w:rsidRPr="00B95D20">
        <w:t xml:space="preserve">, </w:t>
      </w:r>
      <w:proofErr w:type="spellStart"/>
      <w:r w:rsidR="00B213D5" w:rsidRPr="00B95D20">
        <w:t>masked</w:t>
      </w:r>
      <w:proofErr w:type="spellEnd"/>
      <w:r w:rsidR="00B213D5" w:rsidRPr="00B95D20">
        <w:t xml:space="preserve"> </w:t>
      </w:r>
      <w:proofErr w:type="spellStart"/>
      <w:r w:rsidR="00B213D5" w:rsidRPr="00B95D20">
        <w:t>multi-head</w:t>
      </w:r>
      <w:proofErr w:type="spellEnd"/>
      <w:r w:rsidR="00B213D5" w:rsidRPr="00B95D20">
        <w:t xml:space="preserve"> </w:t>
      </w:r>
      <w:proofErr w:type="spellStart"/>
      <w:r w:rsidR="00B213D5" w:rsidRPr="00B95D20">
        <w:t>attention</w:t>
      </w:r>
      <w:proofErr w:type="spellEnd"/>
      <w:r w:rsidR="00B213D5" w:rsidRPr="00B95D20">
        <w:t xml:space="preserve"> tidak akan dibahas. </w:t>
      </w:r>
    </w:p>
    <w:p w14:paraId="67B78659" w14:textId="25121D37" w:rsidR="00687353" w:rsidRPr="00B95D20" w:rsidRDefault="009D699F" w:rsidP="00536ACC">
      <w:r w:rsidRPr="00B95D20">
        <w:t xml:space="preserve">Bagian </w:t>
      </w:r>
      <w:proofErr w:type="spellStart"/>
      <w:r w:rsidRPr="00B95D20">
        <w:t>decoder</w:t>
      </w:r>
      <w:proofErr w:type="spellEnd"/>
      <w:r w:rsidRPr="00B95D20">
        <w:t xml:space="preserve"> dimulai dari </w:t>
      </w:r>
      <w:proofErr w:type="spellStart"/>
      <w:r w:rsidRPr="00B95D20">
        <w:t>input</w:t>
      </w:r>
      <w:proofErr w:type="spellEnd"/>
      <w:r w:rsidRPr="00B95D20">
        <w:t xml:space="preserve"> dengan langkah yang sama dengan </w:t>
      </w:r>
      <w:proofErr w:type="spellStart"/>
      <w:r w:rsidR="007D1E9B" w:rsidRPr="00B95D20">
        <w:t>encoder</w:t>
      </w:r>
      <w:proofErr w:type="spellEnd"/>
      <w:r w:rsidR="007D1E9B" w:rsidRPr="00B95D20">
        <w:t xml:space="preserve">. </w:t>
      </w:r>
      <w:proofErr w:type="spellStart"/>
      <w:r w:rsidR="007D1E9B" w:rsidRPr="00B95D20">
        <w:t>Input</w:t>
      </w:r>
      <w:proofErr w:type="spellEnd"/>
      <w:r w:rsidR="007D1E9B" w:rsidRPr="00B95D20">
        <w:t xml:space="preserve"> kata-kata akan </w:t>
      </w:r>
      <w:proofErr w:type="spellStart"/>
      <w:r w:rsidR="007D1E9B" w:rsidRPr="00B95D20">
        <w:t>dirubah</w:t>
      </w:r>
      <w:proofErr w:type="spellEnd"/>
      <w:r w:rsidR="007D1E9B" w:rsidRPr="00B95D20">
        <w:t xml:space="preserve"> menjadi </w:t>
      </w:r>
      <w:proofErr w:type="spellStart"/>
      <w:r w:rsidR="007D1E9B" w:rsidRPr="00B95D20">
        <w:t>word</w:t>
      </w:r>
      <w:proofErr w:type="spellEnd"/>
      <w:r w:rsidR="007D1E9B" w:rsidRPr="00B95D20">
        <w:t xml:space="preserve"> </w:t>
      </w:r>
      <w:proofErr w:type="spellStart"/>
      <w:r w:rsidR="007D1E9B" w:rsidRPr="00B95D20">
        <w:t>embedding</w:t>
      </w:r>
      <w:proofErr w:type="spellEnd"/>
      <w:r w:rsidR="007D1E9B" w:rsidRPr="00B95D20">
        <w:t xml:space="preserve">, yang kemudian akan ditambahkan dengan </w:t>
      </w:r>
      <w:proofErr w:type="spellStart"/>
      <w:r w:rsidR="007D1E9B" w:rsidRPr="00B95D20">
        <w:t>positional</w:t>
      </w:r>
      <w:proofErr w:type="spellEnd"/>
      <w:r w:rsidR="007D1E9B" w:rsidRPr="00B95D20">
        <w:t xml:space="preserve"> </w:t>
      </w:r>
      <w:proofErr w:type="spellStart"/>
      <w:r w:rsidR="007D1E9B" w:rsidRPr="00B95D20">
        <w:t>embedding</w:t>
      </w:r>
      <w:proofErr w:type="spellEnd"/>
      <w:r w:rsidR="007D1E9B" w:rsidRPr="00B95D20">
        <w:t xml:space="preserve">. </w:t>
      </w:r>
      <w:proofErr w:type="spellStart"/>
      <w:r w:rsidR="006C1A18" w:rsidRPr="00B95D20">
        <w:t>Embedding</w:t>
      </w:r>
      <w:proofErr w:type="spellEnd"/>
      <w:r w:rsidR="006C1A18" w:rsidRPr="00B95D20">
        <w:t xml:space="preserve"> tersebut akan dimasukkan ke layer </w:t>
      </w:r>
      <w:proofErr w:type="spellStart"/>
      <w:r w:rsidR="006C1A18" w:rsidRPr="00B95D20">
        <w:t>multi-head</w:t>
      </w:r>
      <w:proofErr w:type="spellEnd"/>
      <w:r w:rsidR="006C1A18" w:rsidRPr="00B95D20">
        <w:t xml:space="preserve"> pertama tanpa melupakan pembuatan vektor </w:t>
      </w:r>
      <w:proofErr w:type="spellStart"/>
      <w:r w:rsidR="006C1A18" w:rsidRPr="00B95D20">
        <w:t>query</w:t>
      </w:r>
      <w:proofErr w:type="spellEnd"/>
      <w:r w:rsidR="006C1A18" w:rsidRPr="00B95D20">
        <w:t xml:space="preserve">, </w:t>
      </w:r>
      <w:proofErr w:type="spellStart"/>
      <w:r w:rsidR="006C1A18" w:rsidRPr="00B95D20">
        <w:t>key</w:t>
      </w:r>
      <w:proofErr w:type="spellEnd"/>
      <w:r w:rsidR="006C1A18" w:rsidRPr="00B95D20">
        <w:t xml:space="preserve"> dan </w:t>
      </w:r>
      <w:proofErr w:type="spellStart"/>
      <w:r w:rsidR="006C1A18" w:rsidRPr="00B95D20">
        <w:t>value</w:t>
      </w:r>
      <w:proofErr w:type="spellEnd"/>
      <w:r w:rsidR="006C1A18" w:rsidRPr="00B95D20">
        <w:t xml:space="preserve"> juga </w:t>
      </w:r>
      <w:r w:rsidR="00AE727E" w:rsidRPr="00B95D20">
        <w:t xml:space="preserve">matriks </w:t>
      </w:r>
      <w:proofErr w:type="spellStart"/>
      <w:r w:rsidR="006C1A18" w:rsidRPr="00B95D20">
        <w:t>score</w:t>
      </w:r>
      <w:proofErr w:type="spellEnd"/>
      <w:r w:rsidR="006C1A18" w:rsidRPr="00B95D20">
        <w:t xml:space="preserve">. </w:t>
      </w:r>
      <w:r w:rsidR="00AE727E" w:rsidRPr="00B95D20">
        <w:t xml:space="preserve">Kemudian matriks </w:t>
      </w:r>
      <w:proofErr w:type="spellStart"/>
      <w:r w:rsidR="00AE727E" w:rsidRPr="00B95D20">
        <w:t>score</w:t>
      </w:r>
      <w:proofErr w:type="spellEnd"/>
      <w:r w:rsidR="00AE727E" w:rsidRPr="00B95D20">
        <w:t xml:space="preserve"> </w:t>
      </w:r>
      <w:r w:rsidR="00B96DD5" w:rsidRPr="00B95D20">
        <w:t xml:space="preserve">yang sudah dilewatkan fungsi pengaktifan </w:t>
      </w:r>
      <w:proofErr w:type="spellStart"/>
      <w:r w:rsidR="00B96DD5" w:rsidRPr="00B95D20">
        <w:t>softmax</w:t>
      </w:r>
      <w:proofErr w:type="spellEnd"/>
      <w:r w:rsidR="00B96DD5" w:rsidRPr="00B95D20">
        <w:t xml:space="preserve"> </w:t>
      </w:r>
      <w:r w:rsidR="00AE727E" w:rsidRPr="00B95D20">
        <w:t xml:space="preserve">akan dikalikan </w:t>
      </w:r>
      <w:proofErr w:type="spellStart"/>
      <w:r w:rsidR="00AE727E" w:rsidRPr="00B95D20">
        <w:t>denagn</w:t>
      </w:r>
      <w:proofErr w:type="spellEnd"/>
      <w:r w:rsidR="00AE727E" w:rsidRPr="00B95D20">
        <w:t xml:space="preserve"> </w:t>
      </w:r>
      <w:proofErr w:type="spellStart"/>
      <w:r w:rsidR="00AE727E" w:rsidRPr="00B95D20">
        <w:t>query</w:t>
      </w:r>
      <w:proofErr w:type="spellEnd"/>
      <w:r w:rsidR="00AE727E" w:rsidRPr="00B95D20">
        <w:t xml:space="preserve"> </w:t>
      </w:r>
      <w:proofErr w:type="spellStart"/>
      <w:r w:rsidR="00AE727E" w:rsidRPr="00B95D20">
        <w:t>value</w:t>
      </w:r>
      <w:proofErr w:type="spellEnd"/>
      <w:r w:rsidR="00AE727E" w:rsidRPr="00B95D20">
        <w:t xml:space="preserve"> dan menghasilkan </w:t>
      </w:r>
      <w:proofErr w:type="spellStart"/>
      <w:r w:rsidR="00B96DD5" w:rsidRPr="00B95D20">
        <w:t>output</w:t>
      </w:r>
      <w:proofErr w:type="spellEnd"/>
      <w:r w:rsidR="00B96DD5" w:rsidRPr="00B95D20">
        <w:t xml:space="preserve"> terakhir </w:t>
      </w:r>
      <w:proofErr w:type="spellStart"/>
      <w:r w:rsidR="00B96DD5" w:rsidRPr="00B95D20">
        <w:t>multi-head</w:t>
      </w:r>
      <w:proofErr w:type="spellEnd"/>
      <w:r w:rsidR="00B96DD5" w:rsidRPr="00B95D20">
        <w:t xml:space="preserve"> </w:t>
      </w:r>
      <w:proofErr w:type="spellStart"/>
      <w:r w:rsidR="00B96DD5" w:rsidRPr="00B95D20">
        <w:t>attention</w:t>
      </w:r>
      <w:proofErr w:type="spellEnd"/>
      <w:r w:rsidR="00B75857" w:rsidRPr="00B95D20">
        <w:t xml:space="preserve"> yang pertama</w:t>
      </w:r>
      <w:r w:rsidR="00B96DD5" w:rsidRPr="00B95D20">
        <w:t xml:space="preserve">. </w:t>
      </w:r>
    </w:p>
    <w:p w14:paraId="1A621FC4" w14:textId="375E38D9" w:rsidR="002C6CD3" w:rsidRPr="00B95D20" w:rsidRDefault="00D641D2" w:rsidP="00536ACC">
      <w:r w:rsidRPr="00B95D20">
        <w:t xml:space="preserve">Sebenarnya dalam </w:t>
      </w:r>
      <w:proofErr w:type="spellStart"/>
      <w:r w:rsidRPr="00B95D20">
        <w:t>paper</w:t>
      </w:r>
      <w:proofErr w:type="spellEnd"/>
      <w:r w:rsidRPr="00B95D20">
        <w:t xml:space="preserve"> “All You </w:t>
      </w:r>
      <w:proofErr w:type="spellStart"/>
      <w:r w:rsidRPr="00B95D20">
        <w:t>Need</w:t>
      </w:r>
      <w:proofErr w:type="spellEnd"/>
      <w:r w:rsidRPr="00B95D20">
        <w:t xml:space="preserve"> </w:t>
      </w:r>
      <w:proofErr w:type="spellStart"/>
      <w:r w:rsidRPr="00B95D20">
        <w:t>is</w:t>
      </w:r>
      <w:proofErr w:type="spellEnd"/>
      <w:r w:rsidRPr="00B95D20">
        <w:t xml:space="preserve"> </w:t>
      </w:r>
      <w:proofErr w:type="spellStart"/>
      <w:r w:rsidRPr="00B95D20">
        <w:t>Attention</w:t>
      </w:r>
      <w:proofErr w:type="spellEnd"/>
      <w:r w:rsidRPr="00B95D20">
        <w:t xml:space="preserve">”, seperti yang disebut </w:t>
      </w:r>
      <w:proofErr w:type="spellStart"/>
      <w:r w:rsidRPr="00B95D20">
        <w:t>diawal</w:t>
      </w:r>
      <w:proofErr w:type="spellEnd"/>
      <w:r w:rsidRPr="00B95D20">
        <w:t xml:space="preserve"> subbab ini, terdapat </w:t>
      </w:r>
      <w:proofErr w:type="spellStart"/>
      <w:r w:rsidRPr="00B95D20">
        <w:t>masked</w:t>
      </w:r>
      <w:proofErr w:type="spellEnd"/>
      <w:r w:rsidRPr="00B95D20">
        <w:t xml:space="preserve"> </w:t>
      </w:r>
      <w:proofErr w:type="spellStart"/>
      <w:r w:rsidRPr="00B95D20">
        <w:t>multi-head</w:t>
      </w:r>
      <w:proofErr w:type="spellEnd"/>
      <w:r w:rsidRPr="00B95D20">
        <w:t xml:space="preserve"> </w:t>
      </w:r>
      <w:proofErr w:type="spellStart"/>
      <w:r w:rsidRPr="00B95D20">
        <w:t>attention</w:t>
      </w:r>
      <w:proofErr w:type="spellEnd"/>
      <w:r w:rsidR="00F703A4" w:rsidRPr="00B95D20">
        <w:t xml:space="preserve">. </w:t>
      </w:r>
      <w:r w:rsidR="00E949C4" w:rsidRPr="00B95D20">
        <w:t>Di</w:t>
      </w:r>
      <w:r w:rsidR="00DC451F" w:rsidRPr="00B95D20">
        <w:t xml:space="preserve"> </w:t>
      </w:r>
      <w:r w:rsidR="00E949C4" w:rsidRPr="00B95D20">
        <w:t xml:space="preserve">mana </w:t>
      </w:r>
      <w:proofErr w:type="spellStart"/>
      <w:r w:rsidR="00E949C4" w:rsidRPr="00B95D20">
        <w:t>output</w:t>
      </w:r>
      <w:proofErr w:type="spellEnd"/>
      <w:r w:rsidR="00E949C4" w:rsidRPr="00B95D20">
        <w:t xml:space="preserve"> dari </w:t>
      </w:r>
      <w:proofErr w:type="spellStart"/>
      <w:r w:rsidR="00E949C4" w:rsidRPr="00B95D20">
        <w:t>multi-head</w:t>
      </w:r>
      <w:proofErr w:type="spellEnd"/>
      <w:r w:rsidR="00E949C4" w:rsidRPr="00B95D20">
        <w:t xml:space="preserve"> </w:t>
      </w:r>
      <w:proofErr w:type="spellStart"/>
      <w:r w:rsidR="00E949C4" w:rsidRPr="00B95D20">
        <w:t>attention</w:t>
      </w:r>
      <w:proofErr w:type="spellEnd"/>
      <w:r w:rsidR="00E949C4" w:rsidRPr="00B95D20">
        <w:t xml:space="preserve"> ini terdapat nilai yang </w:t>
      </w:r>
      <w:proofErr w:type="spellStart"/>
      <w:r w:rsidR="00E949C4" w:rsidRPr="00B95D20">
        <w:t>masked</w:t>
      </w:r>
      <w:proofErr w:type="spellEnd"/>
      <w:r w:rsidR="00E949C4" w:rsidRPr="00B95D20">
        <w:t xml:space="preserve"> bertujuan karena sifat </w:t>
      </w:r>
      <w:proofErr w:type="spellStart"/>
      <w:r w:rsidR="00E949C4" w:rsidRPr="00B95D20">
        <w:t>autoregressive</w:t>
      </w:r>
      <w:proofErr w:type="spellEnd"/>
      <w:r w:rsidR="00E949C4" w:rsidRPr="00B95D20">
        <w:t xml:space="preserve"> </w:t>
      </w:r>
      <w:proofErr w:type="spellStart"/>
      <w:r w:rsidR="00E949C4" w:rsidRPr="00B95D20">
        <w:t>decodernya</w:t>
      </w:r>
      <w:proofErr w:type="spellEnd"/>
      <w:r w:rsidR="00E949C4" w:rsidRPr="00B95D20">
        <w:t>, sehingga membutuhkan solusi untuk menghindari informasi yang bocor (</w:t>
      </w:r>
      <w:proofErr w:type="spellStart"/>
      <w:r w:rsidR="00E949C4" w:rsidRPr="00B95D20">
        <w:rPr>
          <w:i/>
          <w:iCs/>
        </w:rPr>
        <w:t>leakage</w:t>
      </w:r>
      <w:proofErr w:type="spellEnd"/>
      <w:r w:rsidR="00F508C3" w:rsidRPr="00B95D20">
        <w:t xml:space="preserve">). </w:t>
      </w:r>
      <w:r w:rsidR="00BA654F" w:rsidRPr="00B95D20">
        <w:t xml:space="preserve">Karena </w:t>
      </w:r>
      <w:proofErr w:type="spellStart"/>
      <w:r w:rsidR="00BA654F" w:rsidRPr="00B95D20">
        <w:t>paper</w:t>
      </w:r>
      <w:proofErr w:type="spellEnd"/>
      <w:r w:rsidR="00BA654F" w:rsidRPr="00B95D20">
        <w:t xml:space="preserve"> yang dirujuk pada tugas akhir</w:t>
      </w:r>
      <w:r w:rsidR="00A13CFA" w:rsidRPr="00B95D20">
        <w:t xml:space="preserve"> ini</w:t>
      </w:r>
      <w:r w:rsidR="00BA654F" w:rsidRPr="00B95D20">
        <w:t xml:space="preserve"> dibuat dengan sifat non-</w:t>
      </w:r>
      <w:proofErr w:type="spellStart"/>
      <w:r w:rsidR="00BA654F" w:rsidRPr="00B95D20">
        <w:t>autoregressive</w:t>
      </w:r>
      <w:proofErr w:type="spellEnd"/>
      <w:r w:rsidR="00BA654F" w:rsidRPr="00B95D20">
        <w:t xml:space="preserve"> </w:t>
      </w:r>
      <w:proofErr w:type="spellStart"/>
      <w:r w:rsidR="00BA654F" w:rsidRPr="00B95D20">
        <w:t>decoder</w:t>
      </w:r>
      <w:proofErr w:type="spellEnd"/>
      <w:r w:rsidR="00BA654F" w:rsidRPr="00B95D20">
        <w:t xml:space="preserve">, maka permasalahan itu tidak ada, dan tanpa </w:t>
      </w:r>
      <w:proofErr w:type="spellStart"/>
      <w:r w:rsidR="00BA654F" w:rsidRPr="00B95D20">
        <w:t>masking</w:t>
      </w:r>
      <w:proofErr w:type="spellEnd"/>
      <w:r w:rsidR="00BA654F" w:rsidRPr="00B95D20">
        <w:t xml:space="preserve"> </w:t>
      </w:r>
      <w:proofErr w:type="spellStart"/>
      <w:r w:rsidR="00BA654F" w:rsidRPr="00B95D20">
        <w:t>decoder</w:t>
      </w:r>
      <w:proofErr w:type="spellEnd"/>
      <w:r w:rsidR="00BA654F" w:rsidRPr="00B95D20">
        <w:t xml:space="preserve"> ini bisa mendapatkan nilai ketergantungan antar </w:t>
      </w:r>
      <w:proofErr w:type="spellStart"/>
      <w:r w:rsidR="00BA654F" w:rsidRPr="00B95D20">
        <w:t>entity</w:t>
      </w:r>
      <w:proofErr w:type="spellEnd"/>
      <w:r w:rsidR="00BA654F" w:rsidRPr="00B95D20">
        <w:t xml:space="preserve"> </w:t>
      </w:r>
      <w:proofErr w:type="spellStart"/>
      <w:r w:rsidR="00BA654F" w:rsidRPr="00B95D20">
        <w:t>nya</w:t>
      </w:r>
      <w:proofErr w:type="spellEnd"/>
      <w:r w:rsidR="00BA654F" w:rsidRPr="00B95D20">
        <w:t xml:space="preserve">. </w:t>
      </w:r>
    </w:p>
    <w:p w14:paraId="48E11C47" w14:textId="53537DA9" w:rsidR="00217F01" w:rsidRPr="00B95D20" w:rsidRDefault="00217F01" w:rsidP="00536ACC">
      <w:r w:rsidRPr="00B95D20">
        <w:t xml:space="preserve">Setelah </w:t>
      </w:r>
      <w:proofErr w:type="spellStart"/>
      <w:r w:rsidRPr="00B95D20">
        <w:t>multi-head</w:t>
      </w:r>
      <w:proofErr w:type="spellEnd"/>
      <w:r w:rsidRPr="00B95D20">
        <w:t xml:space="preserve"> pertama, tentu ada </w:t>
      </w:r>
      <w:proofErr w:type="spellStart"/>
      <w:r w:rsidRPr="00B95D20">
        <w:t>sublayer</w:t>
      </w:r>
      <w:proofErr w:type="spellEnd"/>
      <w:r w:rsidRPr="00B95D20">
        <w:t xml:space="preserve"> </w:t>
      </w:r>
      <w:proofErr w:type="spellStart"/>
      <w:r w:rsidRPr="00B95D20">
        <w:t>residual</w:t>
      </w:r>
      <w:proofErr w:type="spellEnd"/>
      <w:r w:rsidRPr="00B95D20">
        <w:t xml:space="preserve"> </w:t>
      </w:r>
      <w:proofErr w:type="spellStart"/>
      <w:r w:rsidRPr="00B95D20">
        <w:t>connection</w:t>
      </w:r>
      <w:proofErr w:type="spellEnd"/>
      <w:r w:rsidRPr="00B95D20">
        <w:t xml:space="preserve"> dan normalisasi. Kemudian dilanjutkan dengan satu </w:t>
      </w:r>
      <w:proofErr w:type="spellStart"/>
      <w:r w:rsidRPr="00B95D20">
        <w:t>multi-head</w:t>
      </w:r>
      <w:proofErr w:type="spellEnd"/>
      <w:r w:rsidRPr="00B95D20">
        <w:t xml:space="preserve"> </w:t>
      </w:r>
      <w:proofErr w:type="spellStart"/>
      <w:r w:rsidRPr="00B95D20">
        <w:t>attention</w:t>
      </w:r>
      <w:proofErr w:type="spellEnd"/>
      <w:r w:rsidRPr="00B95D20">
        <w:t xml:space="preserve"> tetapi bagian ini menggunakan mekanisme bukan </w:t>
      </w:r>
      <w:proofErr w:type="spellStart"/>
      <w:r w:rsidRPr="00B95D20">
        <w:t>self-attention</w:t>
      </w:r>
      <w:proofErr w:type="spellEnd"/>
      <w:r w:rsidRPr="00B95D20">
        <w:t xml:space="preserve"> namun </w:t>
      </w:r>
      <w:proofErr w:type="spellStart"/>
      <w:r w:rsidRPr="00B95D20">
        <w:rPr>
          <w:i/>
          <w:iCs/>
        </w:rPr>
        <w:t>cross-attention</w:t>
      </w:r>
      <w:proofErr w:type="spellEnd"/>
      <w:r w:rsidRPr="00B95D20">
        <w:t xml:space="preserve">. </w:t>
      </w:r>
      <w:r w:rsidR="00247E4B" w:rsidRPr="00B95D20">
        <w:t xml:space="preserve">Perbedaan dari </w:t>
      </w:r>
      <w:proofErr w:type="spellStart"/>
      <w:r w:rsidR="00247E4B" w:rsidRPr="00B95D20">
        <w:t>self-attention</w:t>
      </w:r>
      <w:proofErr w:type="spellEnd"/>
      <w:r w:rsidR="00247E4B" w:rsidRPr="00B95D20">
        <w:t xml:space="preserve"> dan </w:t>
      </w:r>
      <w:proofErr w:type="spellStart"/>
      <w:r w:rsidR="00247E4B" w:rsidRPr="00B95D20">
        <w:t>cross-attention</w:t>
      </w:r>
      <w:proofErr w:type="spellEnd"/>
      <w:r w:rsidR="00247E4B" w:rsidRPr="00B95D20">
        <w:t xml:space="preserve"> ini </w:t>
      </w:r>
      <w:r w:rsidRPr="00B95D20">
        <w:t xml:space="preserve"> </w:t>
      </w:r>
      <w:r w:rsidR="00247E4B" w:rsidRPr="00B95D20">
        <w:t>hanya berada di pembuata</w:t>
      </w:r>
      <w:r w:rsidR="007A7EFA" w:rsidRPr="00B95D20">
        <w:t>n</w:t>
      </w:r>
      <w:r w:rsidR="00247E4B" w:rsidRPr="00B95D20">
        <w:t xml:space="preserve"> </w:t>
      </w:r>
      <w:r w:rsidR="007A7EFA" w:rsidRPr="00B95D20">
        <w:t xml:space="preserve">vektor </w:t>
      </w:r>
      <w:proofErr w:type="spellStart"/>
      <w:r w:rsidR="00247E4B" w:rsidRPr="00B95D20">
        <w:t>query</w:t>
      </w:r>
      <w:proofErr w:type="spellEnd"/>
      <w:r w:rsidR="00247E4B" w:rsidRPr="00B95D20">
        <w:t xml:space="preserve">, </w:t>
      </w:r>
      <w:proofErr w:type="spellStart"/>
      <w:r w:rsidR="00247E4B" w:rsidRPr="00B95D20">
        <w:t>key</w:t>
      </w:r>
      <w:proofErr w:type="spellEnd"/>
      <w:r w:rsidR="00247E4B" w:rsidRPr="00B95D20">
        <w:t xml:space="preserve"> dan </w:t>
      </w:r>
      <w:proofErr w:type="spellStart"/>
      <w:r w:rsidR="00247E4B" w:rsidRPr="00B95D20">
        <w:t>value</w:t>
      </w:r>
      <w:proofErr w:type="spellEnd"/>
      <w:r w:rsidR="00247E4B" w:rsidRPr="00B95D20">
        <w:t xml:space="preserve">. </w:t>
      </w:r>
      <w:r w:rsidR="007A7EFA" w:rsidRPr="00B95D20">
        <w:t xml:space="preserve">Sebelumnya pada </w:t>
      </w:r>
      <w:proofErr w:type="spellStart"/>
      <w:r w:rsidR="007A7EFA" w:rsidRPr="00B95D20">
        <w:t>self-attention</w:t>
      </w:r>
      <w:proofErr w:type="spellEnd"/>
      <w:r w:rsidR="007A7EFA" w:rsidRPr="00B95D20">
        <w:t xml:space="preserve"> ketiga vektor ini dibuatkan sendiri dengan </w:t>
      </w:r>
      <w:proofErr w:type="spellStart"/>
      <w:r w:rsidR="007A7EFA" w:rsidRPr="00B95D20">
        <w:t>weight</w:t>
      </w:r>
      <w:proofErr w:type="spellEnd"/>
      <w:r w:rsidR="007A7EFA" w:rsidRPr="00B95D20">
        <w:t xml:space="preserve"> yang sudah ditentukan dan </w:t>
      </w:r>
      <w:proofErr w:type="spellStart"/>
      <w:r w:rsidR="007A7EFA" w:rsidRPr="00B95D20">
        <w:t>input</w:t>
      </w:r>
      <w:proofErr w:type="spellEnd"/>
      <w:r w:rsidR="007A7EFA" w:rsidRPr="00B95D20">
        <w:t xml:space="preserve"> yang diterima. </w:t>
      </w:r>
      <w:r w:rsidR="00E53B22" w:rsidRPr="00B95D20">
        <w:t xml:space="preserve">Tetapi untuk </w:t>
      </w:r>
      <w:proofErr w:type="spellStart"/>
      <w:r w:rsidR="00E53B22" w:rsidRPr="00B95D20">
        <w:t>cross-anttention</w:t>
      </w:r>
      <w:proofErr w:type="spellEnd"/>
      <w:r w:rsidR="00E53B22" w:rsidRPr="00B95D20">
        <w:t xml:space="preserve">, vektor </w:t>
      </w:r>
      <w:proofErr w:type="spellStart"/>
      <w:r w:rsidR="00E53B22" w:rsidRPr="00B95D20">
        <w:t>query</w:t>
      </w:r>
      <w:proofErr w:type="spellEnd"/>
      <w:r w:rsidR="00E53B22" w:rsidRPr="00B95D20">
        <w:t xml:space="preserve"> dan </w:t>
      </w:r>
      <w:proofErr w:type="spellStart"/>
      <w:r w:rsidR="00E53B22" w:rsidRPr="00B95D20">
        <w:t>key</w:t>
      </w:r>
      <w:proofErr w:type="spellEnd"/>
      <w:r w:rsidR="00E53B22" w:rsidRPr="00B95D20">
        <w:t xml:space="preserve"> didapatkan dari </w:t>
      </w:r>
      <w:proofErr w:type="spellStart"/>
      <w:r w:rsidR="00E53B22" w:rsidRPr="00B95D20">
        <w:t>output</w:t>
      </w:r>
      <w:proofErr w:type="spellEnd"/>
      <w:r w:rsidR="00E53B22" w:rsidRPr="00B95D20">
        <w:t xml:space="preserve"> paling akhir bagian tumpukan </w:t>
      </w:r>
      <w:proofErr w:type="spellStart"/>
      <w:r w:rsidR="00E53B22" w:rsidRPr="00B95D20">
        <w:t>encodernya</w:t>
      </w:r>
      <w:proofErr w:type="spellEnd"/>
      <w:r w:rsidR="00E53B22" w:rsidRPr="00B95D20">
        <w:t xml:space="preserve">. </w:t>
      </w:r>
      <w:r w:rsidR="00E67975" w:rsidRPr="00B95D20">
        <w:t xml:space="preserve">Dan vektor </w:t>
      </w:r>
      <w:proofErr w:type="spellStart"/>
      <w:r w:rsidR="00E67975" w:rsidRPr="00B95D20">
        <w:t>valuenya</w:t>
      </w:r>
      <w:proofErr w:type="spellEnd"/>
      <w:r w:rsidR="00E67975" w:rsidRPr="00B95D20">
        <w:t xml:space="preserve"> diambil dari </w:t>
      </w:r>
      <w:proofErr w:type="spellStart"/>
      <w:r w:rsidR="00E67975" w:rsidRPr="00B95D20">
        <w:t>output</w:t>
      </w:r>
      <w:proofErr w:type="spellEnd"/>
      <w:r w:rsidR="00E67975" w:rsidRPr="00B95D20">
        <w:t xml:space="preserve"> </w:t>
      </w:r>
      <w:proofErr w:type="spellStart"/>
      <w:r w:rsidR="00E67975" w:rsidRPr="00B95D20">
        <w:t>multi-head</w:t>
      </w:r>
      <w:proofErr w:type="spellEnd"/>
      <w:r w:rsidR="00E67975" w:rsidRPr="00B95D20">
        <w:t xml:space="preserve"> </w:t>
      </w:r>
      <w:proofErr w:type="spellStart"/>
      <w:r w:rsidR="00E67975" w:rsidRPr="00B95D20">
        <w:t>attention</w:t>
      </w:r>
      <w:proofErr w:type="spellEnd"/>
      <w:r w:rsidR="00E67975" w:rsidRPr="00B95D20">
        <w:t xml:space="preserve"> </w:t>
      </w:r>
      <w:proofErr w:type="spellStart"/>
      <w:r w:rsidR="00E67975" w:rsidRPr="00B95D20">
        <w:t>decoder</w:t>
      </w:r>
      <w:proofErr w:type="spellEnd"/>
      <w:r w:rsidR="00E67975" w:rsidRPr="00B95D20">
        <w:t xml:space="preserve"> yang pertama. </w:t>
      </w:r>
      <w:r w:rsidR="005E736E" w:rsidRPr="00B95D20">
        <w:t xml:space="preserve">Dengan cara ini, </w:t>
      </w:r>
      <w:proofErr w:type="spellStart"/>
      <w:r w:rsidR="005E736E" w:rsidRPr="00B95D20">
        <w:t>cross-attention</w:t>
      </w:r>
      <w:proofErr w:type="spellEnd"/>
      <w:r w:rsidR="005E736E" w:rsidRPr="00B95D20">
        <w:t xml:space="preserve"> dapat </w:t>
      </w:r>
      <w:proofErr w:type="spellStart"/>
      <w:r w:rsidR="005E736E" w:rsidRPr="00B95D20">
        <w:lastRenderedPageBreak/>
        <w:t>menyocokkan</w:t>
      </w:r>
      <w:proofErr w:type="spellEnd"/>
      <w:r w:rsidR="005E736E" w:rsidRPr="00B95D20">
        <w:t xml:space="preserve"> </w:t>
      </w:r>
      <w:proofErr w:type="spellStart"/>
      <w:r w:rsidR="005E736E" w:rsidRPr="00B95D20">
        <w:t>input</w:t>
      </w:r>
      <w:proofErr w:type="spellEnd"/>
      <w:r w:rsidR="005E736E" w:rsidRPr="00B95D20">
        <w:t xml:space="preserve"> </w:t>
      </w:r>
      <w:proofErr w:type="spellStart"/>
      <w:r w:rsidR="005E736E" w:rsidRPr="00B95D20">
        <w:t>encoder</w:t>
      </w:r>
      <w:proofErr w:type="spellEnd"/>
      <w:r w:rsidR="005E736E" w:rsidRPr="00B95D20">
        <w:t xml:space="preserve"> dengan </w:t>
      </w:r>
      <w:proofErr w:type="spellStart"/>
      <w:r w:rsidR="005E736E" w:rsidRPr="00B95D20">
        <w:t>input</w:t>
      </w:r>
      <w:proofErr w:type="spellEnd"/>
      <w:r w:rsidR="005E736E" w:rsidRPr="00B95D20">
        <w:t xml:space="preserve"> </w:t>
      </w:r>
      <w:proofErr w:type="spellStart"/>
      <w:r w:rsidR="005E736E" w:rsidRPr="00B95D20">
        <w:t>decoder</w:t>
      </w:r>
      <w:proofErr w:type="spellEnd"/>
      <w:r w:rsidR="005E736E" w:rsidRPr="00B95D20">
        <w:t xml:space="preserve"> dan </w:t>
      </w:r>
      <w:proofErr w:type="spellStart"/>
      <w:r w:rsidR="005E736E" w:rsidRPr="00B95D20">
        <w:t>decoder</w:t>
      </w:r>
      <w:proofErr w:type="spellEnd"/>
      <w:r w:rsidR="005E736E" w:rsidRPr="00B95D20">
        <w:t xml:space="preserve"> mempelajari </w:t>
      </w:r>
      <w:proofErr w:type="spellStart"/>
      <w:r w:rsidR="005E736E" w:rsidRPr="00B95D20">
        <w:t>input</w:t>
      </w:r>
      <w:proofErr w:type="spellEnd"/>
      <w:r w:rsidR="005E736E" w:rsidRPr="00B95D20">
        <w:t xml:space="preserve"> </w:t>
      </w:r>
      <w:proofErr w:type="spellStart"/>
      <w:r w:rsidR="005E736E" w:rsidRPr="00B95D20">
        <w:t>encoder</w:t>
      </w:r>
      <w:proofErr w:type="spellEnd"/>
      <w:r w:rsidR="005E736E" w:rsidRPr="00B95D20">
        <w:t xml:space="preserve"> bagian mana yang perlu difokuskan. </w:t>
      </w:r>
      <w:proofErr w:type="spellStart"/>
      <w:r w:rsidR="002955D8" w:rsidRPr="00B95D20">
        <w:t>Output</w:t>
      </w:r>
      <w:proofErr w:type="spellEnd"/>
      <w:r w:rsidR="002955D8" w:rsidRPr="00B95D20">
        <w:t xml:space="preserve"> dari </w:t>
      </w:r>
      <w:proofErr w:type="spellStart"/>
      <w:r w:rsidR="002955D8" w:rsidRPr="00B95D20">
        <w:t>multi-head</w:t>
      </w:r>
      <w:proofErr w:type="spellEnd"/>
      <w:r w:rsidR="002955D8" w:rsidRPr="00B95D20">
        <w:t xml:space="preserve"> </w:t>
      </w:r>
      <w:proofErr w:type="spellStart"/>
      <w:r w:rsidR="002955D8" w:rsidRPr="00B95D20">
        <w:t>attention</w:t>
      </w:r>
      <w:proofErr w:type="spellEnd"/>
      <w:r w:rsidR="002955D8" w:rsidRPr="00B95D20">
        <w:t xml:space="preserve"> kedua ini akan dilanjutkan kepada layer FFN yang sebelumnya terdapat </w:t>
      </w:r>
      <w:proofErr w:type="spellStart"/>
      <w:r w:rsidR="002955D8" w:rsidRPr="00B95D20">
        <w:t>sublayer</w:t>
      </w:r>
      <w:proofErr w:type="spellEnd"/>
      <w:r w:rsidR="002955D8" w:rsidRPr="00B95D20">
        <w:t xml:space="preserve"> yang sudah disebut sebelum-sebelumnya. </w:t>
      </w:r>
    </w:p>
    <w:p w14:paraId="4508A4C5" w14:textId="59C8B665" w:rsidR="001A073D" w:rsidRPr="00B95D20" w:rsidRDefault="001A073D" w:rsidP="00536ACC">
      <w:r w:rsidRPr="00B95D20">
        <w:t xml:space="preserve">Dan pada tahap paling akhir yaitu layer linear dan layer </w:t>
      </w:r>
      <w:proofErr w:type="spellStart"/>
      <w:r w:rsidRPr="00B95D20">
        <w:t>softmax</w:t>
      </w:r>
      <w:proofErr w:type="spellEnd"/>
      <w:r w:rsidRPr="00B95D20">
        <w:t xml:space="preserve"> pada akhir </w:t>
      </w:r>
      <w:proofErr w:type="spellStart"/>
      <w:r w:rsidRPr="00B95D20">
        <w:t>decoder</w:t>
      </w:r>
      <w:proofErr w:type="spellEnd"/>
      <w:r w:rsidRPr="00B95D20">
        <w:t xml:space="preserve">. </w:t>
      </w:r>
      <w:r w:rsidR="00866111" w:rsidRPr="00B95D20">
        <w:t xml:space="preserve">Kedua layer ini ditempatkan setelah seluruh tumpukan </w:t>
      </w:r>
      <w:proofErr w:type="spellStart"/>
      <w:r w:rsidR="00866111" w:rsidRPr="00B95D20">
        <w:t>decoder</w:t>
      </w:r>
      <w:proofErr w:type="spellEnd"/>
      <w:r w:rsidR="00866111" w:rsidRPr="00B95D20">
        <w:t xml:space="preserve"> telah dilewatkan.</w:t>
      </w:r>
      <w:r w:rsidR="00C80246">
        <w:rPr>
          <w:lang w:val="en-US"/>
        </w:rPr>
        <w:t xml:space="preserve"> </w:t>
      </w:r>
      <w:r w:rsidR="002232B0" w:rsidRPr="00B95D20">
        <w:t xml:space="preserve">Layer linear seperti yang telah disebut, berperan sebagai </w:t>
      </w:r>
      <w:proofErr w:type="spellStart"/>
      <w:r w:rsidR="002232B0" w:rsidRPr="00B95D20">
        <w:rPr>
          <w:i/>
          <w:iCs/>
        </w:rPr>
        <w:t>classifier</w:t>
      </w:r>
      <w:proofErr w:type="spellEnd"/>
      <w:r w:rsidR="002232B0" w:rsidRPr="00B95D20">
        <w:t xml:space="preserve"> sebesar </w:t>
      </w:r>
      <w:proofErr w:type="spellStart"/>
      <w:r w:rsidR="002232B0" w:rsidRPr="00B95D20">
        <w:rPr>
          <w:i/>
          <w:iCs/>
        </w:rPr>
        <w:t>class</w:t>
      </w:r>
      <w:proofErr w:type="spellEnd"/>
      <w:r w:rsidR="002232B0" w:rsidRPr="00B95D20">
        <w:t xml:space="preserve"> yang kita miliki. </w:t>
      </w:r>
      <w:r w:rsidR="00321F33" w:rsidRPr="00B95D20">
        <w:t xml:space="preserve">Untuk visualisasi, diberikan contoh 100 kelas untuk 100 kata. Maka </w:t>
      </w:r>
      <w:proofErr w:type="spellStart"/>
      <w:r w:rsidR="00321F33" w:rsidRPr="00B95D20">
        <w:t>output</w:t>
      </w:r>
      <w:proofErr w:type="spellEnd"/>
      <w:r w:rsidR="00321F33" w:rsidRPr="00B95D20">
        <w:t xml:space="preserve"> dari layer linear memiliki ukuran sepanjang 100.</w:t>
      </w:r>
      <w:r w:rsidR="00DC46A9" w:rsidRPr="00B95D20">
        <w:t xml:space="preserve"> </w:t>
      </w:r>
      <w:proofErr w:type="spellStart"/>
      <w:r w:rsidR="00165D75" w:rsidRPr="00B95D20">
        <w:t>Output</w:t>
      </w:r>
      <w:proofErr w:type="spellEnd"/>
      <w:r w:rsidR="00165D75" w:rsidRPr="00B95D20">
        <w:t xml:space="preserve"> dari layer ini dilewatkan kepada layer </w:t>
      </w:r>
      <w:proofErr w:type="spellStart"/>
      <w:r w:rsidR="00165D75" w:rsidRPr="00B95D20">
        <w:t>softmax</w:t>
      </w:r>
      <w:proofErr w:type="spellEnd"/>
      <w:r w:rsidR="00165D75" w:rsidRPr="00B95D20">
        <w:t xml:space="preserve"> yang menghasilkan nilai probabilitas antara 0 dan 1. </w:t>
      </w:r>
      <w:r w:rsidR="002C3B33" w:rsidRPr="00B95D20">
        <w:t xml:space="preserve">Dan nilai yang tertinggi adalah kata yang telah diprediksikan. </w:t>
      </w:r>
      <w:r w:rsidR="001F4BC5" w:rsidRPr="00B95D20">
        <w:t xml:space="preserve">Tahap </w:t>
      </w:r>
      <w:proofErr w:type="spellStart"/>
      <w:r w:rsidR="001F4BC5" w:rsidRPr="00B95D20">
        <w:t>decoding</w:t>
      </w:r>
      <w:proofErr w:type="spellEnd"/>
      <w:r w:rsidR="001F4BC5" w:rsidRPr="00B95D20">
        <w:t xml:space="preserve"> tidak berakhir </w:t>
      </w:r>
      <w:proofErr w:type="spellStart"/>
      <w:r w:rsidR="001F4BC5" w:rsidRPr="00B95D20">
        <w:t>disini</w:t>
      </w:r>
      <w:proofErr w:type="spellEnd"/>
      <w:r w:rsidR="001F4BC5" w:rsidRPr="00B95D20">
        <w:t xml:space="preserve">. Hasil dari </w:t>
      </w:r>
      <w:proofErr w:type="spellStart"/>
      <w:r w:rsidR="001F4BC5" w:rsidRPr="00B95D20">
        <w:t>output</w:t>
      </w:r>
      <w:proofErr w:type="spellEnd"/>
      <w:r w:rsidR="001F4BC5" w:rsidRPr="00B95D20">
        <w:t xml:space="preserve"> prediksi tersebut akan ditambahkan kepada daftar </w:t>
      </w:r>
      <w:proofErr w:type="spellStart"/>
      <w:r w:rsidR="001F4BC5" w:rsidRPr="00B95D20">
        <w:t>input</w:t>
      </w:r>
      <w:proofErr w:type="spellEnd"/>
      <w:r w:rsidR="001F4BC5" w:rsidRPr="00B95D20">
        <w:t xml:space="preserve"> </w:t>
      </w:r>
      <w:proofErr w:type="spellStart"/>
      <w:r w:rsidR="001F4BC5" w:rsidRPr="00B95D20">
        <w:t>decoder</w:t>
      </w:r>
      <w:proofErr w:type="spellEnd"/>
      <w:r w:rsidR="001F4BC5" w:rsidRPr="00B95D20">
        <w:t xml:space="preserve"> yang paling pertama</w:t>
      </w:r>
      <w:r w:rsidR="00D05EA7" w:rsidRPr="00B95D20">
        <w:t xml:space="preserve">, sehingga </w:t>
      </w:r>
      <w:proofErr w:type="spellStart"/>
      <w:r w:rsidR="00D05EA7" w:rsidRPr="00B95D20">
        <w:t>input</w:t>
      </w:r>
      <w:proofErr w:type="spellEnd"/>
      <w:r w:rsidR="00D05EA7" w:rsidRPr="00B95D20">
        <w:t xml:space="preserve"> </w:t>
      </w:r>
      <w:proofErr w:type="spellStart"/>
      <w:r w:rsidR="00D05EA7" w:rsidRPr="00B95D20">
        <w:t>decoder</w:t>
      </w:r>
      <w:proofErr w:type="spellEnd"/>
      <w:r w:rsidR="00D05EA7" w:rsidRPr="00B95D20">
        <w:t xml:space="preserve"> tidak hanya </w:t>
      </w:r>
      <w:proofErr w:type="spellStart"/>
      <w:r w:rsidR="00D05EA7" w:rsidRPr="00B95D20">
        <w:t>input</w:t>
      </w:r>
      <w:proofErr w:type="spellEnd"/>
      <w:r w:rsidR="00D05EA7" w:rsidRPr="00B95D20">
        <w:t xml:space="preserve"> </w:t>
      </w:r>
      <w:proofErr w:type="spellStart"/>
      <w:r w:rsidR="00D05EA7" w:rsidRPr="00B95D20">
        <w:t>encoder</w:t>
      </w:r>
      <w:proofErr w:type="spellEnd"/>
      <w:r w:rsidR="00D05EA7" w:rsidRPr="00B95D20">
        <w:t xml:space="preserve"> tetapi juga </w:t>
      </w:r>
      <w:proofErr w:type="spellStart"/>
      <w:r w:rsidR="00D05EA7" w:rsidRPr="00B95D20">
        <w:rPr>
          <w:i/>
          <w:iCs/>
        </w:rPr>
        <w:t>concat</w:t>
      </w:r>
      <w:proofErr w:type="spellEnd"/>
      <w:r w:rsidR="00D05EA7" w:rsidRPr="00B95D20">
        <w:t xml:space="preserve"> dari </w:t>
      </w:r>
      <w:proofErr w:type="spellStart"/>
      <w:r w:rsidR="00D05EA7" w:rsidRPr="00B95D20">
        <w:t>output</w:t>
      </w:r>
      <w:proofErr w:type="spellEnd"/>
      <w:r w:rsidR="00D05EA7" w:rsidRPr="00B95D20">
        <w:t xml:space="preserve"> yang telah diprediksikan sebelumnya</w:t>
      </w:r>
      <w:r w:rsidR="001F4BC5" w:rsidRPr="00B95D20">
        <w:t xml:space="preserve">. </w:t>
      </w:r>
    </w:p>
    <w:p w14:paraId="01029C37" w14:textId="77777777" w:rsidR="00E949C4" w:rsidRPr="00B95D20" w:rsidRDefault="00E949C4" w:rsidP="00536ACC"/>
    <w:p w14:paraId="39ACF80C" w14:textId="26694809" w:rsidR="00BB0790" w:rsidRPr="00B95D20" w:rsidRDefault="00BB0790" w:rsidP="00BB0790">
      <w:pPr>
        <w:pStyle w:val="Heading2"/>
      </w:pPr>
      <w:bookmarkStart w:id="10" w:name="_Ref102482310"/>
      <w:r w:rsidRPr="00B95D20">
        <w:t>N</w:t>
      </w:r>
      <w:r w:rsidR="009E6701" w:rsidRPr="00B95D20">
        <w:t xml:space="preserve">eural </w:t>
      </w:r>
      <w:r w:rsidRPr="00B95D20">
        <w:t>N</w:t>
      </w:r>
      <w:r w:rsidR="009E6701" w:rsidRPr="00B95D20">
        <w:t>etwork (NN)</w:t>
      </w:r>
      <w:bookmarkEnd w:id="10"/>
    </w:p>
    <w:p w14:paraId="7B9E84E7" w14:textId="76BBADBE" w:rsidR="00856726" w:rsidRPr="00B95D20" w:rsidRDefault="00C548C5" w:rsidP="00856726">
      <w:r w:rsidRPr="00B95D20">
        <w:t xml:space="preserve">Neural </w:t>
      </w:r>
      <w:r w:rsidR="0063302F" w:rsidRPr="00B95D20">
        <w:t>N</w:t>
      </w:r>
      <w:r w:rsidRPr="00B95D20">
        <w:t xml:space="preserve">etwork (NN) merupakan arsitektur paling sering digunakan dalam dunia </w:t>
      </w:r>
      <w:proofErr w:type="spellStart"/>
      <w:r w:rsidRPr="00B95D20">
        <w:rPr>
          <w:i/>
          <w:iCs/>
        </w:rPr>
        <w:t>machine</w:t>
      </w:r>
      <w:proofErr w:type="spellEnd"/>
      <w:r w:rsidRPr="00B95D20">
        <w:rPr>
          <w:i/>
          <w:iCs/>
        </w:rPr>
        <w:t xml:space="preserve"> </w:t>
      </w:r>
      <w:proofErr w:type="spellStart"/>
      <w:r w:rsidRPr="00B95D20">
        <w:rPr>
          <w:i/>
          <w:iCs/>
        </w:rPr>
        <w:t>learning</w:t>
      </w:r>
      <w:proofErr w:type="spellEnd"/>
      <w:r w:rsidRPr="00B95D20">
        <w:t xml:space="preserve"> dan </w:t>
      </w:r>
      <w:proofErr w:type="spellStart"/>
      <w:r w:rsidRPr="00B95D20">
        <w:rPr>
          <w:i/>
          <w:iCs/>
        </w:rPr>
        <w:t>deep</w:t>
      </w:r>
      <w:proofErr w:type="spellEnd"/>
      <w:r w:rsidRPr="00B95D20">
        <w:rPr>
          <w:i/>
          <w:iCs/>
        </w:rPr>
        <w:t xml:space="preserve"> </w:t>
      </w:r>
      <w:proofErr w:type="spellStart"/>
      <w:r w:rsidRPr="00B95D20">
        <w:rPr>
          <w:i/>
          <w:iCs/>
        </w:rPr>
        <w:t>learning</w:t>
      </w:r>
      <w:proofErr w:type="spellEnd"/>
      <w:r w:rsidRPr="00B95D20">
        <w:t xml:space="preserve">. Struktur dari NN terinspirasi dari struktur otak manusia yang menggunakan neuron untuk menyalurkan informasi dari satu ke yang lainnya. </w:t>
      </w:r>
      <w:r w:rsidR="000734C1" w:rsidRPr="00B95D20">
        <w:t xml:space="preserve">Setiap neuron dalam NN </w:t>
      </w:r>
      <w:r w:rsidR="000D33D3" w:rsidRPr="00B95D20">
        <w:t xml:space="preserve">direpresentasikan sebagai </w:t>
      </w:r>
      <w:proofErr w:type="spellStart"/>
      <w:r w:rsidR="000D33D3" w:rsidRPr="00B95D20">
        <w:rPr>
          <w:i/>
          <w:iCs/>
        </w:rPr>
        <w:t>node</w:t>
      </w:r>
      <w:proofErr w:type="spellEnd"/>
      <w:r w:rsidR="000D33D3" w:rsidRPr="00B95D20">
        <w:t xml:space="preserve"> yang </w:t>
      </w:r>
      <w:r w:rsidR="000734C1" w:rsidRPr="00B95D20">
        <w:t xml:space="preserve">akan menjalankan penghitungan fungsi matematika </w:t>
      </w:r>
      <w:r w:rsidR="007965E1" w:rsidRPr="00B95D20">
        <w:t xml:space="preserve">linear </w:t>
      </w:r>
      <w:r w:rsidR="000734C1" w:rsidRPr="00B95D20">
        <w:t xml:space="preserve">yang memiliki nilai informasi </w:t>
      </w:r>
      <w:r w:rsidR="00F12BA1" w:rsidRPr="00B95D20">
        <w:t xml:space="preserve">yang didapatkan dari </w:t>
      </w:r>
      <w:proofErr w:type="spellStart"/>
      <w:r w:rsidR="00F12BA1" w:rsidRPr="00B95D20">
        <w:t>input</w:t>
      </w:r>
      <w:proofErr w:type="spellEnd"/>
      <w:r w:rsidR="003E35A4" w:rsidRPr="00B95D20">
        <w:t xml:space="preserve"> </w:t>
      </w:r>
      <w:proofErr w:type="spellStart"/>
      <w:r w:rsidR="00F12BA1" w:rsidRPr="00B95D20">
        <w:t>nya</w:t>
      </w:r>
      <w:proofErr w:type="spellEnd"/>
      <w:r w:rsidR="00F12BA1" w:rsidRPr="00B95D20">
        <w:t xml:space="preserve">. </w:t>
      </w:r>
      <w:r w:rsidR="002961B7" w:rsidRPr="00B95D20">
        <w:t>Dapat dilihat contoh fungsi linear yang digunakan dalam rumus</w:t>
      </w:r>
      <w:r w:rsidR="00022FF0" w:rsidRPr="00B95D20">
        <w:t xml:space="preserve"> </w:t>
      </w:r>
      <w:r w:rsidR="002961B7" w:rsidRPr="00B95D20">
        <w:fldChar w:fldCharType="begin"/>
      </w:r>
      <w:r w:rsidR="002961B7" w:rsidRPr="00B95D20">
        <w:instrText xml:space="preserve"> REF _Ref102144133 \h </w:instrText>
      </w:r>
      <w:r w:rsidR="00022FF0" w:rsidRPr="00B95D20">
        <w:instrText xml:space="preserve"> \* MERGEFORMAT </w:instrText>
      </w:r>
      <w:r w:rsidR="002961B7" w:rsidRPr="00B95D20">
        <w:fldChar w:fldCharType="separate"/>
      </w:r>
      <w:r w:rsidR="00E10752" w:rsidRPr="00B95D20">
        <w:t>(</w:t>
      </w:r>
      <w:r w:rsidR="00E10752" w:rsidRPr="00B95D20">
        <w:rPr>
          <w:noProof/>
        </w:rPr>
        <w:t>2</w:t>
      </w:r>
      <w:r w:rsidR="00E10752" w:rsidRPr="00B95D20">
        <w:t>.</w:t>
      </w:r>
      <w:r w:rsidR="00E10752" w:rsidRPr="00B95D20">
        <w:rPr>
          <w:noProof/>
        </w:rPr>
        <w:t>6</w:t>
      </w:r>
      <w:r w:rsidR="002961B7" w:rsidRPr="00B95D20">
        <w:fldChar w:fldCharType="end"/>
      </w:r>
      <w:r w:rsidR="002961B7" w:rsidRPr="00B95D20">
        <w:t xml:space="preserve">), </w:t>
      </w:r>
      <w:r w:rsidR="007965E1" w:rsidRPr="00B95D20">
        <w:rPr>
          <w:i/>
          <w:iCs/>
        </w:rPr>
        <w:t xml:space="preserve">x </w:t>
      </w:r>
      <w:r w:rsidR="007965E1" w:rsidRPr="00B95D20">
        <w:t xml:space="preserve">adalah nilai </w:t>
      </w:r>
      <w:proofErr w:type="spellStart"/>
      <w:r w:rsidR="007965E1" w:rsidRPr="00B95D20">
        <w:t>input</w:t>
      </w:r>
      <w:proofErr w:type="spellEnd"/>
      <w:r w:rsidR="007965E1" w:rsidRPr="00B95D20">
        <w:t xml:space="preserve"> yang diterima, dan </w:t>
      </w:r>
      <w:r w:rsidR="007965E1" w:rsidRPr="00B95D20">
        <w:rPr>
          <w:i/>
          <w:iCs/>
        </w:rPr>
        <w:t>w</w:t>
      </w:r>
      <w:r w:rsidR="007965E1" w:rsidRPr="00B95D20">
        <w:t xml:space="preserve"> sebagai nilai </w:t>
      </w:r>
      <w:proofErr w:type="spellStart"/>
      <w:r w:rsidR="007965E1" w:rsidRPr="00B95D20">
        <w:rPr>
          <w:i/>
          <w:iCs/>
        </w:rPr>
        <w:t>weight</w:t>
      </w:r>
      <w:proofErr w:type="spellEnd"/>
      <w:r w:rsidR="007965E1" w:rsidRPr="00B95D20">
        <w:t xml:space="preserve"> yang diterima</w:t>
      </w:r>
      <w:r w:rsidR="00030A6B" w:rsidRPr="00B95D20">
        <w:t xml:space="preserve">. </w:t>
      </w:r>
      <w:r w:rsidR="005D2C73" w:rsidRPr="00B95D20">
        <w:t xml:space="preserve">Nilai </w:t>
      </w:r>
      <w:proofErr w:type="spellStart"/>
      <w:r w:rsidR="005D2C73" w:rsidRPr="00B95D20">
        <w:t>node</w:t>
      </w:r>
      <w:proofErr w:type="spellEnd"/>
      <w:r w:rsidR="005D2C73" w:rsidRPr="00B95D20">
        <w:t xml:space="preserve"> tersebut kemudian dilewatkan dengan </w:t>
      </w:r>
      <w:proofErr w:type="spellStart"/>
      <w:r w:rsidR="005D2C73" w:rsidRPr="00B95D20">
        <w:rPr>
          <w:i/>
          <w:iCs/>
        </w:rPr>
        <w:t>activation</w:t>
      </w:r>
      <w:proofErr w:type="spellEnd"/>
      <w:r w:rsidR="005D2C73" w:rsidRPr="00B95D20">
        <w:rPr>
          <w:i/>
          <w:iCs/>
        </w:rPr>
        <w:t xml:space="preserve"> </w:t>
      </w:r>
      <w:proofErr w:type="spellStart"/>
      <w:r w:rsidR="005D2C73" w:rsidRPr="00B95D20">
        <w:rPr>
          <w:i/>
          <w:iCs/>
        </w:rPr>
        <w:t>function</w:t>
      </w:r>
      <w:proofErr w:type="spellEnd"/>
      <w:r w:rsidR="001B7855" w:rsidRPr="00B95D20">
        <w:rPr>
          <w:i/>
          <w:iCs/>
        </w:rPr>
        <w:t xml:space="preserve"> </w:t>
      </w:r>
      <w:r w:rsidR="001B7855" w:rsidRPr="00B95D20">
        <w:t xml:space="preserve">(fungsi yang meningkatkan sebuah nilai yang melewati sebuah </w:t>
      </w:r>
      <w:proofErr w:type="spellStart"/>
      <w:r w:rsidR="001B7855" w:rsidRPr="00B95D20">
        <w:rPr>
          <w:i/>
          <w:iCs/>
        </w:rPr>
        <w:t>threshold</w:t>
      </w:r>
      <w:proofErr w:type="spellEnd"/>
      <w:r w:rsidR="001B7855" w:rsidRPr="00B95D20">
        <w:t xml:space="preserve">, dan menurunkan nilai yang tidak melewati </w:t>
      </w:r>
      <w:proofErr w:type="spellStart"/>
      <w:r w:rsidR="001B7855" w:rsidRPr="00B95D20">
        <w:rPr>
          <w:i/>
          <w:iCs/>
        </w:rPr>
        <w:t>threshold</w:t>
      </w:r>
      <w:proofErr w:type="spellEnd"/>
      <w:r w:rsidR="001B7855" w:rsidRPr="00B95D20">
        <w:t xml:space="preserve"> tersebut)</w:t>
      </w:r>
      <w:r w:rsidR="005D2C73" w:rsidRPr="00B95D20">
        <w:t xml:space="preserve">, contohnya pada rumus </w:t>
      </w:r>
      <w:r w:rsidR="005D2C73" w:rsidRPr="00B95D20">
        <w:fldChar w:fldCharType="begin"/>
      </w:r>
      <w:r w:rsidR="005D2C73" w:rsidRPr="00B95D20">
        <w:instrText xml:space="preserve"> REF _Ref102346400 \h </w:instrText>
      </w:r>
      <w:r w:rsidR="005D2C73" w:rsidRPr="00B95D20">
        <w:fldChar w:fldCharType="separate"/>
      </w:r>
      <w:r w:rsidR="00E10752" w:rsidRPr="00B95D20">
        <w:t>(</w:t>
      </w:r>
      <w:r w:rsidR="00E10752" w:rsidRPr="00B95D20">
        <w:rPr>
          <w:noProof/>
        </w:rPr>
        <w:t>2</w:t>
      </w:r>
      <w:r w:rsidR="00E10752" w:rsidRPr="00B95D20">
        <w:t>.</w:t>
      </w:r>
      <w:r w:rsidR="00E10752" w:rsidRPr="00B95D20">
        <w:rPr>
          <w:noProof/>
        </w:rPr>
        <w:t>7</w:t>
      </w:r>
      <w:r w:rsidR="005D2C73" w:rsidRPr="00B95D20">
        <w:fldChar w:fldCharType="end"/>
      </w:r>
      <w:r w:rsidR="005D2C73" w:rsidRPr="00B95D20">
        <w:t>)</w:t>
      </w:r>
      <w:r w:rsidR="0045444F" w:rsidRPr="00B95D20">
        <w:t xml:space="preserve"> dengan </w:t>
      </w:r>
      <w:r w:rsidR="0045444F" w:rsidRPr="00B95D20">
        <w:rPr>
          <w:i/>
          <w:iCs/>
        </w:rPr>
        <w:t>a</w:t>
      </w:r>
      <w:r w:rsidR="0045444F" w:rsidRPr="00B95D20">
        <w:t xml:space="preserve"> sebagai </w:t>
      </w:r>
      <w:proofErr w:type="spellStart"/>
      <w:r w:rsidR="0045444F" w:rsidRPr="00B95D20">
        <w:t>activation</w:t>
      </w:r>
      <w:proofErr w:type="spellEnd"/>
      <w:r w:rsidR="0045444F" w:rsidRPr="00B95D20">
        <w:t xml:space="preserve"> </w:t>
      </w:r>
      <w:proofErr w:type="spellStart"/>
      <w:r w:rsidR="0045444F" w:rsidRPr="00B95D20">
        <w:t>function</w:t>
      </w:r>
      <w:proofErr w:type="spellEnd"/>
      <w:r w:rsidR="005D2C73" w:rsidRPr="00B95D20">
        <w:t>.</w:t>
      </w:r>
    </w:p>
    <w:p w14:paraId="6308B9B5" w14:textId="77777777" w:rsidR="009354C8" w:rsidRPr="00B95D20" w:rsidRDefault="009354C8" w:rsidP="00856726"/>
    <w:bookmarkStart w:id="11" w:name="_Hlk102143906"/>
    <w:bookmarkStart w:id="12" w:name="_Ref102144133"/>
    <w:p w14:paraId="00958F27" w14:textId="2BA14F5E" w:rsidR="0092138D" w:rsidRPr="00B95D20" w:rsidRDefault="00E8171F" w:rsidP="00041584">
      <w:pPr>
        <w:pStyle w:val="STTSRumus"/>
        <w:tabs>
          <w:tab w:val="clear" w:pos="2552"/>
          <w:tab w:val="left" w:pos="3402"/>
          <w:tab w:val="left" w:pos="4111"/>
        </w:tabs>
      </w:pPr>
      <m:oMath>
        <m:sSub>
          <m:sSubPr>
            <m:ctrlPr>
              <w:rPr>
                <w:rFonts w:ascii="Cambria Math" w:hAnsi="Cambria Math"/>
              </w:rPr>
            </m:ctrlPr>
          </m:sSubPr>
          <m:e>
            <m:r>
              <w:rPr>
                <w:rFonts w:ascii="Cambria Math" w:hAnsi="Cambria Math"/>
              </w:rPr>
              <m:t>y_in</m:t>
            </m:r>
          </m:e>
          <m:sub>
            <m: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n</m:t>
            </m:r>
          </m:sub>
        </m:sSub>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 xml:space="preserve"> </m:t>
        </m:r>
      </m:oMath>
      <w:bookmarkEnd w:id="11"/>
      <w:r w:rsidR="00856726" w:rsidRPr="00B95D20">
        <w:tab/>
      </w:r>
      <w:r w:rsidR="00856726" w:rsidRPr="00B95D20">
        <w:tab/>
        <w:t xml:space="preserve"> </w:t>
      </w:r>
      <w:r w:rsidR="000E7352" w:rsidRPr="00B95D20">
        <w:t>(</w:t>
      </w:r>
      <w:r w:rsidR="00DA4991" w:rsidRPr="00B95D20">
        <w:fldChar w:fldCharType="begin"/>
      </w:r>
      <w:r w:rsidR="00DA4991" w:rsidRPr="00B95D20">
        <w:instrText xml:space="preserve"> STYLEREF 1 \s </w:instrText>
      </w:r>
      <w:r w:rsidR="00DA4991" w:rsidRPr="00B95D20">
        <w:fldChar w:fldCharType="separate"/>
      </w:r>
      <w:r w:rsidR="00E10752" w:rsidRPr="00B95D20">
        <w:rPr>
          <w:noProof/>
        </w:rPr>
        <w:t>2</w:t>
      </w:r>
      <w:r w:rsidR="00DA4991" w:rsidRPr="00B95D20">
        <w:fldChar w:fldCharType="end"/>
      </w:r>
      <w:r w:rsidR="00DA4991" w:rsidRPr="00B95D20">
        <w:t>.</w:t>
      </w:r>
      <w:r w:rsidR="00DA4991" w:rsidRPr="00B95D20">
        <w:fldChar w:fldCharType="begin"/>
      </w:r>
      <w:r w:rsidR="00DA4991" w:rsidRPr="00B95D20">
        <w:instrText xml:space="preserve"> SEQ Rumus \* ARABIC \s 1 </w:instrText>
      </w:r>
      <w:r w:rsidR="00DA4991" w:rsidRPr="00B95D20">
        <w:fldChar w:fldCharType="separate"/>
      </w:r>
      <w:r w:rsidR="00E10752" w:rsidRPr="00B95D20">
        <w:rPr>
          <w:noProof/>
        </w:rPr>
        <w:t>6</w:t>
      </w:r>
      <w:r w:rsidR="00DA4991" w:rsidRPr="00B95D20">
        <w:fldChar w:fldCharType="end"/>
      </w:r>
      <w:bookmarkEnd w:id="12"/>
      <w:r w:rsidR="000E7352" w:rsidRPr="00B95D20">
        <w:t>)</w:t>
      </w:r>
    </w:p>
    <w:bookmarkStart w:id="13" w:name="_Ref102346400"/>
    <w:p w14:paraId="04A17E59" w14:textId="7D984D99" w:rsidR="0092138D" w:rsidRPr="00B95D20" w:rsidRDefault="00E8171F" w:rsidP="00041584">
      <w:pPr>
        <w:pStyle w:val="STTSRumus"/>
        <w:tabs>
          <w:tab w:val="clear" w:pos="2552"/>
          <w:tab w:val="left" w:pos="2127"/>
          <w:tab w:val="left" w:pos="2835"/>
        </w:tabs>
      </w:pPr>
      <m:oMath>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 xml:space="preserve">= </m:t>
        </m:r>
        <m:r>
          <w:rPr>
            <w:rFonts w:ascii="Cambria Math" w:hAnsi="Cambria Math"/>
          </w:rPr>
          <m:t>a(</m:t>
        </m:r>
        <m:sSub>
          <m:sSubPr>
            <m:ctrlPr>
              <w:rPr>
                <w:rFonts w:ascii="Cambria Math" w:hAnsi="Cambria Math"/>
              </w:rPr>
            </m:ctrlPr>
          </m:sSubPr>
          <m:e>
            <m:r>
              <w:rPr>
                <w:rFonts w:ascii="Cambria Math" w:hAnsi="Cambria Math"/>
              </w:rPr>
              <m:t>y_in</m:t>
            </m:r>
          </m:e>
          <m:sub>
            <m:r>
              <w:rPr>
                <w:rFonts w:ascii="Cambria Math" w:hAnsi="Cambria Math"/>
              </w:rPr>
              <m:t>k</m:t>
            </m:r>
          </m:sub>
        </m:sSub>
        <m:r>
          <w:rPr>
            <w:rFonts w:ascii="Cambria Math" w:hAnsi="Cambria Math"/>
          </w:rPr>
          <m:t>)</m:t>
        </m:r>
        <m:r>
          <m:rPr>
            <m:sty m:val="p"/>
          </m:rPr>
          <w:rPr>
            <w:rFonts w:ascii="Cambria Math" w:hAnsi="Cambria Math"/>
          </w:rPr>
          <m:t xml:space="preserve"> </m:t>
        </m:r>
      </m:oMath>
      <w:r w:rsidR="0092138D" w:rsidRPr="00B95D20">
        <w:tab/>
      </w:r>
      <w:r w:rsidR="0092138D" w:rsidRPr="00B95D20">
        <w:tab/>
        <w:t xml:space="preserve"> (</w:t>
      </w:r>
      <w:r w:rsidR="0092138D" w:rsidRPr="00B95D20">
        <w:fldChar w:fldCharType="begin"/>
      </w:r>
      <w:r w:rsidR="0092138D" w:rsidRPr="00B95D20">
        <w:instrText xml:space="preserve"> STYLEREF 1 \s </w:instrText>
      </w:r>
      <w:r w:rsidR="0092138D" w:rsidRPr="00B95D20">
        <w:fldChar w:fldCharType="separate"/>
      </w:r>
      <w:r w:rsidR="00E10752" w:rsidRPr="00B95D20">
        <w:rPr>
          <w:noProof/>
        </w:rPr>
        <w:t>2</w:t>
      </w:r>
      <w:r w:rsidR="0092138D" w:rsidRPr="00B95D20">
        <w:fldChar w:fldCharType="end"/>
      </w:r>
      <w:r w:rsidR="0092138D" w:rsidRPr="00B95D20">
        <w:t>.</w:t>
      </w:r>
      <w:r w:rsidR="0092138D" w:rsidRPr="00B95D20">
        <w:fldChar w:fldCharType="begin"/>
      </w:r>
      <w:r w:rsidR="0092138D" w:rsidRPr="00B95D20">
        <w:instrText xml:space="preserve"> SEQ Rumus \* ARABIC \s 1 </w:instrText>
      </w:r>
      <w:r w:rsidR="0092138D" w:rsidRPr="00B95D20">
        <w:fldChar w:fldCharType="separate"/>
      </w:r>
      <w:r w:rsidR="00E10752" w:rsidRPr="00B95D20">
        <w:rPr>
          <w:noProof/>
        </w:rPr>
        <w:t>7</w:t>
      </w:r>
      <w:r w:rsidR="0092138D" w:rsidRPr="00B95D20">
        <w:fldChar w:fldCharType="end"/>
      </w:r>
      <w:bookmarkEnd w:id="13"/>
      <w:r w:rsidR="0092138D" w:rsidRPr="00B95D20">
        <w:t>)</w:t>
      </w:r>
    </w:p>
    <w:p w14:paraId="48E40B7D" w14:textId="77777777" w:rsidR="0092138D" w:rsidRPr="00B95D20" w:rsidRDefault="0092138D" w:rsidP="0092138D">
      <w:pPr>
        <w:ind w:firstLine="0"/>
      </w:pPr>
    </w:p>
    <w:p w14:paraId="773CAC69" w14:textId="183757A3" w:rsidR="0089416D" w:rsidRPr="00B95D20" w:rsidRDefault="00921FD1" w:rsidP="0016613B">
      <w:r w:rsidRPr="00B95D20">
        <w:t xml:space="preserve">Tiap </w:t>
      </w:r>
      <w:r w:rsidR="001A2D8E" w:rsidRPr="00B95D20">
        <w:rPr>
          <w:i/>
          <w:iCs/>
        </w:rPr>
        <w:t>layer</w:t>
      </w:r>
      <w:r w:rsidR="001A2D8E" w:rsidRPr="00B95D20">
        <w:t xml:space="preserve"> (</w:t>
      </w:r>
      <w:r w:rsidRPr="00B95D20">
        <w:t>lapisan</w:t>
      </w:r>
      <w:r w:rsidR="001A2D8E" w:rsidRPr="00B95D20">
        <w:t>)</w:t>
      </w:r>
      <w:r w:rsidRPr="00B95D20">
        <w:t xml:space="preserve"> dari NN ini akan terdiri dari </w:t>
      </w:r>
      <w:proofErr w:type="spellStart"/>
      <w:r w:rsidRPr="00B95D20">
        <w:t>node</w:t>
      </w:r>
      <w:proofErr w:type="spellEnd"/>
      <w:r w:rsidRPr="00B95D20">
        <w:t xml:space="preserve"> yang </w:t>
      </w:r>
      <w:r w:rsidR="00313E4C" w:rsidRPr="00B95D20">
        <w:t>saling berhubungan</w:t>
      </w:r>
      <w:r w:rsidR="001A2D8E" w:rsidRPr="00B95D20">
        <w:t xml:space="preserve">, dan tiap </w:t>
      </w:r>
      <w:proofErr w:type="spellStart"/>
      <w:r w:rsidR="001A2D8E" w:rsidRPr="00B95D20">
        <w:t>node</w:t>
      </w:r>
      <w:proofErr w:type="spellEnd"/>
      <w:r w:rsidR="00F176F7" w:rsidRPr="00B95D20">
        <w:t xml:space="preserve"> memiliki sifat regresi linear (menghitungkan nilai prediksi berdasarkan</w:t>
      </w:r>
      <w:r w:rsidR="000F76C3" w:rsidRPr="00B95D20">
        <w:t xml:space="preserve"> nilai</w:t>
      </w:r>
      <w:r w:rsidR="00F176F7" w:rsidRPr="00B95D20">
        <w:t xml:space="preserve"> variab</w:t>
      </w:r>
      <w:r w:rsidR="000F76C3" w:rsidRPr="00B95D20">
        <w:t>el</w:t>
      </w:r>
      <w:r w:rsidR="00F176F7" w:rsidRPr="00B95D20">
        <w:t xml:space="preserve"> yang ada sebelumnya)</w:t>
      </w:r>
      <w:r w:rsidR="001A2D8E" w:rsidRPr="00B95D20">
        <w:t xml:space="preserve">. </w:t>
      </w:r>
      <w:r w:rsidR="00E207C8" w:rsidRPr="00B95D20">
        <w:t xml:space="preserve">Untuk struktur dari Neural Network sendiri dapat dibagi menjadi 3 bagian / layer: </w:t>
      </w:r>
      <w:proofErr w:type="spellStart"/>
      <w:r w:rsidR="00E207C8" w:rsidRPr="00B95D20">
        <w:rPr>
          <w:i/>
          <w:iCs/>
        </w:rPr>
        <w:t>input</w:t>
      </w:r>
      <w:proofErr w:type="spellEnd"/>
      <w:r w:rsidR="00E207C8" w:rsidRPr="00B95D20">
        <w:rPr>
          <w:i/>
          <w:iCs/>
        </w:rPr>
        <w:t xml:space="preserve"> layer</w:t>
      </w:r>
      <w:r w:rsidR="00E207C8" w:rsidRPr="00B95D20">
        <w:t xml:space="preserve">, </w:t>
      </w:r>
      <w:proofErr w:type="spellStart"/>
      <w:r w:rsidR="00E207C8" w:rsidRPr="00B95D20">
        <w:rPr>
          <w:i/>
          <w:iCs/>
        </w:rPr>
        <w:t>hidden</w:t>
      </w:r>
      <w:proofErr w:type="spellEnd"/>
      <w:r w:rsidR="00E207C8" w:rsidRPr="00B95D20">
        <w:rPr>
          <w:i/>
          <w:iCs/>
        </w:rPr>
        <w:t xml:space="preserve"> layer</w:t>
      </w:r>
      <w:r w:rsidR="00E207C8" w:rsidRPr="00B95D20">
        <w:t xml:space="preserve">, </w:t>
      </w:r>
      <w:proofErr w:type="spellStart"/>
      <w:r w:rsidR="00E207C8" w:rsidRPr="00B95D20">
        <w:rPr>
          <w:i/>
          <w:iCs/>
        </w:rPr>
        <w:t>output</w:t>
      </w:r>
      <w:proofErr w:type="spellEnd"/>
      <w:r w:rsidR="00E207C8" w:rsidRPr="00B95D20">
        <w:rPr>
          <w:i/>
          <w:iCs/>
        </w:rPr>
        <w:t xml:space="preserve"> layer</w:t>
      </w:r>
      <w:r w:rsidR="001D109C" w:rsidRPr="00B95D20">
        <w:t xml:space="preserve">. Penggambaran dan penjelasan dari ketiga layer tersebut dapat dilihat pada subbab berikut mengenai Multi-Layer </w:t>
      </w:r>
      <w:proofErr w:type="spellStart"/>
      <w:r w:rsidR="001D109C" w:rsidRPr="00B95D20">
        <w:t>Perceptron</w:t>
      </w:r>
      <w:proofErr w:type="spellEnd"/>
      <w:r w:rsidR="001D109C" w:rsidRPr="00B95D20">
        <w:t xml:space="preserve"> (MLP).</w:t>
      </w:r>
    </w:p>
    <w:p w14:paraId="1E29B480" w14:textId="77777777" w:rsidR="0016613B" w:rsidRPr="00B95D20" w:rsidRDefault="0016613B" w:rsidP="0016613B"/>
    <w:p w14:paraId="6DAF2098" w14:textId="17EF5070" w:rsidR="0089416D" w:rsidRPr="00B95D20" w:rsidRDefault="0089416D" w:rsidP="0089416D">
      <w:pPr>
        <w:pStyle w:val="Heading3"/>
      </w:pPr>
      <w:r w:rsidRPr="00B95D20">
        <w:t xml:space="preserve">Multi-Layer </w:t>
      </w:r>
      <w:proofErr w:type="spellStart"/>
      <w:r w:rsidRPr="00B95D20">
        <w:t>Perceptron</w:t>
      </w:r>
      <w:proofErr w:type="spellEnd"/>
      <w:r w:rsidRPr="00B95D20">
        <w:t xml:space="preserve"> (MLP)</w:t>
      </w:r>
    </w:p>
    <w:p w14:paraId="712F7990" w14:textId="12A6DA0E" w:rsidR="00C51338" w:rsidRPr="00B95D20" w:rsidRDefault="00D04177" w:rsidP="00C51338">
      <w:r w:rsidRPr="00B95D20">
        <w:t xml:space="preserve">Sebelum membahas MLP perlu mengetahui mengenai </w:t>
      </w:r>
      <w:proofErr w:type="spellStart"/>
      <w:r w:rsidRPr="00B95D20">
        <w:rPr>
          <w:i/>
          <w:iCs/>
        </w:rPr>
        <w:t>Feed</w:t>
      </w:r>
      <w:proofErr w:type="spellEnd"/>
      <w:r w:rsidRPr="00B95D20">
        <w:rPr>
          <w:i/>
          <w:iCs/>
        </w:rPr>
        <w:t xml:space="preserve"> </w:t>
      </w:r>
      <w:proofErr w:type="spellStart"/>
      <w:r w:rsidRPr="00B95D20">
        <w:rPr>
          <w:i/>
          <w:iCs/>
        </w:rPr>
        <w:t>Forward</w:t>
      </w:r>
      <w:proofErr w:type="spellEnd"/>
      <w:r w:rsidRPr="00B95D20">
        <w:rPr>
          <w:i/>
          <w:iCs/>
        </w:rPr>
        <w:t xml:space="preserve"> </w:t>
      </w:r>
      <w:r w:rsidR="00B97F36" w:rsidRPr="00B95D20">
        <w:rPr>
          <w:i/>
          <w:iCs/>
        </w:rPr>
        <w:t xml:space="preserve">Neural </w:t>
      </w:r>
      <w:r w:rsidRPr="00B95D20">
        <w:rPr>
          <w:i/>
          <w:iCs/>
        </w:rPr>
        <w:t>Network</w:t>
      </w:r>
      <w:r w:rsidRPr="00B95D20">
        <w:t xml:space="preserve"> (</w:t>
      </w:r>
      <w:r w:rsidR="00B97F36" w:rsidRPr="00B95D20">
        <w:t xml:space="preserve">biasa disingkat menjadi </w:t>
      </w:r>
      <w:r w:rsidRPr="00B95D20">
        <w:t xml:space="preserve">FFN). </w:t>
      </w:r>
      <w:r w:rsidR="00B97F36" w:rsidRPr="00B95D20">
        <w:t xml:space="preserve">FFN </w:t>
      </w:r>
      <w:r w:rsidR="000352A4" w:rsidRPr="00B95D20">
        <w:t xml:space="preserve">adalah bentuk neural </w:t>
      </w:r>
      <w:proofErr w:type="spellStart"/>
      <w:r w:rsidR="000352A4" w:rsidRPr="00B95D20">
        <w:t>network</w:t>
      </w:r>
      <w:proofErr w:type="spellEnd"/>
      <w:r w:rsidR="000352A4" w:rsidRPr="00B95D20">
        <w:t xml:space="preserve"> yang paling pertama dan paling sederhana dibandingkan dengan NN yang sudah berkembang saat ini.</w:t>
      </w:r>
      <w:r w:rsidR="00AB3FD9" w:rsidRPr="00B95D20">
        <w:rPr>
          <w:rStyle w:val="FootnoteReference"/>
        </w:rPr>
        <w:footnoteReference w:id="7"/>
      </w:r>
      <w:r w:rsidR="000352A4" w:rsidRPr="00B95D20">
        <w:t xml:space="preserve"> </w:t>
      </w:r>
      <w:proofErr w:type="spellStart"/>
      <w:r w:rsidR="001461DE">
        <w:rPr>
          <w:lang w:val="en-US"/>
        </w:rPr>
        <w:t>Contoh</w:t>
      </w:r>
      <w:proofErr w:type="spellEnd"/>
      <w:r w:rsidR="001461DE">
        <w:rPr>
          <w:lang w:val="en-US"/>
        </w:rPr>
        <w:t xml:space="preserve"> </w:t>
      </w:r>
      <w:proofErr w:type="spellStart"/>
      <w:r w:rsidR="001461DE">
        <w:rPr>
          <w:lang w:val="en-US"/>
        </w:rPr>
        <w:t>alur</w:t>
      </w:r>
      <w:proofErr w:type="spellEnd"/>
      <w:r w:rsidR="001461DE">
        <w:rPr>
          <w:lang w:val="en-US"/>
        </w:rPr>
        <w:t xml:space="preserve"> </w:t>
      </w:r>
      <w:proofErr w:type="spellStart"/>
      <w:r w:rsidR="001461DE">
        <w:rPr>
          <w:lang w:val="en-US"/>
        </w:rPr>
        <w:t>ini</w:t>
      </w:r>
      <w:proofErr w:type="spellEnd"/>
      <w:r w:rsidR="001461DE">
        <w:rPr>
          <w:lang w:val="en-US"/>
        </w:rPr>
        <w:t xml:space="preserve"> </w:t>
      </w:r>
      <w:proofErr w:type="spellStart"/>
      <w:r w:rsidR="001461DE">
        <w:rPr>
          <w:lang w:val="en-US"/>
        </w:rPr>
        <w:t>dapat</w:t>
      </w:r>
      <w:proofErr w:type="spellEnd"/>
      <w:r w:rsidR="001461DE">
        <w:rPr>
          <w:lang w:val="en-US"/>
        </w:rPr>
        <w:t xml:space="preserve"> </w:t>
      </w:r>
      <w:proofErr w:type="spellStart"/>
      <w:r w:rsidR="001461DE">
        <w:rPr>
          <w:lang w:val="en-US"/>
        </w:rPr>
        <w:t>dilihat</w:t>
      </w:r>
      <w:proofErr w:type="spellEnd"/>
      <w:r w:rsidR="001461DE">
        <w:rPr>
          <w:lang w:val="en-US"/>
        </w:rPr>
        <w:t xml:space="preserve"> </w:t>
      </w:r>
      <w:proofErr w:type="spellStart"/>
      <w:r w:rsidR="001461DE">
        <w:rPr>
          <w:lang w:val="en-US"/>
        </w:rPr>
        <w:t>dari</w:t>
      </w:r>
      <w:proofErr w:type="spellEnd"/>
      <w:r w:rsidR="001461DE">
        <w:rPr>
          <w:lang w:val="en-US"/>
        </w:rPr>
        <w:t xml:space="preserve"> </w:t>
      </w:r>
      <w:r w:rsidR="001461DE">
        <w:rPr>
          <w:lang w:val="en-US"/>
        </w:rPr>
        <w:fldChar w:fldCharType="begin"/>
      </w:r>
      <w:r w:rsidR="001461DE">
        <w:rPr>
          <w:lang w:val="en-US"/>
        </w:rPr>
        <w:instrText xml:space="preserve"> REF _Ref104189777 \h </w:instrText>
      </w:r>
      <w:r w:rsidR="001461DE">
        <w:rPr>
          <w:lang w:val="en-US"/>
        </w:rPr>
      </w:r>
      <w:r w:rsidR="001461DE">
        <w:rPr>
          <w:lang w:val="en-US"/>
        </w:rPr>
        <w:fldChar w:fldCharType="separate"/>
      </w:r>
      <w:r w:rsidR="001461DE">
        <w:rPr>
          <w:lang w:val="en-US"/>
        </w:rPr>
        <w:t>g</w:t>
      </w:r>
      <w:r w:rsidR="001461DE" w:rsidRPr="00B95D20">
        <w:t xml:space="preserve">ambar </w:t>
      </w:r>
      <w:r w:rsidR="001461DE" w:rsidRPr="00B95D20">
        <w:rPr>
          <w:noProof/>
        </w:rPr>
        <w:t>2</w:t>
      </w:r>
      <w:r w:rsidR="001461DE" w:rsidRPr="00B95D20">
        <w:t>.</w:t>
      </w:r>
      <w:r w:rsidR="001461DE" w:rsidRPr="00B95D20">
        <w:rPr>
          <w:noProof/>
        </w:rPr>
        <w:t>8</w:t>
      </w:r>
      <w:r w:rsidR="001461DE">
        <w:rPr>
          <w:lang w:val="en-US"/>
        </w:rPr>
        <w:fldChar w:fldCharType="end"/>
      </w:r>
      <w:r w:rsidR="001461DE">
        <w:rPr>
          <w:lang w:val="en-US"/>
        </w:rPr>
        <w:t xml:space="preserve">. </w:t>
      </w:r>
      <w:r w:rsidR="00393B66" w:rsidRPr="00B95D20">
        <w:t>Di mana</w:t>
      </w:r>
      <w:r w:rsidR="00F43491" w:rsidRPr="00B95D20">
        <w:t xml:space="preserve"> koneksi antar </w:t>
      </w:r>
      <w:proofErr w:type="spellStart"/>
      <w:r w:rsidR="00F43491" w:rsidRPr="00B95D20">
        <w:t>node</w:t>
      </w:r>
      <w:proofErr w:type="spellEnd"/>
      <w:r w:rsidR="00F43491" w:rsidRPr="00B95D20">
        <w:t xml:space="preserve"> di FFN tidak membentuk siklus, namun informasi atau nilai yang diberikan mengarah ke depan (</w:t>
      </w:r>
      <w:proofErr w:type="spellStart"/>
      <w:r w:rsidR="00F43491" w:rsidRPr="00B95D20">
        <w:rPr>
          <w:i/>
          <w:iCs/>
        </w:rPr>
        <w:t>forward</w:t>
      </w:r>
      <w:proofErr w:type="spellEnd"/>
      <w:r w:rsidR="00F43491" w:rsidRPr="00B95D20">
        <w:t xml:space="preserve">). </w:t>
      </w:r>
      <w:r w:rsidR="005B4495" w:rsidRPr="00B95D20">
        <w:t xml:space="preserve">Dari </w:t>
      </w:r>
      <w:proofErr w:type="spellStart"/>
      <w:r w:rsidR="005B4495" w:rsidRPr="00B95D20">
        <w:t>input</w:t>
      </w:r>
      <w:proofErr w:type="spellEnd"/>
      <w:r w:rsidR="005B4495" w:rsidRPr="00B95D20">
        <w:t xml:space="preserve"> layer, melewati </w:t>
      </w:r>
      <w:proofErr w:type="spellStart"/>
      <w:r w:rsidR="005B4495" w:rsidRPr="00B95D20">
        <w:t>hidden</w:t>
      </w:r>
      <w:proofErr w:type="spellEnd"/>
      <w:r w:rsidR="005B4495" w:rsidRPr="00B95D20">
        <w:t xml:space="preserve"> layer dan berakhir pada </w:t>
      </w:r>
      <w:proofErr w:type="spellStart"/>
      <w:r w:rsidR="005B4495" w:rsidRPr="00B95D20">
        <w:t>output</w:t>
      </w:r>
      <w:proofErr w:type="spellEnd"/>
      <w:r w:rsidR="005B4495" w:rsidRPr="00B95D20">
        <w:t xml:space="preserve"> layer. </w:t>
      </w:r>
      <w:r w:rsidR="00364EC2" w:rsidRPr="00B95D20">
        <w:t xml:space="preserve">FFN perlu diketahui </w:t>
      </w:r>
      <w:r w:rsidR="00A4731F" w:rsidRPr="00B95D20">
        <w:t xml:space="preserve">terlebih dahulu </w:t>
      </w:r>
      <w:r w:rsidR="00364EC2" w:rsidRPr="00B95D20">
        <w:t>karena MLP memiliki struktur yang mirip dengan FFN, tet</w:t>
      </w:r>
      <w:r w:rsidR="002B29B5" w:rsidRPr="00B95D20">
        <w:t>a</w:t>
      </w:r>
      <w:r w:rsidR="00364EC2" w:rsidRPr="00B95D20">
        <w:t xml:space="preserve">pi memiliki perbedaan </w:t>
      </w:r>
      <w:r w:rsidR="00393B66" w:rsidRPr="00B95D20">
        <w:t>di mana</w:t>
      </w:r>
      <w:r w:rsidR="00364EC2" w:rsidRPr="00B95D20">
        <w:t xml:space="preserve"> </w:t>
      </w:r>
      <w:r w:rsidR="00A4731F" w:rsidRPr="00B95D20">
        <w:t xml:space="preserve">MLP memiliki </w:t>
      </w:r>
      <w:r w:rsidR="00364EC2" w:rsidRPr="00B95D20">
        <w:t xml:space="preserve">tiap layer adalah </w:t>
      </w:r>
      <w:proofErr w:type="spellStart"/>
      <w:r w:rsidR="00364EC2" w:rsidRPr="00B95D20">
        <w:rPr>
          <w:i/>
          <w:iCs/>
        </w:rPr>
        <w:t>fully</w:t>
      </w:r>
      <w:proofErr w:type="spellEnd"/>
      <w:r w:rsidR="00364EC2" w:rsidRPr="00B95D20">
        <w:rPr>
          <w:i/>
          <w:iCs/>
        </w:rPr>
        <w:t xml:space="preserve"> </w:t>
      </w:r>
      <w:proofErr w:type="spellStart"/>
      <w:r w:rsidR="00364EC2" w:rsidRPr="00B95D20">
        <w:rPr>
          <w:i/>
          <w:iCs/>
        </w:rPr>
        <w:t>connected</w:t>
      </w:r>
      <w:proofErr w:type="spellEnd"/>
      <w:r w:rsidR="00364EC2" w:rsidRPr="00B95D20">
        <w:rPr>
          <w:i/>
          <w:iCs/>
        </w:rPr>
        <w:t xml:space="preserve"> layer</w:t>
      </w:r>
      <w:r w:rsidR="00364EC2" w:rsidRPr="00B95D20">
        <w:t xml:space="preserve"> (setiap </w:t>
      </w:r>
      <w:proofErr w:type="spellStart"/>
      <w:r w:rsidR="00364EC2" w:rsidRPr="00B95D20">
        <w:t>node</w:t>
      </w:r>
      <w:proofErr w:type="spellEnd"/>
      <w:r w:rsidR="00364EC2" w:rsidRPr="00B95D20">
        <w:t xml:space="preserve"> berhubungan dengan semua </w:t>
      </w:r>
      <w:proofErr w:type="spellStart"/>
      <w:r w:rsidR="00364EC2" w:rsidRPr="00B95D20">
        <w:t>node</w:t>
      </w:r>
      <w:proofErr w:type="spellEnd"/>
      <w:r w:rsidR="00364EC2" w:rsidRPr="00B95D20">
        <w:t xml:space="preserve"> sebelumnya dan setelahnya</w:t>
      </w:r>
      <w:r w:rsidR="00406427" w:rsidRPr="00B95D20">
        <w:t>) dan</w:t>
      </w:r>
      <w:r w:rsidR="00C51338" w:rsidRPr="00B95D20">
        <w:t xml:space="preserve"> d</w:t>
      </w:r>
      <w:r w:rsidR="00406427" w:rsidRPr="00B95D20">
        <w:t xml:space="preserve">alam beberapa kasus setiap layer memiliki jumlah </w:t>
      </w:r>
      <w:proofErr w:type="spellStart"/>
      <w:r w:rsidR="00406427" w:rsidRPr="00B95D20">
        <w:t>node</w:t>
      </w:r>
      <w:proofErr w:type="spellEnd"/>
      <w:r w:rsidR="00406427" w:rsidRPr="00B95D20">
        <w:t xml:space="preserve"> yang sama</w:t>
      </w:r>
      <w:r w:rsidR="00364EC2" w:rsidRPr="00B95D20">
        <w:t>.</w:t>
      </w:r>
      <w:r w:rsidR="0050168D" w:rsidRPr="00B95D20">
        <w:t xml:space="preserve"> </w:t>
      </w:r>
      <w:r w:rsidR="00C51338" w:rsidRPr="00B95D20">
        <w:t xml:space="preserve"> </w:t>
      </w:r>
    </w:p>
    <w:p w14:paraId="77783870" w14:textId="77777777" w:rsidR="00345A8B" w:rsidRPr="00B95D20" w:rsidRDefault="00345A8B" w:rsidP="00C51338"/>
    <w:p w14:paraId="72CF71B4" w14:textId="77777777" w:rsidR="007F41DA" w:rsidRPr="00B95D20" w:rsidRDefault="007F41DA" w:rsidP="007F41DA">
      <w:pPr>
        <w:keepNext/>
        <w:spacing w:line="240" w:lineRule="auto"/>
        <w:ind w:firstLine="0"/>
        <w:jc w:val="center"/>
      </w:pPr>
      <w:r w:rsidRPr="00B95D20">
        <w:rPr>
          <w:noProof/>
        </w:rPr>
        <w:drawing>
          <wp:inline distT="0" distB="0" distL="0" distR="0" wp14:anchorId="441A306D" wp14:editId="1AD8FDD1">
            <wp:extent cx="2545080" cy="1625221"/>
            <wp:effectExtent l="0" t="0" r="762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72423" cy="1642682"/>
                    </a:xfrm>
                    <a:prstGeom prst="rect">
                      <a:avLst/>
                    </a:prstGeom>
                    <a:noFill/>
                    <a:ln>
                      <a:noFill/>
                    </a:ln>
                  </pic:spPr>
                </pic:pic>
              </a:graphicData>
            </a:graphic>
          </wp:inline>
        </w:drawing>
      </w:r>
    </w:p>
    <w:p w14:paraId="38864FE7" w14:textId="15C116AB" w:rsidR="00345A8B" w:rsidRPr="00B95D20" w:rsidRDefault="007F41DA" w:rsidP="007F41DA">
      <w:pPr>
        <w:pStyle w:val="Caption"/>
      </w:pPr>
      <w:bookmarkStart w:id="14" w:name="_Ref104189777"/>
      <w:r w:rsidRPr="00B95D20">
        <w:t xml:space="preserve">Gambar </w:t>
      </w:r>
      <w:r w:rsidR="00B05A8E" w:rsidRPr="00B95D20">
        <w:fldChar w:fldCharType="begin"/>
      </w:r>
      <w:r w:rsidR="00B05A8E" w:rsidRPr="00B95D20">
        <w:instrText xml:space="preserve"> STYLEREF 1 \s </w:instrText>
      </w:r>
      <w:r w:rsidR="00B05A8E" w:rsidRPr="00B95D20">
        <w:fldChar w:fldCharType="separate"/>
      </w:r>
      <w:r w:rsidR="00B05A8E" w:rsidRPr="00B95D20">
        <w:rPr>
          <w:noProof/>
        </w:rPr>
        <w:t>2</w:t>
      </w:r>
      <w:r w:rsidR="00B05A8E" w:rsidRPr="00B95D20">
        <w:fldChar w:fldCharType="end"/>
      </w:r>
      <w:r w:rsidR="00B05A8E" w:rsidRPr="00B95D20">
        <w:t>.</w:t>
      </w:r>
      <w:r w:rsidR="00B05A8E" w:rsidRPr="00B95D20">
        <w:fldChar w:fldCharType="begin"/>
      </w:r>
      <w:r w:rsidR="00B05A8E" w:rsidRPr="00B95D20">
        <w:instrText xml:space="preserve"> SEQ Gambar \* ARABIC \s 1 </w:instrText>
      </w:r>
      <w:r w:rsidR="00B05A8E" w:rsidRPr="00B95D20">
        <w:fldChar w:fldCharType="separate"/>
      </w:r>
      <w:r w:rsidR="00B05A8E" w:rsidRPr="00B95D20">
        <w:rPr>
          <w:noProof/>
        </w:rPr>
        <w:t>8</w:t>
      </w:r>
      <w:r w:rsidR="00B05A8E" w:rsidRPr="00B95D20">
        <w:fldChar w:fldCharType="end"/>
      </w:r>
      <w:bookmarkEnd w:id="14"/>
      <w:r w:rsidRPr="00B95D20">
        <w:br/>
        <w:t>Visualisasi Arsitektur MLP</w:t>
      </w:r>
      <w:r w:rsidR="009F7A8D" w:rsidRPr="00B95D20">
        <w:t xml:space="preserve"> </w:t>
      </w:r>
      <w:r w:rsidR="00D64D3B" w:rsidRPr="00B95D20">
        <w:t xml:space="preserve">dengan </w:t>
      </w:r>
      <w:proofErr w:type="spellStart"/>
      <w:r w:rsidR="009F7A8D" w:rsidRPr="00B95D20">
        <w:t>Backpropagation</w:t>
      </w:r>
      <w:proofErr w:type="spellEnd"/>
    </w:p>
    <w:p w14:paraId="6FA92FF2" w14:textId="77777777" w:rsidR="007F41DA" w:rsidRPr="00B95D20" w:rsidRDefault="007F41DA" w:rsidP="00D452D1"/>
    <w:p w14:paraId="1D5390B4" w14:textId="76171C64" w:rsidR="005153DF" w:rsidRPr="00B95D20" w:rsidRDefault="00A351EC" w:rsidP="00D452D1">
      <w:r w:rsidRPr="00B95D20">
        <w:t>MLP adalah hasil perkembangan</w:t>
      </w:r>
      <w:r w:rsidRPr="00B95D20">
        <w:rPr>
          <w:rStyle w:val="FootnoteReference"/>
        </w:rPr>
        <w:footnoteReference w:id="8"/>
      </w:r>
      <w:r w:rsidRPr="00B95D20">
        <w:t xml:space="preserve"> dari algoritma yang dibuat </w:t>
      </w:r>
      <w:proofErr w:type="spellStart"/>
      <w:r w:rsidRPr="00B95D20">
        <w:t>Rosenblatt</w:t>
      </w:r>
      <w:proofErr w:type="spellEnd"/>
      <w:r w:rsidRPr="00B95D20">
        <w:t xml:space="preserve"> yaitu </w:t>
      </w:r>
      <w:proofErr w:type="spellStart"/>
      <w:r w:rsidRPr="00B95D20">
        <w:rPr>
          <w:i/>
          <w:iCs/>
        </w:rPr>
        <w:t>Perceptron</w:t>
      </w:r>
      <w:proofErr w:type="spellEnd"/>
      <w:r w:rsidRPr="00B95D20">
        <w:t>.</w:t>
      </w:r>
      <w:r w:rsidRPr="00B95D20">
        <w:rPr>
          <w:rStyle w:val="FootnoteReference"/>
        </w:rPr>
        <w:footnoteReference w:id="9"/>
      </w:r>
      <w:r w:rsidRPr="00B95D20">
        <w:t xml:space="preserve"> </w:t>
      </w:r>
      <w:r w:rsidR="006D4062" w:rsidRPr="00B95D20">
        <w:t xml:space="preserve">Alasan adanya MLP adalah untuk menghindari kesulitan </w:t>
      </w:r>
      <w:proofErr w:type="spellStart"/>
      <w:r w:rsidR="006D4062" w:rsidRPr="00B95D20">
        <w:t>Perceptron</w:t>
      </w:r>
      <w:proofErr w:type="spellEnd"/>
      <w:r w:rsidR="006D4062" w:rsidRPr="00B95D20">
        <w:t>, yang hanya terdiri dari 1 neuron/</w:t>
      </w:r>
      <w:proofErr w:type="spellStart"/>
      <w:r w:rsidR="006D4062" w:rsidRPr="00B95D20">
        <w:t>node</w:t>
      </w:r>
      <w:proofErr w:type="spellEnd"/>
      <w:r w:rsidR="006D4062" w:rsidRPr="00B95D20">
        <w:t xml:space="preserve">, tidak bisa mengaplikasikan data yang non-linear. </w:t>
      </w:r>
      <w:r w:rsidR="00CD757F" w:rsidRPr="00B95D20">
        <w:t xml:space="preserve">MLP mengambil sisi FFN </w:t>
      </w:r>
      <w:r w:rsidR="00393B66" w:rsidRPr="00B95D20">
        <w:t>di mana</w:t>
      </w:r>
      <w:r w:rsidR="00CD757F" w:rsidRPr="00B95D20">
        <w:t xml:space="preserve"> </w:t>
      </w:r>
      <w:proofErr w:type="spellStart"/>
      <w:r w:rsidR="00CD757F" w:rsidRPr="00B95D20">
        <w:t>input</w:t>
      </w:r>
      <w:proofErr w:type="spellEnd"/>
      <w:r w:rsidR="00CD757F" w:rsidRPr="00B95D20">
        <w:t xml:space="preserve"> dikombinasikan dengan </w:t>
      </w:r>
      <w:proofErr w:type="spellStart"/>
      <w:r w:rsidR="00CD757F" w:rsidRPr="00B95D20">
        <w:rPr>
          <w:i/>
          <w:iCs/>
        </w:rPr>
        <w:t>weight</w:t>
      </w:r>
      <w:proofErr w:type="spellEnd"/>
      <w:r w:rsidR="00CD757F" w:rsidRPr="00B95D20">
        <w:t xml:space="preserve"> yang </w:t>
      </w:r>
      <w:r w:rsidR="00BE2B2C" w:rsidRPr="00B95D20">
        <w:t xml:space="preserve">awalnya diinisiasi secara </w:t>
      </w:r>
      <w:proofErr w:type="spellStart"/>
      <w:r w:rsidR="00BE2B2C" w:rsidRPr="00B95D20">
        <w:rPr>
          <w:i/>
          <w:iCs/>
        </w:rPr>
        <w:t>random</w:t>
      </w:r>
      <w:proofErr w:type="spellEnd"/>
      <w:r w:rsidR="00CD757F" w:rsidRPr="00B95D20">
        <w:t xml:space="preserve">. Dan mendapat sisi </w:t>
      </w:r>
      <w:proofErr w:type="spellStart"/>
      <w:r w:rsidR="00CD757F" w:rsidRPr="00B95D20">
        <w:t>Perceptron</w:t>
      </w:r>
      <w:proofErr w:type="spellEnd"/>
      <w:r w:rsidR="00CD757F" w:rsidRPr="00B95D20">
        <w:t xml:space="preserve"> yang mengambil nilai </w:t>
      </w:r>
      <w:proofErr w:type="spellStart"/>
      <w:r w:rsidR="007D6AC0" w:rsidRPr="00B95D20">
        <w:t>input</w:t>
      </w:r>
      <w:proofErr w:type="spellEnd"/>
      <w:r w:rsidR="007D6AC0" w:rsidRPr="00B95D20">
        <w:t xml:space="preserve"> yang dikalikan dengan </w:t>
      </w:r>
      <w:proofErr w:type="spellStart"/>
      <w:r w:rsidR="007D6AC0" w:rsidRPr="00B95D20">
        <w:t>weight</w:t>
      </w:r>
      <w:proofErr w:type="spellEnd"/>
      <w:r w:rsidR="007D6AC0" w:rsidRPr="00B95D20">
        <w:t xml:space="preserve"> </w:t>
      </w:r>
      <w:r w:rsidR="00CD757F" w:rsidRPr="00B95D20">
        <w:t xml:space="preserve">dan diberikan kepada sebuah </w:t>
      </w:r>
      <w:proofErr w:type="spellStart"/>
      <w:r w:rsidR="00CD757F" w:rsidRPr="00B95D20">
        <w:t>activation</w:t>
      </w:r>
      <w:proofErr w:type="spellEnd"/>
      <w:r w:rsidR="00CD757F" w:rsidRPr="00B95D20">
        <w:t xml:space="preserve"> </w:t>
      </w:r>
      <w:proofErr w:type="spellStart"/>
      <w:r w:rsidR="00CD757F" w:rsidRPr="00B95D20">
        <w:t>function</w:t>
      </w:r>
      <w:proofErr w:type="spellEnd"/>
      <w:r w:rsidR="00CD757F" w:rsidRPr="00B95D20">
        <w:t xml:space="preserve">. </w:t>
      </w:r>
    </w:p>
    <w:p w14:paraId="36D32223" w14:textId="23096C52" w:rsidR="00124097" w:rsidRPr="00B95D20" w:rsidRDefault="001127C0" w:rsidP="00124097">
      <w:r w:rsidRPr="00B95D20">
        <w:t xml:space="preserve">MLP menggunakan </w:t>
      </w:r>
      <w:proofErr w:type="spellStart"/>
      <w:r w:rsidRPr="00B95D20">
        <w:rPr>
          <w:i/>
          <w:iCs/>
        </w:rPr>
        <w:t>Backpropagation</w:t>
      </w:r>
      <w:proofErr w:type="spellEnd"/>
      <w:r w:rsidRPr="00B95D20">
        <w:rPr>
          <w:i/>
          <w:iCs/>
        </w:rPr>
        <w:t xml:space="preserve"> </w:t>
      </w:r>
      <w:r w:rsidRPr="00B95D20">
        <w:t xml:space="preserve">sebagai metode </w:t>
      </w:r>
      <w:proofErr w:type="spellStart"/>
      <w:r w:rsidRPr="00B95D20">
        <w:t>trainingnya</w:t>
      </w:r>
      <w:proofErr w:type="spellEnd"/>
      <w:r w:rsidR="005153DF" w:rsidRPr="00B95D20">
        <w:t xml:space="preserve">, terdapat 3 tahap </w:t>
      </w:r>
      <w:r w:rsidRPr="00B95D20">
        <w:t>besar</w:t>
      </w:r>
      <w:r w:rsidR="008F0D97" w:rsidRPr="00B95D20">
        <w:rPr>
          <w:rStyle w:val="FootnoteReference"/>
        </w:rPr>
        <w:footnoteReference w:id="10"/>
      </w:r>
      <w:r w:rsidRPr="00B95D20">
        <w:t xml:space="preserve"> yaitu</w:t>
      </w:r>
      <w:r w:rsidR="005153DF" w:rsidRPr="00B95D20">
        <w:t xml:space="preserve">: </w:t>
      </w:r>
      <w:proofErr w:type="spellStart"/>
      <w:r w:rsidR="005153DF" w:rsidRPr="00B95D20">
        <w:t>Forward</w:t>
      </w:r>
      <w:proofErr w:type="spellEnd"/>
      <w:r w:rsidR="005153DF" w:rsidRPr="00B95D20">
        <w:t xml:space="preserve"> Pass, </w:t>
      </w:r>
      <w:proofErr w:type="spellStart"/>
      <w:r w:rsidR="005153DF" w:rsidRPr="00B95D20">
        <w:t>Loss</w:t>
      </w:r>
      <w:proofErr w:type="spellEnd"/>
      <w:r w:rsidR="005153DF" w:rsidRPr="00B95D20">
        <w:t xml:space="preserve"> </w:t>
      </w:r>
      <w:proofErr w:type="spellStart"/>
      <w:r w:rsidR="007A50C4" w:rsidRPr="00B95D20">
        <w:t>Calculate</w:t>
      </w:r>
      <w:proofErr w:type="spellEnd"/>
      <w:r w:rsidR="005153DF" w:rsidRPr="00B95D20">
        <w:t xml:space="preserve">, dan </w:t>
      </w:r>
      <w:proofErr w:type="spellStart"/>
      <w:r w:rsidR="005153DF" w:rsidRPr="00B95D20">
        <w:t>Backward</w:t>
      </w:r>
      <w:proofErr w:type="spellEnd"/>
      <w:r w:rsidR="005153DF" w:rsidRPr="00B95D20">
        <w:t xml:space="preserve"> Pass. </w:t>
      </w:r>
      <w:proofErr w:type="spellStart"/>
      <w:r w:rsidR="007D6AC0" w:rsidRPr="00B95D20">
        <w:t>Forward</w:t>
      </w:r>
      <w:proofErr w:type="spellEnd"/>
      <w:r w:rsidR="007D6AC0" w:rsidRPr="00B95D20">
        <w:t xml:space="preserve"> Pass adalah tahap yang telah dibahas sebelumnya dapat bab Neural Network, </w:t>
      </w:r>
      <w:r w:rsidR="00393B66" w:rsidRPr="00B95D20">
        <w:t>di mana</w:t>
      </w:r>
      <w:r w:rsidR="007D6AC0" w:rsidRPr="00B95D20">
        <w:t xml:space="preserve"> MLP akan menghitung nilai </w:t>
      </w:r>
      <w:proofErr w:type="spellStart"/>
      <w:r w:rsidR="007D6AC0" w:rsidRPr="00B95D20">
        <w:t>output</w:t>
      </w:r>
      <w:proofErr w:type="spellEnd"/>
      <w:r w:rsidR="007D6AC0" w:rsidRPr="00B95D20">
        <w:t xml:space="preserve"> dari rumus </w:t>
      </w:r>
      <w:r w:rsidR="007D6AC0" w:rsidRPr="00B95D20">
        <w:fldChar w:fldCharType="begin"/>
      </w:r>
      <w:r w:rsidR="007D6AC0" w:rsidRPr="00B95D20">
        <w:instrText xml:space="preserve"> REF _Ref102144133 \h </w:instrText>
      </w:r>
      <w:r w:rsidR="007D6AC0" w:rsidRPr="00B95D20">
        <w:fldChar w:fldCharType="separate"/>
      </w:r>
      <w:r w:rsidR="00E10752" w:rsidRPr="00B95D20">
        <w:t>(</w:t>
      </w:r>
      <w:r w:rsidR="00E10752" w:rsidRPr="00B95D20">
        <w:rPr>
          <w:noProof/>
        </w:rPr>
        <w:t>2</w:t>
      </w:r>
      <w:r w:rsidR="00E10752" w:rsidRPr="00B95D20">
        <w:t>.</w:t>
      </w:r>
      <w:r w:rsidR="00E10752" w:rsidRPr="00B95D20">
        <w:rPr>
          <w:noProof/>
        </w:rPr>
        <w:t>6</w:t>
      </w:r>
      <w:r w:rsidR="007D6AC0" w:rsidRPr="00B95D20">
        <w:fldChar w:fldCharType="end"/>
      </w:r>
      <w:r w:rsidR="007D6AC0" w:rsidRPr="00B95D20">
        <w:t xml:space="preserve">) dari layer pertama sampai akhir. Pada </w:t>
      </w:r>
      <w:proofErr w:type="spellStart"/>
      <w:r w:rsidR="007A50C4" w:rsidRPr="00B95D20">
        <w:t>Loss</w:t>
      </w:r>
      <w:proofErr w:type="spellEnd"/>
      <w:r w:rsidR="007A50C4" w:rsidRPr="00B95D20">
        <w:t xml:space="preserve"> </w:t>
      </w:r>
      <w:proofErr w:type="spellStart"/>
      <w:r w:rsidR="007A50C4" w:rsidRPr="00B95D20">
        <w:t>Calculate</w:t>
      </w:r>
      <w:proofErr w:type="spellEnd"/>
      <w:r w:rsidR="00883E47" w:rsidRPr="00B95D20">
        <w:t xml:space="preserve">, sesuai dengan </w:t>
      </w:r>
      <w:r w:rsidR="000B419E" w:rsidRPr="00B95D20">
        <w:t xml:space="preserve">namanya, akan melakukan penghitungan jauhnya perbedaan antara nilai </w:t>
      </w:r>
      <w:proofErr w:type="spellStart"/>
      <w:r w:rsidR="000B419E" w:rsidRPr="00B95D20">
        <w:t>output</w:t>
      </w:r>
      <w:proofErr w:type="spellEnd"/>
      <w:r w:rsidR="000B419E" w:rsidRPr="00B95D20">
        <w:t xml:space="preserve"> saat ini dengan </w:t>
      </w:r>
      <w:proofErr w:type="spellStart"/>
      <w:r w:rsidR="000B419E" w:rsidRPr="00B95D20">
        <w:t>output</w:t>
      </w:r>
      <w:proofErr w:type="spellEnd"/>
      <w:r w:rsidR="000B419E" w:rsidRPr="00B95D20">
        <w:t xml:space="preserve"> sebenarnya. </w:t>
      </w:r>
      <w:r w:rsidR="00C41AF9" w:rsidRPr="00B95D20">
        <w:t xml:space="preserve">Banyak jenisnya </w:t>
      </w:r>
      <w:proofErr w:type="spellStart"/>
      <w:r w:rsidR="00C41AF9" w:rsidRPr="00B95D20">
        <w:t>loss</w:t>
      </w:r>
      <w:proofErr w:type="spellEnd"/>
      <w:r w:rsidR="00C41AF9" w:rsidRPr="00B95D20">
        <w:t xml:space="preserve"> </w:t>
      </w:r>
      <w:proofErr w:type="spellStart"/>
      <w:r w:rsidR="00C41AF9" w:rsidRPr="00B95D20">
        <w:t>function</w:t>
      </w:r>
      <w:proofErr w:type="spellEnd"/>
      <w:r w:rsidR="00C41AF9" w:rsidRPr="00B95D20">
        <w:t xml:space="preserve"> yang bisa digunaka</w:t>
      </w:r>
      <w:r w:rsidR="00B9225B" w:rsidRPr="00B95D20">
        <w:t xml:space="preserve">n, secara umum MLP menggunakan </w:t>
      </w:r>
      <w:r w:rsidR="00B0131A" w:rsidRPr="00B95D20">
        <w:t xml:space="preserve">rumus </w:t>
      </w:r>
      <w:proofErr w:type="spellStart"/>
      <w:r w:rsidR="00B0131A" w:rsidRPr="00B95D20">
        <w:t>Cross-Entrop</w:t>
      </w:r>
      <w:r w:rsidR="00C35599" w:rsidRPr="00B95D20">
        <w:t>y</w:t>
      </w:r>
      <w:proofErr w:type="spellEnd"/>
      <w:r w:rsidR="00FF3513" w:rsidRPr="00B95D20">
        <w:t xml:space="preserve">, tetapi penjelasan di bab ini akan menggunakan </w:t>
      </w:r>
      <w:proofErr w:type="spellStart"/>
      <w:r w:rsidR="00FF3513" w:rsidRPr="00B95D20">
        <w:rPr>
          <w:i/>
          <w:iCs/>
        </w:rPr>
        <w:t>Sigmoid</w:t>
      </w:r>
      <w:proofErr w:type="spellEnd"/>
      <w:r w:rsidR="00FF3513" w:rsidRPr="00B95D20">
        <w:rPr>
          <w:i/>
          <w:iCs/>
        </w:rPr>
        <w:t xml:space="preserve"> </w:t>
      </w:r>
      <w:proofErr w:type="spellStart"/>
      <w:r w:rsidR="00FF3513" w:rsidRPr="00B95D20">
        <w:rPr>
          <w:i/>
          <w:iCs/>
        </w:rPr>
        <w:t>Function</w:t>
      </w:r>
      <w:proofErr w:type="spellEnd"/>
      <w:r w:rsidR="00B0131A" w:rsidRPr="00B95D20">
        <w:t xml:space="preserve"> </w:t>
      </w:r>
      <w:r w:rsidR="00363053" w:rsidRPr="00B95D20">
        <w:t xml:space="preserve">(dapat di lihat pada rumus </w:t>
      </w:r>
      <w:r w:rsidR="000B2689" w:rsidRPr="00B95D20">
        <w:fldChar w:fldCharType="begin"/>
      </w:r>
      <w:r w:rsidR="000B2689" w:rsidRPr="00B95D20">
        <w:instrText xml:space="preserve"> REF _Ref102238741 \h </w:instrText>
      </w:r>
      <w:r w:rsidR="000B2689" w:rsidRPr="00B95D20">
        <w:fldChar w:fldCharType="separate"/>
      </w:r>
      <w:r w:rsidR="00E10752" w:rsidRPr="00B95D20">
        <w:t>(</w:t>
      </w:r>
      <w:r w:rsidR="00E10752" w:rsidRPr="00B95D20">
        <w:rPr>
          <w:noProof/>
        </w:rPr>
        <w:t>2</w:t>
      </w:r>
      <w:r w:rsidR="00E10752" w:rsidRPr="00B95D20">
        <w:t>.</w:t>
      </w:r>
      <w:r w:rsidR="00E10752" w:rsidRPr="00B95D20">
        <w:rPr>
          <w:noProof/>
        </w:rPr>
        <w:t>8</w:t>
      </w:r>
      <w:r w:rsidR="000B2689" w:rsidRPr="00B95D20">
        <w:fldChar w:fldCharType="end"/>
      </w:r>
      <w:r w:rsidR="00363053" w:rsidRPr="00B95D20">
        <w:t>)</w:t>
      </w:r>
      <w:r w:rsidR="000B2689" w:rsidRPr="00B95D20">
        <w:t xml:space="preserve">) </w:t>
      </w:r>
      <w:r w:rsidR="00B0131A" w:rsidRPr="00B95D20">
        <w:t xml:space="preserve">untuk </w:t>
      </w:r>
      <w:proofErr w:type="spellStart"/>
      <w:r w:rsidR="00B0131A" w:rsidRPr="00B95D20">
        <w:t>loss</w:t>
      </w:r>
      <w:proofErr w:type="spellEnd"/>
      <w:r w:rsidR="00B0131A" w:rsidRPr="00B95D20">
        <w:t xml:space="preserve"> </w:t>
      </w:r>
      <w:proofErr w:type="spellStart"/>
      <w:r w:rsidR="00B0131A" w:rsidRPr="00B95D20">
        <w:t>function</w:t>
      </w:r>
      <w:proofErr w:type="spellEnd"/>
      <w:r w:rsidR="00B0131A" w:rsidRPr="00B95D20">
        <w:t xml:space="preserve"> </w:t>
      </w:r>
      <w:proofErr w:type="spellStart"/>
      <w:r w:rsidR="00B0131A" w:rsidRPr="00B95D20">
        <w:t>nya</w:t>
      </w:r>
      <w:proofErr w:type="spellEnd"/>
      <w:r w:rsidR="00C41AF9" w:rsidRPr="00B95D20">
        <w:t xml:space="preserve">. </w:t>
      </w:r>
      <w:r w:rsidR="0064561A" w:rsidRPr="00B95D20">
        <w:t xml:space="preserve">Dengan variabel </w:t>
      </w:r>
      <m:oMath>
        <m:sSub>
          <m:sSubPr>
            <m:ctrlPr>
              <w:rPr>
                <w:rFonts w:ascii="Cambria Math" w:hAnsi="Cambria Math"/>
              </w:rPr>
            </m:ctrlPr>
          </m:sSubPr>
          <m:e>
            <m:r>
              <w:rPr>
                <w:rFonts w:ascii="Cambria Math" w:hAnsi="Cambria Math"/>
              </w:rPr>
              <m:t>δ</m:t>
            </m:r>
          </m:e>
          <m:sub>
            <m:r>
              <w:rPr>
                <w:rFonts w:ascii="Cambria Math" w:hAnsi="Cambria Math"/>
              </w:rPr>
              <m:t>k</m:t>
            </m:r>
          </m:sub>
        </m:sSub>
      </m:oMath>
      <w:r w:rsidR="0064561A" w:rsidRPr="00B95D20">
        <w:t xml:space="preserve"> adalah nilai loss function, </w:t>
      </w:r>
      <m:oMath>
        <m:sSub>
          <m:sSubPr>
            <m:ctrlPr>
              <w:rPr>
                <w:rFonts w:ascii="Cambria Math" w:hAnsi="Cambria Math"/>
              </w:rPr>
            </m:ctrlPr>
          </m:sSubPr>
          <m:e>
            <m:r>
              <w:rPr>
                <w:rFonts w:ascii="Cambria Math" w:hAnsi="Cambria Math"/>
              </w:rPr>
              <m:t>t</m:t>
            </m:r>
          </m:e>
          <m:sub>
            <m:r>
              <w:rPr>
                <w:rFonts w:ascii="Cambria Math" w:hAnsi="Cambria Math"/>
              </w:rPr>
              <m:t>k</m:t>
            </m:r>
          </m:sub>
        </m:sSub>
      </m:oMath>
      <w:r w:rsidR="0064561A" w:rsidRPr="00B95D20">
        <w:t xml:space="preserve"> sebagai target output yang diinginkan,  </w:t>
      </w:r>
      <m:oMath>
        <m:sSub>
          <m:sSubPr>
            <m:ctrlPr>
              <w:rPr>
                <w:rFonts w:ascii="Cambria Math" w:hAnsi="Cambria Math"/>
              </w:rPr>
            </m:ctrlPr>
          </m:sSubPr>
          <m:e>
            <m:r>
              <w:rPr>
                <w:rFonts w:ascii="Cambria Math" w:hAnsi="Cambria Math"/>
              </w:rPr>
              <m:t>f</m:t>
            </m:r>
          </m:e>
          <m:sub>
            <m:r>
              <w:rPr>
                <w:rFonts w:ascii="Cambria Math" w:hAnsi="Cambria Math"/>
              </w:rPr>
              <m:t>k</m:t>
            </m:r>
          </m:sub>
        </m:sSub>
      </m:oMath>
      <w:r w:rsidR="0064561A" w:rsidRPr="00B95D20">
        <w:t xml:space="preserve"> nilai node saat itu,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0064561A" w:rsidRPr="00B95D20">
        <w:t xml:space="preserve"> sebagai turunan pertama activation function. </w:t>
      </w:r>
    </w:p>
    <w:p w14:paraId="400F80F7" w14:textId="77777777" w:rsidR="00FF44F2" w:rsidRPr="00B95D20" w:rsidRDefault="00FF44F2" w:rsidP="00FF44F2"/>
    <w:bookmarkStart w:id="15" w:name="_Ref102238741"/>
    <w:p w14:paraId="3C4A58F5" w14:textId="47E30B8C" w:rsidR="006A7230" w:rsidRPr="00B95D20" w:rsidRDefault="00E8171F" w:rsidP="006A7230">
      <w:pPr>
        <w:pStyle w:val="STTSRumus"/>
        <w:keepNext/>
        <w:tabs>
          <w:tab w:val="clear" w:pos="2552"/>
          <w:tab w:val="left" w:pos="3119"/>
          <w:tab w:val="left" w:pos="3828"/>
        </w:tabs>
      </w:pPr>
      <m:oMath>
        <m:sSub>
          <m:sSubPr>
            <m:ctrlPr>
              <w:rPr>
                <w:rFonts w:ascii="Cambria Math" w:hAnsi="Cambria Math"/>
              </w:rPr>
            </m:ctrlPr>
          </m:sSubPr>
          <m:e>
            <m:r>
              <w:rPr>
                <w:rFonts w:ascii="Cambria Math" w:hAnsi="Cambria Math"/>
              </w:rPr>
              <m:t>δ</m:t>
            </m:r>
          </m:e>
          <m:sub>
            <m:r>
              <w:rPr>
                <w:rFonts w:ascii="Cambria Math" w:hAnsi="Cambria Math"/>
              </w:rPr>
              <m:t>k</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ctrlPr>
              <w:rPr>
                <w:rFonts w:ascii="Cambria Math" w:hAnsi="Cambria Math"/>
                <w:i/>
              </w:rPr>
            </m:ctrlPr>
          </m:e>
        </m:d>
        <m:r>
          <w:rPr>
            <w:rFonts w:ascii="Cambria Math" w:hAnsi="Cambria Math"/>
          </w:rPr>
          <m:t xml:space="preserve"> a'(</m:t>
        </m:r>
        <m:sSub>
          <m:sSubPr>
            <m:ctrlPr>
              <w:rPr>
                <w:rFonts w:ascii="Cambria Math" w:hAnsi="Cambria Math"/>
              </w:rPr>
            </m:ctrlPr>
          </m:sSubPr>
          <m:e>
            <m:r>
              <w:rPr>
                <w:rFonts w:ascii="Cambria Math" w:hAnsi="Cambria Math"/>
              </w:rPr>
              <m:t>y_in</m:t>
            </m:r>
          </m:e>
          <m:sub>
            <m:r>
              <w:rPr>
                <w:rFonts w:ascii="Cambria Math" w:hAnsi="Cambria Math"/>
              </w:rPr>
              <m:t>k</m:t>
            </m:r>
          </m:sub>
        </m:sSub>
        <m:r>
          <w:rPr>
            <w:rFonts w:ascii="Cambria Math" w:hAnsi="Cambria Math"/>
          </w:rPr>
          <m:t>)</m:t>
        </m:r>
      </m:oMath>
      <w:r w:rsidR="00FF44F2" w:rsidRPr="00B95D20">
        <w:tab/>
      </w:r>
      <w:r w:rsidR="00FF44F2" w:rsidRPr="00B95D20">
        <w:tab/>
        <w:t xml:space="preserve"> (</w:t>
      </w:r>
      <w:r w:rsidR="00DA4991" w:rsidRPr="00B95D20">
        <w:fldChar w:fldCharType="begin"/>
      </w:r>
      <w:r w:rsidR="00DA4991" w:rsidRPr="00B95D20">
        <w:instrText xml:space="preserve"> STYLEREF 1 \s </w:instrText>
      </w:r>
      <w:r w:rsidR="00DA4991" w:rsidRPr="00B95D20">
        <w:fldChar w:fldCharType="separate"/>
      </w:r>
      <w:r w:rsidR="00E10752" w:rsidRPr="00B95D20">
        <w:rPr>
          <w:noProof/>
        </w:rPr>
        <w:t>2</w:t>
      </w:r>
      <w:r w:rsidR="00DA4991" w:rsidRPr="00B95D20">
        <w:fldChar w:fldCharType="end"/>
      </w:r>
      <w:r w:rsidR="00DA4991" w:rsidRPr="00B95D20">
        <w:t>.</w:t>
      </w:r>
      <w:r w:rsidR="00DA4991" w:rsidRPr="00B95D20">
        <w:fldChar w:fldCharType="begin"/>
      </w:r>
      <w:r w:rsidR="00DA4991" w:rsidRPr="00B95D20">
        <w:instrText xml:space="preserve"> SEQ Rumus \* ARABIC \s 1 </w:instrText>
      </w:r>
      <w:r w:rsidR="00DA4991" w:rsidRPr="00B95D20">
        <w:fldChar w:fldCharType="separate"/>
      </w:r>
      <w:r w:rsidR="00E10752" w:rsidRPr="00B95D20">
        <w:rPr>
          <w:noProof/>
        </w:rPr>
        <w:t>8</w:t>
      </w:r>
      <w:r w:rsidR="00DA4991" w:rsidRPr="00B95D20">
        <w:fldChar w:fldCharType="end"/>
      </w:r>
      <w:bookmarkEnd w:id="15"/>
      <w:r w:rsidR="00FF44F2" w:rsidRPr="00B95D20">
        <w:t>)</w:t>
      </w:r>
    </w:p>
    <w:bookmarkStart w:id="16" w:name="_Ref102348409"/>
    <w:p w14:paraId="77C5311D" w14:textId="1DD6D607" w:rsidR="006A7230" w:rsidRPr="00B95D20" w:rsidRDefault="00E8171F" w:rsidP="00E7029F">
      <w:pPr>
        <w:pStyle w:val="STTSRumus"/>
        <w:keepNext/>
        <w:tabs>
          <w:tab w:val="clear" w:pos="2552"/>
          <w:tab w:val="left" w:pos="2127"/>
          <w:tab w:val="left" w:pos="2835"/>
        </w:tabs>
      </w:pPr>
      <m:oMath>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α  δ</m:t>
            </m:r>
          </m:e>
          <m:sub>
            <m:r>
              <w:rPr>
                <w:rFonts w:ascii="Cambria Math" w:hAnsi="Cambria Math"/>
              </w:rPr>
              <m:t xml:space="preserve">k  </m:t>
            </m:r>
          </m:sub>
        </m:sSub>
        <m:sSub>
          <m:sSubPr>
            <m:ctrlPr>
              <w:rPr>
                <w:rFonts w:ascii="Cambria Math" w:hAnsi="Cambria Math"/>
              </w:rPr>
            </m:ctrlPr>
          </m:sSubPr>
          <m:e>
            <m:r>
              <w:rPr>
                <w:rFonts w:ascii="Cambria Math" w:hAnsi="Cambria Math"/>
              </w:rPr>
              <m:t>z</m:t>
            </m:r>
          </m:e>
          <m:sub>
            <m:r>
              <w:rPr>
                <w:rFonts w:ascii="Cambria Math" w:hAnsi="Cambria Math"/>
              </w:rPr>
              <m:t>j</m:t>
            </m:r>
          </m:sub>
        </m:sSub>
      </m:oMath>
      <w:r w:rsidR="006A7230" w:rsidRPr="00B95D20">
        <w:tab/>
      </w:r>
      <w:r w:rsidR="00C77349" w:rsidRPr="00B95D20">
        <w:tab/>
      </w:r>
      <w:r w:rsidR="006A7230" w:rsidRPr="00B95D20">
        <w:t>(</w:t>
      </w:r>
      <w:r w:rsidR="006A7230" w:rsidRPr="00B95D20">
        <w:fldChar w:fldCharType="begin"/>
      </w:r>
      <w:r w:rsidR="006A7230" w:rsidRPr="00B95D20">
        <w:instrText xml:space="preserve"> STYLEREF 1 \s </w:instrText>
      </w:r>
      <w:r w:rsidR="006A7230" w:rsidRPr="00B95D20">
        <w:fldChar w:fldCharType="separate"/>
      </w:r>
      <w:r w:rsidR="00E10752" w:rsidRPr="00B95D20">
        <w:rPr>
          <w:noProof/>
        </w:rPr>
        <w:t>2</w:t>
      </w:r>
      <w:r w:rsidR="006A7230" w:rsidRPr="00B95D20">
        <w:fldChar w:fldCharType="end"/>
      </w:r>
      <w:r w:rsidR="006A7230" w:rsidRPr="00B95D20">
        <w:t>.</w:t>
      </w:r>
      <w:r w:rsidR="006A7230" w:rsidRPr="00B95D20">
        <w:fldChar w:fldCharType="begin"/>
      </w:r>
      <w:r w:rsidR="006A7230" w:rsidRPr="00B95D20">
        <w:instrText xml:space="preserve"> SEQ Rumus \* ARABIC \s 1 </w:instrText>
      </w:r>
      <w:r w:rsidR="006A7230" w:rsidRPr="00B95D20">
        <w:fldChar w:fldCharType="separate"/>
      </w:r>
      <w:r w:rsidR="00E10752" w:rsidRPr="00B95D20">
        <w:rPr>
          <w:noProof/>
        </w:rPr>
        <w:t>9</w:t>
      </w:r>
      <w:r w:rsidR="006A7230" w:rsidRPr="00B95D20">
        <w:fldChar w:fldCharType="end"/>
      </w:r>
      <w:bookmarkEnd w:id="16"/>
      <w:r w:rsidR="006A7230" w:rsidRPr="00B95D20">
        <w:t>)</w:t>
      </w:r>
    </w:p>
    <w:p w14:paraId="63762366" w14:textId="77777777" w:rsidR="006A7230" w:rsidRPr="00B95D20" w:rsidRDefault="006A7230" w:rsidP="006A7230">
      <w:pPr>
        <w:ind w:firstLine="0"/>
      </w:pPr>
    </w:p>
    <w:p w14:paraId="56F557C9" w14:textId="3949F8C8" w:rsidR="00731857" w:rsidRPr="00B95D20" w:rsidRDefault="009D75CC" w:rsidP="00731857">
      <w:r w:rsidRPr="00B95D20">
        <w:t xml:space="preserve">Rumus </w:t>
      </w:r>
      <w:r w:rsidRPr="00B95D20">
        <w:fldChar w:fldCharType="begin"/>
      </w:r>
      <w:r w:rsidRPr="00B95D20">
        <w:instrText xml:space="preserve"> REF _Ref102348409 \h </w:instrText>
      </w:r>
      <w:r w:rsidRPr="00B95D20">
        <w:fldChar w:fldCharType="separate"/>
      </w:r>
      <w:r w:rsidR="00E10752" w:rsidRPr="00B95D20">
        <w:t>(</w:t>
      </w:r>
      <w:r w:rsidR="00E10752" w:rsidRPr="00B95D20">
        <w:rPr>
          <w:noProof/>
        </w:rPr>
        <w:t>2</w:t>
      </w:r>
      <w:r w:rsidR="00E10752" w:rsidRPr="00B95D20">
        <w:t>.</w:t>
      </w:r>
      <w:r w:rsidR="00E10752" w:rsidRPr="00B95D20">
        <w:rPr>
          <w:noProof/>
        </w:rPr>
        <w:t>9</w:t>
      </w:r>
      <w:r w:rsidRPr="00B95D20">
        <w:fldChar w:fldCharType="end"/>
      </w:r>
      <w:r w:rsidRPr="00B95D20">
        <w:t xml:space="preserve">) adalah rumus penghitungan nilai gradien berdasarkan nilai </w:t>
      </w:r>
      <w:proofErr w:type="spellStart"/>
      <w:r w:rsidRPr="00B95D20">
        <w:t>loss</w:t>
      </w:r>
      <w:proofErr w:type="spellEnd"/>
      <w:r w:rsidRPr="00B95D20">
        <w:t xml:space="preserve"> </w:t>
      </w:r>
      <w:proofErr w:type="spellStart"/>
      <w:r w:rsidRPr="00B95D20">
        <w:t>function</w:t>
      </w:r>
      <w:proofErr w:type="spellEnd"/>
      <w:r w:rsidRPr="00B95D20">
        <w:t xml:space="preserve"> yang didapatkan. Nilai gradien adalah cara mengevaluasikan nilai </w:t>
      </w:r>
      <w:proofErr w:type="spellStart"/>
      <w:r w:rsidRPr="00B95D20">
        <w:t>loss</w:t>
      </w:r>
      <w:proofErr w:type="spellEnd"/>
      <w:r w:rsidRPr="00B95D20">
        <w:t xml:space="preserve"> </w:t>
      </w:r>
      <w:proofErr w:type="spellStart"/>
      <w:r w:rsidRPr="00B95D20">
        <w:t>function</w:t>
      </w:r>
      <w:proofErr w:type="spellEnd"/>
      <w:r w:rsidRPr="00B95D20">
        <w:t xml:space="preserve">, yang kemudian nilai ini akan digunakan dalam proses perubahan </w:t>
      </w:r>
      <w:proofErr w:type="spellStart"/>
      <w:r w:rsidRPr="00B95D20">
        <w:t>weight</w:t>
      </w:r>
      <w:proofErr w:type="spellEnd"/>
      <w:r w:rsidRPr="00B95D20">
        <w:t>.</w:t>
      </w:r>
      <w:r w:rsidR="00FC5D96" w:rsidRPr="00B95D20">
        <w:t xml:space="preserve"> </w:t>
      </w:r>
      <m:oMath>
        <m:sSub>
          <m:sSubPr>
            <m:ctrlPr>
              <w:rPr>
                <w:rFonts w:ascii="Cambria Math" w:hAnsi="Cambria Math"/>
              </w:rPr>
            </m:ctrlPr>
          </m:sSubPr>
          <m:e>
            <m:r>
              <w:rPr>
                <w:rFonts w:ascii="Cambria Math" w:hAnsi="Cambria Math"/>
              </w:rPr>
              <m:t>∆w</m:t>
            </m:r>
          </m:e>
          <m:sub>
            <m:r>
              <w:rPr>
                <w:rFonts w:ascii="Cambria Math" w:hAnsi="Cambria Math"/>
              </w:rPr>
              <m:t>k</m:t>
            </m:r>
          </m:sub>
        </m:sSub>
      </m:oMath>
      <w:r w:rsidR="009F5458" w:rsidRPr="00B95D20">
        <w:t xml:space="preserve"> sebagai nilai gradien, </w:t>
      </w:r>
      <m:oMath>
        <m:r>
          <w:rPr>
            <w:rFonts w:ascii="Cambria Math" w:hAnsi="Cambria Math"/>
          </w:rPr>
          <m:t xml:space="preserve">α </m:t>
        </m:r>
      </m:oMath>
      <w:r w:rsidR="009F5458" w:rsidRPr="00B95D20">
        <w:t xml:space="preserve"> merupakan nilai </w:t>
      </w:r>
      <w:proofErr w:type="spellStart"/>
      <w:r w:rsidR="009F5458" w:rsidRPr="00B95D20">
        <w:rPr>
          <w:i/>
          <w:iCs/>
        </w:rPr>
        <w:t>learning</w:t>
      </w:r>
      <w:proofErr w:type="spellEnd"/>
      <w:r w:rsidR="009F5458" w:rsidRPr="00B95D20">
        <w:rPr>
          <w:i/>
          <w:iCs/>
        </w:rPr>
        <w:t xml:space="preserve"> </w:t>
      </w:r>
      <w:proofErr w:type="spellStart"/>
      <w:r w:rsidR="009F5458" w:rsidRPr="00B95D20">
        <w:rPr>
          <w:i/>
          <w:iCs/>
        </w:rPr>
        <w:t>rate</w:t>
      </w:r>
      <w:proofErr w:type="spellEnd"/>
      <w:r w:rsidR="009F5458" w:rsidRPr="00B95D20">
        <w:t xml:space="preserve"> dan </w:t>
      </w:r>
      <m:oMath>
        <m:sSub>
          <m:sSubPr>
            <m:ctrlPr>
              <w:rPr>
                <w:rFonts w:ascii="Cambria Math" w:hAnsi="Cambria Math"/>
              </w:rPr>
            </m:ctrlPr>
          </m:sSubPr>
          <m:e>
            <m:r>
              <w:rPr>
                <w:rFonts w:ascii="Cambria Math" w:hAnsi="Cambria Math"/>
              </w:rPr>
              <m:t>e</m:t>
            </m:r>
          </m:e>
          <m:sub>
            <m:r>
              <w:rPr>
                <w:rFonts w:ascii="Cambria Math" w:hAnsi="Cambria Math"/>
              </w:rPr>
              <m:t>j</m:t>
            </m:r>
          </m:sub>
        </m:sSub>
      </m:oMath>
      <w:r w:rsidR="009F5458" w:rsidRPr="00B95D20">
        <w:t xml:space="preserve"> sebagai nilai </w:t>
      </w:r>
      <w:r w:rsidR="009F5458" w:rsidRPr="00B95D20">
        <w:lastRenderedPageBreak/>
        <w:t xml:space="preserve">node sebelumnya. </w:t>
      </w:r>
      <w:r w:rsidR="00071A4F" w:rsidRPr="00B95D20">
        <w:t>Tahap y</w:t>
      </w:r>
      <w:r w:rsidR="00124097" w:rsidRPr="00B95D20">
        <w:t xml:space="preserve">ang terakhir adalah tahap </w:t>
      </w:r>
      <w:proofErr w:type="spellStart"/>
      <w:r w:rsidR="00124097" w:rsidRPr="00B95D20">
        <w:t>backward</w:t>
      </w:r>
      <w:proofErr w:type="spellEnd"/>
      <w:r w:rsidR="00124097" w:rsidRPr="00B95D20">
        <w:t xml:space="preserve"> </w:t>
      </w:r>
      <w:proofErr w:type="spellStart"/>
      <w:r w:rsidR="00124097" w:rsidRPr="00B95D20">
        <w:t>pass</w:t>
      </w:r>
      <w:proofErr w:type="spellEnd"/>
      <w:r w:rsidR="00124097" w:rsidRPr="00B95D20">
        <w:t xml:space="preserve">, tahap </w:t>
      </w:r>
      <w:r w:rsidR="001A7395" w:rsidRPr="00B95D20">
        <w:t xml:space="preserve">yang </w:t>
      </w:r>
      <w:r w:rsidR="00124097" w:rsidRPr="00B95D20">
        <w:t xml:space="preserve">akan melakukan perubahan pada </w:t>
      </w:r>
      <w:proofErr w:type="spellStart"/>
      <w:r w:rsidR="00124097" w:rsidRPr="00B95D20">
        <w:t>weight</w:t>
      </w:r>
      <w:proofErr w:type="spellEnd"/>
      <w:r w:rsidR="00124097" w:rsidRPr="00B95D20">
        <w:t xml:space="preserve"> sesuai dengan </w:t>
      </w:r>
      <w:proofErr w:type="spellStart"/>
      <w:r w:rsidR="00124097" w:rsidRPr="00B95D20">
        <w:t>loss</w:t>
      </w:r>
      <w:proofErr w:type="spellEnd"/>
      <w:r w:rsidR="00124097" w:rsidRPr="00B95D20">
        <w:t xml:space="preserve"> </w:t>
      </w:r>
      <w:proofErr w:type="spellStart"/>
      <w:r w:rsidR="00124097" w:rsidRPr="00B95D20">
        <w:t>function</w:t>
      </w:r>
      <w:proofErr w:type="spellEnd"/>
      <w:r w:rsidR="00124097" w:rsidRPr="00B95D20">
        <w:t xml:space="preserve"> dan gradien yang telah hitung. Untuk penjelasan ini, rumus yang digunakan untuk </w:t>
      </w:r>
      <w:r w:rsidR="00F573C9" w:rsidRPr="00B95D20">
        <w:t>dapat dilihat pada rumus. Rumus tersebut diambil dari nilai–nilai sebelumnya yang telah dihitung</w:t>
      </w:r>
      <w:r w:rsidR="00637075" w:rsidRPr="00B95D20">
        <w:t xml:space="preserve"> atau ditemukan. </w:t>
      </w:r>
    </w:p>
    <w:p w14:paraId="374445A0" w14:textId="77777777" w:rsidR="00731857" w:rsidRPr="00B95D20" w:rsidRDefault="00731857" w:rsidP="00731857"/>
    <w:p w14:paraId="0F1CD30A" w14:textId="46923199" w:rsidR="00BE716D" w:rsidRPr="00B95D20" w:rsidRDefault="00E8171F" w:rsidP="003C39AC">
      <w:pPr>
        <w:pStyle w:val="STTSRumus"/>
        <w:keepNext/>
        <w:tabs>
          <w:tab w:val="clear" w:pos="2552"/>
          <w:tab w:val="left" w:pos="3828"/>
          <w:tab w:val="left" w:pos="4536"/>
        </w:tabs>
      </w:pPr>
      <m:oMath>
        <m:sSub>
          <m:sSubPr>
            <m:ctrlPr>
              <w:rPr>
                <w:rFonts w:ascii="Cambria Math" w:hAnsi="Cambria Math"/>
              </w:rPr>
            </m:ctrlPr>
          </m:sSubPr>
          <m:e>
            <m:r>
              <w:rPr>
                <w:rFonts w:ascii="Cambria Math" w:hAnsi="Cambria Math"/>
              </w:rPr>
              <m:t>w</m:t>
            </m:r>
          </m:e>
          <m:sub>
            <m:r>
              <w:rPr>
                <w:rFonts w:ascii="Cambria Math" w:hAnsi="Cambria Math"/>
              </w:rPr>
              <m:t>jk</m:t>
            </m:r>
          </m:sub>
        </m:sSub>
        <m:d>
          <m:dPr>
            <m:ctrlPr>
              <w:rPr>
                <w:rFonts w:ascii="Cambria Math" w:hAnsi="Cambria Math"/>
              </w:rPr>
            </m:ctrlPr>
          </m:dPr>
          <m:e>
            <m:r>
              <m:rPr>
                <m:sty m:val="p"/>
              </m:rPr>
              <w:rPr>
                <w:rFonts w:ascii="Cambria Math" w:hAnsi="Cambria Math"/>
              </w:rPr>
              <m:t>baru</m:t>
            </m:r>
            <m:ctrlPr>
              <w:rPr>
                <w:rFonts w:ascii="Cambria Math" w:hAnsi="Cambria Math"/>
                <w:i/>
              </w:rPr>
            </m:ctrlPr>
          </m:e>
        </m:d>
        <m:r>
          <m:rPr>
            <m:sty m:val="p"/>
          </m:rP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jk</m:t>
            </m:r>
          </m:sub>
        </m:sSub>
        <m:d>
          <m:dPr>
            <m:ctrlPr>
              <w:rPr>
                <w:rFonts w:ascii="Cambria Math" w:hAnsi="Cambria Math"/>
              </w:rPr>
            </m:ctrlPr>
          </m:dPr>
          <m:e>
            <m:r>
              <m:rPr>
                <m:sty m:val="p"/>
              </m:rPr>
              <w:rPr>
                <w:rFonts w:ascii="Cambria Math" w:hAnsi="Cambria Math"/>
              </w:rPr>
              <m:t>lama</m:t>
            </m:r>
            <m:ctrlPr>
              <w:rPr>
                <w:rFonts w:ascii="Cambria Math" w:hAnsi="Cambria Math"/>
                <w:i/>
              </w:rPr>
            </m:ctrlPr>
          </m:e>
        </m:d>
        <m: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k</m:t>
            </m:r>
          </m:sub>
        </m:sSub>
      </m:oMath>
      <w:r w:rsidR="00731857" w:rsidRPr="00B95D20">
        <w:tab/>
      </w:r>
      <w:r w:rsidR="00731857" w:rsidRPr="00B95D20">
        <w:tab/>
        <w:t xml:space="preserve"> (</w:t>
      </w:r>
      <w:r w:rsidR="00731857" w:rsidRPr="00B95D20">
        <w:fldChar w:fldCharType="begin"/>
      </w:r>
      <w:r w:rsidR="00731857" w:rsidRPr="00B95D20">
        <w:instrText xml:space="preserve"> STYLEREF 1 \s </w:instrText>
      </w:r>
      <w:r w:rsidR="00731857" w:rsidRPr="00B95D20">
        <w:fldChar w:fldCharType="separate"/>
      </w:r>
      <w:r w:rsidR="00E10752" w:rsidRPr="00B95D20">
        <w:rPr>
          <w:noProof/>
        </w:rPr>
        <w:t>2</w:t>
      </w:r>
      <w:r w:rsidR="00731857" w:rsidRPr="00B95D20">
        <w:fldChar w:fldCharType="end"/>
      </w:r>
      <w:r w:rsidR="00731857" w:rsidRPr="00B95D20">
        <w:t>.</w:t>
      </w:r>
      <w:r w:rsidR="00731857" w:rsidRPr="00B95D20">
        <w:fldChar w:fldCharType="begin"/>
      </w:r>
      <w:r w:rsidR="00731857" w:rsidRPr="00B95D20">
        <w:instrText xml:space="preserve"> SEQ Rumus \* ARABIC \s 1 </w:instrText>
      </w:r>
      <w:r w:rsidR="00731857" w:rsidRPr="00B95D20">
        <w:fldChar w:fldCharType="separate"/>
      </w:r>
      <w:r w:rsidR="00E10752" w:rsidRPr="00B95D20">
        <w:rPr>
          <w:noProof/>
        </w:rPr>
        <w:t>10</w:t>
      </w:r>
      <w:r w:rsidR="00731857" w:rsidRPr="00B95D20">
        <w:fldChar w:fldCharType="end"/>
      </w:r>
      <w:r w:rsidR="00731857" w:rsidRPr="00B95D20">
        <w:t>)</w:t>
      </w:r>
    </w:p>
    <w:p w14:paraId="11C0FD69" w14:textId="33C6527A" w:rsidR="003C39AC" w:rsidRPr="00B95D20" w:rsidRDefault="003C39AC" w:rsidP="003C39AC">
      <w:pPr>
        <w:pStyle w:val="STTSRumus"/>
        <w:keepNext/>
        <w:tabs>
          <w:tab w:val="clear" w:pos="2552"/>
          <w:tab w:val="left" w:pos="3828"/>
          <w:tab w:val="left" w:pos="4536"/>
        </w:tabs>
      </w:pPr>
    </w:p>
    <w:p w14:paraId="5A56E809" w14:textId="19745158" w:rsidR="003C39AC" w:rsidRPr="00B95D20" w:rsidRDefault="004E1244" w:rsidP="00913973">
      <w:pPr>
        <w:pStyle w:val="STTSRumus"/>
        <w:keepNext/>
        <w:tabs>
          <w:tab w:val="left" w:pos="3828"/>
          <w:tab w:val="left" w:pos="4536"/>
        </w:tabs>
      </w:pPr>
      <w:r w:rsidRPr="00B95D20">
        <w:t xml:space="preserve">Rumus-rumus yang telah disebut dihitung untuk tiap </w:t>
      </w:r>
      <w:proofErr w:type="spellStart"/>
      <w:r w:rsidRPr="00B95D20">
        <w:t>node</w:t>
      </w:r>
      <w:proofErr w:type="spellEnd"/>
      <w:r w:rsidRPr="00B95D20">
        <w:t xml:space="preserve"> yang ada dalam arsitektur MLP, dan tahap-tahap tersebut dilakukan berulang kali sampai iterasi yang telah ditentukan atau saat perubahan nilai gradien bersifat konvergen. </w:t>
      </w:r>
      <w:r w:rsidR="00D576EC" w:rsidRPr="00B95D20">
        <w:t xml:space="preserve">MLP sering digunakan dalam dunia </w:t>
      </w:r>
      <w:proofErr w:type="spellStart"/>
      <w:r w:rsidR="00D576EC" w:rsidRPr="00B95D20">
        <w:t>machine</w:t>
      </w:r>
      <w:proofErr w:type="spellEnd"/>
      <w:r w:rsidR="00D576EC" w:rsidRPr="00B95D20">
        <w:t xml:space="preserve"> </w:t>
      </w:r>
      <w:proofErr w:type="spellStart"/>
      <w:r w:rsidR="00D576EC" w:rsidRPr="00B95D20">
        <w:t>learning</w:t>
      </w:r>
      <w:proofErr w:type="spellEnd"/>
      <w:r w:rsidR="00D576EC" w:rsidRPr="00B95D20">
        <w:t xml:space="preserve"> sebagai </w:t>
      </w:r>
      <w:proofErr w:type="spellStart"/>
      <w:r w:rsidR="00D576EC" w:rsidRPr="00B95D20">
        <w:rPr>
          <w:i/>
          <w:iCs/>
        </w:rPr>
        <w:t>classifier</w:t>
      </w:r>
      <w:proofErr w:type="spellEnd"/>
      <w:r w:rsidR="00D576EC" w:rsidRPr="00B95D20">
        <w:rPr>
          <w:i/>
          <w:iCs/>
        </w:rPr>
        <w:t xml:space="preserve"> </w:t>
      </w:r>
      <w:r w:rsidR="00D576EC" w:rsidRPr="00B95D20">
        <w:t>atau penentuan kelas</w:t>
      </w:r>
      <w:r w:rsidR="00A8376D" w:rsidRPr="00B95D20">
        <w:t xml:space="preserve"> / </w:t>
      </w:r>
      <w:r w:rsidR="00267689" w:rsidRPr="00B95D20">
        <w:t xml:space="preserve">kategori dari suatu </w:t>
      </w:r>
      <w:proofErr w:type="spellStart"/>
      <w:r w:rsidR="00267689" w:rsidRPr="00B95D20">
        <w:t>input</w:t>
      </w:r>
      <w:proofErr w:type="spellEnd"/>
      <w:r w:rsidR="00014A56" w:rsidRPr="00B95D20">
        <w:t xml:space="preserve"> karena secara hasil MLP terbukti efektif untuk menjadi </w:t>
      </w:r>
      <w:proofErr w:type="spellStart"/>
      <w:r w:rsidR="00014A56" w:rsidRPr="00B95D20">
        <w:t>classifier</w:t>
      </w:r>
      <w:proofErr w:type="spellEnd"/>
      <w:r w:rsidR="00014A56" w:rsidRPr="00B95D20">
        <w:t xml:space="preserve">. </w:t>
      </w:r>
      <w:r w:rsidR="00913973" w:rsidRPr="00B95D20">
        <w:t xml:space="preserve">Seperti contohnya penggunaan MLP pada bidang </w:t>
      </w:r>
      <w:r w:rsidR="00934072" w:rsidRPr="00B95D20">
        <w:t>pengenalan suara, pengenalan gambar, dan perangkat lunak terjemahan mesin</w:t>
      </w:r>
      <w:r w:rsidR="00F87667" w:rsidRPr="00B95D20">
        <w:rPr>
          <w:rStyle w:val="FootnoteReference"/>
        </w:rPr>
        <w:footnoteReference w:id="11"/>
      </w:r>
      <w:r w:rsidR="00D576EC" w:rsidRPr="00B95D20">
        <w:t xml:space="preserve"> </w:t>
      </w:r>
      <w:r w:rsidR="00913973" w:rsidRPr="00B95D20">
        <w:t xml:space="preserve">meskipun pada akhirnya </w:t>
      </w:r>
      <w:proofErr w:type="spellStart"/>
      <w:r w:rsidR="00D576EC" w:rsidRPr="00B95D20">
        <w:rPr>
          <w:i/>
          <w:iCs/>
        </w:rPr>
        <w:t>support</w:t>
      </w:r>
      <w:proofErr w:type="spellEnd"/>
      <w:r w:rsidR="00D576EC" w:rsidRPr="00B95D20">
        <w:rPr>
          <w:i/>
          <w:iCs/>
        </w:rPr>
        <w:t xml:space="preserve"> </w:t>
      </w:r>
      <w:proofErr w:type="spellStart"/>
      <w:r w:rsidR="00D576EC" w:rsidRPr="00B95D20">
        <w:rPr>
          <w:i/>
          <w:iCs/>
        </w:rPr>
        <w:t>vector</w:t>
      </w:r>
      <w:proofErr w:type="spellEnd"/>
      <w:r w:rsidR="00D576EC" w:rsidRPr="00B95D20">
        <w:rPr>
          <w:i/>
          <w:iCs/>
        </w:rPr>
        <w:t xml:space="preserve"> </w:t>
      </w:r>
      <w:proofErr w:type="spellStart"/>
      <w:r w:rsidR="00D576EC" w:rsidRPr="00B95D20">
        <w:rPr>
          <w:i/>
          <w:iCs/>
        </w:rPr>
        <w:t>machines</w:t>
      </w:r>
      <w:proofErr w:type="spellEnd"/>
      <w:r w:rsidR="00913973" w:rsidRPr="00B95D20">
        <w:t xml:space="preserve"> (SVM) lama kemudian lebih dipilih untuk </w:t>
      </w:r>
      <w:proofErr w:type="spellStart"/>
      <w:r w:rsidR="00452F29" w:rsidRPr="00B95D20">
        <w:rPr>
          <w:i/>
          <w:iCs/>
        </w:rPr>
        <w:t>classifying</w:t>
      </w:r>
      <w:proofErr w:type="spellEnd"/>
      <w:r w:rsidR="00D576EC" w:rsidRPr="00B95D20">
        <w:t xml:space="preserve">. </w:t>
      </w:r>
      <w:r w:rsidR="00452F29" w:rsidRPr="00B95D20">
        <w:t xml:space="preserve">Namun juga saat ini algoritma </w:t>
      </w:r>
      <w:proofErr w:type="spellStart"/>
      <w:r w:rsidR="00452F29" w:rsidRPr="00B95D20">
        <w:t>backpropagation</w:t>
      </w:r>
      <w:proofErr w:type="spellEnd"/>
      <w:r w:rsidR="00452F29" w:rsidRPr="00B95D20">
        <w:t xml:space="preserve"> yang digunakan dalam MLP tetap digunakan karena popularitasnya dalam </w:t>
      </w:r>
      <w:proofErr w:type="spellStart"/>
      <w:r w:rsidR="00452F29" w:rsidRPr="00B95D20">
        <w:t>deep</w:t>
      </w:r>
      <w:proofErr w:type="spellEnd"/>
      <w:r w:rsidR="00452F29" w:rsidRPr="00B95D20">
        <w:t xml:space="preserve"> </w:t>
      </w:r>
      <w:proofErr w:type="spellStart"/>
      <w:r w:rsidR="00452F29" w:rsidRPr="00B95D20">
        <w:t>learning</w:t>
      </w:r>
      <w:proofErr w:type="spellEnd"/>
      <w:r w:rsidR="00452F29" w:rsidRPr="00B95D20">
        <w:t xml:space="preserve">. </w:t>
      </w:r>
    </w:p>
    <w:p w14:paraId="11044267" w14:textId="77777777" w:rsidR="00C548C5" w:rsidRPr="00B95D20" w:rsidRDefault="00C548C5" w:rsidP="00C548C5"/>
    <w:p w14:paraId="1F92A078" w14:textId="1B7CF772" w:rsidR="00BB0790" w:rsidRPr="00B95D20" w:rsidRDefault="00BB0790" w:rsidP="00117DF4">
      <w:pPr>
        <w:pStyle w:val="Heading2"/>
      </w:pPr>
      <w:proofErr w:type="spellStart"/>
      <w:r w:rsidRPr="00B95D20">
        <w:t>Sequence</w:t>
      </w:r>
      <w:proofErr w:type="spellEnd"/>
      <w:r w:rsidRPr="00B95D20">
        <w:t xml:space="preserve"> </w:t>
      </w:r>
      <w:proofErr w:type="spellStart"/>
      <w:r w:rsidRPr="00B95D20">
        <w:t>to</w:t>
      </w:r>
      <w:proofErr w:type="spellEnd"/>
      <w:r w:rsidRPr="00B95D20">
        <w:t xml:space="preserve"> </w:t>
      </w:r>
      <w:proofErr w:type="spellStart"/>
      <w:r w:rsidR="00C8531E" w:rsidRPr="00B95D20">
        <w:t>Sequence</w:t>
      </w:r>
      <w:proofErr w:type="spellEnd"/>
      <w:r w:rsidR="00C8531E" w:rsidRPr="00B95D20">
        <w:t xml:space="preserve"> </w:t>
      </w:r>
      <w:proofErr w:type="spellStart"/>
      <w:r w:rsidRPr="00B95D20">
        <w:t>Models</w:t>
      </w:r>
      <w:proofErr w:type="spellEnd"/>
    </w:p>
    <w:p w14:paraId="1921E52D" w14:textId="007D2E33" w:rsidR="00F8241D" w:rsidRPr="00B95D20" w:rsidRDefault="00E345F3" w:rsidP="00536ACC">
      <w:r w:rsidRPr="00B95D20">
        <w:t xml:space="preserve">Adanya subbab seq2seq karena metode </w:t>
      </w:r>
      <w:proofErr w:type="spellStart"/>
      <w:r w:rsidRPr="00B95D20">
        <w:t>sequence</w:t>
      </w:r>
      <w:proofErr w:type="spellEnd"/>
      <w:r w:rsidRPr="00B95D20">
        <w:t>-</w:t>
      </w:r>
      <w:proofErr w:type="spellStart"/>
      <w:r w:rsidRPr="00B95D20">
        <w:t>to</w:t>
      </w:r>
      <w:proofErr w:type="spellEnd"/>
      <w:r w:rsidRPr="00B95D20">
        <w:t xml:space="preserve">-set dari tugas akhir ini terinspirasi dari arsitektur seq2seq. Karena itu, perlu adanya pengenalan mengenai metode yang menginspirasikan metode tugas akhir ini. </w:t>
      </w:r>
      <w:proofErr w:type="spellStart"/>
      <w:r w:rsidR="005A0C21" w:rsidRPr="00B95D20">
        <w:t>Sequence-to-sequence</w:t>
      </w:r>
      <w:proofErr w:type="spellEnd"/>
      <w:r w:rsidR="005A0C21" w:rsidRPr="00B95D20">
        <w:t xml:space="preserve"> (seq2seq) model adalah salah satu jenis yang berasal dari arsitektur </w:t>
      </w:r>
      <w:proofErr w:type="spellStart"/>
      <w:r w:rsidR="005A0C21" w:rsidRPr="00B95D20">
        <w:t>Recurrent</w:t>
      </w:r>
      <w:proofErr w:type="spellEnd"/>
      <w:r w:rsidR="005A0C21" w:rsidRPr="00B95D20">
        <w:t xml:space="preserve"> Neural Network (RNN).</w:t>
      </w:r>
      <w:r w:rsidR="00602D56" w:rsidRPr="00B95D20">
        <w:t xml:space="preserve"> RNN sendiri ada untuk menyelesaikan permasalahan dari </w:t>
      </w:r>
      <w:proofErr w:type="spellStart"/>
      <w:r w:rsidR="00602D56" w:rsidRPr="00B95D20">
        <w:t>input</w:t>
      </w:r>
      <w:proofErr w:type="spellEnd"/>
      <w:r w:rsidR="00602D56" w:rsidRPr="00B95D20">
        <w:t xml:space="preserve"> </w:t>
      </w:r>
      <w:proofErr w:type="spellStart"/>
      <w:r w:rsidR="00602D56" w:rsidRPr="00B95D20">
        <w:t>sequence</w:t>
      </w:r>
      <w:proofErr w:type="spellEnd"/>
      <w:r w:rsidR="005A0C21" w:rsidRPr="00B95D20">
        <w:t xml:space="preserve"> </w:t>
      </w:r>
      <w:r w:rsidR="00602D56" w:rsidRPr="00B95D20">
        <w:t xml:space="preserve">(kumpulan kata, huruf, </w:t>
      </w:r>
      <w:proofErr w:type="spellStart"/>
      <w:r w:rsidR="00602D56" w:rsidRPr="00B95D20">
        <w:t>timestep</w:t>
      </w:r>
      <w:proofErr w:type="spellEnd"/>
      <w:r w:rsidR="00602D56" w:rsidRPr="00B95D20">
        <w:t xml:space="preserve">, </w:t>
      </w:r>
      <w:proofErr w:type="spellStart"/>
      <w:r w:rsidR="00602D56" w:rsidRPr="00B95D20">
        <w:t>dsb</w:t>
      </w:r>
      <w:proofErr w:type="spellEnd"/>
      <w:r w:rsidR="00602D56" w:rsidRPr="00B95D20">
        <w:t xml:space="preserve">) karena kemampuannya untuk mengingat informasi beberapa </w:t>
      </w:r>
      <w:proofErr w:type="spellStart"/>
      <w:r w:rsidR="00602D56" w:rsidRPr="00B95D20">
        <w:t>timestep</w:t>
      </w:r>
      <w:proofErr w:type="spellEnd"/>
      <w:r w:rsidR="00602D56" w:rsidRPr="00B95D20">
        <w:t xml:space="preserve">/kata/huruf sebelumnya. </w:t>
      </w:r>
    </w:p>
    <w:p w14:paraId="5E63C45C" w14:textId="0C6D3F83" w:rsidR="00C86CD1" w:rsidRPr="00B95D20" w:rsidRDefault="006B4E27" w:rsidP="00536ACC">
      <w:r w:rsidRPr="00B95D20">
        <w:t xml:space="preserve">Metode seq2seq dikenalkan oleh pihak Google dan kemudian metode tersebut sering </w:t>
      </w:r>
      <w:r w:rsidR="00C86CD1" w:rsidRPr="00B95D20">
        <w:t xml:space="preserve">digunakan dalam kasus translasi bahasa, dapat diambil contoh dari </w:t>
      </w:r>
      <w:r w:rsidR="00C86CD1" w:rsidRPr="00B95D20">
        <w:lastRenderedPageBreak/>
        <w:t>salah satu penelitian dari Google</w:t>
      </w:r>
      <w:r w:rsidR="00947944" w:rsidRPr="00B95D20">
        <w:t xml:space="preserve"> </w:t>
      </w:r>
      <w:r w:rsidR="00B04534" w:rsidRPr="00B95D20">
        <w:t xml:space="preserve">sendiri </w:t>
      </w:r>
      <w:r w:rsidR="00947944" w:rsidRPr="00B95D20">
        <w:t>mengenai penggunaan metode seq2seq untuk meningkatkan kualitas translasi bahasa.</w:t>
      </w:r>
      <w:r w:rsidR="009035AC" w:rsidRPr="00B95D20">
        <w:rPr>
          <w:rStyle w:val="FootnoteReference"/>
        </w:rPr>
        <w:footnoteReference w:id="12"/>
      </w:r>
      <w:r w:rsidR="00947944" w:rsidRPr="00B95D20">
        <w:t xml:space="preserve"> Atau penelitian lainnya dari Google penggunaannya dalam </w:t>
      </w:r>
      <w:proofErr w:type="spellStart"/>
      <w:r w:rsidR="00947944" w:rsidRPr="00B95D20">
        <w:rPr>
          <w:i/>
          <w:iCs/>
        </w:rPr>
        <w:t>speech</w:t>
      </w:r>
      <w:proofErr w:type="spellEnd"/>
      <w:r w:rsidR="00947944" w:rsidRPr="00B95D20">
        <w:rPr>
          <w:i/>
          <w:iCs/>
        </w:rPr>
        <w:t xml:space="preserve"> </w:t>
      </w:r>
      <w:proofErr w:type="spellStart"/>
      <w:r w:rsidR="00947944" w:rsidRPr="00B95D20">
        <w:rPr>
          <w:i/>
          <w:iCs/>
        </w:rPr>
        <w:t>recognition</w:t>
      </w:r>
      <w:proofErr w:type="spellEnd"/>
      <w:r w:rsidR="00947944" w:rsidRPr="00B95D20">
        <w:t>.</w:t>
      </w:r>
      <w:r w:rsidR="00830EDC" w:rsidRPr="00B95D20">
        <w:t xml:space="preserve"> Penamaan </w:t>
      </w:r>
      <w:proofErr w:type="spellStart"/>
      <w:r w:rsidR="00830EDC" w:rsidRPr="00B95D20">
        <w:t>sequence-to-sequence</w:t>
      </w:r>
      <w:proofErr w:type="spellEnd"/>
      <w:r w:rsidR="00830EDC" w:rsidRPr="00B95D20">
        <w:t xml:space="preserve"> </w:t>
      </w:r>
      <w:r w:rsidR="00F510F1" w:rsidRPr="00B95D20">
        <w:t xml:space="preserve">didapat dari </w:t>
      </w:r>
      <w:proofErr w:type="spellStart"/>
      <w:r w:rsidR="00F510F1" w:rsidRPr="00B95D20">
        <w:t>input</w:t>
      </w:r>
      <w:proofErr w:type="spellEnd"/>
      <w:r w:rsidR="00F510F1" w:rsidRPr="00B95D20">
        <w:t xml:space="preserve"> dan </w:t>
      </w:r>
      <w:proofErr w:type="spellStart"/>
      <w:r w:rsidR="00F510F1" w:rsidRPr="00B95D20">
        <w:t>outputnya</w:t>
      </w:r>
      <w:proofErr w:type="spellEnd"/>
      <w:r w:rsidR="00F510F1" w:rsidRPr="00B95D20">
        <w:t xml:space="preserve"> yaitu </w:t>
      </w:r>
      <w:proofErr w:type="spellStart"/>
      <w:r w:rsidR="00F510F1" w:rsidRPr="00B95D20">
        <w:rPr>
          <w:i/>
          <w:iCs/>
        </w:rPr>
        <w:t>sequence</w:t>
      </w:r>
      <w:proofErr w:type="spellEnd"/>
      <w:r w:rsidR="0073078F" w:rsidRPr="00B95D20">
        <w:rPr>
          <w:i/>
          <w:iCs/>
        </w:rPr>
        <w:t xml:space="preserve"> </w:t>
      </w:r>
      <w:proofErr w:type="spellStart"/>
      <w:r w:rsidR="0073078F" w:rsidRPr="00B95D20">
        <w:rPr>
          <w:i/>
          <w:iCs/>
        </w:rPr>
        <w:t>of</w:t>
      </w:r>
      <w:proofErr w:type="spellEnd"/>
      <w:r w:rsidR="0073078F" w:rsidRPr="00B95D20">
        <w:rPr>
          <w:i/>
          <w:iCs/>
        </w:rPr>
        <w:t xml:space="preserve"> </w:t>
      </w:r>
      <w:proofErr w:type="spellStart"/>
      <w:r w:rsidR="0073078F" w:rsidRPr="00B95D20">
        <w:rPr>
          <w:i/>
          <w:iCs/>
        </w:rPr>
        <w:t>items</w:t>
      </w:r>
      <w:proofErr w:type="spellEnd"/>
      <w:r w:rsidR="00F510F1" w:rsidRPr="00B95D20">
        <w:t xml:space="preserve">, contoh dari bentuk dari </w:t>
      </w:r>
      <w:proofErr w:type="spellStart"/>
      <w:r w:rsidR="00F510F1" w:rsidRPr="00B95D20">
        <w:t>sequence</w:t>
      </w:r>
      <w:proofErr w:type="spellEnd"/>
      <w:r w:rsidR="00F510F1" w:rsidRPr="00B95D20">
        <w:t xml:space="preserve"> adalah </w:t>
      </w:r>
      <w:proofErr w:type="spellStart"/>
      <w:r w:rsidR="00F510F1" w:rsidRPr="00B95D20">
        <w:t>input</w:t>
      </w:r>
      <w:proofErr w:type="spellEnd"/>
      <w:r w:rsidR="00F510F1" w:rsidRPr="00B95D20">
        <w:t xml:space="preserve"> kalimat dan </w:t>
      </w:r>
      <w:proofErr w:type="spellStart"/>
      <w:r w:rsidR="00F510F1" w:rsidRPr="00B95D20">
        <w:t>output</w:t>
      </w:r>
      <w:proofErr w:type="spellEnd"/>
      <w:r w:rsidR="00F510F1" w:rsidRPr="00B95D20">
        <w:t xml:space="preserve"> kalimat. Sama seperti penggunaan translasi bahasa di</w:t>
      </w:r>
      <w:r w:rsidR="002A6D7C" w:rsidRPr="00B95D20">
        <w:t xml:space="preserve"> </w:t>
      </w:r>
      <w:r w:rsidR="00F510F1" w:rsidRPr="00B95D20">
        <w:t xml:space="preserve">mana </w:t>
      </w:r>
      <w:proofErr w:type="spellStart"/>
      <w:r w:rsidR="00F510F1" w:rsidRPr="00B95D20">
        <w:t>input</w:t>
      </w:r>
      <w:proofErr w:type="spellEnd"/>
      <w:r w:rsidR="00F510F1" w:rsidRPr="00B95D20">
        <w:t xml:space="preserve"> kalimat satu bahasa dan </w:t>
      </w:r>
      <w:proofErr w:type="spellStart"/>
      <w:r w:rsidR="00F510F1" w:rsidRPr="00B95D20">
        <w:t>output</w:t>
      </w:r>
      <w:proofErr w:type="spellEnd"/>
      <w:r w:rsidR="00F510F1" w:rsidRPr="00B95D20">
        <w:t xml:space="preserve"> menjadi bahasa lainnya dengan informasi atau konteks yang sama. </w:t>
      </w:r>
    </w:p>
    <w:p w14:paraId="562A4660" w14:textId="77777777" w:rsidR="00B178FF" w:rsidRPr="00B95D20" w:rsidRDefault="00B178FF" w:rsidP="00536ACC"/>
    <w:p w14:paraId="1126A518" w14:textId="77777777" w:rsidR="00B178FF" w:rsidRPr="00B95D20" w:rsidRDefault="00B178FF" w:rsidP="00B178FF">
      <w:pPr>
        <w:keepNext/>
        <w:spacing w:line="240" w:lineRule="auto"/>
        <w:ind w:firstLine="0"/>
      </w:pPr>
      <w:r w:rsidRPr="00B95D20">
        <w:rPr>
          <w:noProof/>
        </w:rPr>
        <w:drawing>
          <wp:inline distT="0" distB="0" distL="0" distR="0" wp14:anchorId="52059FF8" wp14:editId="71013DEF">
            <wp:extent cx="5040630" cy="169608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0630" cy="1696085"/>
                    </a:xfrm>
                    <a:prstGeom prst="rect">
                      <a:avLst/>
                    </a:prstGeom>
                  </pic:spPr>
                </pic:pic>
              </a:graphicData>
            </a:graphic>
          </wp:inline>
        </w:drawing>
      </w:r>
    </w:p>
    <w:p w14:paraId="099E3530" w14:textId="543DFC6A" w:rsidR="00B178FF" w:rsidRPr="00B95D20" w:rsidRDefault="00B178FF" w:rsidP="00B178FF">
      <w:pPr>
        <w:pStyle w:val="Caption"/>
      </w:pPr>
      <w:bookmarkStart w:id="17" w:name="_Ref102588897"/>
      <w:r w:rsidRPr="00B95D20">
        <w:t xml:space="preserve">Gambar </w:t>
      </w:r>
      <w:r w:rsidR="00B05A8E" w:rsidRPr="00B95D20">
        <w:fldChar w:fldCharType="begin"/>
      </w:r>
      <w:r w:rsidR="00B05A8E" w:rsidRPr="00B95D20">
        <w:instrText xml:space="preserve"> STYLEREF 1 \s </w:instrText>
      </w:r>
      <w:r w:rsidR="00B05A8E" w:rsidRPr="00B95D20">
        <w:fldChar w:fldCharType="separate"/>
      </w:r>
      <w:r w:rsidR="00B05A8E" w:rsidRPr="00B95D20">
        <w:rPr>
          <w:noProof/>
        </w:rPr>
        <w:t>2</w:t>
      </w:r>
      <w:r w:rsidR="00B05A8E" w:rsidRPr="00B95D20">
        <w:fldChar w:fldCharType="end"/>
      </w:r>
      <w:r w:rsidR="00B05A8E" w:rsidRPr="00B95D20">
        <w:t>.</w:t>
      </w:r>
      <w:r w:rsidR="00B05A8E" w:rsidRPr="00B95D20">
        <w:fldChar w:fldCharType="begin"/>
      </w:r>
      <w:r w:rsidR="00B05A8E" w:rsidRPr="00B95D20">
        <w:instrText xml:space="preserve"> SEQ Gambar \* ARABIC \s 1 </w:instrText>
      </w:r>
      <w:r w:rsidR="00B05A8E" w:rsidRPr="00B95D20">
        <w:fldChar w:fldCharType="separate"/>
      </w:r>
      <w:r w:rsidR="00B05A8E" w:rsidRPr="00B95D20">
        <w:rPr>
          <w:noProof/>
        </w:rPr>
        <w:t>9</w:t>
      </w:r>
      <w:r w:rsidR="00B05A8E" w:rsidRPr="00B95D20">
        <w:fldChar w:fldCharType="end"/>
      </w:r>
      <w:bookmarkEnd w:id="17"/>
      <w:r w:rsidRPr="00B95D20">
        <w:br/>
        <w:t xml:space="preserve">Bentuk </w:t>
      </w:r>
      <w:r w:rsidR="006B4ED5" w:rsidRPr="00B95D20">
        <w:t>Ringkasan Arsitektur Seq2Seq</w:t>
      </w:r>
    </w:p>
    <w:p w14:paraId="04A0CBEB" w14:textId="4783E4A4" w:rsidR="00B447F0" w:rsidRPr="00B95D20" w:rsidRDefault="00B447F0" w:rsidP="00B447F0"/>
    <w:p w14:paraId="29E74B02" w14:textId="1E4BB5DE" w:rsidR="00BE5540" w:rsidRPr="00B95D20" w:rsidRDefault="0049392B" w:rsidP="0069489A">
      <w:r w:rsidRPr="00B95D20">
        <w:t xml:space="preserve">Tiap </w:t>
      </w:r>
      <w:r w:rsidR="00FC79E3" w:rsidRPr="00B95D20">
        <w:t xml:space="preserve">bagian yang tercatat di </w:t>
      </w:r>
      <w:r w:rsidR="00FC79E3" w:rsidRPr="00B95D20">
        <w:fldChar w:fldCharType="begin"/>
      </w:r>
      <w:r w:rsidR="00FC79E3" w:rsidRPr="00B95D20">
        <w:instrText xml:space="preserve"> REF _Ref102588897 \h </w:instrText>
      </w:r>
      <w:r w:rsidR="00FC79E3" w:rsidRPr="00B95D20">
        <w:fldChar w:fldCharType="separate"/>
      </w:r>
      <w:r w:rsidR="00FC79E3" w:rsidRPr="00B95D20">
        <w:t xml:space="preserve">Gambar </w:t>
      </w:r>
      <w:r w:rsidR="00FC79E3" w:rsidRPr="00B95D20">
        <w:rPr>
          <w:noProof/>
        </w:rPr>
        <w:t>2</w:t>
      </w:r>
      <w:r w:rsidR="00FC79E3" w:rsidRPr="00B95D20">
        <w:t>.</w:t>
      </w:r>
      <w:r w:rsidR="00FC79E3" w:rsidRPr="00B95D20">
        <w:rPr>
          <w:noProof/>
        </w:rPr>
        <w:t>9</w:t>
      </w:r>
      <w:r w:rsidR="00FC79E3" w:rsidRPr="00B95D20">
        <w:fldChar w:fldCharType="end"/>
      </w:r>
      <w:r w:rsidR="00FC79E3" w:rsidRPr="00B95D20">
        <w:t xml:space="preserve"> akan dibahas secara ringkas. </w:t>
      </w:r>
      <w:r w:rsidR="00A403D4" w:rsidRPr="00B95D20">
        <w:t xml:space="preserve">Bagian </w:t>
      </w:r>
      <w:proofErr w:type="spellStart"/>
      <w:r w:rsidR="00A403D4" w:rsidRPr="00B95D20">
        <w:t>encoder</w:t>
      </w:r>
      <w:proofErr w:type="spellEnd"/>
      <w:r w:rsidR="00A403D4" w:rsidRPr="00B95D20">
        <w:t xml:space="preserve"> akan mengolah tiap </w:t>
      </w:r>
      <w:proofErr w:type="spellStart"/>
      <w:r w:rsidR="00A403D4" w:rsidRPr="00B95D20">
        <w:t>token</w:t>
      </w:r>
      <w:proofErr w:type="spellEnd"/>
      <w:r w:rsidR="00A403D4" w:rsidRPr="00B95D20">
        <w:t xml:space="preserve"> </w:t>
      </w:r>
      <w:r w:rsidR="00BD3DA8" w:rsidRPr="00B95D20">
        <w:t xml:space="preserve">dari kalimat </w:t>
      </w:r>
      <w:proofErr w:type="spellStart"/>
      <w:r w:rsidR="00BD3DA8" w:rsidRPr="00B95D20">
        <w:t>input</w:t>
      </w:r>
      <w:proofErr w:type="spellEnd"/>
      <w:r w:rsidR="005861BC" w:rsidRPr="00B95D20">
        <w:t xml:space="preserve"> untuk mendapatkan informasi sebanyak mungkin dan dijadikan sebuah vektor dengan </w:t>
      </w:r>
      <w:r w:rsidR="0007652F" w:rsidRPr="00B95D20">
        <w:t>p</w:t>
      </w:r>
      <w:r w:rsidR="005861BC" w:rsidRPr="00B95D20">
        <w:t>anjang tetap,</w:t>
      </w:r>
      <w:r w:rsidR="00F37B0B" w:rsidRPr="00B95D20">
        <w:t xml:space="preserve"> </w:t>
      </w:r>
      <w:r w:rsidR="005861BC" w:rsidRPr="00B95D20">
        <w:t xml:space="preserve">biasa disebut </w:t>
      </w:r>
      <w:proofErr w:type="spellStart"/>
      <w:r w:rsidR="005861BC" w:rsidRPr="00B95D20">
        <w:rPr>
          <w:i/>
          <w:iCs/>
        </w:rPr>
        <w:t>context</w:t>
      </w:r>
      <w:proofErr w:type="spellEnd"/>
      <w:r w:rsidR="005861BC" w:rsidRPr="00B95D20">
        <w:rPr>
          <w:i/>
          <w:iCs/>
        </w:rPr>
        <w:t xml:space="preserve"> </w:t>
      </w:r>
      <w:proofErr w:type="spellStart"/>
      <w:r w:rsidR="005861BC" w:rsidRPr="00B95D20">
        <w:rPr>
          <w:i/>
          <w:iCs/>
        </w:rPr>
        <w:t>vector</w:t>
      </w:r>
      <w:proofErr w:type="spellEnd"/>
      <w:r w:rsidR="005861BC" w:rsidRPr="00B95D20">
        <w:t xml:space="preserve">. </w:t>
      </w:r>
      <w:proofErr w:type="spellStart"/>
      <w:r w:rsidR="0069489A" w:rsidRPr="00B95D20">
        <w:t>Context</w:t>
      </w:r>
      <w:proofErr w:type="spellEnd"/>
      <w:r w:rsidR="0069489A" w:rsidRPr="00B95D20">
        <w:t xml:space="preserve"> </w:t>
      </w:r>
      <w:proofErr w:type="spellStart"/>
      <w:r w:rsidR="0069489A" w:rsidRPr="00B95D20">
        <w:t>vector</w:t>
      </w:r>
      <w:proofErr w:type="spellEnd"/>
      <w:r w:rsidR="005861BC" w:rsidRPr="00B95D20">
        <w:t xml:space="preserve"> adalah </w:t>
      </w:r>
      <w:proofErr w:type="spellStart"/>
      <w:r w:rsidR="005861BC" w:rsidRPr="00B95D20">
        <w:t>vector</w:t>
      </w:r>
      <w:proofErr w:type="spellEnd"/>
      <w:r w:rsidR="005861BC" w:rsidRPr="00B95D20">
        <w:t xml:space="preserve"> yang mengandung nilai/inti/informasi dari </w:t>
      </w:r>
      <w:proofErr w:type="spellStart"/>
      <w:r w:rsidR="005861BC" w:rsidRPr="00B95D20">
        <w:t>input</w:t>
      </w:r>
      <w:proofErr w:type="spellEnd"/>
      <w:r w:rsidR="005861BC" w:rsidRPr="00B95D20">
        <w:t xml:space="preserve"> saat ini yang akan diberikan kepada </w:t>
      </w:r>
      <w:proofErr w:type="spellStart"/>
      <w:r w:rsidR="005861BC" w:rsidRPr="00B95D20">
        <w:t>decoder</w:t>
      </w:r>
      <w:proofErr w:type="spellEnd"/>
      <w:r w:rsidR="005861BC" w:rsidRPr="00B95D20">
        <w:t xml:space="preserve">, dengan informasi tersebut </w:t>
      </w:r>
      <w:proofErr w:type="spellStart"/>
      <w:r w:rsidR="005861BC" w:rsidRPr="00B95D20">
        <w:t>decoder</w:t>
      </w:r>
      <w:proofErr w:type="spellEnd"/>
      <w:r w:rsidR="005861BC" w:rsidRPr="00B95D20">
        <w:t xml:space="preserve"> menerimanya sebagai </w:t>
      </w:r>
      <w:proofErr w:type="spellStart"/>
      <w:r w:rsidR="005861BC" w:rsidRPr="00B95D20">
        <w:t>input</w:t>
      </w:r>
      <w:proofErr w:type="spellEnd"/>
      <w:r w:rsidR="005861BC" w:rsidRPr="00B95D20">
        <w:t xml:space="preserve"> dan mulai menentukan </w:t>
      </w:r>
      <w:r w:rsidR="00445DA7" w:rsidRPr="00B95D20">
        <w:t xml:space="preserve">prediksi yang akurat sesuai dengan </w:t>
      </w:r>
      <w:proofErr w:type="spellStart"/>
      <w:r w:rsidR="00445DA7" w:rsidRPr="00B95D20">
        <w:t>context</w:t>
      </w:r>
      <w:proofErr w:type="spellEnd"/>
      <w:r w:rsidR="00445DA7" w:rsidRPr="00B95D20">
        <w:t xml:space="preserve"> </w:t>
      </w:r>
      <w:proofErr w:type="spellStart"/>
      <w:r w:rsidR="00445DA7" w:rsidRPr="00B95D20">
        <w:t>vector</w:t>
      </w:r>
      <w:proofErr w:type="spellEnd"/>
      <w:r w:rsidR="00445DA7" w:rsidRPr="00B95D20">
        <w:t xml:space="preserve"> yang diberikan. </w:t>
      </w:r>
      <w:r w:rsidR="00EE70D7" w:rsidRPr="00B95D20">
        <w:t xml:space="preserve">Untuk </w:t>
      </w:r>
      <w:proofErr w:type="spellStart"/>
      <w:r w:rsidR="00EE70D7" w:rsidRPr="00B95D20">
        <w:t>d</w:t>
      </w:r>
      <w:r w:rsidR="0069489A" w:rsidRPr="00B95D20">
        <w:t>ecoder</w:t>
      </w:r>
      <w:proofErr w:type="spellEnd"/>
      <w:r w:rsidR="00EE70D7" w:rsidRPr="00B95D20">
        <w:t xml:space="preserve">, telah disebutkan tugasnya untuk melakukan prediksi sesuai dengan </w:t>
      </w:r>
      <w:proofErr w:type="spellStart"/>
      <w:r w:rsidR="00EE70D7" w:rsidRPr="00B95D20">
        <w:t>context</w:t>
      </w:r>
      <w:proofErr w:type="spellEnd"/>
      <w:r w:rsidR="00EE70D7" w:rsidRPr="00B95D20">
        <w:t xml:space="preserve"> </w:t>
      </w:r>
      <w:proofErr w:type="spellStart"/>
      <w:r w:rsidR="00EE70D7" w:rsidRPr="00B95D20">
        <w:t>vector</w:t>
      </w:r>
      <w:proofErr w:type="spellEnd"/>
      <w:r w:rsidR="00EE70D7" w:rsidRPr="00B95D20">
        <w:t xml:space="preserve"> yang diberikan dan memberikan </w:t>
      </w:r>
      <w:proofErr w:type="spellStart"/>
      <w:r w:rsidR="00EE70D7" w:rsidRPr="00B95D20">
        <w:t>output</w:t>
      </w:r>
      <w:proofErr w:type="spellEnd"/>
      <w:r w:rsidR="00EE70D7" w:rsidRPr="00B95D20">
        <w:t xml:space="preserve"> </w:t>
      </w:r>
      <w:proofErr w:type="spellStart"/>
      <w:r w:rsidR="00EE70D7" w:rsidRPr="00B95D20">
        <w:t>sequence</w:t>
      </w:r>
      <w:proofErr w:type="spellEnd"/>
      <w:r w:rsidR="00EE70D7" w:rsidRPr="00B95D20">
        <w:t xml:space="preserve">. </w:t>
      </w:r>
    </w:p>
    <w:p w14:paraId="09FB9B0F" w14:textId="77777777" w:rsidR="00B178FF" w:rsidRPr="00B95D20" w:rsidRDefault="00B178FF" w:rsidP="00B178FF">
      <w:pPr>
        <w:spacing w:line="240" w:lineRule="auto"/>
        <w:ind w:firstLine="0"/>
      </w:pPr>
    </w:p>
    <w:p w14:paraId="73430855" w14:textId="77777777" w:rsidR="005C4AAE" w:rsidRPr="00B95D20" w:rsidRDefault="005C4AAE" w:rsidP="00536ACC"/>
    <w:p w14:paraId="5722E386" w14:textId="77936207" w:rsidR="00BB0790" w:rsidRPr="00B95D20" w:rsidRDefault="00BB0790" w:rsidP="00BB0790">
      <w:pPr>
        <w:pStyle w:val="Heading2"/>
      </w:pPr>
      <w:proofErr w:type="spellStart"/>
      <w:r w:rsidRPr="00B95D20">
        <w:lastRenderedPageBreak/>
        <w:t>Hungarian</w:t>
      </w:r>
      <w:proofErr w:type="spellEnd"/>
      <w:r w:rsidRPr="00B95D20">
        <w:t xml:space="preserve"> </w:t>
      </w:r>
      <w:proofErr w:type="spellStart"/>
      <w:r w:rsidRPr="00B95D20">
        <w:t>Match</w:t>
      </w:r>
      <w:proofErr w:type="spellEnd"/>
    </w:p>
    <w:p w14:paraId="6C24A9ED" w14:textId="77777777" w:rsidR="00EB15B5" w:rsidRPr="00B95D20" w:rsidRDefault="00EB15B5" w:rsidP="00882E18"/>
    <w:p w14:paraId="0B8DBF98" w14:textId="77777777" w:rsidR="00536ACC" w:rsidRPr="00B95D20" w:rsidRDefault="00536ACC" w:rsidP="00536ACC"/>
    <w:p w14:paraId="31A112DB" w14:textId="0936F5FC" w:rsidR="00BB0790" w:rsidRPr="00B95D20" w:rsidRDefault="00BB0790" w:rsidP="00BB0790">
      <w:pPr>
        <w:pStyle w:val="Heading2"/>
      </w:pPr>
      <w:r w:rsidRPr="00B95D20">
        <w:t>BRAT</w:t>
      </w:r>
    </w:p>
    <w:p w14:paraId="1C876990" w14:textId="69EE0215" w:rsidR="005F2678" w:rsidRPr="00B95D20" w:rsidRDefault="00893017" w:rsidP="005F2678">
      <w:r w:rsidRPr="00B95D20">
        <w:t>Untuk subbab BRAT ini akan fo</w:t>
      </w:r>
      <w:r w:rsidR="001E34EF" w:rsidRPr="00B95D20">
        <w:t>k</w:t>
      </w:r>
      <w:r w:rsidRPr="00B95D20">
        <w:t xml:space="preserve">us terhadap BRAT sebagai alat anotasi secara keseluruhan baik fitur yang digunakan maupun yang disediakan namun </w:t>
      </w:r>
      <w:r w:rsidR="0020714A" w:rsidRPr="00B95D20">
        <w:t>tidak</w:t>
      </w:r>
      <w:r w:rsidRPr="00B95D20">
        <w:t xml:space="preserve"> digunakan di tugas akhir ini. </w:t>
      </w:r>
      <w:r w:rsidR="00011858" w:rsidRPr="00B95D20">
        <w:t xml:space="preserve">BRAT adalah </w:t>
      </w:r>
      <w:r w:rsidR="00011858" w:rsidRPr="00B95D20">
        <w:rPr>
          <w:i/>
          <w:iCs/>
        </w:rPr>
        <w:t>web-</w:t>
      </w:r>
      <w:proofErr w:type="spellStart"/>
      <w:r w:rsidR="00011858" w:rsidRPr="00B95D20">
        <w:rPr>
          <w:i/>
          <w:iCs/>
        </w:rPr>
        <w:t>based</w:t>
      </w:r>
      <w:proofErr w:type="spellEnd"/>
      <w:r w:rsidR="00011858" w:rsidRPr="00B95D20">
        <w:rPr>
          <w:i/>
          <w:iCs/>
        </w:rPr>
        <w:t xml:space="preserve"> </w:t>
      </w:r>
      <w:proofErr w:type="spellStart"/>
      <w:r w:rsidR="00011858" w:rsidRPr="00B95D20">
        <w:rPr>
          <w:i/>
          <w:iCs/>
        </w:rPr>
        <w:t>tool</w:t>
      </w:r>
      <w:proofErr w:type="spellEnd"/>
      <w:r w:rsidR="00011858" w:rsidRPr="00B95D20">
        <w:t xml:space="preserve"> anotasi untuk dokumen teks</w:t>
      </w:r>
      <w:r w:rsidR="00C41E59" w:rsidRPr="00B95D20">
        <w:t xml:space="preserve">. </w:t>
      </w:r>
      <w:r w:rsidR="002569C9" w:rsidRPr="00B95D20">
        <w:t xml:space="preserve">Tujuan adanya BRAT ini untuk memudahkan anotasi dan </w:t>
      </w:r>
      <w:r w:rsidR="00C473E0" w:rsidRPr="00B95D20">
        <w:t>pemberian</w:t>
      </w:r>
      <w:r w:rsidR="002569C9" w:rsidRPr="00B95D20">
        <w:t xml:space="preserve"> catatan/</w:t>
      </w:r>
      <w:r w:rsidR="002569C9" w:rsidRPr="00B95D20">
        <w:rPr>
          <w:i/>
          <w:iCs/>
        </w:rPr>
        <w:t>notes</w:t>
      </w:r>
      <w:r w:rsidR="002569C9" w:rsidRPr="00B95D20">
        <w:t xml:space="preserve"> pada suatu dokumen dengan memberikan juga dokumen anotasi/catatan dengan format yang tetap dan dapat dibaca oleh </w:t>
      </w:r>
      <w:r w:rsidR="00D6280C" w:rsidRPr="00B95D20">
        <w:t>k</w:t>
      </w:r>
      <w:r w:rsidR="002569C9" w:rsidRPr="00B95D20">
        <w:t>omputer. Salah satu contoh penggunaan dapat dilihat dari</w:t>
      </w:r>
      <w:r w:rsidR="00497A73" w:rsidRPr="00B95D20">
        <w:t xml:space="preserve"> </w:t>
      </w:r>
      <w:r w:rsidR="00497A73" w:rsidRPr="00B95D20">
        <w:fldChar w:fldCharType="begin"/>
      </w:r>
      <w:r w:rsidR="00497A73" w:rsidRPr="00B95D20">
        <w:instrText xml:space="preserve"> REF _Ref102647793 \h </w:instrText>
      </w:r>
      <w:r w:rsidR="00497A73" w:rsidRPr="00B95D20">
        <w:fldChar w:fldCharType="separate"/>
      </w:r>
      <w:r w:rsidR="00497A73" w:rsidRPr="00B95D20">
        <w:t xml:space="preserve">Gambar </w:t>
      </w:r>
      <w:r w:rsidR="00497A73" w:rsidRPr="00B95D20">
        <w:rPr>
          <w:noProof/>
        </w:rPr>
        <w:t>2</w:t>
      </w:r>
      <w:r w:rsidR="00497A73" w:rsidRPr="00B95D20">
        <w:t>.</w:t>
      </w:r>
      <w:r w:rsidR="00497A73" w:rsidRPr="00B95D20">
        <w:rPr>
          <w:noProof/>
        </w:rPr>
        <w:t>10</w:t>
      </w:r>
      <w:r w:rsidR="00497A73" w:rsidRPr="00B95D20">
        <w:fldChar w:fldCharType="end"/>
      </w:r>
      <w:r w:rsidR="002569C9" w:rsidRPr="00B95D20">
        <w:t xml:space="preserve">. Pada gambar diilustrasikan anotasi untuk anotasi </w:t>
      </w:r>
      <w:proofErr w:type="spellStart"/>
      <w:r w:rsidR="002569C9" w:rsidRPr="00B95D20">
        <w:rPr>
          <w:i/>
          <w:iCs/>
        </w:rPr>
        <w:t>text</w:t>
      </w:r>
      <w:proofErr w:type="spellEnd"/>
      <w:r w:rsidR="002569C9" w:rsidRPr="00B95D20">
        <w:rPr>
          <w:i/>
          <w:iCs/>
        </w:rPr>
        <w:t xml:space="preserve">-span </w:t>
      </w:r>
      <w:r w:rsidR="00525172" w:rsidRPr="00B95D20">
        <w:t xml:space="preserve">(yang digunakan untuk anotasi data </w:t>
      </w:r>
      <w:proofErr w:type="spellStart"/>
      <w:r w:rsidR="00525172" w:rsidRPr="00B95D20">
        <w:t>Named</w:t>
      </w:r>
      <w:proofErr w:type="spellEnd"/>
      <w:r w:rsidR="00525172" w:rsidRPr="00B95D20">
        <w:t xml:space="preserve"> </w:t>
      </w:r>
      <w:proofErr w:type="spellStart"/>
      <w:r w:rsidR="00525172" w:rsidRPr="00B95D20">
        <w:t>Entity</w:t>
      </w:r>
      <w:proofErr w:type="spellEnd"/>
      <w:r w:rsidR="009D4239" w:rsidRPr="00B95D20">
        <w:t xml:space="preserve"> </w:t>
      </w:r>
      <w:proofErr w:type="spellStart"/>
      <w:r w:rsidR="009D4239" w:rsidRPr="00B95D20">
        <w:t>Recognition</w:t>
      </w:r>
      <w:proofErr w:type="spellEnd"/>
      <w:r w:rsidR="00525172" w:rsidRPr="00B95D20">
        <w:t xml:space="preserve">) </w:t>
      </w:r>
      <w:r w:rsidR="002569C9" w:rsidRPr="00B95D20">
        <w:t xml:space="preserve">dan anotasi </w:t>
      </w:r>
      <w:proofErr w:type="spellStart"/>
      <w:r w:rsidR="002569C9" w:rsidRPr="00B95D20">
        <w:rPr>
          <w:i/>
          <w:iCs/>
        </w:rPr>
        <w:t>relation</w:t>
      </w:r>
      <w:proofErr w:type="spellEnd"/>
      <w:r w:rsidR="00525172" w:rsidRPr="00B95D20">
        <w:rPr>
          <w:i/>
          <w:iCs/>
        </w:rPr>
        <w:t xml:space="preserve"> </w:t>
      </w:r>
      <w:r w:rsidR="00525172" w:rsidRPr="00B95D20">
        <w:t xml:space="preserve">(yang digunakan untuk anotasi data </w:t>
      </w:r>
      <w:proofErr w:type="spellStart"/>
      <w:r w:rsidR="00525172" w:rsidRPr="00B95D20">
        <w:t>Relational</w:t>
      </w:r>
      <w:proofErr w:type="spellEnd"/>
      <w:r w:rsidR="00525172" w:rsidRPr="00B95D20">
        <w:t xml:space="preserve"> </w:t>
      </w:r>
      <w:proofErr w:type="spellStart"/>
      <w:r w:rsidR="00525172" w:rsidRPr="00B95D20">
        <w:t>Extraction</w:t>
      </w:r>
      <w:proofErr w:type="spellEnd"/>
      <w:r w:rsidR="00525172" w:rsidRPr="00B95D20">
        <w:t>)</w:t>
      </w:r>
      <w:r w:rsidR="002569C9" w:rsidRPr="00B95D20">
        <w:t>.</w:t>
      </w:r>
      <w:r w:rsidR="001941D2" w:rsidRPr="00B95D20">
        <w:t xml:space="preserve"> </w:t>
      </w:r>
      <w:r w:rsidR="00886307" w:rsidRPr="00B95D20">
        <w:t>Beberapa jenis fitur untuk anotasi disediakan seperti,</w:t>
      </w:r>
      <w:r w:rsidR="007A5DA0" w:rsidRPr="00B95D20">
        <w:t xml:space="preserve"> fitur </w:t>
      </w:r>
      <w:r w:rsidR="007A5DA0" w:rsidRPr="00B95D20">
        <w:rPr>
          <w:i/>
          <w:iCs/>
        </w:rPr>
        <w:t>n-</w:t>
      </w:r>
      <w:proofErr w:type="spellStart"/>
      <w:r w:rsidR="007A5DA0" w:rsidRPr="00B95D20">
        <w:rPr>
          <w:i/>
          <w:iCs/>
        </w:rPr>
        <w:t>ary</w:t>
      </w:r>
      <w:proofErr w:type="spellEnd"/>
      <w:r w:rsidR="007A5DA0" w:rsidRPr="00B95D20">
        <w:t xml:space="preserve"> </w:t>
      </w:r>
      <w:proofErr w:type="spellStart"/>
      <w:r w:rsidR="007A5DA0" w:rsidRPr="00B95D20">
        <w:t>associations</w:t>
      </w:r>
      <w:proofErr w:type="spellEnd"/>
      <w:r w:rsidR="007A5DA0" w:rsidRPr="00B95D20">
        <w:t xml:space="preserve">, BRAT menyatakan </w:t>
      </w:r>
      <w:r w:rsidR="00556ACE" w:rsidRPr="00B95D20">
        <w:t>dapat menghubungkan sejumlah anotasi lain yang berpartisipasi dalam peran tertentu.</w:t>
      </w:r>
      <w:r w:rsidR="005E0E15" w:rsidRPr="00B95D20">
        <w:t xml:space="preserve"> Contohnya n-</w:t>
      </w:r>
      <w:proofErr w:type="spellStart"/>
      <w:r w:rsidR="005E0E15" w:rsidRPr="00B95D20">
        <w:t>ary</w:t>
      </w:r>
      <w:proofErr w:type="spellEnd"/>
      <w:r w:rsidR="005E0E15" w:rsidRPr="00B95D20">
        <w:t xml:space="preserve"> </w:t>
      </w:r>
      <w:proofErr w:type="spellStart"/>
      <w:r w:rsidR="005E0E15" w:rsidRPr="00B95D20">
        <w:t>associations</w:t>
      </w:r>
      <w:proofErr w:type="spellEnd"/>
      <w:r w:rsidR="005E0E15" w:rsidRPr="00B95D20">
        <w:t xml:space="preserve"> adalah anotasi untuk jenis anotasi TRANSFER akan dihubungkan secara </w:t>
      </w:r>
      <w:proofErr w:type="spellStart"/>
      <w:r w:rsidR="005E0E15" w:rsidRPr="00B95D20">
        <w:t>relation</w:t>
      </w:r>
      <w:proofErr w:type="spellEnd"/>
      <w:r w:rsidR="005E0E15" w:rsidRPr="00B95D20">
        <w:t xml:space="preserve"> dengan 3 jenis anotasi yang lain dengan relasi yang berbeda-beda (dengan jenis anotasi Money </w:t>
      </w:r>
      <w:r w:rsidR="00321255" w:rsidRPr="00B95D20">
        <w:t xml:space="preserve">berelasi </w:t>
      </w:r>
      <w:r w:rsidR="005E0E15" w:rsidRPr="00B95D20">
        <w:t xml:space="preserve">Money, dengan Person </w:t>
      </w:r>
      <w:r w:rsidR="00321255" w:rsidRPr="00B95D20">
        <w:t xml:space="preserve">berelasi </w:t>
      </w:r>
      <w:proofErr w:type="spellStart"/>
      <w:r w:rsidR="005E0E15" w:rsidRPr="00B95D20">
        <w:t>Beneficary</w:t>
      </w:r>
      <w:proofErr w:type="spellEnd"/>
      <w:r w:rsidR="005E0E15" w:rsidRPr="00B95D20">
        <w:t xml:space="preserve">, dengan </w:t>
      </w:r>
      <w:proofErr w:type="spellStart"/>
      <w:r w:rsidR="005E0E15" w:rsidRPr="00B95D20">
        <w:t>Org</w:t>
      </w:r>
      <w:proofErr w:type="spellEnd"/>
      <w:r w:rsidR="005E0E15" w:rsidRPr="00B95D20">
        <w:t xml:space="preserve"> </w:t>
      </w:r>
      <w:r w:rsidR="00321255" w:rsidRPr="00B95D20">
        <w:t>berelasi</w:t>
      </w:r>
      <w:r w:rsidR="005E0E15" w:rsidRPr="00B95D20">
        <w:t xml:space="preserve"> </w:t>
      </w:r>
      <w:proofErr w:type="spellStart"/>
      <w:r w:rsidR="005E0E15" w:rsidRPr="00B95D20">
        <w:t>Recipient</w:t>
      </w:r>
      <w:proofErr w:type="spellEnd"/>
      <w:r w:rsidR="005E0E15" w:rsidRPr="00B95D20">
        <w:t xml:space="preserve">). </w:t>
      </w:r>
      <w:r w:rsidR="00AE6795" w:rsidRPr="00B95D20">
        <w:t xml:space="preserve">Dan konfigurasi penentuan kategori anotasi, tipenya, bahkan juga peraturan (contohnya peraturan untuk </w:t>
      </w:r>
      <w:proofErr w:type="spellStart"/>
      <w:r w:rsidR="00AE6795" w:rsidRPr="00B95D20">
        <w:t>relation</w:t>
      </w:r>
      <w:proofErr w:type="spellEnd"/>
      <w:r w:rsidR="00AE6795" w:rsidRPr="00B95D20">
        <w:t xml:space="preserve"> Family harus terkoneksi dengan anotasi jenis Person)</w:t>
      </w:r>
      <w:r w:rsidR="0004465C" w:rsidRPr="00B95D20">
        <w:t xml:space="preserve"> dapat dilakukan dengan mudah. </w:t>
      </w:r>
    </w:p>
    <w:p w14:paraId="7058AB31" w14:textId="77777777" w:rsidR="004F234C" w:rsidRPr="00B95D20" w:rsidRDefault="004F234C" w:rsidP="005F2678"/>
    <w:p w14:paraId="7EDC3DD3" w14:textId="77777777" w:rsidR="004F234C" w:rsidRPr="00B95D20" w:rsidRDefault="004F234C" w:rsidP="004F234C">
      <w:pPr>
        <w:keepNext/>
        <w:spacing w:line="240" w:lineRule="auto"/>
        <w:ind w:firstLine="0"/>
      </w:pPr>
      <w:r w:rsidRPr="00B95D20">
        <w:rPr>
          <w:noProof/>
        </w:rPr>
        <w:drawing>
          <wp:inline distT="0" distB="0" distL="0" distR="0" wp14:anchorId="05EAAC7B" wp14:editId="6CCCF051">
            <wp:extent cx="5040630" cy="150939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630" cy="1509395"/>
                    </a:xfrm>
                    <a:prstGeom prst="rect">
                      <a:avLst/>
                    </a:prstGeom>
                  </pic:spPr>
                </pic:pic>
              </a:graphicData>
            </a:graphic>
          </wp:inline>
        </w:drawing>
      </w:r>
    </w:p>
    <w:p w14:paraId="2D4A22A8" w14:textId="3BBF2041" w:rsidR="004F234C" w:rsidRPr="00B95D20" w:rsidRDefault="004F234C" w:rsidP="004F234C">
      <w:pPr>
        <w:pStyle w:val="Caption"/>
      </w:pPr>
      <w:bookmarkStart w:id="18" w:name="_Ref102647793"/>
      <w:r w:rsidRPr="00B95D20">
        <w:t xml:space="preserve">Gambar </w:t>
      </w:r>
      <w:r w:rsidR="00B05A8E" w:rsidRPr="00B95D20">
        <w:fldChar w:fldCharType="begin"/>
      </w:r>
      <w:r w:rsidR="00B05A8E" w:rsidRPr="00B95D20">
        <w:instrText xml:space="preserve"> STYLEREF 1 \s </w:instrText>
      </w:r>
      <w:r w:rsidR="00B05A8E" w:rsidRPr="00B95D20">
        <w:fldChar w:fldCharType="separate"/>
      </w:r>
      <w:r w:rsidR="00B05A8E" w:rsidRPr="00B95D20">
        <w:rPr>
          <w:noProof/>
        </w:rPr>
        <w:t>2</w:t>
      </w:r>
      <w:r w:rsidR="00B05A8E" w:rsidRPr="00B95D20">
        <w:fldChar w:fldCharType="end"/>
      </w:r>
      <w:r w:rsidR="00B05A8E" w:rsidRPr="00B95D20">
        <w:t>.</w:t>
      </w:r>
      <w:r w:rsidR="00B05A8E" w:rsidRPr="00B95D20">
        <w:fldChar w:fldCharType="begin"/>
      </w:r>
      <w:r w:rsidR="00B05A8E" w:rsidRPr="00B95D20">
        <w:instrText xml:space="preserve"> SEQ Gambar \* ARABIC \s 1 </w:instrText>
      </w:r>
      <w:r w:rsidR="00B05A8E" w:rsidRPr="00B95D20">
        <w:fldChar w:fldCharType="separate"/>
      </w:r>
      <w:r w:rsidR="00B05A8E" w:rsidRPr="00B95D20">
        <w:rPr>
          <w:noProof/>
        </w:rPr>
        <w:t>10</w:t>
      </w:r>
      <w:r w:rsidR="00B05A8E" w:rsidRPr="00B95D20">
        <w:fldChar w:fldCharType="end"/>
      </w:r>
      <w:bookmarkEnd w:id="18"/>
      <w:r w:rsidR="00CB3719" w:rsidRPr="00B95D20">
        <w:br/>
      </w:r>
      <w:r w:rsidR="00612886" w:rsidRPr="00B95D20">
        <w:t xml:space="preserve">Contoh Anotasi </w:t>
      </w:r>
      <w:proofErr w:type="spellStart"/>
      <w:r w:rsidR="00612886" w:rsidRPr="00B95D20">
        <w:t>Text</w:t>
      </w:r>
      <w:proofErr w:type="spellEnd"/>
      <w:r w:rsidR="009458E1" w:rsidRPr="00B95D20">
        <w:t>-</w:t>
      </w:r>
      <w:r w:rsidR="00612886" w:rsidRPr="00B95D20">
        <w:t>Span pada BRAT</w:t>
      </w:r>
    </w:p>
    <w:p w14:paraId="60E9682C" w14:textId="51F41DC6" w:rsidR="004F234C" w:rsidRPr="00B95D20" w:rsidRDefault="004F234C" w:rsidP="004F234C"/>
    <w:p w14:paraId="1D2724CD" w14:textId="23EA2885" w:rsidR="00763E0E" w:rsidRPr="00B95D20" w:rsidRDefault="007169C5" w:rsidP="004F234C">
      <w:r w:rsidRPr="00B95D20">
        <w:lastRenderedPageBreak/>
        <w:t xml:space="preserve">Adapun fitur </w:t>
      </w:r>
      <w:proofErr w:type="spellStart"/>
      <w:r w:rsidRPr="00B95D20">
        <w:rPr>
          <w:i/>
          <w:iCs/>
        </w:rPr>
        <w:t>normalization</w:t>
      </w:r>
      <w:proofErr w:type="spellEnd"/>
      <w:r w:rsidRPr="00B95D20">
        <w:rPr>
          <w:i/>
          <w:iCs/>
        </w:rPr>
        <w:t xml:space="preserve"> </w:t>
      </w:r>
      <w:proofErr w:type="spellStart"/>
      <w:r w:rsidRPr="00B95D20">
        <w:rPr>
          <w:i/>
          <w:iCs/>
        </w:rPr>
        <w:t>annotations</w:t>
      </w:r>
      <w:proofErr w:type="spellEnd"/>
      <w:r w:rsidR="00A83BD7">
        <w:rPr>
          <w:i/>
          <w:iCs/>
          <w:lang w:val="en-US"/>
        </w:rPr>
        <w:t xml:space="preserve"> </w:t>
      </w:r>
      <w:r w:rsidR="00A83BD7">
        <w:rPr>
          <w:lang w:val="en-US"/>
        </w:rPr>
        <w:t>(</w:t>
      </w:r>
      <w:r w:rsidR="00A83BD7">
        <w:rPr>
          <w:lang w:val="en-US"/>
        </w:rPr>
        <w:fldChar w:fldCharType="begin"/>
      </w:r>
      <w:r w:rsidR="00A83BD7">
        <w:rPr>
          <w:lang w:val="en-US"/>
        </w:rPr>
        <w:instrText xml:space="preserve"> REF _Ref104190861 \h </w:instrText>
      </w:r>
      <w:r w:rsidR="00A83BD7">
        <w:rPr>
          <w:lang w:val="en-US"/>
        </w:rPr>
      </w:r>
      <w:r w:rsidR="00A83BD7">
        <w:rPr>
          <w:lang w:val="en-US"/>
        </w:rPr>
        <w:fldChar w:fldCharType="separate"/>
      </w:r>
      <w:r w:rsidR="005F649E">
        <w:rPr>
          <w:lang w:val="en-US"/>
        </w:rPr>
        <w:t>g</w:t>
      </w:r>
      <w:r w:rsidR="00A83BD7" w:rsidRPr="00B95D20">
        <w:t xml:space="preserve">ambar </w:t>
      </w:r>
      <w:r w:rsidR="00A83BD7" w:rsidRPr="00B95D20">
        <w:rPr>
          <w:noProof/>
        </w:rPr>
        <w:t>2</w:t>
      </w:r>
      <w:r w:rsidR="00A83BD7" w:rsidRPr="00B95D20">
        <w:t>.</w:t>
      </w:r>
      <w:r w:rsidR="00A83BD7" w:rsidRPr="00B95D20">
        <w:rPr>
          <w:noProof/>
        </w:rPr>
        <w:t>11</w:t>
      </w:r>
      <w:r w:rsidR="00A83BD7">
        <w:rPr>
          <w:lang w:val="en-US"/>
        </w:rPr>
        <w:fldChar w:fldCharType="end"/>
      </w:r>
      <w:r w:rsidR="00A83BD7">
        <w:rPr>
          <w:lang w:val="en-US"/>
        </w:rPr>
        <w:t>)</w:t>
      </w:r>
      <w:r w:rsidRPr="00B95D20">
        <w:t xml:space="preserve">, </w:t>
      </w:r>
      <w:r w:rsidR="00905E60" w:rsidRPr="00B95D20">
        <w:t xml:space="preserve">fitur ini </w:t>
      </w:r>
      <w:r w:rsidR="00113F80" w:rsidRPr="00B95D20">
        <w:t>mengidentifikasi entitas yang dapat ditemukan dunia nyata yang dirujuk dalam teks yang dianotasikan merupakan bagian penting dalam menganalisis makna teks.</w:t>
      </w:r>
      <w:r w:rsidR="00A17533" w:rsidRPr="00B95D20">
        <w:t xml:space="preserve"> </w:t>
      </w:r>
      <w:r w:rsidR="00095021" w:rsidRPr="00B95D20">
        <w:t xml:space="preserve">Namun untuk fitur ini dibutuhkan persiapan data yang membantu BRAT mengetahui entitas yang ada di dunia nyata. Langkah-langkah tersebut dapat ditemukan dalam halaman https://brat.nlplab.org/normalization.html. </w:t>
      </w:r>
      <w:r w:rsidR="00AE5EEE" w:rsidRPr="00B95D20">
        <w:t xml:space="preserve">Dan fitur terakhir yang menjadi tambahan kecil pada alat anotasi ini adalah penulisan catatan untuk tiap anotasi yang diberikan. </w:t>
      </w:r>
    </w:p>
    <w:p w14:paraId="629115A5" w14:textId="77777777" w:rsidR="004C21FB" w:rsidRPr="00B95D20" w:rsidRDefault="004C21FB" w:rsidP="004F234C"/>
    <w:p w14:paraId="40AD4D82" w14:textId="77777777" w:rsidR="00B05A8E" w:rsidRPr="00B95D20" w:rsidRDefault="00B05A8E" w:rsidP="00B05A8E">
      <w:pPr>
        <w:keepNext/>
        <w:ind w:firstLine="0"/>
        <w:jc w:val="center"/>
      </w:pPr>
      <w:r w:rsidRPr="00B95D20">
        <w:rPr>
          <w:noProof/>
        </w:rPr>
        <w:drawing>
          <wp:inline distT="0" distB="0" distL="0" distR="0" wp14:anchorId="1A1E6782" wp14:editId="401E8B36">
            <wp:extent cx="5040630" cy="1858010"/>
            <wp:effectExtent l="0" t="0" r="7620" b="8890"/>
            <wp:docPr id="10" name="Picture 10" descr="example an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annot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0630" cy="1858010"/>
                    </a:xfrm>
                    <a:prstGeom prst="rect">
                      <a:avLst/>
                    </a:prstGeom>
                    <a:noFill/>
                    <a:ln>
                      <a:noFill/>
                    </a:ln>
                  </pic:spPr>
                </pic:pic>
              </a:graphicData>
            </a:graphic>
          </wp:inline>
        </w:drawing>
      </w:r>
    </w:p>
    <w:p w14:paraId="1A6E761F" w14:textId="14F75928" w:rsidR="00B05A8E" w:rsidRPr="00B95D20" w:rsidRDefault="00B05A8E" w:rsidP="00B05A8E">
      <w:pPr>
        <w:pStyle w:val="Caption"/>
      </w:pPr>
      <w:bookmarkStart w:id="19" w:name="_Ref104190861"/>
      <w:r w:rsidRPr="00B95D20">
        <w:t xml:space="preserve">Gambar </w:t>
      </w:r>
      <w:r w:rsidRPr="00B95D20">
        <w:fldChar w:fldCharType="begin"/>
      </w:r>
      <w:r w:rsidRPr="00B95D20">
        <w:instrText xml:space="preserve"> STYLEREF 1 \s </w:instrText>
      </w:r>
      <w:r w:rsidRPr="00B95D20">
        <w:fldChar w:fldCharType="separate"/>
      </w:r>
      <w:r w:rsidRPr="00B95D20">
        <w:rPr>
          <w:noProof/>
        </w:rPr>
        <w:t>2</w:t>
      </w:r>
      <w:r w:rsidRPr="00B95D20">
        <w:fldChar w:fldCharType="end"/>
      </w:r>
      <w:r w:rsidRPr="00B95D20">
        <w:t>.</w:t>
      </w:r>
      <w:r w:rsidRPr="00B95D20">
        <w:fldChar w:fldCharType="begin"/>
      </w:r>
      <w:r w:rsidRPr="00B95D20">
        <w:instrText xml:space="preserve"> SEQ Gambar \* ARABIC \s 1 </w:instrText>
      </w:r>
      <w:r w:rsidRPr="00B95D20">
        <w:fldChar w:fldCharType="separate"/>
      </w:r>
      <w:r w:rsidRPr="00B95D20">
        <w:rPr>
          <w:noProof/>
        </w:rPr>
        <w:t>11</w:t>
      </w:r>
      <w:r w:rsidRPr="00B95D20">
        <w:fldChar w:fldCharType="end"/>
      </w:r>
      <w:bookmarkEnd w:id="19"/>
      <w:r w:rsidRPr="00B95D20">
        <w:br/>
        <w:t xml:space="preserve">Contoh </w:t>
      </w:r>
      <w:proofErr w:type="spellStart"/>
      <w:r w:rsidRPr="00B95D20">
        <w:t>Normalization</w:t>
      </w:r>
      <w:proofErr w:type="spellEnd"/>
      <w:r w:rsidRPr="00B95D20">
        <w:t xml:space="preserve"> </w:t>
      </w:r>
      <w:proofErr w:type="spellStart"/>
      <w:r w:rsidRPr="00B95D20">
        <w:t>Annotation</w:t>
      </w:r>
      <w:proofErr w:type="spellEnd"/>
      <w:r w:rsidRPr="00B95D20">
        <w:rPr>
          <w:rStyle w:val="FootnoteReference"/>
        </w:rPr>
        <w:footnoteReference w:id="13"/>
      </w:r>
    </w:p>
    <w:p w14:paraId="70240A9A" w14:textId="4DDAA624" w:rsidR="00CC32EA" w:rsidRPr="00B95D20" w:rsidRDefault="00CC32EA" w:rsidP="00CC32EA"/>
    <w:p w14:paraId="7373A7AF" w14:textId="77777777" w:rsidR="00DA20D2" w:rsidRPr="00B95D20" w:rsidRDefault="00361267" w:rsidP="00F57E60">
      <w:r w:rsidRPr="00B95D20">
        <w:t xml:space="preserve">Sudah ada banyak penelitian </w:t>
      </w:r>
      <w:proofErr w:type="spellStart"/>
      <w:r w:rsidRPr="00B95D20">
        <w:t>task</w:t>
      </w:r>
      <w:proofErr w:type="spellEnd"/>
      <w:r w:rsidRPr="00B95D20">
        <w:t xml:space="preserve"> yang dilakukan dengan bantuan BRAT, dan dalam web BRAT disebutkan beberapa </w:t>
      </w:r>
      <w:proofErr w:type="spellStart"/>
      <w:r w:rsidRPr="00B95D20">
        <w:t>task</w:t>
      </w:r>
      <w:proofErr w:type="spellEnd"/>
      <w:r w:rsidRPr="00B95D20">
        <w:t xml:space="preserve"> yang berhasil dan masih berjalan menggunakan BRAT dalam penelitiannya. </w:t>
      </w:r>
      <w:r w:rsidR="00C146C5" w:rsidRPr="00B95D20">
        <w:t xml:space="preserve">Beberapa dari </w:t>
      </w:r>
      <w:r w:rsidR="00E16C61" w:rsidRPr="00B95D20">
        <w:t xml:space="preserve">contoh penggunaan BRAT dalam </w:t>
      </w:r>
      <w:proofErr w:type="spellStart"/>
      <w:r w:rsidR="00E16C61" w:rsidRPr="00B95D20">
        <w:t>task</w:t>
      </w:r>
      <w:proofErr w:type="spellEnd"/>
      <w:r w:rsidR="00E16C61" w:rsidRPr="00B95D20">
        <w:t xml:space="preserve"> yang ada adalah </w:t>
      </w:r>
      <w:proofErr w:type="spellStart"/>
      <w:r w:rsidR="00E16C61" w:rsidRPr="00B95D20">
        <w:rPr>
          <w:i/>
          <w:iCs/>
        </w:rPr>
        <w:t>entity</w:t>
      </w:r>
      <w:proofErr w:type="spellEnd"/>
      <w:r w:rsidR="00E16C61" w:rsidRPr="00B95D20">
        <w:rPr>
          <w:i/>
          <w:iCs/>
        </w:rPr>
        <w:t xml:space="preserve"> </w:t>
      </w:r>
      <w:proofErr w:type="spellStart"/>
      <w:r w:rsidR="00E16C61" w:rsidRPr="00B95D20">
        <w:rPr>
          <w:i/>
          <w:iCs/>
        </w:rPr>
        <w:t>mention</w:t>
      </w:r>
      <w:proofErr w:type="spellEnd"/>
      <w:r w:rsidR="00E16C61" w:rsidRPr="00B95D20">
        <w:rPr>
          <w:i/>
          <w:iCs/>
        </w:rPr>
        <w:t xml:space="preserve"> </w:t>
      </w:r>
      <w:proofErr w:type="spellStart"/>
      <w:r w:rsidR="00E16C61" w:rsidRPr="00B95D20">
        <w:rPr>
          <w:i/>
          <w:iCs/>
        </w:rPr>
        <w:t>detection</w:t>
      </w:r>
      <w:bookmarkStart w:id="20" w:name="_Hlk102720836"/>
      <w:proofErr w:type="spellEnd"/>
      <w:r w:rsidR="00E16C61" w:rsidRPr="00B95D20">
        <w:t>,</w:t>
      </w:r>
      <w:bookmarkEnd w:id="20"/>
      <w:r w:rsidR="00E16C61" w:rsidRPr="00B95D20">
        <w:rPr>
          <w:i/>
          <w:iCs/>
        </w:rPr>
        <w:t xml:space="preserve"> </w:t>
      </w:r>
      <w:proofErr w:type="spellStart"/>
      <w:r w:rsidR="00E16C61" w:rsidRPr="00B95D20">
        <w:rPr>
          <w:i/>
          <w:iCs/>
        </w:rPr>
        <w:t>event</w:t>
      </w:r>
      <w:proofErr w:type="spellEnd"/>
      <w:r w:rsidR="00E16C61" w:rsidRPr="00B95D20">
        <w:rPr>
          <w:i/>
          <w:iCs/>
        </w:rPr>
        <w:t xml:space="preserve"> </w:t>
      </w:r>
      <w:proofErr w:type="spellStart"/>
      <w:r w:rsidR="00E16C61" w:rsidRPr="00B95D20">
        <w:rPr>
          <w:i/>
          <w:iCs/>
        </w:rPr>
        <w:t>extraction</w:t>
      </w:r>
      <w:proofErr w:type="spellEnd"/>
      <w:r w:rsidR="00A8310D" w:rsidRPr="00B95D20">
        <w:t>,</w:t>
      </w:r>
      <w:r w:rsidR="00E16C61" w:rsidRPr="00B95D20">
        <w:rPr>
          <w:i/>
          <w:iCs/>
        </w:rPr>
        <w:t xml:space="preserve"> </w:t>
      </w:r>
      <w:proofErr w:type="spellStart"/>
      <w:r w:rsidR="00E16C61" w:rsidRPr="00B95D20">
        <w:rPr>
          <w:i/>
          <w:iCs/>
        </w:rPr>
        <w:t>coreference</w:t>
      </w:r>
      <w:proofErr w:type="spellEnd"/>
      <w:r w:rsidR="00E16C61" w:rsidRPr="00B95D20">
        <w:rPr>
          <w:i/>
          <w:iCs/>
        </w:rPr>
        <w:t xml:space="preserve"> </w:t>
      </w:r>
      <w:proofErr w:type="spellStart"/>
      <w:r w:rsidR="00E16C61" w:rsidRPr="00B95D20">
        <w:rPr>
          <w:i/>
          <w:iCs/>
        </w:rPr>
        <w:t>resolution</w:t>
      </w:r>
      <w:proofErr w:type="spellEnd"/>
      <w:r w:rsidR="00A8310D" w:rsidRPr="00B95D20">
        <w:t>,</w:t>
      </w:r>
      <w:r w:rsidR="00E16C61" w:rsidRPr="00B95D20">
        <w:rPr>
          <w:i/>
          <w:iCs/>
        </w:rPr>
        <w:t xml:space="preserve"> </w:t>
      </w:r>
      <w:proofErr w:type="spellStart"/>
      <w:r w:rsidR="00E16C61" w:rsidRPr="00B95D20">
        <w:rPr>
          <w:i/>
          <w:iCs/>
        </w:rPr>
        <w:t>normalization</w:t>
      </w:r>
      <w:proofErr w:type="spellEnd"/>
      <w:r w:rsidR="00A8310D" w:rsidRPr="00B95D20">
        <w:t>,</w:t>
      </w:r>
      <w:r w:rsidR="00E16C61" w:rsidRPr="00B95D20">
        <w:rPr>
          <w:i/>
          <w:iCs/>
        </w:rPr>
        <w:t xml:space="preserve"> </w:t>
      </w:r>
      <w:proofErr w:type="spellStart"/>
      <w:r w:rsidR="00E16C61" w:rsidRPr="00B95D20">
        <w:rPr>
          <w:i/>
          <w:iCs/>
        </w:rPr>
        <w:t>chunking</w:t>
      </w:r>
      <w:proofErr w:type="spellEnd"/>
      <w:r w:rsidR="00A8310D" w:rsidRPr="00B95D20">
        <w:t>,</w:t>
      </w:r>
      <w:r w:rsidR="00E16C61" w:rsidRPr="00B95D20">
        <w:rPr>
          <w:i/>
          <w:iCs/>
        </w:rPr>
        <w:t xml:space="preserve"> </w:t>
      </w:r>
      <w:proofErr w:type="spellStart"/>
      <w:r w:rsidR="00E16C61" w:rsidRPr="00B95D20">
        <w:rPr>
          <w:i/>
          <w:iCs/>
        </w:rPr>
        <w:t>dependency</w:t>
      </w:r>
      <w:proofErr w:type="spellEnd"/>
      <w:r w:rsidR="00E16C61" w:rsidRPr="00B95D20">
        <w:rPr>
          <w:i/>
          <w:iCs/>
        </w:rPr>
        <w:t xml:space="preserve"> </w:t>
      </w:r>
      <w:proofErr w:type="spellStart"/>
      <w:r w:rsidR="00E16C61" w:rsidRPr="00B95D20">
        <w:rPr>
          <w:i/>
          <w:iCs/>
        </w:rPr>
        <w:t>syntax</w:t>
      </w:r>
      <w:proofErr w:type="spellEnd"/>
      <w:r w:rsidR="00A8310D" w:rsidRPr="00B95D20">
        <w:t>,</w:t>
      </w:r>
      <w:r w:rsidR="00E16C61" w:rsidRPr="00B95D20">
        <w:rPr>
          <w:i/>
          <w:iCs/>
        </w:rPr>
        <w:t xml:space="preserve"> meta-</w:t>
      </w:r>
      <w:proofErr w:type="spellStart"/>
      <w:r w:rsidR="00E16C61" w:rsidRPr="00B95D20">
        <w:rPr>
          <w:i/>
          <w:iCs/>
        </w:rPr>
        <w:t>knowledge</w:t>
      </w:r>
      <w:proofErr w:type="spellEnd"/>
      <w:r w:rsidR="00E16C61" w:rsidRPr="00B95D20">
        <w:t>.</w:t>
      </w:r>
      <w:r w:rsidR="00AB3709" w:rsidRPr="00B95D20">
        <w:t xml:space="preserve"> </w:t>
      </w:r>
      <w:proofErr w:type="spellStart"/>
      <w:r w:rsidR="00A32043" w:rsidRPr="00B95D20">
        <w:t>Entity</w:t>
      </w:r>
      <w:proofErr w:type="spellEnd"/>
      <w:r w:rsidR="00A32043" w:rsidRPr="00B95D20">
        <w:t xml:space="preserve"> </w:t>
      </w:r>
      <w:proofErr w:type="spellStart"/>
      <w:r w:rsidR="00A32043" w:rsidRPr="00B95D20">
        <w:t>mention</w:t>
      </w:r>
      <w:proofErr w:type="spellEnd"/>
      <w:r w:rsidR="00A32043" w:rsidRPr="00B95D20">
        <w:t xml:space="preserve"> </w:t>
      </w:r>
      <w:proofErr w:type="spellStart"/>
      <w:r w:rsidR="00A32043" w:rsidRPr="00B95D20">
        <w:t>detection</w:t>
      </w:r>
      <w:proofErr w:type="spellEnd"/>
      <w:r w:rsidR="00A32043" w:rsidRPr="00B95D20">
        <w:t xml:space="preserve"> merupakan anotasi entitas dengan cara </w:t>
      </w:r>
      <w:proofErr w:type="spellStart"/>
      <w:r w:rsidR="00A32043" w:rsidRPr="00B95D20">
        <w:t>text</w:t>
      </w:r>
      <w:proofErr w:type="spellEnd"/>
      <w:r w:rsidR="00A32043" w:rsidRPr="00B95D20">
        <w:t xml:space="preserve">-span yang telah disebut sebelumnya. Event </w:t>
      </w:r>
      <w:proofErr w:type="spellStart"/>
      <w:r w:rsidR="00A32043" w:rsidRPr="00B95D20">
        <w:t>extraction</w:t>
      </w:r>
      <w:proofErr w:type="spellEnd"/>
      <w:r w:rsidR="00A32043" w:rsidRPr="00B95D20">
        <w:t xml:space="preserve">, anotasi yang digunakan untuk mengetahui relasi antar entitas. </w:t>
      </w:r>
      <w:proofErr w:type="spellStart"/>
      <w:r w:rsidR="00335B92" w:rsidRPr="00B95D20">
        <w:t>C</w:t>
      </w:r>
      <w:r w:rsidR="00A32043" w:rsidRPr="00B95D20">
        <w:t>oreference</w:t>
      </w:r>
      <w:proofErr w:type="spellEnd"/>
      <w:r w:rsidR="00A32043" w:rsidRPr="00B95D20">
        <w:t xml:space="preserve"> </w:t>
      </w:r>
      <w:proofErr w:type="spellStart"/>
      <w:r w:rsidR="00A32043" w:rsidRPr="00B95D20">
        <w:t>resolution</w:t>
      </w:r>
      <w:proofErr w:type="spellEnd"/>
      <w:r w:rsidR="00335B92" w:rsidRPr="00B95D20">
        <w:t xml:space="preserve"> adalah </w:t>
      </w:r>
      <w:proofErr w:type="spellStart"/>
      <w:r w:rsidR="00335B92" w:rsidRPr="00B95D20">
        <w:t>task</w:t>
      </w:r>
      <w:proofErr w:type="spellEnd"/>
      <w:r w:rsidR="00335B92" w:rsidRPr="00B95D20">
        <w:t xml:space="preserve"> yang dapat mengetahui relasi </w:t>
      </w:r>
      <w:proofErr w:type="spellStart"/>
      <w:r w:rsidR="00335B92" w:rsidRPr="00B95D20">
        <w:t>coreference</w:t>
      </w:r>
      <w:proofErr w:type="spellEnd"/>
      <w:r w:rsidR="00335B92" w:rsidRPr="00B95D20">
        <w:t xml:space="preserve"> antar entitas.</w:t>
      </w:r>
      <w:r w:rsidR="00A32043" w:rsidRPr="00B95D20">
        <w:t xml:space="preserve"> </w:t>
      </w:r>
      <w:proofErr w:type="spellStart"/>
      <w:r w:rsidR="00335B92" w:rsidRPr="00B95D20">
        <w:t>N</w:t>
      </w:r>
      <w:r w:rsidR="00A32043" w:rsidRPr="00B95D20">
        <w:t>ormalization</w:t>
      </w:r>
      <w:proofErr w:type="spellEnd"/>
      <w:r w:rsidR="00961A8C" w:rsidRPr="00B95D20">
        <w:t xml:space="preserve"> telah dijelaskan sebelumnya.</w:t>
      </w:r>
      <w:r w:rsidR="00A32043" w:rsidRPr="00B95D20">
        <w:t xml:space="preserve"> </w:t>
      </w:r>
      <w:proofErr w:type="spellStart"/>
      <w:r w:rsidR="00961A8C" w:rsidRPr="00B95D20">
        <w:t>C</w:t>
      </w:r>
      <w:r w:rsidR="00A32043" w:rsidRPr="00B95D20">
        <w:t>hunking</w:t>
      </w:r>
      <w:proofErr w:type="spellEnd"/>
      <w:r w:rsidR="00A32043" w:rsidRPr="00B95D20">
        <w:t xml:space="preserve">, </w:t>
      </w:r>
      <w:proofErr w:type="spellStart"/>
      <w:r w:rsidR="00961A8C" w:rsidRPr="00B95D20">
        <w:t>task</w:t>
      </w:r>
      <w:proofErr w:type="spellEnd"/>
      <w:r w:rsidR="00961A8C" w:rsidRPr="00B95D20">
        <w:t xml:space="preserve"> membagi teks menjadi anotasi yang tidak tumpang tindih dengan anotasi yang lainnya,</w:t>
      </w:r>
      <w:r w:rsidR="00963249" w:rsidRPr="00B95D20">
        <w:t xml:space="preserve"> anotasi </w:t>
      </w:r>
      <w:proofErr w:type="spellStart"/>
      <w:r w:rsidR="00963249" w:rsidRPr="00B95D20">
        <w:t>chunking</w:t>
      </w:r>
      <w:proofErr w:type="spellEnd"/>
      <w:r w:rsidR="00963249" w:rsidRPr="00B95D20">
        <w:t xml:space="preserve"> ini sering </w:t>
      </w:r>
      <w:proofErr w:type="spellStart"/>
      <w:r w:rsidR="00963249" w:rsidRPr="00B95D20">
        <w:t>digunakna</w:t>
      </w:r>
      <w:proofErr w:type="spellEnd"/>
      <w:r w:rsidR="00963249" w:rsidRPr="00B95D20">
        <w:t xml:space="preserve"> untuk </w:t>
      </w:r>
      <w:r w:rsidR="00963249" w:rsidRPr="00B95D20">
        <w:lastRenderedPageBreak/>
        <w:t xml:space="preserve">mengetahui jenis kata dari suatu teks seperti </w:t>
      </w:r>
      <w:r w:rsidR="00961A8C" w:rsidRPr="00B95D20">
        <w:t>label NP (</w:t>
      </w:r>
      <w:proofErr w:type="spellStart"/>
      <w:r w:rsidR="00961A8C" w:rsidRPr="00B95D20">
        <w:t>Noun</w:t>
      </w:r>
      <w:proofErr w:type="spellEnd"/>
      <w:r w:rsidR="00961A8C" w:rsidRPr="00B95D20">
        <w:t xml:space="preserve"> </w:t>
      </w:r>
      <w:proofErr w:type="spellStart"/>
      <w:r w:rsidR="00961A8C" w:rsidRPr="00B95D20">
        <w:t>Phrase</w:t>
      </w:r>
      <w:proofErr w:type="spellEnd"/>
      <w:r w:rsidR="00961A8C" w:rsidRPr="00B95D20">
        <w:t xml:space="preserve">). </w:t>
      </w:r>
      <w:proofErr w:type="spellStart"/>
      <w:r w:rsidR="00963249" w:rsidRPr="00B95D20">
        <w:t>D</w:t>
      </w:r>
      <w:r w:rsidR="00A32043" w:rsidRPr="00B95D20">
        <w:t>ependency</w:t>
      </w:r>
      <w:proofErr w:type="spellEnd"/>
      <w:r w:rsidR="00A32043" w:rsidRPr="00B95D20">
        <w:t xml:space="preserve"> </w:t>
      </w:r>
      <w:proofErr w:type="spellStart"/>
      <w:r w:rsidR="00A32043" w:rsidRPr="00B95D20">
        <w:t>syntax</w:t>
      </w:r>
      <w:proofErr w:type="spellEnd"/>
      <w:r w:rsidR="00F918D1" w:rsidRPr="00B95D20">
        <w:t xml:space="preserve"> merupakan analisis sintaksis, tugas untuk menetapkan </w:t>
      </w:r>
      <w:proofErr w:type="spellStart"/>
      <w:r w:rsidR="00BB53DE" w:rsidRPr="00B95D20">
        <w:rPr>
          <w:i/>
          <w:iCs/>
        </w:rPr>
        <w:t>binary</w:t>
      </w:r>
      <w:proofErr w:type="spellEnd"/>
      <w:r w:rsidR="00BB53DE" w:rsidRPr="00B95D20">
        <w:rPr>
          <w:i/>
          <w:iCs/>
        </w:rPr>
        <w:t xml:space="preserve"> </w:t>
      </w:r>
      <w:proofErr w:type="spellStart"/>
      <w:r w:rsidR="00BB53DE" w:rsidRPr="00B95D20">
        <w:rPr>
          <w:i/>
          <w:iCs/>
        </w:rPr>
        <w:t>relations</w:t>
      </w:r>
      <w:proofErr w:type="spellEnd"/>
      <w:r w:rsidR="00F918D1" w:rsidRPr="00B95D20">
        <w:t xml:space="preserve"> antara kata-kata untuk menandai hubungan yang bergantung pada</w:t>
      </w:r>
      <w:r w:rsidR="00C4337C" w:rsidRPr="00B95D20">
        <w:t xml:space="preserve"> kata utama mereka</w:t>
      </w:r>
      <w:r w:rsidR="00F918D1" w:rsidRPr="00B95D20">
        <w:t>.</w:t>
      </w:r>
      <w:r w:rsidR="00A32043" w:rsidRPr="00B95D20">
        <w:t xml:space="preserve"> </w:t>
      </w:r>
      <w:r w:rsidR="001013E2" w:rsidRPr="00B95D20">
        <w:t>M</w:t>
      </w:r>
      <w:r w:rsidR="00A32043" w:rsidRPr="00B95D20">
        <w:t>eta-</w:t>
      </w:r>
      <w:proofErr w:type="spellStart"/>
      <w:r w:rsidR="00A32043" w:rsidRPr="00B95D20">
        <w:t>knowledge</w:t>
      </w:r>
      <w:proofErr w:type="spellEnd"/>
      <w:r w:rsidR="001013E2" w:rsidRPr="00B95D20">
        <w:t xml:space="preserve">, </w:t>
      </w:r>
      <w:r w:rsidR="00F10B63" w:rsidRPr="00B95D20">
        <w:t>tugas mengidentifikasi bagaimana pernyataan faktual harus ditafsirkan, sesuai dengan konteks tekstualnya.</w:t>
      </w:r>
      <w:r w:rsidR="003E3775" w:rsidRPr="00B95D20">
        <w:t xml:space="preserve"> Seluruh kegunaan/</w:t>
      </w:r>
      <w:proofErr w:type="spellStart"/>
      <w:r w:rsidR="003E3775" w:rsidRPr="00B95D20">
        <w:t>task</w:t>
      </w:r>
      <w:proofErr w:type="spellEnd"/>
      <w:r w:rsidR="003E3775" w:rsidRPr="00B95D20">
        <w:t xml:space="preserve"> yang disebut pada bagian ini dapat ditemukan informasi selengkapnya (contoh visualisasinya, </w:t>
      </w:r>
      <w:proofErr w:type="spellStart"/>
      <w:r w:rsidR="003E3775" w:rsidRPr="00B95D20">
        <w:t>dataset</w:t>
      </w:r>
      <w:proofErr w:type="spellEnd"/>
      <w:r w:rsidR="003E3775" w:rsidRPr="00B95D20">
        <w:t xml:space="preserve">/penelitian yang memberi contoh sesuai) pada halaman </w:t>
      </w:r>
      <w:proofErr w:type="spellStart"/>
      <w:r w:rsidR="003E3775" w:rsidRPr="00B95D20">
        <w:t>website</w:t>
      </w:r>
      <w:proofErr w:type="spellEnd"/>
      <w:r w:rsidR="003E3775" w:rsidRPr="00B95D20">
        <w:t xml:space="preserve"> BRAT https://brat.nlplab.org/examples.html#corpus-examples-brat.</w:t>
      </w:r>
      <w:r w:rsidR="00DE00E8" w:rsidRPr="00B95D20">
        <w:t xml:space="preserve"> </w:t>
      </w:r>
    </w:p>
    <w:p w14:paraId="6322B532" w14:textId="71540FC7" w:rsidR="005A7AFF" w:rsidRPr="00B95D20" w:rsidRDefault="00F37AFB" w:rsidP="005A7AFF">
      <w:r w:rsidRPr="00B95D20">
        <w:t>Selain fitur utama yang telah disebutkan sebelumnya, fitur yang digunakan secara umum dari BRAT juga banyak dan sangat berguna dalam perannya sebaga</w:t>
      </w:r>
      <w:r w:rsidR="00DA20D2" w:rsidRPr="00B95D20">
        <w:t>i</w:t>
      </w:r>
      <w:r w:rsidRPr="00B95D20">
        <w:t xml:space="preserve"> alat anotasi. </w:t>
      </w:r>
      <w:r w:rsidR="008174FA" w:rsidRPr="00B95D20">
        <w:t xml:space="preserve">Tugas akhir ini membatas penggunaan fitur sesuai yang dibutuhkan yaitu anotasi </w:t>
      </w:r>
      <w:proofErr w:type="spellStart"/>
      <w:r w:rsidR="008174FA" w:rsidRPr="00B95D20">
        <w:t>text</w:t>
      </w:r>
      <w:proofErr w:type="spellEnd"/>
      <w:r w:rsidR="008174FA" w:rsidRPr="00B95D20">
        <w:t>-span saja</w:t>
      </w:r>
      <w:r w:rsidR="00DA20D2" w:rsidRPr="00B95D20">
        <w:t>. Juga d</w:t>
      </w:r>
      <w:r w:rsidR="008174FA" w:rsidRPr="00B95D20">
        <w:t>engan penggunaan fitur umumnya seperti visualisasi, alat anotasi BRAT (</w:t>
      </w:r>
      <w:proofErr w:type="spellStart"/>
      <w:r w:rsidR="008174FA" w:rsidRPr="00B95D20">
        <w:t>intuitive</w:t>
      </w:r>
      <w:proofErr w:type="spellEnd"/>
      <w:r w:rsidR="008174FA" w:rsidRPr="00B95D20">
        <w:t xml:space="preserve"> </w:t>
      </w:r>
      <w:proofErr w:type="spellStart"/>
      <w:r w:rsidR="008174FA" w:rsidRPr="00B95D20">
        <w:t>editing</w:t>
      </w:r>
      <w:proofErr w:type="spellEnd"/>
      <w:r w:rsidR="008174FA" w:rsidRPr="00B95D20">
        <w:t xml:space="preserve">), zero setup, </w:t>
      </w:r>
      <w:proofErr w:type="spellStart"/>
      <w:r w:rsidR="008174FA" w:rsidRPr="00B95D20">
        <w:t>easy</w:t>
      </w:r>
      <w:proofErr w:type="spellEnd"/>
      <w:r w:rsidR="008174FA" w:rsidRPr="00B95D20">
        <w:t xml:space="preserve"> </w:t>
      </w:r>
      <w:proofErr w:type="spellStart"/>
      <w:r w:rsidR="008174FA" w:rsidRPr="00B95D20">
        <w:t>export</w:t>
      </w:r>
      <w:proofErr w:type="spellEnd"/>
      <w:r w:rsidR="008174FA" w:rsidRPr="00B95D20">
        <w:t xml:space="preserve">, </w:t>
      </w:r>
      <w:proofErr w:type="spellStart"/>
      <w:r w:rsidR="008174FA" w:rsidRPr="00B95D20">
        <w:t>always</w:t>
      </w:r>
      <w:proofErr w:type="spellEnd"/>
      <w:r w:rsidR="008174FA" w:rsidRPr="00B95D20">
        <w:t xml:space="preserve"> </w:t>
      </w:r>
      <w:proofErr w:type="spellStart"/>
      <w:r w:rsidR="008174FA" w:rsidRPr="00B95D20">
        <w:t>saved</w:t>
      </w:r>
      <w:proofErr w:type="spellEnd"/>
      <w:r w:rsidR="008174FA" w:rsidRPr="00B95D20">
        <w:t xml:space="preserve">, </w:t>
      </w:r>
      <w:proofErr w:type="spellStart"/>
      <w:r w:rsidR="008174FA" w:rsidRPr="00B95D20">
        <w:t>configurable</w:t>
      </w:r>
      <w:proofErr w:type="spellEnd"/>
      <w:r w:rsidR="008174FA" w:rsidRPr="00B95D20">
        <w:t xml:space="preserve">, </w:t>
      </w:r>
      <w:proofErr w:type="spellStart"/>
      <w:r w:rsidR="008174FA" w:rsidRPr="00B95D20">
        <w:t>search</w:t>
      </w:r>
      <w:proofErr w:type="spellEnd"/>
      <w:r w:rsidR="008174FA" w:rsidRPr="00B95D20">
        <w:t xml:space="preserve">. </w:t>
      </w:r>
      <w:r w:rsidR="00DE00E8" w:rsidRPr="00B95D20">
        <w:t>Untuk mempermudah penjelasan dan mempersingkat, penjelasan dapat dibaca sebagai berikut:</w:t>
      </w:r>
    </w:p>
    <w:p w14:paraId="45A1952E" w14:textId="43CFEE28" w:rsidR="00F57E60" w:rsidRPr="00B95D20" w:rsidRDefault="00F57E60" w:rsidP="005A7AFF">
      <w:pPr>
        <w:pStyle w:val="ListParagraph"/>
        <w:numPr>
          <w:ilvl w:val="0"/>
          <w:numId w:val="31"/>
        </w:numPr>
        <w:ind w:left="426" w:hanging="426"/>
      </w:pPr>
      <w:proofErr w:type="spellStart"/>
      <w:r w:rsidRPr="00B95D20">
        <w:t>Comprehensive</w:t>
      </w:r>
      <w:proofErr w:type="spellEnd"/>
      <w:r w:rsidRPr="00B95D20">
        <w:t xml:space="preserve"> </w:t>
      </w:r>
      <w:proofErr w:type="spellStart"/>
      <w:r w:rsidRPr="00B95D20">
        <w:t>visualization</w:t>
      </w:r>
      <w:proofErr w:type="spellEnd"/>
    </w:p>
    <w:p w14:paraId="1AF04349" w14:textId="132F0CC0" w:rsidR="00872E09" w:rsidRPr="00B95D20" w:rsidRDefault="0041256E" w:rsidP="005A7AFF">
      <w:pPr>
        <w:pStyle w:val="ListParagraph"/>
        <w:numPr>
          <w:ilvl w:val="0"/>
          <w:numId w:val="0"/>
        </w:numPr>
        <w:ind w:left="426"/>
      </w:pPr>
      <w:r w:rsidRPr="00B95D20">
        <w:t>K</w:t>
      </w:r>
      <w:r w:rsidR="009B5CE3" w:rsidRPr="00B95D20">
        <w:t>onsep “</w:t>
      </w:r>
      <w:proofErr w:type="spellStart"/>
      <w:r w:rsidR="009B5CE3" w:rsidRPr="005A7AFF">
        <w:rPr>
          <w:i/>
          <w:iCs/>
        </w:rPr>
        <w:t>what</w:t>
      </w:r>
      <w:proofErr w:type="spellEnd"/>
      <w:r w:rsidR="009B5CE3" w:rsidRPr="005A7AFF">
        <w:rPr>
          <w:i/>
          <w:iCs/>
        </w:rPr>
        <w:t xml:space="preserve"> </w:t>
      </w:r>
      <w:proofErr w:type="spellStart"/>
      <w:r w:rsidR="009B5CE3" w:rsidRPr="005A7AFF">
        <w:rPr>
          <w:i/>
          <w:iCs/>
        </w:rPr>
        <w:t>you</w:t>
      </w:r>
      <w:proofErr w:type="spellEnd"/>
      <w:r w:rsidR="009B5CE3" w:rsidRPr="005A7AFF">
        <w:rPr>
          <w:i/>
          <w:iCs/>
        </w:rPr>
        <w:t xml:space="preserve"> </w:t>
      </w:r>
      <w:proofErr w:type="spellStart"/>
      <w:r w:rsidR="009B5CE3" w:rsidRPr="005A7AFF">
        <w:rPr>
          <w:i/>
          <w:iCs/>
        </w:rPr>
        <w:t>see</w:t>
      </w:r>
      <w:proofErr w:type="spellEnd"/>
      <w:r w:rsidR="009B5CE3" w:rsidRPr="005A7AFF">
        <w:rPr>
          <w:i/>
          <w:iCs/>
        </w:rPr>
        <w:t xml:space="preserve"> </w:t>
      </w:r>
      <w:proofErr w:type="spellStart"/>
      <w:r w:rsidR="009B5CE3" w:rsidRPr="005A7AFF">
        <w:rPr>
          <w:i/>
          <w:iCs/>
        </w:rPr>
        <w:t>is</w:t>
      </w:r>
      <w:proofErr w:type="spellEnd"/>
      <w:r w:rsidR="009B5CE3" w:rsidRPr="005A7AFF">
        <w:rPr>
          <w:i/>
          <w:iCs/>
        </w:rPr>
        <w:t xml:space="preserve"> </w:t>
      </w:r>
      <w:proofErr w:type="spellStart"/>
      <w:r w:rsidR="009B5CE3" w:rsidRPr="005A7AFF">
        <w:rPr>
          <w:i/>
          <w:iCs/>
        </w:rPr>
        <w:t>what</w:t>
      </w:r>
      <w:proofErr w:type="spellEnd"/>
      <w:r w:rsidR="009B5CE3" w:rsidRPr="005A7AFF">
        <w:rPr>
          <w:i/>
          <w:iCs/>
        </w:rPr>
        <w:t xml:space="preserve"> </w:t>
      </w:r>
      <w:proofErr w:type="spellStart"/>
      <w:r w:rsidR="009B5CE3" w:rsidRPr="005A7AFF">
        <w:rPr>
          <w:i/>
          <w:iCs/>
        </w:rPr>
        <w:t>you</w:t>
      </w:r>
      <w:proofErr w:type="spellEnd"/>
      <w:r w:rsidR="009B5CE3" w:rsidRPr="005A7AFF">
        <w:rPr>
          <w:i/>
          <w:iCs/>
        </w:rPr>
        <w:t xml:space="preserve"> </w:t>
      </w:r>
      <w:proofErr w:type="spellStart"/>
      <w:r w:rsidR="009B5CE3" w:rsidRPr="005A7AFF">
        <w:rPr>
          <w:i/>
          <w:iCs/>
        </w:rPr>
        <w:t>get</w:t>
      </w:r>
      <w:proofErr w:type="spellEnd"/>
      <w:r w:rsidR="009B5CE3" w:rsidRPr="00B95D20">
        <w:t xml:space="preserve">”: semua aspek anotasi yang </w:t>
      </w:r>
      <w:r w:rsidRPr="00B95D20">
        <w:t xml:space="preserve">berdasarkan </w:t>
      </w:r>
      <w:r w:rsidR="009B5CE3" w:rsidRPr="00B95D20">
        <w:t>representasi secara visual dengan cara yang intuitif.</w:t>
      </w:r>
    </w:p>
    <w:p w14:paraId="62E4DC40" w14:textId="3FBE92BE" w:rsidR="00F57E60" w:rsidRPr="00B95D20" w:rsidRDefault="00F57E60" w:rsidP="005A7AFF">
      <w:pPr>
        <w:pStyle w:val="ListParagraph"/>
        <w:numPr>
          <w:ilvl w:val="0"/>
          <w:numId w:val="31"/>
        </w:numPr>
        <w:ind w:left="426" w:hanging="426"/>
      </w:pPr>
      <w:proofErr w:type="spellStart"/>
      <w:r w:rsidRPr="00B95D20">
        <w:t>Intuitive</w:t>
      </w:r>
      <w:proofErr w:type="spellEnd"/>
      <w:r w:rsidRPr="00B95D20">
        <w:t xml:space="preserve"> </w:t>
      </w:r>
      <w:proofErr w:type="spellStart"/>
      <w:r w:rsidRPr="00B95D20">
        <w:t>editing</w:t>
      </w:r>
      <w:proofErr w:type="spellEnd"/>
    </w:p>
    <w:p w14:paraId="0D106435" w14:textId="1CB7742A" w:rsidR="0041256E" w:rsidRPr="00B95D20" w:rsidRDefault="0041256E" w:rsidP="005A7AFF">
      <w:pPr>
        <w:pStyle w:val="ListParagraph"/>
        <w:numPr>
          <w:ilvl w:val="0"/>
          <w:numId w:val="0"/>
        </w:numPr>
        <w:ind w:left="426"/>
      </w:pPr>
      <w:r w:rsidRPr="00B95D20">
        <w:t xml:space="preserve">Cara anotasi berbasis penggunaan </w:t>
      </w:r>
      <w:r w:rsidRPr="005A7AFF">
        <w:rPr>
          <w:i/>
          <w:iCs/>
        </w:rPr>
        <w:t>mouse</w:t>
      </w:r>
      <w:r w:rsidRPr="00B95D20">
        <w:t xml:space="preserve"> pada umumnya dan menggunakan gerakan intuitif yang </w:t>
      </w:r>
      <w:proofErr w:type="spellStart"/>
      <w:r w:rsidRPr="00B95D20">
        <w:t>familiar</w:t>
      </w:r>
      <w:proofErr w:type="spellEnd"/>
      <w:r w:rsidRPr="00B95D20">
        <w:t xml:space="preserve"> dari editor teks, perangkat lunak presentasi, dan banyak alat lainnya. Untuk menandai rentang teks, cukup pilih dengan mouse dengan </w:t>
      </w:r>
      <w:r w:rsidR="00D61500" w:rsidRPr="00B95D20">
        <w:t>menekan, menahan, dan menandakan kata-kata yang diinginkan a</w:t>
      </w:r>
      <w:r w:rsidRPr="00B95D20">
        <w:t xml:space="preserve">tau dengan </w:t>
      </w:r>
      <w:proofErr w:type="spellStart"/>
      <w:r w:rsidRPr="00B95D20">
        <w:t>mengklik</w:t>
      </w:r>
      <w:proofErr w:type="spellEnd"/>
      <w:r w:rsidRPr="00B95D20">
        <w:t xml:space="preserve"> dua kali pada sebuah kata</w:t>
      </w:r>
      <w:r w:rsidR="006D5AD0" w:rsidRPr="00B95D20">
        <w:t>.</w:t>
      </w:r>
    </w:p>
    <w:p w14:paraId="00E27B97" w14:textId="44F02E59" w:rsidR="00F57E60" w:rsidRPr="00B95D20" w:rsidRDefault="00F57E60" w:rsidP="005A7AFF">
      <w:pPr>
        <w:pStyle w:val="ListParagraph"/>
        <w:numPr>
          <w:ilvl w:val="0"/>
          <w:numId w:val="31"/>
        </w:numPr>
        <w:ind w:left="426" w:hanging="426"/>
      </w:pPr>
      <w:proofErr w:type="spellStart"/>
      <w:r w:rsidRPr="00B95D20">
        <w:t>Integration</w:t>
      </w:r>
      <w:proofErr w:type="spellEnd"/>
      <w:r w:rsidRPr="00B95D20">
        <w:t xml:space="preserve"> </w:t>
      </w:r>
      <w:proofErr w:type="spellStart"/>
      <w:r w:rsidRPr="00B95D20">
        <w:t>with</w:t>
      </w:r>
      <w:proofErr w:type="spellEnd"/>
      <w:r w:rsidRPr="00B95D20">
        <w:t xml:space="preserve"> </w:t>
      </w:r>
      <w:proofErr w:type="spellStart"/>
      <w:r w:rsidRPr="00B95D20">
        <w:t>external</w:t>
      </w:r>
      <w:proofErr w:type="spellEnd"/>
      <w:r w:rsidRPr="00B95D20">
        <w:t xml:space="preserve"> </w:t>
      </w:r>
      <w:proofErr w:type="spellStart"/>
      <w:r w:rsidRPr="00B95D20">
        <w:t>resources</w:t>
      </w:r>
      <w:proofErr w:type="spellEnd"/>
    </w:p>
    <w:p w14:paraId="4D2EE3EC" w14:textId="03F384FD" w:rsidR="006D5AD0" w:rsidRPr="00B95D20" w:rsidRDefault="00852184" w:rsidP="005A7AFF">
      <w:pPr>
        <w:pStyle w:val="ListParagraph"/>
        <w:numPr>
          <w:ilvl w:val="0"/>
          <w:numId w:val="0"/>
        </w:numPr>
        <w:ind w:left="426"/>
      </w:pPr>
      <w:r w:rsidRPr="00B95D20">
        <w:t xml:space="preserve">Dapat menggunakan data </w:t>
      </w:r>
      <w:r w:rsidRPr="00C16774">
        <w:t>e</w:t>
      </w:r>
      <w:r w:rsidR="005C60AA" w:rsidRPr="00C16774">
        <w:t>ks</w:t>
      </w:r>
      <w:r w:rsidRPr="00C16774">
        <w:t>ternal,</w:t>
      </w:r>
      <w:r w:rsidRPr="00B95D20">
        <w:t xml:space="preserve"> bukan berasal dari BRAT, seperti </w:t>
      </w:r>
      <w:proofErr w:type="spellStart"/>
      <w:r w:rsidRPr="00B95D20">
        <w:t>Freebase</w:t>
      </w:r>
      <w:proofErr w:type="spellEnd"/>
      <w:r w:rsidRPr="00B95D20">
        <w:t xml:space="preserve">, Wikipedia, </w:t>
      </w:r>
      <w:r w:rsidR="00F81C24" w:rsidRPr="005A7AFF">
        <w:rPr>
          <w:lang w:val="en-US"/>
        </w:rPr>
        <w:t>dan</w:t>
      </w:r>
      <w:r w:rsidRPr="00B95D20">
        <w:t xml:space="preserve"> Open </w:t>
      </w:r>
      <w:proofErr w:type="spellStart"/>
      <w:r w:rsidRPr="00B95D20">
        <w:t>Biomedical</w:t>
      </w:r>
      <w:proofErr w:type="spellEnd"/>
      <w:r w:rsidRPr="00B95D20">
        <w:t xml:space="preserve"> </w:t>
      </w:r>
      <w:proofErr w:type="spellStart"/>
      <w:r w:rsidRPr="00B95D20">
        <w:t>Ontologies</w:t>
      </w:r>
      <w:proofErr w:type="spellEnd"/>
      <w:r w:rsidRPr="00B95D20">
        <w:t>.</w:t>
      </w:r>
    </w:p>
    <w:p w14:paraId="0BABF865" w14:textId="6E01EB46" w:rsidR="00F57E60" w:rsidRPr="00B95D20" w:rsidRDefault="00F57E60" w:rsidP="005A7AFF">
      <w:pPr>
        <w:pStyle w:val="ListParagraph"/>
        <w:numPr>
          <w:ilvl w:val="0"/>
          <w:numId w:val="31"/>
        </w:numPr>
        <w:ind w:left="426" w:hanging="426"/>
      </w:pPr>
      <w:r w:rsidRPr="00B95D20">
        <w:t>Zero setup</w:t>
      </w:r>
    </w:p>
    <w:p w14:paraId="5AABCB8C" w14:textId="2EB917E7" w:rsidR="00852184" w:rsidRPr="00B95D20" w:rsidRDefault="00254E45" w:rsidP="005A7AFF">
      <w:pPr>
        <w:pStyle w:val="ListParagraph"/>
        <w:numPr>
          <w:ilvl w:val="0"/>
          <w:numId w:val="0"/>
        </w:numPr>
        <w:ind w:left="426"/>
      </w:pPr>
      <w:r w:rsidRPr="00B95D20">
        <w:t xml:space="preserve">BRAT dibuat sepenuhnya dengan teknologi web standar, dan tidak perlu </w:t>
      </w:r>
      <w:proofErr w:type="spellStart"/>
      <w:r w:rsidRPr="00B95D20">
        <w:t>meng</w:t>
      </w:r>
      <w:proofErr w:type="spellEnd"/>
      <w:r w:rsidR="00113C26" w:rsidRPr="005A7AFF">
        <w:rPr>
          <w:lang w:val="en-US"/>
        </w:rPr>
        <w:t>-</w:t>
      </w:r>
      <w:proofErr w:type="spellStart"/>
      <w:r w:rsidRPr="00B95D20">
        <w:t>instal</w:t>
      </w:r>
      <w:proofErr w:type="spellEnd"/>
      <w:r w:rsidRPr="00B95D20">
        <w:t xml:space="preserve"> perangkat lunak lokal atau </w:t>
      </w:r>
      <w:proofErr w:type="spellStart"/>
      <w:r w:rsidRPr="00B95D20">
        <w:t>plugin</w:t>
      </w:r>
      <w:proofErr w:type="spellEnd"/>
      <w:r w:rsidRPr="00B95D20">
        <w:t xml:space="preserve"> browser apa pun untuk menggunakannya.</w:t>
      </w:r>
    </w:p>
    <w:p w14:paraId="5F64F86F" w14:textId="1E0A0D2C" w:rsidR="00F57E60" w:rsidRPr="00B95D20" w:rsidRDefault="00F57E60" w:rsidP="005A7AFF">
      <w:pPr>
        <w:pStyle w:val="ListParagraph"/>
        <w:numPr>
          <w:ilvl w:val="0"/>
          <w:numId w:val="31"/>
        </w:numPr>
        <w:ind w:left="426" w:hanging="426"/>
      </w:pPr>
      <w:proofErr w:type="spellStart"/>
      <w:r w:rsidRPr="00B95D20">
        <w:lastRenderedPageBreak/>
        <w:t>Annotation</w:t>
      </w:r>
      <w:proofErr w:type="spellEnd"/>
      <w:r w:rsidRPr="00B95D20">
        <w:t xml:space="preserve"> </w:t>
      </w:r>
      <w:proofErr w:type="spellStart"/>
      <w:r w:rsidRPr="00B95D20">
        <w:t>of</w:t>
      </w:r>
      <w:proofErr w:type="spellEnd"/>
      <w:r w:rsidRPr="00B95D20">
        <w:t xml:space="preserve"> </w:t>
      </w:r>
      <w:proofErr w:type="spellStart"/>
      <w:r w:rsidRPr="00B95D20">
        <w:t>texts</w:t>
      </w:r>
      <w:proofErr w:type="spellEnd"/>
      <w:r w:rsidRPr="00B95D20">
        <w:t xml:space="preserve"> in </w:t>
      </w:r>
      <w:proofErr w:type="spellStart"/>
      <w:r w:rsidRPr="00B95D20">
        <w:t>any</w:t>
      </w:r>
      <w:proofErr w:type="spellEnd"/>
      <w:r w:rsidRPr="00B95D20">
        <w:t xml:space="preserve"> </w:t>
      </w:r>
      <w:proofErr w:type="spellStart"/>
      <w:r w:rsidRPr="00B95D20">
        <w:t>language</w:t>
      </w:r>
      <w:proofErr w:type="spellEnd"/>
    </w:p>
    <w:p w14:paraId="02A80297" w14:textId="35E6A4B9" w:rsidR="00254E45" w:rsidRPr="00B95D20" w:rsidRDefault="00254E45" w:rsidP="005A7AFF">
      <w:pPr>
        <w:pStyle w:val="ListParagraph"/>
        <w:numPr>
          <w:ilvl w:val="0"/>
          <w:numId w:val="0"/>
        </w:numPr>
        <w:ind w:left="426"/>
      </w:pPr>
      <w:r w:rsidRPr="00B95D20">
        <w:t xml:space="preserve">Memiliki </w:t>
      </w:r>
      <w:proofErr w:type="spellStart"/>
      <w:r w:rsidRPr="005A7AFF">
        <w:rPr>
          <w:i/>
          <w:iCs/>
        </w:rPr>
        <w:t>full</w:t>
      </w:r>
      <w:proofErr w:type="spellEnd"/>
      <w:r w:rsidRPr="005A7AFF">
        <w:rPr>
          <w:i/>
          <w:iCs/>
        </w:rPr>
        <w:t xml:space="preserve"> </w:t>
      </w:r>
      <w:proofErr w:type="spellStart"/>
      <w:r w:rsidRPr="005A7AFF">
        <w:rPr>
          <w:i/>
          <w:iCs/>
        </w:rPr>
        <w:t>Unicode</w:t>
      </w:r>
      <w:proofErr w:type="spellEnd"/>
      <w:r w:rsidRPr="005A7AFF">
        <w:rPr>
          <w:i/>
          <w:iCs/>
        </w:rPr>
        <w:t xml:space="preserve"> </w:t>
      </w:r>
      <w:proofErr w:type="spellStart"/>
      <w:r w:rsidRPr="005A7AFF">
        <w:rPr>
          <w:i/>
          <w:iCs/>
        </w:rPr>
        <w:t>support</w:t>
      </w:r>
      <w:proofErr w:type="spellEnd"/>
      <w:r w:rsidRPr="00B95D20">
        <w:t>, sehingga mendukung hampir 100 skrip yang berbeda.</w:t>
      </w:r>
    </w:p>
    <w:p w14:paraId="3F9B9314" w14:textId="6C4A2E63" w:rsidR="00F57E60" w:rsidRPr="00B95D20" w:rsidRDefault="00F57E60" w:rsidP="005A7AFF">
      <w:pPr>
        <w:pStyle w:val="ListParagraph"/>
        <w:numPr>
          <w:ilvl w:val="0"/>
          <w:numId w:val="31"/>
        </w:numPr>
        <w:ind w:left="426" w:hanging="426"/>
      </w:pPr>
      <w:proofErr w:type="spellStart"/>
      <w:r w:rsidRPr="00B95D20">
        <w:t>Integrated</w:t>
      </w:r>
      <w:proofErr w:type="spellEnd"/>
      <w:r w:rsidRPr="00B95D20">
        <w:t xml:space="preserve"> </w:t>
      </w:r>
      <w:proofErr w:type="spellStart"/>
      <w:r w:rsidRPr="00B95D20">
        <w:t>annotation</w:t>
      </w:r>
      <w:proofErr w:type="spellEnd"/>
      <w:r w:rsidRPr="00B95D20">
        <w:t xml:space="preserve"> </w:t>
      </w:r>
      <w:proofErr w:type="spellStart"/>
      <w:r w:rsidRPr="00B95D20">
        <w:t>comparison</w:t>
      </w:r>
      <w:proofErr w:type="spellEnd"/>
    </w:p>
    <w:p w14:paraId="60FF5CC0" w14:textId="49FEB98A" w:rsidR="007A3786" w:rsidRPr="00B95D20" w:rsidRDefault="000A63D3" w:rsidP="005A7AFF">
      <w:pPr>
        <w:pStyle w:val="ListParagraph"/>
        <w:numPr>
          <w:ilvl w:val="0"/>
          <w:numId w:val="0"/>
        </w:numPr>
        <w:ind w:left="426"/>
      </w:pPr>
      <w:r w:rsidRPr="00B95D20">
        <w:t>BRAT mencakup sejumlah fitur untuk membandingkan beberapa set anotasi untuk dokumen yang sama, termasuk perbandingan otomatis untuk mengidentifikasi dan menandai perbedaan dan visualisasi berdampingan</w:t>
      </w:r>
      <w:r w:rsidR="007A3786" w:rsidRPr="00B95D20">
        <w:t>.</w:t>
      </w:r>
    </w:p>
    <w:p w14:paraId="4E6632D7" w14:textId="4C20CD15" w:rsidR="00F57E60" w:rsidRPr="00B95D20" w:rsidRDefault="00F57E60" w:rsidP="005A7AFF">
      <w:pPr>
        <w:pStyle w:val="ListParagraph"/>
        <w:numPr>
          <w:ilvl w:val="0"/>
          <w:numId w:val="31"/>
        </w:numPr>
        <w:ind w:left="426" w:hanging="426"/>
      </w:pPr>
      <w:r w:rsidRPr="00B95D20">
        <w:t xml:space="preserve">An </w:t>
      </w:r>
      <w:proofErr w:type="spellStart"/>
      <w:r w:rsidRPr="00B95D20">
        <w:t>address</w:t>
      </w:r>
      <w:proofErr w:type="spellEnd"/>
      <w:r w:rsidRPr="00B95D20">
        <w:t xml:space="preserve"> </w:t>
      </w:r>
      <w:proofErr w:type="spellStart"/>
      <w:r w:rsidRPr="00B95D20">
        <w:t>for</w:t>
      </w:r>
      <w:proofErr w:type="spellEnd"/>
      <w:r w:rsidRPr="00B95D20">
        <w:t xml:space="preserve"> </w:t>
      </w:r>
      <w:proofErr w:type="spellStart"/>
      <w:r w:rsidRPr="00B95D20">
        <w:t>each</w:t>
      </w:r>
      <w:proofErr w:type="spellEnd"/>
      <w:r w:rsidRPr="00B95D20">
        <w:t xml:space="preserve"> </w:t>
      </w:r>
      <w:proofErr w:type="spellStart"/>
      <w:r w:rsidRPr="00B95D20">
        <w:t>annotation</w:t>
      </w:r>
      <w:proofErr w:type="spellEnd"/>
    </w:p>
    <w:p w14:paraId="21687253" w14:textId="683D32FE" w:rsidR="007A3786" w:rsidRPr="00B95D20" w:rsidRDefault="007A3786" w:rsidP="005A7AFF">
      <w:pPr>
        <w:pStyle w:val="ListParagraph"/>
        <w:numPr>
          <w:ilvl w:val="0"/>
          <w:numId w:val="0"/>
        </w:numPr>
        <w:ind w:left="426"/>
      </w:pPr>
      <w:r w:rsidRPr="00B95D20">
        <w:t xml:space="preserve">Setiap anotasi BRAT dapat memiliki URL </w:t>
      </w:r>
      <w:proofErr w:type="spellStart"/>
      <w:r w:rsidRPr="005A7AFF">
        <w:rPr>
          <w:i/>
          <w:iCs/>
        </w:rPr>
        <w:t>address</w:t>
      </w:r>
      <w:proofErr w:type="spellEnd"/>
      <w:r w:rsidRPr="00B95D20">
        <w:t xml:space="preserve"> secara unik. Bersama dengan URL server, memudahkan apabila memerlukan akses langsung terhadap suatu jenis anotasi tertentu</w:t>
      </w:r>
      <w:r w:rsidR="009C03A6" w:rsidRPr="00B95D20">
        <w:t xml:space="preserve"> </w:t>
      </w:r>
      <w:r w:rsidRPr="00B95D20">
        <w:t>(</w:t>
      </w:r>
      <w:r w:rsidR="009C03A6" w:rsidRPr="00B95D20">
        <w:t>d</w:t>
      </w:r>
      <w:r w:rsidRPr="00B95D20">
        <w:t>idapatkan pada tombol Link di menu modal apabila menekan atau melakukan anotasi baru).</w:t>
      </w:r>
    </w:p>
    <w:p w14:paraId="41B9545F" w14:textId="1BDB9CD9" w:rsidR="00F57E60" w:rsidRPr="00B95D20" w:rsidRDefault="00F57E60" w:rsidP="005A7AFF">
      <w:pPr>
        <w:pStyle w:val="ListParagraph"/>
        <w:numPr>
          <w:ilvl w:val="0"/>
          <w:numId w:val="31"/>
        </w:numPr>
        <w:ind w:left="426" w:hanging="426"/>
      </w:pPr>
      <w:proofErr w:type="spellStart"/>
      <w:r w:rsidRPr="00B95D20">
        <w:t>Integration</w:t>
      </w:r>
      <w:proofErr w:type="spellEnd"/>
      <w:r w:rsidRPr="00B95D20">
        <w:t xml:space="preserve"> </w:t>
      </w:r>
      <w:proofErr w:type="spellStart"/>
      <w:r w:rsidRPr="00B95D20">
        <w:t>with</w:t>
      </w:r>
      <w:proofErr w:type="spellEnd"/>
      <w:r w:rsidRPr="00B95D20">
        <w:t xml:space="preserve"> </w:t>
      </w:r>
      <w:proofErr w:type="spellStart"/>
      <w:r w:rsidRPr="00B95D20">
        <w:t>automatic</w:t>
      </w:r>
      <w:proofErr w:type="spellEnd"/>
      <w:r w:rsidRPr="00B95D20">
        <w:t xml:space="preserve"> </w:t>
      </w:r>
      <w:proofErr w:type="spellStart"/>
      <w:r w:rsidRPr="00B95D20">
        <w:t>annotation</w:t>
      </w:r>
      <w:proofErr w:type="spellEnd"/>
      <w:r w:rsidRPr="00B95D20">
        <w:t xml:space="preserve"> </w:t>
      </w:r>
      <w:proofErr w:type="spellStart"/>
      <w:r w:rsidRPr="00B95D20">
        <w:t>tools</w:t>
      </w:r>
      <w:proofErr w:type="spellEnd"/>
    </w:p>
    <w:p w14:paraId="531CFD7C" w14:textId="6D6A94D4" w:rsidR="007777D6" w:rsidRPr="00B95D20" w:rsidRDefault="004C5738" w:rsidP="005A7AFF">
      <w:pPr>
        <w:pStyle w:val="ListParagraph"/>
        <w:numPr>
          <w:ilvl w:val="0"/>
          <w:numId w:val="0"/>
        </w:numPr>
        <w:ind w:left="426"/>
      </w:pPr>
      <w:r w:rsidRPr="00B95D20">
        <w:t xml:space="preserve">Adanya fitur integrasi dengan metode canggih untuk dukungan anotasi dasar seperti pemisahan kalimat (Inggris dan Jepang) dan </w:t>
      </w:r>
      <w:proofErr w:type="spellStart"/>
      <w:r w:rsidRPr="00B95D20">
        <w:t>tokenization</w:t>
      </w:r>
      <w:proofErr w:type="spellEnd"/>
      <w:r w:rsidRPr="00B95D20">
        <w:t xml:space="preserve"> (Jepang).</w:t>
      </w:r>
    </w:p>
    <w:p w14:paraId="7DE69A6C" w14:textId="4DAC2954" w:rsidR="00F57E60" w:rsidRPr="00B95D20" w:rsidRDefault="00F57E60" w:rsidP="005A7AFF">
      <w:pPr>
        <w:pStyle w:val="ListParagraph"/>
        <w:numPr>
          <w:ilvl w:val="0"/>
          <w:numId w:val="31"/>
        </w:numPr>
        <w:ind w:left="426" w:hanging="426"/>
      </w:pPr>
      <w:proofErr w:type="spellStart"/>
      <w:r w:rsidRPr="00B95D20">
        <w:t>High-quality</w:t>
      </w:r>
      <w:proofErr w:type="spellEnd"/>
      <w:r w:rsidRPr="00B95D20">
        <w:t xml:space="preserve"> </w:t>
      </w:r>
      <w:proofErr w:type="spellStart"/>
      <w:r w:rsidRPr="00B95D20">
        <w:t>visualization</w:t>
      </w:r>
      <w:proofErr w:type="spellEnd"/>
      <w:r w:rsidRPr="00B95D20">
        <w:t xml:space="preserve"> </w:t>
      </w:r>
      <w:proofErr w:type="spellStart"/>
      <w:r w:rsidRPr="00B95D20">
        <w:t>at</w:t>
      </w:r>
      <w:proofErr w:type="spellEnd"/>
      <w:r w:rsidRPr="00B95D20">
        <w:t xml:space="preserve"> </w:t>
      </w:r>
      <w:proofErr w:type="spellStart"/>
      <w:r w:rsidRPr="00B95D20">
        <w:t>any</w:t>
      </w:r>
      <w:proofErr w:type="spellEnd"/>
      <w:r w:rsidRPr="00B95D20">
        <w:t xml:space="preserve"> </w:t>
      </w:r>
      <w:proofErr w:type="spellStart"/>
      <w:r w:rsidRPr="00B95D20">
        <w:t>scale</w:t>
      </w:r>
      <w:proofErr w:type="spellEnd"/>
    </w:p>
    <w:p w14:paraId="60BA67C9" w14:textId="46BF743B" w:rsidR="004C5738" w:rsidRPr="00B95D20" w:rsidRDefault="0026211C" w:rsidP="005A7AFF">
      <w:pPr>
        <w:pStyle w:val="ListParagraph"/>
        <w:numPr>
          <w:ilvl w:val="0"/>
          <w:numId w:val="0"/>
        </w:numPr>
        <w:ind w:left="426"/>
      </w:pPr>
      <w:r w:rsidRPr="00B95D20">
        <w:t xml:space="preserve">Visualisasi anak nakal didasarkan pada </w:t>
      </w:r>
      <w:proofErr w:type="spellStart"/>
      <w:r w:rsidRPr="00B95D20">
        <w:t>Scalable</w:t>
      </w:r>
      <w:proofErr w:type="spellEnd"/>
      <w:r w:rsidRPr="00B95D20">
        <w:t xml:space="preserve"> </w:t>
      </w:r>
      <w:proofErr w:type="spellStart"/>
      <w:r w:rsidRPr="00B95D20">
        <w:t>Vector</w:t>
      </w:r>
      <w:proofErr w:type="spellEnd"/>
      <w:r w:rsidRPr="00B95D20">
        <w:t xml:space="preserve"> </w:t>
      </w:r>
      <w:proofErr w:type="spellStart"/>
      <w:r w:rsidRPr="00B95D20">
        <w:t>Graphics</w:t>
      </w:r>
      <w:proofErr w:type="spellEnd"/>
      <w:r w:rsidRPr="00B95D20">
        <w:t xml:space="preserve"> (SVG), yang dapat di</w:t>
      </w:r>
      <w:r w:rsidR="001F5DA8" w:rsidRPr="005A7AFF">
        <w:rPr>
          <w:lang w:val="en-US"/>
        </w:rPr>
        <w:t>-</w:t>
      </w:r>
      <w:proofErr w:type="spellStart"/>
      <w:r w:rsidRPr="00B95D20">
        <w:t>render</w:t>
      </w:r>
      <w:proofErr w:type="spellEnd"/>
      <w:r w:rsidRPr="00B95D20">
        <w:t xml:space="preserve"> dalam detail dan presisi yang diinginkan</w:t>
      </w:r>
    </w:p>
    <w:p w14:paraId="12BF203E" w14:textId="348DCB99" w:rsidR="00F57E60" w:rsidRPr="00B95D20" w:rsidRDefault="00F57E60" w:rsidP="005A7AFF">
      <w:pPr>
        <w:pStyle w:val="ListParagraph"/>
        <w:numPr>
          <w:ilvl w:val="0"/>
          <w:numId w:val="31"/>
        </w:numPr>
        <w:ind w:left="426" w:hanging="426"/>
      </w:pPr>
      <w:proofErr w:type="spellStart"/>
      <w:r w:rsidRPr="00B95D20">
        <w:t>Easy</w:t>
      </w:r>
      <w:proofErr w:type="spellEnd"/>
      <w:r w:rsidRPr="00B95D20">
        <w:t xml:space="preserve"> </w:t>
      </w:r>
      <w:proofErr w:type="spellStart"/>
      <w:r w:rsidRPr="00B95D20">
        <w:t>export</w:t>
      </w:r>
      <w:proofErr w:type="spellEnd"/>
      <w:r w:rsidRPr="00B95D20">
        <w:t xml:space="preserve"> in </w:t>
      </w:r>
      <w:proofErr w:type="spellStart"/>
      <w:r w:rsidRPr="00B95D20">
        <w:t>multiple</w:t>
      </w:r>
      <w:proofErr w:type="spellEnd"/>
      <w:r w:rsidRPr="00B95D20">
        <w:t xml:space="preserve"> </w:t>
      </w:r>
      <w:proofErr w:type="spellStart"/>
      <w:r w:rsidRPr="00B95D20">
        <w:t>formats</w:t>
      </w:r>
      <w:proofErr w:type="spellEnd"/>
    </w:p>
    <w:p w14:paraId="3EC87E08" w14:textId="6319C042" w:rsidR="0026211C" w:rsidRPr="00B95D20" w:rsidRDefault="00711F19" w:rsidP="005A7AFF">
      <w:pPr>
        <w:pStyle w:val="ListParagraph"/>
        <w:numPr>
          <w:ilvl w:val="0"/>
          <w:numId w:val="0"/>
        </w:numPr>
        <w:ind w:left="426"/>
      </w:pPr>
      <w:r w:rsidRPr="00B95D20">
        <w:t xml:space="preserve">Anotasi yang dibuat di </w:t>
      </w:r>
      <w:proofErr w:type="spellStart"/>
      <w:r w:rsidRPr="00B95D20">
        <w:t>brat</w:t>
      </w:r>
      <w:proofErr w:type="spellEnd"/>
      <w:r w:rsidRPr="00B95D20">
        <w:t xml:space="preserve"> dapat </w:t>
      </w:r>
      <w:proofErr w:type="spellStart"/>
      <w:r w:rsidRPr="00B95D20">
        <w:t>dieksport</w:t>
      </w:r>
      <w:proofErr w:type="spellEnd"/>
      <w:r w:rsidRPr="00B95D20">
        <w:t xml:space="preserve"> dengan mudah dalam format </w:t>
      </w:r>
      <w:proofErr w:type="spellStart"/>
      <w:r w:rsidRPr="00B95D20">
        <w:t>standoff</w:t>
      </w:r>
      <w:proofErr w:type="spellEnd"/>
      <w:r w:rsidRPr="00B95D20">
        <w:t xml:space="preserve"> sederhana yang dapat dengan mudah dianalisis, diproses, dan dikonversi ke format lain.</w:t>
      </w:r>
    </w:p>
    <w:p w14:paraId="49449981" w14:textId="3475E75B" w:rsidR="00F57E60" w:rsidRPr="00B95D20" w:rsidRDefault="00F57E60" w:rsidP="005A7AFF">
      <w:pPr>
        <w:pStyle w:val="ListParagraph"/>
        <w:numPr>
          <w:ilvl w:val="0"/>
          <w:numId w:val="31"/>
        </w:numPr>
        <w:ind w:left="426" w:hanging="426"/>
      </w:pPr>
      <w:proofErr w:type="spellStart"/>
      <w:r w:rsidRPr="00B95D20">
        <w:t>Always</w:t>
      </w:r>
      <w:proofErr w:type="spellEnd"/>
      <w:r w:rsidRPr="00B95D20">
        <w:t xml:space="preserve"> </w:t>
      </w:r>
      <w:proofErr w:type="spellStart"/>
      <w:r w:rsidRPr="00B95D20">
        <w:t>saved</w:t>
      </w:r>
      <w:proofErr w:type="spellEnd"/>
      <w:r w:rsidRPr="00B95D20">
        <w:t xml:space="preserve">, </w:t>
      </w:r>
      <w:proofErr w:type="spellStart"/>
      <w:r w:rsidRPr="00B95D20">
        <w:t>always</w:t>
      </w:r>
      <w:proofErr w:type="spellEnd"/>
      <w:r w:rsidRPr="00B95D20">
        <w:t xml:space="preserve"> </w:t>
      </w:r>
      <w:proofErr w:type="spellStart"/>
      <w:r w:rsidRPr="00B95D20">
        <w:t>up</w:t>
      </w:r>
      <w:proofErr w:type="spellEnd"/>
      <w:r w:rsidRPr="00B95D20">
        <w:t xml:space="preserve"> </w:t>
      </w:r>
      <w:proofErr w:type="spellStart"/>
      <w:r w:rsidRPr="00B95D20">
        <w:t>to</w:t>
      </w:r>
      <w:proofErr w:type="spellEnd"/>
      <w:r w:rsidRPr="00B95D20">
        <w:t xml:space="preserve"> </w:t>
      </w:r>
      <w:proofErr w:type="spellStart"/>
      <w:r w:rsidRPr="00B95D20">
        <w:t>date</w:t>
      </w:r>
      <w:proofErr w:type="spellEnd"/>
    </w:p>
    <w:p w14:paraId="2A396640" w14:textId="7027071E" w:rsidR="007F7F4E" w:rsidRPr="00B95D20" w:rsidRDefault="00B31473" w:rsidP="005A7AFF">
      <w:pPr>
        <w:pStyle w:val="ListParagraph"/>
        <w:numPr>
          <w:ilvl w:val="0"/>
          <w:numId w:val="0"/>
        </w:numPr>
        <w:ind w:left="426"/>
      </w:pPr>
      <w:r w:rsidRPr="00B95D20">
        <w:t xml:space="preserve">BRAT menghilangkan risiko kehilangan anotasi apabila terjadi </w:t>
      </w:r>
      <w:proofErr w:type="spellStart"/>
      <w:r w:rsidRPr="005A7AFF">
        <w:rPr>
          <w:i/>
          <w:iCs/>
        </w:rPr>
        <w:t>crash</w:t>
      </w:r>
      <w:proofErr w:type="spellEnd"/>
      <w:r w:rsidRPr="00B95D20">
        <w:t xml:space="preserve">, lupa untuk menyimpan pekerjaan, atau bahkan kegagalan total komputer </w:t>
      </w:r>
      <w:proofErr w:type="spellStart"/>
      <w:r w:rsidRPr="00B95D20">
        <w:t>annotator</w:t>
      </w:r>
      <w:proofErr w:type="spellEnd"/>
      <w:r w:rsidRPr="00B95D20">
        <w:t xml:space="preserve"> dengan </w:t>
      </w:r>
      <w:r w:rsidR="00BA3BC7" w:rsidRPr="00B95D20">
        <w:t xml:space="preserve">melakukan </w:t>
      </w:r>
      <w:r w:rsidRPr="00B95D20">
        <w:t xml:space="preserve">operasi edit </w:t>
      </w:r>
      <w:r w:rsidR="00BA3BC7" w:rsidRPr="00B95D20">
        <w:t xml:space="preserve">dari </w:t>
      </w:r>
      <w:proofErr w:type="spellStart"/>
      <w:r w:rsidRPr="00B95D20">
        <w:t>annotator</w:t>
      </w:r>
      <w:proofErr w:type="spellEnd"/>
      <w:r w:rsidRPr="00B95D20">
        <w:t xml:space="preserve"> ke server </w:t>
      </w:r>
      <w:proofErr w:type="spellStart"/>
      <w:r w:rsidRPr="00B95D20">
        <w:t>brat</w:t>
      </w:r>
      <w:proofErr w:type="spellEnd"/>
      <w:r w:rsidRPr="00B95D20">
        <w:t xml:space="preserve"> saat selesai.</w:t>
      </w:r>
    </w:p>
    <w:p w14:paraId="67C1BF6E" w14:textId="359D6BC2" w:rsidR="00F57E60" w:rsidRPr="00B95D20" w:rsidRDefault="00F57E60" w:rsidP="005A7AFF">
      <w:pPr>
        <w:pStyle w:val="ListParagraph"/>
        <w:numPr>
          <w:ilvl w:val="0"/>
          <w:numId w:val="31"/>
        </w:numPr>
        <w:ind w:left="426" w:hanging="426"/>
      </w:pPr>
      <w:r w:rsidRPr="00B95D20">
        <w:t>Real-</w:t>
      </w:r>
      <w:proofErr w:type="spellStart"/>
      <w:r w:rsidRPr="00B95D20">
        <w:t>time</w:t>
      </w:r>
      <w:proofErr w:type="spellEnd"/>
      <w:r w:rsidRPr="00B95D20">
        <w:t xml:space="preserve"> </w:t>
      </w:r>
      <w:proofErr w:type="spellStart"/>
      <w:r w:rsidRPr="00B95D20">
        <w:t>collaboration</w:t>
      </w:r>
      <w:proofErr w:type="spellEnd"/>
    </w:p>
    <w:p w14:paraId="3F38D28F" w14:textId="2EC1825B" w:rsidR="00F57E60" w:rsidRPr="00B95D20" w:rsidRDefault="00B31473" w:rsidP="005A7AFF">
      <w:pPr>
        <w:pStyle w:val="ListParagraph"/>
        <w:numPr>
          <w:ilvl w:val="0"/>
          <w:numId w:val="0"/>
        </w:numPr>
        <w:ind w:left="360"/>
      </w:pPr>
      <w:r w:rsidRPr="00B95D20">
        <w:t xml:space="preserve">Arsitektur dan desain dari BRAT </w:t>
      </w:r>
      <w:proofErr w:type="spellStart"/>
      <w:r w:rsidRPr="00B95D20">
        <w:t>client</w:t>
      </w:r>
      <w:proofErr w:type="spellEnd"/>
      <w:r w:rsidRPr="00B95D20">
        <w:t xml:space="preserve">-server memungkinkan beberapa </w:t>
      </w:r>
      <w:proofErr w:type="spellStart"/>
      <w:r w:rsidRPr="00B95D20">
        <w:t>annotator</w:t>
      </w:r>
      <w:proofErr w:type="spellEnd"/>
      <w:r w:rsidRPr="00B95D20">
        <w:t xml:space="preserve"> untuk bekerja secara bersamaan pada kumpulan dokumen yang sama, atau bahkan pada dokumen yang sama, melihat pengeditan satu sama lain.</w:t>
      </w:r>
    </w:p>
    <w:p w14:paraId="667C949C" w14:textId="545E112B" w:rsidR="005A7AFF" w:rsidRDefault="005A7AFF" w:rsidP="005A7AFF">
      <w:pPr>
        <w:pStyle w:val="ListParagraph"/>
        <w:numPr>
          <w:ilvl w:val="0"/>
          <w:numId w:val="31"/>
        </w:numPr>
        <w:ind w:left="360"/>
      </w:pPr>
      <w:proofErr w:type="spellStart"/>
      <w:r w:rsidRPr="00B95D20">
        <w:t>Detailed</w:t>
      </w:r>
      <w:proofErr w:type="spellEnd"/>
      <w:r w:rsidRPr="00B95D20">
        <w:t xml:space="preserve"> </w:t>
      </w:r>
      <w:proofErr w:type="spellStart"/>
      <w:r w:rsidRPr="00B95D20">
        <w:t>annotation</w:t>
      </w:r>
      <w:proofErr w:type="spellEnd"/>
      <w:r w:rsidRPr="00B95D20">
        <w:t xml:space="preserve"> </w:t>
      </w:r>
      <w:proofErr w:type="spellStart"/>
      <w:r w:rsidRPr="00B95D20">
        <w:t>process</w:t>
      </w:r>
      <w:proofErr w:type="spellEnd"/>
      <w:r w:rsidRPr="00B95D20">
        <w:t xml:space="preserve"> </w:t>
      </w:r>
      <w:proofErr w:type="spellStart"/>
      <w:r w:rsidRPr="00B95D20">
        <w:t>measurement</w:t>
      </w:r>
      <w:proofErr w:type="spellEnd"/>
    </w:p>
    <w:p w14:paraId="5D057DC6" w14:textId="58F5BDBB" w:rsidR="005A7AFF" w:rsidRDefault="005A7AFF" w:rsidP="005A7AFF">
      <w:pPr>
        <w:pStyle w:val="ListParagraph"/>
        <w:numPr>
          <w:ilvl w:val="0"/>
          <w:numId w:val="0"/>
        </w:numPr>
        <w:ind w:left="360"/>
      </w:pPr>
      <w:r w:rsidRPr="00B95D20">
        <w:lastRenderedPageBreak/>
        <w:t xml:space="preserve">Secara opsional, BRAT dapat dikonfigurasi untuk merekam waktu yang tepat saat </w:t>
      </w:r>
      <w:proofErr w:type="spellStart"/>
      <w:r w:rsidRPr="00B95D20">
        <w:t>annotator</w:t>
      </w:r>
      <w:proofErr w:type="spellEnd"/>
      <w:r w:rsidRPr="00B95D20">
        <w:t xml:space="preserve"> membuka dokumen, setiap tindakan edit, dan bahkan waktu yang dihabiskan untuk memilih jenis yang akan ditetapkan ke anotasi setelah memilih tempat untuk menempatkannya.</w:t>
      </w:r>
    </w:p>
    <w:p w14:paraId="7229545C" w14:textId="0B587ECF" w:rsidR="005A7AFF" w:rsidRDefault="005A7AFF" w:rsidP="005A7AFF">
      <w:pPr>
        <w:pStyle w:val="ListParagraph"/>
        <w:numPr>
          <w:ilvl w:val="0"/>
          <w:numId w:val="31"/>
        </w:numPr>
        <w:ind w:left="360"/>
      </w:pPr>
      <w:r w:rsidRPr="00B95D20">
        <w:t xml:space="preserve">Rich set </w:t>
      </w:r>
      <w:proofErr w:type="spellStart"/>
      <w:r w:rsidRPr="00B95D20">
        <w:t>of</w:t>
      </w:r>
      <w:proofErr w:type="spellEnd"/>
      <w:r w:rsidRPr="00B95D20">
        <w:t xml:space="preserve"> </w:t>
      </w:r>
      <w:proofErr w:type="spellStart"/>
      <w:r w:rsidRPr="00B95D20">
        <w:t>annotation</w:t>
      </w:r>
      <w:proofErr w:type="spellEnd"/>
      <w:r w:rsidRPr="00B95D20">
        <w:t xml:space="preserve"> </w:t>
      </w:r>
      <w:proofErr w:type="spellStart"/>
      <w:r w:rsidRPr="00B95D20">
        <w:t>primitives</w:t>
      </w:r>
      <w:proofErr w:type="spellEnd"/>
    </w:p>
    <w:p w14:paraId="0B3C9D85" w14:textId="5AAE7773" w:rsidR="005A7AFF" w:rsidRDefault="005A7AFF" w:rsidP="005A7AFF">
      <w:pPr>
        <w:pStyle w:val="ListParagraph"/>
        <w:numPr>
          <w:ilvl w:val="0"/>
          <w:numId w:val="0"/>
        </w:numPr>
        <w:ind w:left="360"/>
      </w:pPr>
      <w:r w:rsidRPr="00B95D20">
        <w:t xml:space="preserve">BRAT menyediakan serangkaian kategori dasar anotasi yang beragam : anotasi untuk </w:t>
      </w:r>
      <w:proofErr w:type="spellStart"/>
      <w:r w:rsidRPr="00B95D20">
        <w:t>text</w:t>
      </w:r>
      <w:proofErr w:type="spellEnd"/>
      <w:r w:rsidRPr="00B95D20">
        <w:t xml:space="preserve">-span, </w:t>
      </w:r>
      <w:proofErr w:type="spellStart"/>
      <w:r w:rsidRPr="00B95D20">
        <w:t>binary</w:t>
      </w:r>
      <w:proofErr w:type="spellEnd"/>
      <w:r w:rsidRPr="00B95D20">
        <w:t xml:space="preserve"> </w:t>
      </w:r>
      <w:proofErr w:type="spellStart"/>
      <w:r w:rsidRPr="00B95D20">
        <w:t>relations</w:t>
      </w:r>
      <w:proofErr w:type="spellEnd"/>
      <w:r w:rsidRPr="00B95D20">
        <w:t xml:space="preserve">, </w:t>
      </w:r>
      <w:proofErr w:type="spellStart"/>
      <w:r w:rsidRPr="00B95D20">
        <w:t>equivalence</w:t>
      </w:r>
      <w:proofErr w:type="spellEnd"/>
      <w:r w:rsidRPr="00B95D20">
        <w:t xml:space="preserve"> </w:t>
      </w:r>
      <w:proofErr w:type="spellStart"/>
      <w:r w:rsidRPr="00B95D20">
        <w:t>classes</w:t>
      </w:r>
      <w:proofErr w:type="spellEnd"/>
      <w:r w:rsidRPr="00B95D20">
        <w:t>, n-</w:t>
      </w:r>
      <w:proofErr w:type="spellStart"/>
      <w:r w:rsidRPr="00B95D20">
        <w:t>ary</w:t>
      </w:r>
      <w:proofErr w:type="spellEnd"/>
      <w:r w:rsidRPr="00B95D20">
        <w:t xml:space="preserve"> </w:t>
      </w:r>
      <w:proofErr w:type="spellStart"/>
      <w:r w:rsidRPr="00B95D20">
        <w:t>associations</w:t>
      </w:r>
      <w:proofErr w:type="spellEnd"/>
      <w:r w:rsidRPr="00B95D20">
        <w:t xml:space="preserve"> dan  </w:t>
      </w:r>
      <w:proofErr w:type="spellStart"/>
      <w:r w:rsidRPr="00B95D20">
        <w:t>attributes</w:t>
      </w:r>
      <w:proofErr w:type="spellEnd"/>
      <w:r w:rsidRPr="00B95D20">
        <w:t>.</w:t>
      </w:r>
    </w:p>
    <w:p w14:paraId="646D2546" w14:textId="5B81523C" w:rsidR="005A7AFF" w:rsidRDefault="005A7AFF" w:rsidP="005A7AFF">
      <w:pPr>
        <w:pStyle w:val="ListParagraph"/>
        <w:numPr>
          <w:ilvl w:val="0"/>
          <w:numId w:val="31"/>
        </w:numPr>
        <w:ind w:left="360"/>
      </w:pPr>
      <w:proofErr w:type="spellStart"/>
      <w:r w:rsidRPr="00B95D20">
        <w:t>Fully</w:t>
      </w:r>
      <w:proofErr w:type="spellEnd"/>
      <w:r w:rsidRPr="00B95D20">
        <w:t xml:space="preserve"> </w:t>
      </w:r>
      <w:proofErr w:type="spellStart"/>
      <w:r w:rsidRPr="00B95D20">
        <w:t>configurable</w:t>
      </w:r>
      <w:proofErr w:type="spellEnd"/>
    </w:p>
    <w:p w14:paraId="41598971" w14:textId="110769A9" w:rsidR="005A7AFF" w:rsidRDefault="005A7AFF" w:rsidP="005A7AFF">
      <w:pPr>
        <w:pStyle w:val="ListParagraph"/>
        <w:numPr>
          <w:ilvl w:val="0"/>
          <w:numId w:val="0"/>
        </w:numPr>
        <w:ind w:left="360"/>
      </w:pPr>
      <w:r w:rsidRPr="005A7AFF">
        <w:t xml:space="preserve">Semua konfigurasi anotasi menggunakan bahasa konfigurasi sederhana. Setiap kumpulan dokumen memiliki konfigurasinya sendiri, memungkinkan satu server BRAT untuk </w:t>
      </w:r>
      <w:proofErr w:type="spellStart"/>
      <w:r w:rsidRPr="005A7AFF">
        <w:t>meng-host</w:t>
      </w:r>
      <w:proofErr w:type="spellEnd"/>
      <w:r w:rsidRPr="005A7AFF">
        <w:t xml:space="preserve"> banyak proyek dengan target anotasi yang berbeda. Selain itu, sebagian besar visualisasi seperti </w:t>
      </w:r>
      <w:proofErr w:type="spellStart"/>
      <w:r w:rsidRPr="005A7AFF">
        <w:t>font</w:t>
      </w:r>
      <w:proofErr w:type="spellEnd"/>
      <w:r w:rsidRPr="005A7AFF">
        <w:t>, anotasi warna kotak dan busur serta kepala panah dan gaya menggambar busur dapat dikontrol secara detail menggunakan spesifikasi gaya HTML/CSS yang terdokumentasi dengan baik dan dikenal luas.</w:t>
      </w:r>
    </w:p>
    <w:p w14:paraId="490CA154" w14:textId="3B8A3D2C" w:rsidR="005A7AFF" w:rsidRDefault="005A7AFF" w:rsidP="005A7AFF">
      <w:pPr>
        <w:pStyle w:val="ListParagraph"/>
        <w:numPr>
          <w:ilvl w:val="0"/>
          <w:numId w:val="31"/>
        </w:numPr>
        <w:ind w:left="360"/>
      </w:pPr>
      <w:proofErr w:type="spellStart"/>
      <w:r w:rsidRPr="00B95D20">
        <w:t>Always</w:t>
      </w:r>
      <w:proofErr w:type="spellEnd"/>
      <w:r w:rsidRPr="00B95D20">
        <w:t xml:space="preserve"> </w:t>
      </w:r>
      <w:proofErr w:type="spellStart"/>
      <w:r w:rsidRPr="00B95D20">
        <w:t>validated</w:t>
      </w:r>
      <w:proofErr w:type="spellEnd"/>
    </w:p>
    <w:p w14:paraId="169357C9" w14:textId="4D9D1E5C" w:rsidR="005A7AFF" w:rsidRDefault="005A7AFF" w:rsidP="005A7AFF">
      <w:pPr>
        <w:pStyle w:val="ListParagraph"/>
        <w:numPr>
          <w:ilvl w:val="0"/>
          <w:numId w:val="0"/>
        </w:numPr>
        <w:ind w:left="360"/>
      </w:pPr>
      <w:r w:rsidRPr="00B95D20">
        <w:t>BRAT memiliki validasi anotasi yang mampu memeriksa semua batasan yang dapat didefinisikan dalam konfigurasi ekspresifnya.</w:t>
      </w:r>
    </w:p>
    <w:p w14:paraId="5F3FB499" w14:textId="554B691F" w:rsidR="005A7AFF" w:rsidRDefault="005A7AFF" w:rsidP="005A7AFF">
      <w:pPr>
        <w:pStyle w:val="ListParagraph"/>
        <w:numPr>
          <w:ilvl w:val="0"/>
          <w:numId w:val="31"/>
        </w:numPr>
        <w:ind w:left="360"/>
      </w:pPr>
      <w:proofErr w:type="spellStart"/>
      <w:r w:rsidRPr="00B95D20">
        <w:t>Search</w:t>
      </w:r>
      <w:proofErr w:type="spellEnd"/>
    </w:p>
    <w:p w14:paraId="67A62A89" w14:textId="670E8BD7" w:rsidR="005A7AFF" w:rsidRDefault="005A7AFF" w:rsidP="005A7AFF">
      <w:pPr>
        <w:pStyle w:val="ListParagraph"/>
        <w:numPr>
          <w:ilvl w:val="0"/>
          <w:numId w:val="0"/>
        </w:numPr>
        <w:ind w:left="360"/>
      </w:pPr>
      <w:r w:rsidRPr="00B95D20">
        <w:t>BRAT mengimplementasikan serangkaian fungsi lengkap untuk mencari dokumen atau koleksi dokumen untuk anotasi jenis apa pun dengan serangkaian batasan yang dapat dikonfigurasi secara terperinci.</w:t>
      </w:r>
    </w:p>
    <w:p w14:paraId="2524E108" w14:textId="20545B4F" w:rsidR="005A7AFF" w:rsidRPr="00B95D20" w:rsidRDefault="005A7AFF" w:rsidP="005A7AFF">
      <w:pPr>
        <w:pStyle w:val="ListParagraph"/>
        <w:numPr>
          <w:ilvl w:val="0"/>
          <w:numId w:val="31"/>
        </w:numPr>
        <w:ind w:left="360"/>
      </w:pPr>
      <w:proofErr w:type="spellStart"/>
      <w:r w:rsidRPr="00B95D20">
        <w:t>Concordancing</w:t>
      </w:r>
      <w:proofErr w:type="spellEnd"/>
    </w:p>
    <w:p w14:paraId="58248533" w14:textId="12D9B2AC" w:rsidR="004C21FB" w:rsidRPr="00B95D20" w:rsidRDefault="005A7AFF" w:rsidP="005A7AFF">
      <w:pPr>
        <w:pStyle w:val="ListParagraph"/>
        <w:numPr>
          <w:ilvl w:val="0"/>
          <w:numId w:val="0"/>
        </w:numPr>
        <w:ind w:left="360"/>
      </w:pPr>
      <w:r w:rsidRPr="00B95D20">
        <w:t xml:space="preserve">BRAT mendukung </w:t>
      </w:r>
      <w:proofErr w:type="spellStart"/>
      <w:r w:rsidRPr="00B95D20">
        <w:t>key</w:t>
      </w:r>
      <w:proofErr w:type="spellEnd"/>
      <w:r w:rsidRPr="00B95D20">
        <w:t>-</w:t>
      </w:r>
      <w:proofErr w:type="spellStart"/>
      <w:r w:rsidRPr="00B95D20">
        <w:t>word</w:t>
      </w:r>
      <w:proofErr w:type="spellEnd"/>
      <w:r w:rsidRPr="00B95D20">
        <w:t>-in-</w:t>
      </w:r>
      <w:proofErr w:type="spellStart"/>
      <w:r w:rsidRPr="00B95D20">
        <w:t>context</w:t>
      </w:r>
      <w:proofErr w:type="spellEnd"/>
      <w:r w:rsidRPr="00B95D20">
        <w:t xml:space="preserve"> (KWIC) untuk tampilan </w:t>
      </w:r>
      <w:proofErr w:type="spellStart"/>
      <w:r w:rsidRPr="00B95D20">
        <w:t>search</w:t>
      </w:r>
      <w:proofErr w:type="spellEnd"/>
      <w:r w:rsidRPr="00B95D20">
        <w:t xml:space="preserve"> </w:t>
      </w:r>
      <w:proofErr w:type="spellStart"/>
      <w:r w:rsidRPr="00B95D20">
        <w:t>be</w:t>
      </w:r>
      <w:proofErr w:type="spellEnd"/>
      <w:r>
        <w:rPr>
          <w:lang w:val="en-US"/>
        </w:rPr>
        <w:t>r</w:t>
      </w:r>
      <w:r w:rsidRPr="00B95D20">
        <w:t>dasarkan kata</w:t>
      </w:r>
    </w:p>
    <w:p w14:paraId="0F20A369" w14:textId="77777777" w:rsidR="00D37B44" w:rsidRPr="00B95D20" w:rsidRDefault="00D37B44" w:rsidP="004C76E1">
      <w:pPr>
        <w:ind w:firstLine="0"/>
      </w:pPr>
    </w:p>
    <w:sectPr w:rsidR="00D37B44" w:rsidRPr="00B95D20" w:rsidSect="00C15C35">
      <w:headerReference w:type="default" r:id="rId19"/>
      <w:footerReference w:type="default" r:id="rId20"/>
      <w:footerReference w:type="first" r:id="rId21"/>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86478" w14:textId="77777777" w:rsidR="00E8171F" w:rsidRDefault="00E8171F" w:rsidP="00A1571D">
      <w:pPr>
        <w:spacing w:line="240" w:lineRule="auto"/>
      </w:pPr>
      <w:r>
        <w:separator/>
      </w:r>
    </w:p>
  </w:endnote>
  <w:endnote w:type="continuationSeparator" w:id="0">
    <w:p w14:paraId="18E83AE2" w14:textId="77777777" w:rsidR="00E8171F" w:rsidRDefault="00E8171F"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Default="00E54D14">
    <w:pPr>
      <w:pStyle w:val="Footer"/>
      <w:jc w:val="center"/>
    </w:pPr>
  </w:p>
  <w:p w14:paraId="18757F2A" w14:textId="77777777" w:rsidR="00E54D14" w:rsidRDefault="00E54D14"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5B6A6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37FFF" w14:textId="77777777" w:rsidR="00E8171F" w:rsidRDefault="00E8171F" w:rsidP="00F1370C">
      <w:pPr>
        <w:spacing w:line="240" w:lineRule="auto"/>
        <w:ind w:firstLine="0"/>
      </w:pPr>
      <w:r>
        <w:separator/>
      </w:r>
    </w:p>
  </w:footnote>
  <w:footnote w:type="continuationSeparator" w:id="0">
    <w:p w14:paraId="0F94E66D" w14:textId="77777777" w:rsidR="00E8171F" w:rsidRDefault="00E8171F" w:rsidP="00A1571D">
      <w:pPr>
        <w:spacing w:line="240" w:lineRule="auto"/>
      </w:pPr>
      <w:r>
        <w:continuationSeparator/>
      </w:r>
    </w:p>
  </w:footnote>
  <w:footnote w:id="1">
    <w:p w14:paraId="6F6777A8" w14:textId="463163D5" w:rsidR="006950A8" w:rsidRDefault="006950A8">
      <w:pPr>
        <w:pStyle w:val="FootnoteText"/>
      </w:pPr>
      <w:r>
        <w:rPr>
          <w:rStyle w:val="FootnoteReference"/>
        </w:rPr>
        <w:footnoteRef/>
      </w:r>
      <w:r>
        <w:t xml:space="preserve"> </w:t>
      </w:r>
      <w:proofErr w:type="spellStart"/>
      <w:r>
        <w:t>Arliyanti</w:t>
      </w:r>
      <w:proofErr w:type="spellEnd"/>
      <w:r>
        <w:t xml:space="preserve"> Nurdin, </w:t>
      </w:r>
      <w:proofErr w:type="spellStart"/>
      <w:r>
        <w:t>dkk</w:t>
      </w:r>
      <w:proofErr w:type="spellEnd"/>
      <w:r w:rsidR="00E01721">
        <w:t>,</w:t>
      </w:r>
      <w:r>
        <w:t xml:space="preserve"> </w:t>
      </w:r>
      <w:r w:rsidRPr="00E01721">
        <w:t xml:space="preserve">Perbandingan Kinerja Word </w:t>
      </w:r>
      <w:proofErr w:type="spellStart"/>
      <w:r w:rsidRPr="00E01721">
        <w:t>Embedding</w:t>
      </w:r>
      <w:proofErr w:type="spellEnd"/>
      <w:r w:rsidRPr="00E01721">
        <w:t xml:space="preserve"> Word2vec, </w:t>
      </w:r>
      <w:proofErr w:type="spellStart"/>
      <w:r w:rsidRPr="00E01721">
        <w:t>Glove</w:t>
      </w:r>
      <w:proofErr w:type="spellEnd"/>
      <w:r w:rsidRPr="00E01721">
        <w:t xml:space="preserve">, Dan </w:t>
      </w:r>
      <w:proofErr w:type="spellStart"/>
      <w:r w:rsidRPr="00E01721">
        <w:t>Fasttext</w:t>
      </w:r>
      <w:proofErr w:type="spellEnd"/>
      <w:r w:rsidRPr="00E01721">
        <w:t xml:space="preserve"> Pada Klasifikasi Teks</w:t>
      </w:r>
      <w:r>
        <w:t>,</w:t>
      </w:r>
      <w:r w:rsidR="00E01721">
        <w:t xml:space="preserve"> </w:t>
      </w:r>
      <w:r>
        <w:t xml:space="preserve">Jurnal TEKNOKOMPAK Vol. 14 No. 2 </w:t>
      </w:r>
      <w:r w:rsidR="00E01721">
        <w:t>(</w:t>
      </w:r>
      <w:r>
        <w:t>2020</w:t>
      </w:r>
      <w:r w:rsidR="00E01721">
        <w:t>)</w:t>
      </w:r>
      <w:r>
        <w:t>, hal. 74—79.</w:t>
      </w:r>
    </w:p>
  </w:footnote>
  <w:footnote w:id="2">
    <w:p w14:paraId="07AD36A9" w14:textId="7A183F2A" w:rsidR="00556DBA" w:rsidRDefault="00556DBA">
      <w:pPr>
        <w:pStyle w:val="FootnoteText"/>
      </w:pPr>
      <w:r>
        <w:rPr>
          <w:rStyle w:val="FootnoteReference"/>
        </w:rPr>
        <w:footnoteRef/>
      </w:r>
      <w:r>
        <w:t xml:space="preserve"> </w:t>
      </w:r>
      <w:proofErr w:type="spellStart"/>
      <w:r>
        <w:t>Xiaoya</w:t>
      </w:r>
      <w:proofErr w:type="spellEnd"/>
      <w:r>
        <w:t xml:space="preserve"> Li, </w:t>
      </w:r>
      <w:proofErr w:type="spellStart"/>
      <w:r>
        <w:t>dkk</w:t>
      </w:r>
      <w:proofErr w:type="spellEnd"/>
      <w:r>
        <w:t>,</w:t>
      </w:r>
      <w:r w:rsidR="004D7DD1">
        <w:t xml:space="preserve"> </w:t>
      </w:r>
      <w:r w:rsidRPr="004D7DD1">
        <w:rPr>
          <w:iCs/>
        </w:rPr>
        <w:t xml:space="preserve">A </w:t>
      </w:r>
      <w:proofErr w:type="spellStart"/>
      <w:r w:rsidRPr="004D7DD1">
        <w:rPr>
          <w:iCs/>
        </w:rPr>
        <w:t>Unified</w:t>
      </w:r>
      <w:proofErr w:type="spellEnd"/>
      <w:r w:rsidRPr="004D7DD1">
        <w:rPr>
          <w:iCs/>
        </w:rPr>
        <w:t xml:space="preserve"> MRC </w:t>
      </w:r>
      <w:proofErr w:type="spellStart"/>
      <w:r w:rsidRPr="004D7DD1">
        <w:rPr>
          <w:iCs/>
        </w:rPr>
        <w:t>Framework</w:t>
      </w:r>
      <w:proofErr w:type="spellEnd"/>
      <w:r w:rsidRPr="004D7DD1">
        <w:rPr>
          <w:iCs/>
        </w:rPr>
        <w:t xml:space="preserve"> </w:t>
      </w:r>
      <w:proofErr w:type="spellStart"/>
      <w:r w:rsidRPr="004D7DD1">
        <w:rPr>
          <w:iCs/>
        </w:rPr>
        <w:t>for</w:t>
      </w:r>
      <w:proofErr w:type="spellEnd"/>
      <w:r w:rsidRPr="004D7DD1">
        <w:rPr>
          <w:iCs/>
        </w:rPr>
        <w:t xml:space="preserve"> </w:t>
      </w:r>
      <w:proofErr w:type="spellStart"/>
      <w:r w:rsidRPr="004D7DD1">
        <w:rPr>
          <w:iCs/>
        </w:rPr>
        <w:t>Named</w:t>
      </w:r>
      <w:proofErr w:type="spellEnd"/>
      <w:r w:rsidRPr="004D7DD1">
        <w:rPr>
          <w:iCs/>
        </w:rPr>
        <w:t xml:space="preserve"> </w:t>
      </w:r>
      <w:proofErr w:type="spellStart"/>
      <w:r w:rsidRPr="004D7DD1">
        <w:rPr>
          <w:iCs/>
        </w:rPr>
        <w:t>Entity</w:t>
      </w:r>
      <w:proofErr w:type="spellEnd"/>
      <w:r w:rsidRPr="004D7DD1">
        <w:rPr>
          <w:iCs/>
        </w:rPr>
        <w:t xml:space="preserve"> </w:t>
      </w:r>
      <w:proofErr w:type="spellStart"/>
      <w:r w:rsidRPr="004D7DD1">
        <w:rPr>
          <w:iCs/>
        </w:rPr>
        <w:t>Recognition</w:t>
      </w:r>
      <w:proofErr w:type="spellEnd"/>
      <w:r>
        <w:t xml:space="preserve">, </w:t>
      </w:r>
      <w:proofErr w:type="spellStart"/>
      <w:r w:rsidRPr="00E10845">
        <w:t>Proceedings</w:t>
      </w:r>
      <w:proofErr w:type="spellEnd"/>
      <w:r w:rsidRPr="00E10845">
        <w:t xml:space="preserve"> </w:t>
      </w:r>
      <w:proofErr w:type="spellStart"/>
      <w:r w:rsidRPr="00E10845">
        <w:t>of</w:t>
      </w:r>
      <w:proofErr w:type="spellEnd"/>
      <w:r w:rsidRPr="00E10845">
        <w:t xml:space="preserve"> </w:t>
      </w:r>
      <w:proofErr w:type="spellStart"/>
      <w:r w:rsidRPr="00E10845">
        <w:t>the</w:t>
      </w:r>
      <w:proofErr w:type="spellEnd"/>
      <w:r w:rsidRPr="00E10845">
        <w:t xml:space="preserve"> 58th </w:t>
      </w:r>
      <w:proofErr w:type="spellStart"/>
      <w:r w:rsidRPr="00E10845">
        <w:t>Annual</w:t>
      </w:r>
      <w:proofErr w:type="spellEnd"/>
      <w:r w:rsidRPr="00E10845">
        <w:t xml:space="preserve"> </w:t>
      </w:r>
      <w:proofErr w:type="spellStart"/>
      <w:r w:rsidRPr="00E10845">
        <w:t>Meeting</w:t>
      </w:r>
      <w:proofErr w:type="spellEnd"/>
      <w:r w:rsidRPr="00E10845">
        <w:t xml:space="preserve"> </w:t>
      </w:r>
      <w:proofErr w:type="spellStart"/>
      <w:r w:rsidRPr="00E10845">
        <w:t>of</w:t>
      </w:r>
      <w:proofErr w:type="spellEnd"/>
      <w:r w:rsidRPr="00E10845">
        <w:t xml:space="preserve"> </w:t>
      </w:r>
      <w:proofErr w:type="spellStart"/>
      <w:r w:rsidRPr="00E10845">
        <w:t>the</w:t>
      </w:r>
      <w:proofErr w:type="spellEnd"/>
      <w:r w:rsidRPr="00E10845">
        <w:t xml:space="preserve"> </w:t>
      </w:r>
      <w:proofErr w:type="spellStart"/>
      <w:r w:rsidRPr="00E10845">
        <w:t>Association</w:t>
      </w:r>
      <w:proofErr w:type="spellEnd"/>
      <w:r w:rsidRPr="00E10845">
        <w:t xml:space="preserve"> </w:t>
      </w:r>
      <w:proofErr w:type="spellStart"/>
      <w:r w:rsidRPr="00E10845">
        <w:t>for</w:t>
      </w:r>
      <w:proofErr w:type="spellEnd"/>
      <w:r w:rsidRPr="00E10845">
        <w:t xml:space="preserve"> </w:t>
      </w:r>
      <w:proofErr w:type="spellStart"/>
      <w:r w:rsidRPr="00E10845">
        <w:t>Computational</w:t>
      </w:r>
      <w:proofErr w:type="spellEnd"/>
      <w:r w:rsidRPr="00E10845">
        <w:t xml:space="preserve"> </w:t>
      </w:r>
      <w:proofErr w:type="spellStart"/>
      <w:r w:rsidRPr="00E10845">
        <w:t>Linguistics</w:t>
      </w:r>
      <w:proofErr w:type="spellEnd"/>
      <w:r w:rsidR="004D7DD1">
        <w:t xml:space="preserve"> (</w:t>
      </w:r>
      <w:r>
        <w:t>Juli 2020</w:t>
      </w:r>
      <w:r w:rsidR="004D7DD1">
        <w:t>)</w:t>
      </w:r>
      <w:r>
        <w:t>, Hal 5849</w:t>
      </w:r>
    </w:p>
  </w:footnote>
  <w:footnote w:id="3">
    <w:p w14:paraId="1D13C9F3" w14:textId="603A4CE5" w:rsidR="00BC00CB" w:rsidRDefault="00BC00CB">
      <w:pPr>
        <w:pStyle w:val="FootnoteText"/>
      </w:pPr>
      <w:r>
        <w:rPr>
          <w:rStyle w:val="FootnoteReference"/>
        </w:rPr>
        <w:footnoteRef/>
      </w:r>
      <w:r>
        <w:t xml:space="preserve"> </w:t>
      </w:r>
      <w:r>
        <w:t>Plato</w:t>
      </w:r>
      <w:r w:rsidR="004D7DD1">
        <w:t>,</w:t>
      </w:r>
      <w:r>
        <w:t xml:space="preserve"> </w:t>
      </w:r>
      <w:r w:rsidR="004D7DD1" w:rsidRPr="004D7DD1">
        <w:rPr>
          <w:i/>
          <w:iCs/>
        </w:rPr>
        <w:t>“</w:t>
      </w:r>
      <w:r w:rsidRPr="004D7DD1">
        <w:rPr>
          <w:i/>
          <w:iCs/>
        </w:rPr>
        <w:t>Cara Menggunakan Pengenalan Entitas Bernama (NER) Untuk Ekstraksi Informasi</w:t>
      </w:r>
      <w:r w:rsidR="004D7DD1" w:rsidRPr="004D7DD1">
        <w:rPr>
          <w:i/>
          <w:iCs/>
        </w:rPr>
        <w:t>”</w:t>
      </w:r>
      <w:r w:rsidR="004D7DD1">
        <w:t xml:space="preserve">, </w:t>
      </w:r>
      <w:r w:rsidRPr="00BC00CB">
        <w:t xml:space="preserve"> </w:t>
      </w:r>
      <w:r>
        <w:t>(</w:t>
      </w:r>
      <w:r w:rsidRPr="00BC00CB">
        <w:t>https://zephyrnet.com/id/cara-menggunakan-nama-pengenalan-entitas-untuk-ekstraksi-informasi/</w:t>
      </w:r>
      <w:r>
        <w:t>)</w:t>
      </w:r>
    </w:p>
  </w:footnote>
  <w:footnote w:id="4">
    <w:p w14:paraId="16C4F368" w14:textId="483D8686" w:rsidR="003339A0" w:rsidRDefault="003339A0">
      <w:pPr>
        <w:pStyle w:val="FootnoteText"/>
      </w:pPr>
      <w:r>
        <w:rPr>
          <w:rStyle w:val="FootnoteReference"/>
        </w:rPr>
        <w:footnoteRef/>
      </w:r>
      <w:r>
        <w:t xml:space="preserve"> </w:t>
      </w:r>
      <w:proofErr w:type="spellStart"/>
      <w:r>
        <w:t>Ashish</w:t>
      </w:r>
      <w:proofErr w:type="spellEnd"/>
      <w:r>
        <w:t xml:space="preserve"> </w:t>
      </w:r>
      <w:proofErr w:type="spellStart"/>
      <w:r>
        <w:t>Vaswani</w:t>
      </w:r>
      <w:proofErr w:type="spellEnd"/>
      <w:r>
        <w:t xml:space="preserve">, </w:t>
      </w:r>
      <w:proofErr w:type="spellStart"/>
      <w:r>
        <w:t>dkk</w:t>
      </w:r>
      <w:proofErr w:type="spellEnd"/>
      <w:r>
        <w:t xml:space="preserve">, </w:t>
      </w:r>
      <w:proofErr w:type="spellStart"/>
      <w:r w:rsidRPr="004D7DD1">
        <w:t>Attention</w:t>
      </w:r>
      <w:proofErr w:type="spellEnd"/>
      <w:r w:rsidRPr="004D7DD1">
        <w:t xml:space="preserve"> Is All You </w:t>
      </w:r>
      <w:proofErr w:type="spellStart"/>
      <w:r w:rsidRPr="004D7DD1">
        <w:t>Need</w:t>
      </w:r>
      <w:proofErr w:type="spellEnd"/>
      <w:r>
        <w:t>, 2017.</w:t>
      </w:r>
    </w:p>
  </w:footnote>
  <w:footnote w:id="5">
    <w:p w14:paraId="4771CA29" w14:textId="6494CCC6" w:rsidR="00C142A3" w:rsidRPr="00C142A3" w:rsidRDefault="00C142A3">
      <w:pPr>
        <w:pStyle w:val="FootnoteText"/>
        <w:rPr>
          <w:lang w:val="en-US"/>
        </w:rPr>
      </w:pPr>
      <w:r>
        <w:rPr>
          <w:rStyle w:val="FootnoteReference"/>
        </w:rPr>
        <w:footnoteRef/>
      </w:r>
      <w:r>
        <w:t xml:space="preserve"> </w:t>
      </w:r>
      <w:r w:rsidRPr="00C142A3">
        <w:t xml:space="preserve">Michael </w:t>
      </w:r>
      <w:proofErr w:type="spellStart"/>
      <w:r w:rsidRPr="00C142A3">
        <w:t>Phi</w:t>
      </w:r>
      <w:proofErr w:type="spellEnd"/>
      <w:r>
        <w:rPr>
          <w:lang w:val="en-US"/>
        </w:rPr>
        <w:t>, “</w:t>
      </w:r>
      <w:proofErr w:type="spellStart"/>
      <w:r w:rsidRPr="00CB536E">
        <w:rPr>
          <w:i/>
          <w:iCs/>
        </w:rPr>
        <w:t>Illustrated</w:t>
      </w:r>
      <w:proofErr w:type="spellEnd"/>
      <w:r w:rsidRPr="00CB536E">
        <w:rPr>
          <w:i/>
          <w:iCs/>
        </w:rPr>
        <w:t xml:space="preserve"> </w:t>
      </w:r>
      <w:proofErr w:type="spellStart"/>
      <w:r w:rsidRPr="00CB536E">
        <w:rPr>
          <w:i/>
          <w:iCs/>
        </w:rPr>
        <w:t>Guide</w:t>
      </w:r>
      <w:proofErr w:type="spellEnd"/>
      <w:r w:rsidRPr="00CB536E">
        <w:rPr>
          <w:i/>
          <w:iCs/>
        </w:rPr>
        <w:t xml:space="preserve"> </w:t>
      </w:r>
      <w:proofErr w:type="spellStart"/>
      <w:r w:rsidRPr="00CB536E">
        <w:rPr>
          <w:i/>
          <w:iCs/>
        </w:rPr>
        <w:t>to</w:t>
      </w:r>
      <w:proofErr w:type="spellEnd"/>
      <w:r w:rsidRPr="00CB536E">
        <w:rPr>
          <w:i/>
          <w:iCs/>
        </w:rPr>
        <w:t xml:space="preserve"> </w:t>
      </w:r>
      <w:proofErr w:type="spellStart"/>
      <w:r w:rsidRPr="00CB536E">
        <w:rPr>
          <w:i/>
          <w:iCs/>
        </w:rPr>
        <w:t>Transformers</w:t>
      </w:r>
      <w:proofErr w:type="spellEnd"/>
      <w:r w:rsidRPr="00CB536E">
        <w:rPr>
          <w:i/>
          <w:iCs/>
        </w:rPr>
        <w:t xml:space="preserve">- Step </w:t>
      </w:r>
      <w:proofErr w:type="spellStart"/>
      <w:r w:rsidRPr="00CB536E">
        <w:rPr>
          <w:i/>
          <w:iCs/>
        </w:rPr>
        <w:t>by</w:t>
      </w:r>
      <w:proofErr w:type="spellEnd"/>
      <w:r w:rsidRPr="00CB536E">
        <w:rPr>
          <w:i/>
          <w:iCs/>
        </w:rPr>
        <w:t xml:space="preserve"> Step </w:t>
      </w:r>
      <w:proofErr w:type="spellStart"/>
      <w:r w:rsidRPr="00CB536E">
        <w:rPr>
          <w:i/>
          <w:iCs/>
        </w:rPr>
        <w:t>Explanation</w:t>
      </w:r>
      <w:proofErr w:type="spellEnd"/>
      <w:r>
        <w:rPr>
          <w:lang w:val="en-US"/>
        </w:rPr>
        <w:t>”</w:t>
      </w:r>
      <w:r w:rsidR="00CB536E">
        <w:rPr>
          <w:lang w:val="en-US"/>
        </w:rPr>
        <w:t>,</w:t>
      </w:r>
      <w:r>
        <w:rPr>
          <w:lang w:val="en-US"/>
        </w:rPr>
        <w:t xml:space="preserve"> </w:t>
      </w:r>
      <w:r w:rsidRPr="00C142A3">
        <w:rPr>
          <w:lang w:val="en-US"/>
        </w:rPr>
        <w:t>https://towardsdatascience.com/illustrated-guide-to-transformers-step-by-step-explanation-f74876522bc0</w:t>
      </w:r>
    </w:p>
  </w:footnote>
  <w:footnote w:id="6">
    <w:p w14:paraId="68AB46BA" w14:textId="25F6FCB9" w:rsidR="00442E33" w:rsidRPr="00442E33" w:rsidRDefault="00442E33" w:rsidP="00442E33">
      <w:pPr>
        <w:pStyle w:val="FootnoteText"/>
        <w:rPr>
          <w:lang w:val="en-US"/>
        </w:rPr>
      </w:pPr>
      <w:r>
        <w:rPr>
          <w:rStyle w:val="FootnoteReference"/>
        </w:rPr>
        <w:footnoteRef/>
      </w:r>
      <w:r>
        <w:t xml:space="preserve"> </w:t>
      </w:r>
      <w:r>
        <w:t xml:space="preserve">Jay </w:t>
      </w:r>
      <w:proofErr w:type="spellStart"/>
      <w:r>
        <w:t>Alammar</w:t>
      </w:r>
      <w:proofErr w:type="spellEnd"/>
      <w:r>
        <w:rPr>
          <w:lang w:val="en-US"/>
        </w:rPr>
        <w:t>, “</w:t>
      </w:r>
      <w:r w:rsidRPr="00442E33">
        <w:rPr>
          <w:i/>
          <w:iCs/>
          <w:lang w:val="en-US"/>
        </w:rPr>
        <w:t>The Illustrated Transformer</w:t>
      </w:r>
      <w:r>
        <w:rPr>
          <w:lang w:val="en-US"/>
        </w:rPr>
        <w:t xml:space="preserve">”, </w:t>
      </w:r>
      <w:hyperlink r:id="rId1" w:history="1">
        <w:r w:rsidRPr="00E40E07">
          <w:rPr>
            <w:rStyle w:val="Hyperlink"/>
          </w:rPr>
          <w:t>http://jalammar.github.io/illustrated-transformer/</w:t>
        </w:r>
      </w:hyperlink>
      <w:r>
        <w:rPr>
          <w:lang w:val="en-US"/>
        </w:rPr>
        <w:t xml:space="preserve"> </w:t>
      </w:r>
      <w:proofErr w:type="spellStart"/>
      <w:r>
        <w:rPr>
          <w:lang w:val="en-US"/>
        </w:rPr>
        <w:t>diakses</w:t>
      </w:r>
      <w:proofErr w:type="spellEnd"/>
      <w:r>
        <w:rPr>
          <w:lang w:val="en-US"/>
        </w:rPr>
        <w:t xml:space="preserve">, 4 Mei 2022, </w:t>
      </w:r>
      <w:r w:rsidR="009E1E50">
        <w:rPr>
          <w:lang w:val="en-US"/>
        </w:rPr>
        <w:t>12</w:t>
      </w:r>
      <w:r>
        <w:rPr>
          <w:lang w:val="en-US"/>
        </w:rPr>
        <w:t>:32</w:t>
      </w:r>
    </w:p>
  </w:footnote>
  <w:footnote w:id="7">
    <w:p w14:paraId="6042CD1E" w14:textId="739932D4" w:rsidR="00AB3FD9" w:rsidRDefault="00AB3FD9">
      <w:pPr>
        <w:pStyle w:val="FootnoteText"/>
      </w:pPr>
      <w:r>
        <w:rPr>
          <w:rStyle w:val="FootnoteReference"/>
        </w:rPr>
        <w:footnoteRef/>
      </w:r>
      <w:r>
        <w:t xml:space="preserve"> </w:t>
      </w:r>
      <w:proofErr w:type="spellStart"/>
      <w:r w:rsidRPr="00AB3FD9">
        <w:t>Schmidhuber</w:t>
      </w:r>
      <w:proofErr w:type="spellEnd"/>
      <w:r w:rsidRPr="00AB3FD9">
        <w:t xml:space="preserve">, </w:t>
      </w:r>
      <w:proofErr w:type="spellStart"/>
      <w:r w:rsidRPr="00AB3FD9">
        <w:t>Jürgen</w:t>
      </w:r>
      <w:proofErr w:type="spellEnd"/>
      <w:r w:rsidRPr="00AB3FD9">
        <w:t xml:space="preserve"> (2015-01-01). "</w:t>
      </w:r>
      <w:proofErr w:type="spellStart"/>
      <w:r w:rsidRPr="00AB3FD9">
        <w:t>Deep</w:t>
      </w:r>
      <w:proofErr w:type="spellEnd"/>
      <w:r w:rsidRPr="00AB3FD9">
        <w:t xml:space="preserve"> </w:t>
      </w:r>
      <w:proofErr w:type="spellStart"/>
      <w:r w:rsidRPr="00AB3FD9">
        <w:t>learning</w:t>
      </w:r>
      <w:proofErr w:type="spellEnd"/>
      <w:r w:rsidRPr="00AB3FD9">
        <w:t xml:space="preserve"> in neural </w:t>
      </w:r>
      <w:proofErr w:type="spellStart"/>
      <w:r w:rsidRPr="00AB3FD9">
        <w:t>networks</w:t>
      </w:r>
      <w:proofErr w:type="spellEnd"/>
      <w:r w:rsidRPr="00AB3FD9">
        <w:t xml:space="preserve">: An </w:t>
      </w:r>
      <w:proofErr w:type="spellStart"/>
      <w:r w:rsidRPr="00AB3FD9">
        <w:t>overview</w:t>
      </w:r>
      <w:proofErr w:type="spellEnd"/>
      <w:r w:rsidRPr="00AB3FD9">
        <w:t xml:space="preserve">". Neural </w:t>
      </w:r>
      <w:proofErr w:type="spellStart"/>
      <w:r w:rsidRPr="00AB3FD9">
        <w:t>Networks</w:t>
      </w:r>
      <w:proofErr w:type="spellEnd"/>
      <w:r w:rsidRPr="00AB3FD9">
        <w:t>. 61: 85–117</w:t>
      </w:r>
    </w:p>
  </w:footnote>
  <w:footnote w:id="8">
    <w:p w14:paraId="4F759A0E" w14:textId="74ECC4BF" w:rsidR="00A351EC" w:rsidRDefault="00A351EC">
      <w:pPr>
        <w:pStyle w:val="FootnoteText"/>
      </w:pPr>
      <w:r>
        <w:rPr>
          <w:rStyle w:val="FootnoteReference"/>
        </w:rPr>
        <w:footnoteRef/>
      </w:r>
      <w:r>
        <w:t xml:space="preserve"> </w:t>
      </w:r>
      <w:proofErr w:type="spellStart"/>
      <w:r w:rsidRPr="00A351EC">
        <w:t>Minsky</w:t>
      </w:r>
      <w:proofErr w:type="spellEnd"/>
      <w:r w:rsidRPr="00A351EC">
        <w:t xml:space="preserve"> M. L. </w:t>
      </w:r>
      <w:proofErr w:type="spellStart"/>
      <w:r w:rsidRPr="00A351EC">
        <w:t>and</w:t>
      </w:r>
      <w:proofErr w:type="spellEnd"/>
      <w:r w:rsidRPr="00A351EC">
        <w:t xml:space="preserve"> </w:t>
      </w:r>
      <w:proofErr w:type="spellStart"/>
      <w:r w:rsidRPr="00A351EC">
        <w:t>Papert</w:t>
      </w:r>
      <w:proofErr w:type="spellEnd"/>
      <w:r w:rsidRPr="00A351EC">
        <w:t xml:space="preserve"> S. A. 1969. </w:t>
      </w:r>
      <w:proofErr w:type="spellStart"/>
      <w:r w:rsidRPr="00A351EC">
        <w:t>Perceptrons</w:t>
      </w:r>
      <w:proofErr w:type="spellEnd"/>
      <w:r w:rsidRPr="00A351EC">
        <w:t xml:space="preserve">. Cambridge, MA: MIT </w:t>
      </w:r>
      <w:proofErr w:type="spellStart"/>
      <w:r w:rsidRPr="00A351EC">
        <w:t>Press</w:t>
      </w:r>
      <w:proofErr w:type="spellEnd"/>
    </w:p>
  </w:footnote>
  <w:footnote w:id="9">
    <w:p w14:paraId="5F69829D" w14:textId="664BB00D" w:rsidR="00A351EC" w:rsidRDefault="00A351EC">
      <w:pPr>
        <w:pStyle w:val="FootnoteText"/>
      </w:pPr>
      <w:r>
        <w:rPr>
          <w:rStyle w:val="FootnoteReference"/>
        </w:rPr>
        <w:footnoteRef/>
      </w:r>
      <w:r>
        <w:t xml:space="preserve"> </w:t>
      </w:r>
      <w:r w:rsidRPr="00A351EC">
        <w:t xml:space="preserve">Frank </w:t>
      </w:r>
      <w:proofErr w:type="spellStart"/>
      <w:r w:rsidRPr="00A351EC">
        <w:t>Rosenblatt</w:t>
      </w:r>
      <w:proofErr w:type="spellEnd"/>
      <w:r w:rsidRPr="00A351EC">
        <w:t xml:space="preserve">. The </w:t>
      </w:r>
      <w:proofErr w:type="spellStart"/>
      <w:r w:rsidRPr="00A351EC">
        <w:t>Perceptron</w:t>
      </w:r>
      <w:proofErr w:type="spellEnd"/>
      <w:r w:rsidRPr="00A351EC">
        <w:t xml:space="preserve">, a </w:t>
      </w:r>
      <w:proofErr w:type="spellStart"/>
      <w:r w:rsidRPr="00A351EC">
        <w:t>Perceiving</w:t>
      </w:r>
      <w:proofErr w:type="spellEnd"/>
      <w:r w:rsidRPr="00A351EC">
        <w:t xml:space="preserve"> </w:t>
      </w:r>
      <w:proofErr w:type="spellStart"/>
      <w:r w:rsidRPr="00A351EC">
        <w:t>and</w:t>
      </w:r>
      <w:proofErr w:type="spellEnd"/>
      <w:r w:rsidRPr="00A351EC">
        <w:t xml:space="preserve"> </w:t>
      </w:r>
      <w:proofErr w:type="spellStart"/>
      <w:r w:rsidRPr="00A351EC">
        <w:t>Recognizing</w:t>
      </w:r>
      <w:proofErr w:type="spellEnd"/>
      <w:r w:rsidRPr="00A351EC">
        <w:t xml:space="preserve"> Automaton Project Para. </w:t>
      </w:r>
      <w:proofErr w:type="spellStart"/>
      <w:r w:rsidRPr="00A351EC">
        <w:t>Cornell</w:t>
      </w:r>
      <w:proofErr w:type="spellEnd"/>
      <w:r w:rsidRPr="00A351EC">
        <w:t xml:space="preserve"> </w:t>
      </w:r>
      <w:proofErr w:type="spellStart"/>
      <w:r w:rsidRPr="00A351EC">
        <w:t>Aeronautical</w:t>
      </w:r>
      <w:proofErr w:type="spellEnd"/>
      <w:r w:rsidRPr="00A351EC">
        <w:t xml:space="preserve"> </w:t>
      </w:r>
      <w:proofErr w:type="spellStart"/>
      <w:r w:rsidRPr="00A351EC">
        <w:t>Laboratory</w:t>
      </w:r>
      <w:proofErr w:type="spellEnd"/>
      <w:r w:rsidRPr="00A351EC">
        <w:t xml:space="preserve"> 85, 460–461 (1957)</w:t>
      </w:r>
    </w:p>
  </w:footnote>
  <w:footnote w:id="10">
    <w:p w14:paraId="481AA6EB" w14:textId="37E15DD5" w:rsidR="008F0D97" w:rsidRPr="008F0D97" w:rsidRDefault="008F0D97">
      <w:pPr>
        <w:pStyle w:val="FootnoteText"/>
      </w:pPr>
      <w:r>
        <w:rPr>
          <w:rStyle w:val="FootnoteReference"/>
        </w:rPr>
        <w:footnoteRef/>
      </w:r>
      <w:r>
        <w:t xml:space="preserve"> </w:t>
      </w:r>
      <w:r w:rsidRPr="008F0D97">
        <w:t>Prof. Dr. Ir. Kuswara Setiawan, M.T., Buku Paradigma Sistem Cerdas, (Malang : Bayu Media, 2003)</w:t>
      </w:r>
    </w:p>
  </w:footnote>
  <w:footnote w:id="11">
    <w:p w14:paraId="676FA32E" w14:textId="6159F861" w:rsidR="00F87667" w:rsidRPr="003C2B5F" w:rsidRDefault="00F87667">
      <w:pPr>
        <w:pStyle w:val="FootnoteText"/>
        <w:rPr>
          <w:lang w:val="en-US"/>
        </w:rPr>
      </w:pPr>
      <w:r>
        <w:rPr>
          <w:rStyle w:val="FootnoteReference"/>
        </w:rPr>
        <w:footnoteRef/>
      </w:r>
      <w:r>
        <w:t xml:space="preserve"> </w:t>
      </w:r>
      <w:proofErr w:type="spellStart"/>
      <w:r w:rsidR="006E098A" w:rsidRPr="00F87667">
        <w:t>Wasserman</w:t>
      </w:r>
      <w:proofErr w:type="spellEnd"/>
      <w:r w:rsidR="006E098A" w:rsidRPr="00F87667">
        <w:t>, P.D.</w:t>
      </w:r>
      <w:r w:rsidR="006E098A">
        <w:rPr>
          <w:lang w:val="en-US"/>
        </w:rPr>
        <w:t>,</w:t>
      </w:r>
      <w:r w:rsidR="006E098A" w:rsidRPr="00F87667">
        <w:t xml:space="preserve"> </w:t>
      </w:r>
      <w:proofErr w:type="spellStart"/>
      <w:r w:rsidR="006E098A" w:rsidRPr="00F87667">
        <w:t>Schwartz</w:t>
      </w:r>
      <w:proofErr w:type="spellEnd"/>
      <w:r w:rsidR="006E098A" w:rsidRPr="00F87667">
        <w:t>, T.</w:t>
      </w:r>
      <w:r w:rsidR="006E098A">
        <w:rPr>
          <w:lang w:val="en-US"/>
        </w:rPr>
        <w:t xml:space="preserve">, </w:t>
      </w:r>
      <w:r w:rsidRPr="00F87667">
        <w:t xml:space="preserve">Neural </w:t>
      </w:r>
      <w:proofErr w:type="spellStart"/>
      <w:r w:rsidRPr="00F87667">
        <w:t>networks</w:t>
      </w:r>
      <w:proofErr w:type="spellEnd"/>
      <w:r w:rsidRPr="00F87667">
        <w:t xml:space="preserve">. II. </w:t>
      </w:r>
      <w:proofErr w:type="spellStart"/>
      <w:r w:rsidRPr="00F87667">
        <w:t>What</w:t>
      </w:r>
      <w:proofErr w:type="spellEnd"/>
      <w:r w:rsidRPr="00F87667">
        <w:t xml:space="preserve"> are </w:t>
      </w:r>
      <w:proofErr w:type="spellStart"/>
      <w:r w:rsidRPr="00F87667">
        <w:t>they</w:t>
      </w:r>
      <w:proofErr w:type="spellEnd"/>
      <w:r w:rsidRPr="00F87667">
        <w:t xml:space="preserve"> </w:t>
      </w:r>
      <w:proofErr w:type="spellStart"/>
      <w:r w:rsidRPr="00F87667">
        <w:t>and</w:t>
      </w:r>
      <w:proofErr w:type="spellEnd"/>
      <w:r w:rsidRPr="00F87667">
        <w:t xml:space="preserve"> </w:t>
      </w:r>
      <w:proofErr w:type="spellStart"/>
      <w:r w:rsidRPr="00F87667">
        <w:t>why</w:t>
      </w:r>
      <w:proofErr w:type="spellEnd"/>
      <w:r w:rsidRPr="00F87667">
        <w:t xml:space="preserve"> </w:t>
      </w:r>
      <w:proofErr w:type="spellStart"/>
      <w:r w:rsidRPr="00F87667">
        <w:t>is</w:t>
      </w:r>
      <w:proofErr w:type="spellEnd"/>
      <w:r w:rsidRPr="00F87667">
        <w:t xml:space="preserve"> </w:t>
      </w:r>
      <w:proofErr w:type="spellStart"/>
      <w:r w:rsidRPr="00F87667">
        <w:t>everybody</w:t>
      </w:r>
      <w:proofErr w:type="spellEnd"/>
      <w:r w:rsidRPr="00F87667">
        <w:t xml:space="preserve"> </w:t>
      </w:r>
      <w:proofErr w:type="spellStart"/>
      <w:r w:rsidRPr="00F87667">
        <w:t>so</w:t>
      </w:r>
      <w:proofErr w:type="spellEnd"/>
      <w:r w:rsidRPr="00F87667">
        <w:t xml:space="preserve"> </w:t>
      </w:r>
      <w:proofErr w:type="spellStart"/>
      <w:r w:rsidRPr="00F87667">
        <w:t>interested</w:t>
      </w:r>
      <w:proofErr w:type="spellEnd"/>
      <w:r w:rsidRPr="00F87667">
        <w:t xml:space="preserve"> in </w:t>
      </w:r>
      <w:proofErr w:type="spellStart"/>
      <w:r w:rsidRPr="00F87667">
        <w:t>them</w:t>
      </w:r>
      <w:proofErr w:type="spellEnd"/>
      <w:r w:rsidRPr="00F87667">
        <w:t xml:space="preserve"> </w:t>
      </w:r>
      <w:proofErr w:type="spellStart"/>
      <w:r w:rsidRPr="00F87667">
        <w:t>now</w:t>
      </w:r>
      <w:proofErr w:type="spellEnd"/>
      <w:r w:rsidRPr="00F87667">
        <w:t>?</w:t>
      </w:r>
      <w:r w:rsidR="003C2B5F">
        <w:rPr>
          <w:lang w:val="en-US"/>
        </w:rPr>
        <w:t>,</w:t>
      </w:r>
      <w:r w:rsidRPr="00F87667">
        <w:t xml:space="preserve"> IEEE </w:t>
      </w:r>
      <w:proofErr w:type="spellStart"/>
      <w:r w:rsidRPr="00F87667">
        <w:t>Expert</w:t>
      </w:r>
      <w:proofErr w:type="spellEnd"/>
      <w:r w:rsidRPr="00F87667">
        <w:t xml:space="preserve">, 1988, Volume 3, </w:t>
      </w:r>
      <w:proofErr w:type="spellStart"/>
      <w:r w:rsidRPr="00F87667">
        <w:t>Issue</w:t>
      </w:r>
      <w:proofErr w:type="spellEnd"/>
      <w:r w:rsidRPr="00F87667">
        <w:t xml:space="preserve"> 1</w:t>
      </w:r>
      <w:r w:rsidR="003C2B5F">
        <w:rPr>
          <w:lang w:val="en-US"/>
        </w:rPr>
        <w:t xml:space="preserve">, Hal. </w:t>
      </w:r>
      <w:r w:rsidR="003C2B5F" w:rsidRPr="00F87667">
        <w:t>10-15</w:t>
      </w:r>
    </w:p>
  </w:footnote>
  <w:footnote w:id="12">
    <w:p w14:paraId="023B8AB1" w14:textId="4D03A1B6" w:rsidR="009035AC" w:rsidRPr="009035AC" w:rsidRDefault="009035AC">
      <w:pPr>
        <w:pStyle w:val="FootnoteText"/>
        <w:rPr>
          <w:lang w:val="en-US"/>
        </w:rPr>
      </w:pPr>
      <w:r>
        <w:rPr>
          <w:rStyle w:val="FootnoteReference"/>
        </w:rPr>
        <w:footnoteRef/>
      </w:r>
      <w:r>
        <w:t xml:space="preserve"> </w:t>
      </w:r>
      <w:r>
        <w:t xml:space="preserve">Ilya </w:t>
      </w:r>
      <w:proofErr w:type="spellStart"/>
      <w:r>
        <w:t>Sutskever</w:t>
      </w:r>
      <w:proofErr w:type="spellEnd"/>
      <w:r>
        <w:t xml:space="preserve">, </w:t>
      </w:r>
      <w:proofErr w:type="spellStart"/>
      <w:r>
        <w:t>Oriol</w:t>
      </w:r>
      <w:proofErr w:type="spellEnd"/>
      <w:r>
        <w:t xml:space="preserve"> </w:t>
      </w:r>
      <w:proofErr w:type="spellStart"/>
      <w:r>
        <w:t>Vinyals</w:t>
      </w:r>
      <w:proofErr w:type="spellEnd"/>
      <w:r>
        <w:t xml:space="preserve">, </w:t>
      </w:r>
      <w:proofErr w:type="spellStart"/>
      <w:r>
        <w:t>Quoc</w:t>
      </w:r>
      <w:proofErr w:type="spellEnd"/>
      <w:r>
        <w:t xml:space="preserve"> V. Le</w:t>
      </w:r>
      <w:r>
        <w:rPr>
          <w:lang w:val="en-US"/>
        </w:rPr>
        <w:t xml:space="preserve">, </w:t>
      </w:r>
      <w:proofErr w:type="spellStart"/>
      <w:r>
        <w:t>Sequence</w:t>
      </w:r>
      <w:proofErr w:type="spellEnd"/>
      <w:r>
        <w:t xml:space="preserve"> </w:t>
      </w:r>
      <w:proofErr w:type="spellStart"/>
      <w:r>
        <w:t>to</w:t>
      </w:r>
      <w:proofErr w:type="spellEnd"/>
      <w:r>
        <w:t xml:space="preserve"> </w:t>
      </w:r>
      <w:proofErr w:type="spellStart"/>
      <w:r>
        <w:t>Sequence</w:t>
      </w:r>
      <w:proofErr w:type="spellEnd"/>
      <w:r>
        <w:t xml:space="preserve"> </w:t>
      </w:r>
      <w:proofErr w:type="spellStart"/>
      <w:r>
        <w:t>Learning</w:t>
      </w:r>
      <w:proofErr w:type="spellEnd"/>
      <w:r>
        <w:t xml:space="preserve"> </w:t>
      </w:r>
      <w:proofErr w:type="spellStart"/>
      <w:r>
        <w:t>with</w:t>
      </w:r>
      <w:proofErr w:type="spellEnd"/>
      <w:r>
        <w:t xml:space="preserve"> Neural </w:t>
      </w:r>
      <w:proofErr w:type="spellStart"/>
      <w:r>
        <w:t>Networks</w:t>
      </w:r>
      <w:proofErr w:type="spellEnd"/>
      <w:r>
        <w:rPr>
          <w:lang w:val="en-US"/>
        </w:rPr>
        <w:t>, 2014</w:t>
      </w:r>
    </w:p>
  </w:footnote>
  <w:footnote w:id="13">
    <w:p w14:paraId="75FC1E9E" w14:textId="17D659FE" w:rsidR="00B05A8E" w:rsidRPr="00B05A8E" w:rsidRDefault="00B05A8E">
      <w:pPr>
        <w:pStyle w:val="FootnoteText"/>
      </w:pPr>
      <w:r>
        <w:rPr>
          <w:rStyle w:val="FootnoteReference"/>
        </w:rPr>
        <w:footnoteRef/>
      </w:r>
      <w:r>
        <w:t xml:space="preserve"> </w:t>
      </w:r>
      <w:r>
        <w:rPr>
          <w:lang w:val="en-US"/>
        </w:rPr>
        <w:t xml:space="preserve">BRAT, </w:t>
      </w:r>
      <w:r w:rsidRPr="00B05A8E">
        <w:rPr>
          <w:lang w:val="en-US"/>
        </w:rPr>
        <w:t>mini-introduction to brat</w:t>
      </w:r>
      <w:r>
        <w:rPr>
          <w:lang w:val="en-US"/>
        </w:rPr>
        <w:t xml:space="preserve">, </w:t>
      </w:r>
      <w:r w:rsidRPr="00B05A8E">
        <w:t>https://brat.nlplab.org/introduction.html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5B6A69">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11.4pt;height:11.4pt" o:bullet="t">
        <v:imagedata r:id="rId1" o:title="mso6F78"/>
      </v:shape>
    </w:pict>
  </w:numPicBullet>
  <w:abstractNum w:abstractNumId="0" w15:restartNumberingAfterBreak="0">
    <w:nsid w:val="FFFFFF7C"/>
    <w:multiLevelType w:val="singleLevel"/>
    <w:tmpl w:val="80A606E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09241C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5803F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EC55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ADA4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15C60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22AA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3280B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FEFA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3438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E002D"/>
    <w:multiLevelType w:val="hybridMultilevel"/>
    <w:tmpl w:val="3664E474"/>
    <w:lvl w:ilvl="0" w:tplc="B756DF82">
      <w:numFmt w:val="bullet"/>
      <w:lvlText w:val="•"/>
      <w:lvlJc w:val="left"/>
      <w:pPr>
        <w:ind w:left="427" w:hanging="426"/>
      </w:pPr>
      <w:rPr>
        <w:rFonts w:ascii="Times New Roman" w:eastAsia="Calibri" w:hAnsi="Times New Roman" w:cs="Times New Roman" w:hint="default"/>
      </w:rPr>
    </w:lvl>
    <w:lvl w:ilvl="1" w:tplc="04210003" w:tentative="1">
      <w:start w:val="1"/>
      <w:numFmt w:val="bullet"/>
      <w:lvlText w:val="o"/>
      <w:lvlJc w:val="left"/>
      <w:pPr>
        <w:ind w:left="1081" w:hanging="360"/>
      </w:pPr>
      <w:rPr>
        <w:rFonts w:ascii="Courier New" w:hAnsi="Courier New" w:cs="Courier New" w:hint="default"/>
      </w:rPr>
    </w:lvl>
    <w:lvl w:ilvl="2" w:tplc="04210005" w:tentative="1">
      <w:start w:val="1"/>
      <w:numFmt w:val="bullet"/>
      <w:lvlText w:val=""/>
      <w:lvlJc w:val="left"/>
      <w:pPr>
        <w:ind w:left="1801" w:hanging="360"/>
      </w:pPr>
      <w:rPr>
        <w:rFonts w:ascii="Wingdings" w:hAnsi="Wingdings" w:hint="default"/>
      </w:rPr>
    </w:lvl>
    <w:lvl w:ilvl="3" w:tplc="04210001" w:tentative="1">
      <w:start w:val="1"/>
      <w:numFmt w:val="bullet"/>
      <w:lvlText w:val=""/>
      <w:lvlJc w:val="left"/>
      <w:pPr>
        <w:ind w:left="2521" w:hanging="360"/>
      </w:pPr>
      <w:rPr>
        <w:rFonts w:ascii="Symbol" w:hAnsi="Symbol" w:hint="default"/>
      </w:rPr>
    </w:lvl>
    <w:lvl w:ilvl="4" w:tplc="04210003" w:tentative="1">
      <w:start w:val="1"/>
      <w:numFmt w:val="bullet"/>
      <w:lvlText w:val="o"/>
      <w:lvlJc w:val="left"/>
      <w:pPr>
        <w:ind w:left="3241" w:hanging="360"/>
      </w:pPr>
      <w:rPr>
        <w:rFonts w:ascii="Courier New" w:hAnsi="Courier New" w:cs="Courier New" w:hint="default"/>
      </w:rPr>
    </w:lvl>
    <w:lvl w:ilvl="5" w:tplc="04210005" w:tentative="1">
      <w:start w:val="1"/>
      <w:numFmt w:val="bullet"/>
      <w:lvlText w:val=""/>
      <w:lvlJc w:val="left"/>
      <w:pPr>
        <w:ind w:left="3961" w:hanging="360"/>
      </w:pPr>
      <w:rPr>
        <w:rFonts w:ascii="Wingdings" w:hAnsi="Wingdings" w:hint="default"/>
      </w:rPr>
    </w:lvl>
    <w:lvl w:ilvl="6" w:tplc="04210001" w:tentative="1">
      <w:start w:val="1"/>
      <w:numFmt w:val="bullet"/>
      <w:lvlText w:val=""/>
      <w:lvlJc w:val="left"/>
      <w:pPr>
        <w:ind w:left="4681" w:hanging="360"/>
      </w:pPr>
      <w:rPr>
        <w:rFonts w:ascii="Symbol" w:hAnsi="Symbol" w:hint="default"/>
      </w:rPr>
    </w:lvl>
    <w:lvl w:ilvl="7" w:tplc="04210003" w:tentative="1">
      <w:start w:val="1"/>
      <w:numFmt w:val="bullet"/>
      <w:lvlText w:val="o"/>
      <w:lvlJc w:val="left"/>
      <w:pPr>
        <w:ind w:left="5401" w:hanging="360"/>
      </w:pPr>
      <w:rPr>
        <w:rFonts w:ascii="Courier New" w:hAnsi="Courier New" w:cs="Courier New" w:hint="default"/>
      </w:rPr>
    </w:lvl>
    <w:lvl w:ilvl="8" w:tplc="04210005" w:tentative="1">
      <w:start w:val="1"/>
      <w:numFmt w:val="bullet"/>
      <w:lvlText w:val=""/>
      <w:lvlJc w:val="left"/>
      <w:pPr>
        <w:ind w:left="6121" w:hanging="360"/>
      </w:pPr>
      <w:rPr>
        <w:rFonts w:ascii="Wingdings" w:hAnsi="Wingdings" w:hint="default"/>
      </w:rPr>
    </w:lvl>
  </w:abstractNum>
  <w:abstractNum w:abstractNumId="11"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52031C"/>
    <w:multiLevelType w:val="hybridMultilevel"/>
    <w:tmpl w:val="59A0BA44"/>
    <w:lvl w:ilvl="0" w:tplc="6A909132">
      <w:numFmt w:val="bullet"/>
      <w:pStyle w:val="ListParagraph"/>
      <w:lvlText w:val="•"/>
      <w:lvlJc w:val="left"/>
      <w:pPr>
        <w:ind w:left="428" w:hanging="42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3" w15:restartNumberingAfterBreak="0">
    <w:nsid w:val="0C344D8D"/>
    <w:multiLevelType w:val="multilevel"/>
    <w:tmpl w:val="89F2946C"/>
    <w:lvl w:ilvl="0">
      <w:start w:val="2"/>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4"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DF2501"/>
    <w:multiLevelType w:val="hybridMultilevel"/>
    <w:tmpl w:val="B824B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7C7686F"/>
    <w:multiLevelType w:val="hybridMultilevel"/>
    <w:tmpl w:val="D16830AC"/>
    <w:lvl w:ilvl="0" w:tplc="04210001">
      <w:start w:val="1"/>
      <w:numFmt w:val="bullet"/>
      <w:lvlText w:val=""/>
      <w:lvlJc w:val="left"/>
      <w:pPr>
        <w:ind w:left="1353" w:hanging="360"/>
      </w:pPr>
      <w:rPr>
        <w:rFonts w:ascii="Symbol" w:hAnsi="Symbol" w:hint="default"/>
      </w:rPr>
    </w:lvl>
    <w:lvl w:ilvl="1" w:tplc="04210003" w:tentative="1">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17" w15:restartNumberingAfterBreak="0">
    <w:nsid w:val="1D905A8A"/>
    <w:multiLevelType w:val="hybridMultilevel"/>
    <w:tmpl w:val="E230CC4A"/>
    <w:lvl w:ilvl="0" w:tplc="AE847EE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220E2534"/>
    <w:multiLevelType w:val="hybridMultilevel"/>
    <w:tmpl w:val="307EA03C"/>
    <w:lvl w:ilvl="0" w:tplc="04210001">
      <w:start w:val="1"/>
      <w:numFmt w:val="bullet"/>
      <w:lvlText w:val=""/>
      <w:lvlJc w:val="left"/>
      <w:pPr>
        <w:ind w:left="721" w:hanging="360"/>
      </w:pPr>
      <w:rPr>
        <w:rFonts w:ascii="Symbol" w:hAnsi="Symbol" w:hint="default"/>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9"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28"/>
  </w:num>
  <w:num w:numId="13">
    <w:abstractNumId w:val="14"/>
  </w:num>
  <w:num w:numId="14">
    <w:abstractNumId w:val="23"/>
  </w:num>
  <w:num w:numId="15">
    <w:abstractNumId w:val="22"/>
  </w:num>
  <w:num w:numId="16">
    <w:abstractNumId w:val="19"/>
  </w:num>
  <w:num w:numId="17">
    <w:abstractNumId w:val="20"/>
  </w:num>
  <w:num w:numId="18">
    <w:abstractNumId w:val="20"/>
    <w:lvlOverride w:ilvl="0">
      <w:startOverride w:val="1"/>
    </w:lvlOverride>
  </w:num>
  <w:num w:numId="19">
    <w:abstractNumId w:val="25"/>
  </w:num>
  <w:num w:numId="20">
    <w:abstractNumId w:val="11"/>
  </w:num>
  <w:num w:numId="21">
    <w:abstractNumId w:val="21"/>
  </w:num>
  <w:num w:numId="22">
    <w:abstractNumId w:val="21"/>
    <w:lvlOverride w:ilvl="0">
      <w:startOverride w:val="1"/>
    </w:lvlOverride>
  </w:num>
  <w:num w:numId="23">
    <w:abstractNumId w:val="27"/>
  </w:num>
  <w:num w:numId="24">
    <w:abstractNumId w:val="13"/>
  </w:num>
  <w:num w:numId="25">
    <w:abstractNumId w:val="24"/>
  </w:num>
  <w:num w:numId="26">
    <w:abstractNumId w:val="17"/>
  </w:num>
  <w:num w:numId="27">
    <w:abstractNumId w:val="15"/>
  </w:num>
  <w:num w:numId="28">
    <w:abstractNumId w:val="18"/>
  </w:num>
  <w:num w:numId="29">
    <w:abstractNumId w:val="10"/>
  </w:num>
  <w:num w:numId="30">
    <w:abstractNumId w:val="12"/>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17AB"/>
    <w:rsid w:val="00007CF5"/>
    <w:rsid w:val="000104FA"/>
    <w:rsid w:val="00010DF7"/>
    <w:rsid w:val="00010EDE"/>
    <w:rsid w:val="0001119C"/>
    <w:rsid w:val="00011858"/>
    <w:rsid w:val="00012685"/>
    <w:rsid w:val="00014A56"/>
    <w:rsid w:val="000156F3"/>
    <w:rsid w:val="00020474"/>
    <w:rsid w:val="00022FF0"/>
    <w:rsid w:val="00025951"/>
    <w:rsid w:val="00026D11"/>
    <w:rsid w:val="00027A00"/>
    <w:rsid w:val="00027BF3"/>
    <w:rsid w:val="00030A6B"/>
    <w:rsid w:val="00030B33"/>
    <w:rsid w:val="000310D8"/>
    <w:rsid w:val="0003199D"/>
    <w:rsid w:val="00034B4A"/>
    <w:rsid w:val="000352A4"/>
    <w:rsid w:val="000353BA"/>
    <w:rsid w:val="00041584"/>
    <w:rsid w:val="00043C4C"/>
    <w:rsid w:val="0004462B"/>
    <w:rsid w:val="0004465C"/>
    <w:rsid w:val="000447F0"/>
    <w:rsid w:val="000460FE"/>
    <w:rsid w:val="00046384"/>
    <w:rsid w:val="00046C8A"/>
    <w:rsid w:val="000510D1"/>
    <w:rsid w:val="0005312B"/>
    <w:rsid w:val="00054FD0"/>
    <w:rsid w:val="0005574E"/>
    <w:rsid w:val="0006024F"/>
    <w:rsid w:val="00060ABA"/>
    <w:rsid w:val="00060E5D"/>
    <w:rsid w:val="000611EE"/>
    <w:rsid w:val="00062BFB"/>
    <w:rsid w:val="000667EB"/>
    <w:rsid w:val="00070284"/>
    <w:rsid w:val="00071A4F"/>
    <w:rsid w:val="00072FE4"/>
    <w:rsid w:val="000734C1"/>
    <w:rsid w:val="00075C7F"/>
    <w:rsid w:val="0007652F"/>
    <w:rsid w:val="00076B72"/>
    <w:rsid w:val="00076CA0"/>
    <w:rsid w:val="00077B17"/>
    <w:rsid w:val="00081DBE"/>
    <w:rsid w:val="00090883"/>
    <w:rsid w:val="0009221F"/>
    <w:rsid w:val="0009330C"/>
    <w:rsid w:val="00093434"/>
    <w:rsid w:val="00094365"/>
    <w:rsid w:val="00095021"/>
    <w:rsid w:val="0009526C"/>
    <w:rsid w:val="00095EA4"/>
    <w:rsid w:val="0009750C"/>
    <w:rsid w:val="000A00C7"/>
    <w:rsid w:val="000A63D3"/>
    <w:rsid w:val="000A64EF"/>
    <w:rsid w:val="000A6521"/>
    <w:rsid w:val="000A796F"/>
    <w:rsid w:val="000B1EC2"/>
    <w:rsid w:val="000B2689"/>
    <w:rsid w:val="000B419E"/>
    <w:rsid w:val="000C1D8A"/>
    <w:rsid w:val="000C291B"/>
    <w:rsid w:val="000C32B4"/>
    <w:rsid w:val="000C38A3"/>
    <w:rsid w:val="000C3AAF"/>
    <w:rsid w:val="000C49A3"/>
    <w:rsid w:val="000C68D5"/>
    <w:rsid w:val="000C6BAF"/>
    <w:rsid w:val="000C7845"/>
    <w:rsid w:val="000D0CBD"/>
    <w:rsid w:val="000D33D3"/>
    <w:rsid w:val="000D349B"/>
    <w:rsid w:val="000D4372"/>
    <w:rsid w:val="000D5C31"/>
    <w:rsid w:val="000E03C7"/>
    <w:rsid w:val="000E153F"/>
    <w:rsid w:val="000E2AD6"/>
    <w:rsid w:val="000E44F2"/>
    <w:rsid w:val="000E554A"/>
    <w:rsid w:val="000E6738"/>
    <w:rsid w:val="000E6740"/>
    <w:rsid w:val="000E7252"/>
    <w:rsid w:val="000E7352"/>
    <w:rsid w:val="000F095A"/>
    <w:rsid w:val="000F0F5F"/>
    <w:rsid w:val="000F320F"/>
    <w:rsid w:val="000F3BBA"/>
    <w:rsid w:val="000F3FDF"/>
    <w:rsid w:val="000F4DFE"/>
    <w:rsid w:val="000F4ED2"/>
    <w:rsid w:val="000F533E"/>
    <w:rsid w:val="000F76C3"/>
    <w:rsid w:val="000F79DD"/>
    <w:rsid w:val="00100B0C"/>
    <w:rsid w:val="001013E2"/>
    <w:rsid w:val="00101693"/>
    <w:rsid w:val="00104245"/>
    <w:rsid w:val="00104850"/>
    <w:rsid w:val="00104FC5"/>
    <w:rsid w:val="00105B88"/>
    <w:rsid w:val="0010663B"/>
    <w:rsid w:val="00106685"/>
    <w:rsid w:val="001072D6"/>
    <w:rsid w:val="0011044E"/>
    <w:rsid w:val="00110A87"/>
    <w:rsid w:val="00110B5F"/>
    <w:rsid w:val="00111B69"/>
    <w:rsid w:val="001123A0"/>
    <w:rsid w:val="001127C0"/>
    <w:rsid w:val="001134A0"/>
    <w:rsid w:val="0011360F"/>
    <w:rsid w:val="00113C26"/>
    <w:rsid w:val="00113E1D"/>
    <w:rsid w:val="00113F80"/>
    <w:rsid w:val="0011411F"/>
    <w:rsid w:val="001141D5"/>
    <w:rsid w:val="0011546F"/>
    <w:rsid w:val="00116219"/>
    <w:rsid w:val="001163B2"/>
    <w:rsid w:val="00117DF4"/>
    <w:rsid w:val="00124097"/>
    <w:rsid w:val="0012492F"/>
    <w:rsid w:val="001305AE"/>
    <w:rsid w:val="00131087"/>
    <w:rsid w:val="00131F9F"/>
    <w:rsid w:val="001335DB"/>
    <w:rsid w:val="00136928"/>
    <w:rsid w:val="001372A7"/>
    <w:rsid w:val="00142F15"/>
    <w:rsid w:val="001456B3"/>
    <w:rsid w:val="001461DE"/>
    <w:rsid w:val="00152074"/>
    <w:rsid w:val="00153037"/>
    <w:rsid w:val="00160BB8"/>
    <w:rsid w:val="00162056"/>
    <w:rsid w:val="00165D75"/>
    <w:rsid w:val="00165D7D"/>
    <w:rsid w:val="0016613B"/>
    <w:rsid w:val="0016654F"/>
    <w:rsid w:val="001679A9"/>
    <w:rsid w:val="00167D47"/>
    <w:rsid w:val="00170203"/>
    <w:rsid w:val="00170F0D"/>
    <w:rsid w:val="00172DAE"/>
    <w:rsid w:val="00173A90"/>
    <w:rsid w:val="00174B2B"/>
    <w:rsid w:val="00177920"/>
    <w:rsid w:val="00177FAC"/>
    <w:rsid w:val="0018013F"/>
    <w:rsid w:val="0018227B"/>
    <w:rsid w:val="001827D0"/>
    <w:rsid w:val="00184DF3"/>
    <w:rsid w:val="00185020"/>
    <w:rsid w:val="00186014"/>
    <w:rsid w:val="00186D6C"/>
    <w:rsid w:val="00186E18"/>
    <w:rsid w:val="00190481"/>
    <w:rsid w:val="00190C69"/>
    <w:rsid w:val="0019237B"/>
    <w:rsid w:val="00192CB8"/>
    <w:rsid w:val="001941D2"/>
    <w:rsid w:val="001A073D"/>
    <w:rsid w:val="001A0E48"/>
    <w:rsid w:val="001A24CE"/>
    <w:rsid w:val="001A2D8E"/>
    <w:rsid w:val="001A31BD"/>
    <w:rsid w:val="001A7395"/>
    <w:rsid w:val="001A7F94"/>
    <w:rsid w:val="001B1398"/>
    <w:rsid w:val="001B1C36"/>
    <w:rsid w:val="001B302C"/>
    <w:rsid w:val="001B572E"/>
    <w:rsid w:val="001B5DD2"/>
    <w:rsid w:val="001B651C"/>
    <w:rsid w:val="001B7855"/>
    <w:rsid w:val="001C1855"/>
    <w:rsid w:val="001C2167"/>
    <w:rsid w:val="001C3A22"/>
    <w:rsid w:val="001C62EE"/>
    <w:rsid w:val="001C7494"/>
    <w:rsid w:val="001D09CA"/>
    <w:rsid w:val="001D104F"/>
    <w:rsid w:val="001D109C"/>
    <w:rsid w:val="001D11C9"/>
    <w:rsid w:val="001D13E7"/>
    <w:rsid w:val="001D14B7"/>
    <w:rsid w:val="001D15C8"/>
    <w:rsid w:val="001D2057"/>
    <w:rsid w:val="001D29FD"/>
    <w:rsid w:val="001D3C77"/>
    <w:rsid w:val="001D3DAC"/>
    <w:rsid w:val="001E25DF"/>
    <w:rsid w:val="001E34EF"/>
    <w:rsid w:val="001E5025"/>
    <w:rsid w:val="001F045C"/>
    <w:rsid w:val="001F0DFB"/>
    <w:rsid w:val="001F1055"/>
    <w:rsid w:val="001F10EB"/>
    <w:rsid w:val="001F1CCD"/>
    <w:rsid w:val="001F3662"/>
    <w:rsid w:val="001F460F"/>
    <w:rsid w:val="001F48CA"/>
    <w:rsid w:val="001F4BC5"/>
    <w:rsid w:val="001F5DA8"/>
    <w:rsid w:val="001F7005"/>
    <w:rsid w:val="00204CC0"/>
    <w:rsid w:val="0020714A"/>
    <w:rsid w:val="00210081"/>
    <w:rsid w:val="00211E71"/>
    <w:rsid w:val="0021276C"/>
    <w:rsid w:val="002135D7"/>
    <w:rsid w:val="00213FF5"/>
    <w:rsid w:val="00214857"/>
    <w:rsid w:val="00215179"/>
    <w:rsid w:val="00216371"/>
    <w:rsid w:val="00217F01"/>
    <w:rsid w:val="00217FF3"/>
    <w:rsid w:val="00220F2C"/>
    <w:rsid w:val="0022286A"/>
    <w:rsid w:val="0022300B"/>
    <w:rsid w:val="00223247"/>
    <w:rsid w:val="002232B0"/>
    <w:rsid w:val="00223894"/>
    <w:rsid w:val="00223F84"/>
    <w:rsid w:val="002240BF"/>
    <w:rsid w:val="00224C9A"/>
    <w:rsid w:val="002251E9"/>
    <w:rsid w:val="00230A76"/>
    <w:rsid w:val="00230B40"/>
    <w:rsid w:val="00231B84"/>
    <w:rsid w:val="00232155"/>
    <w:rsid w:val="002344E8"/>
    <w:rsid w:val="00235CD0"/>
    <w:rsid w:val="0023696E"/>
    <w:rsid w:val="0023775A"/>
    <w:rsid w:val="00240AEF"/>
    <w:rsid w:val="00240E64"/>
    <w:rsid w:val="00240F76"/>
    <w:rsid w:val="0024239E"/>
    <w:rsid w:val="00242D06"/>
    <w:rsid w:val="0024387B"/>
    <w:rsid w:val="00245A6D"/>
    <w:rsid w:val="00246AA1"/>
    <w:rsid w:val="00246E51"/>
    <w:rsid w:val="002470BD"/>
    <w:rsid w:val="002473F1"/>
    <w:rsid w:val="00247E4B"/>
    <w:rsid w:val="0025440D"/>
    <w:rsid w:val="00254483"/>
    <w:rsid w:val="00254E45"/>
    <w:rsid w:val="00255A4A"/>
    <w:rsid w:val="002569C9"/>
    <w:rsid w:val="00256E71"/>
    <w:rsid w:val="0026211C"/>
    <w:rsid w:val="002644C0"/>
    <w:rsid w:val="00265970"/>
    <w:rsid w:val="00265E53"/>
    <w:rsid w:val="00266678"/>
    <w:rsid w:val="002671E5"/>
    <w:rsid w:val="00267689"/>
    <w:rsid w:val="00270EE7"/>
    <w:rsid w:val="00271A58"/>
    <w:rsid w:val="00271A5E"/>
    <w:rsid w:val="00275352"/>
    <w:rsid w:val="002756EA"/>
    <w:rsid w:val="0028060F"/>
    <w:rsid w:val="002822BA"/>
    <w:rsid w:val="0028320B"/>
    <w:rsid w:val="002872A9"/>
    <w:rsid w:val="00287D5C"/>
    <w:rsid w:val="00287D9F"/>
    <w:rsid w:val="002901A0"/>
    <w:rsid w:val="00291A11"/>
    <w:rsid w:val="00292436"/>
    <w:rsid w:val="002927DF"/>
    <w:rsid w:val="00292E28"/>
    <w:rsid w:val="00295055"/>
    <w:rsid w:val="002955D8"/>
    <w:rsid w:val="00295AB6"/>
    <w:rsid w:val="00295BA2"/>
    <w:rsid w:val="00295DCD"/>
    <w:rsid w:val="002961B7"/>
    <w:rsid w:val="0029742B"/>
    <w:rsid w:val="00297C9D"/>
    <w:rsid w:val="002A0FAC"/>
    <w:rsid w:val="002A1C79"/>
    <w:rsid w:val="002A2538"/>
    <w:rsid w:val="002A6D7C"/>
    <w:rsid w:val="002A7471"/>
    <w:rsid w:val="002A77C0"/>
    <w:rsid w:val="002A7979"/>
    <w:rsid w:val="002A7F94"/>
    <w:rsid w:val="002B24F1"/>
    <w:rsid w:val="002B29B5"/>
    <w:rsid w:val="002B36E7"/>
    <w:rsid w:val="002B3ECD"/>
    <w:rsid w:val="002B4100"/>
    <w:rsid w:val="002B78B7"/>
    <w:rsid w:val="002C3B33"/>
    <w:rsid w:val="002C4045"/>
    <w:rsid w:val="002C6C9C"/>
    <w:rsid w:val="002C6CD3"/>
    <w:rsid w:val="002D1C50"/>
    <w:rsid w:val="002D266F"/>
    <w:rsid w:val="002D381F"/>
    <w:rsid w:val="002D3AF7"/>
    <w:rsid w:val="002D45E5"/>
    <w:rsid w:val="002D4E62"/>
    <w:rsid w:val="002D5957"/>
    <w:rsid w:val="002E1820"/>
    <w:rsid w:val="002E347F"/>
    <w:rsid w:val="002E4488"/>
    <w:rsid w:val="002E5E7E"/>
    <w:rsid w:val="002F3447"/>
    <w:rsid w:val="002F3A34"/>
    <w:rsid w:val="002F5A28"/>
    <w:rsid w:val="00300E09"/>
    <w:rsid w:val="003023CD"/>
    <w:rsid w:val="00305110"/>
    <w:rsid w:val="00305613"/>
    <w:rsid w:val="003069D3"/>
    <w:rsid w:val="00306ED3"/>
    <w:rsid w:val="003101CF"/>
    <w:rsid w:val="00310829"/>
    <w:rsid w:val="00310E83"/>
    <w:rsid w:val="003114E8"/>
    <w:rsid w:val="0031286F"/>
    <w:rsid w:val="00313E4C"/>
    <w:rsid w:val="003146B7"/>
    <w:rsid w:val="00314BA0"/>
    <w:rsid w:val="00315264"/>
    <w:rsid w:val="0031736E"/>
    <w:rsid w:val="00321255"/>
    <w:rsid w:val="00321705"/>
    <w:rsid w:val="00321F33"/>
    <w:rsid w:val="00325257"/>
    <w:rsid w:val="0032635C"/>
    <w:rsid w:val="003263C8"/>
    <w:rsid w:val="00327AED"/>
    <w:rsid w:val="00327FC5"/>
    <w:rsid w:val="003317B5"/>
    <w:rsid w:val="00331A87"/>
    <w:rsid w:val="003339A0"/>
    <w:rsid w:val="00334E82"/>
    <w:rsid w:val="00335636"/>
    <w:rsid w:val="00335B92"/>
    <w:rsid w:val="00337068"/>
    <w:rsid w:val="003374F4"/>
    <w:rsid w:val="003378EB"/>
    <w:rsid w:val="003404FA"/>
    <w:rsid w:val="00340842"/>
    <w:rsid w:val="003413A6"/>
    <w:rsid w:val="003417A8"/>
    <w:rsid w:val="00342839"/>
    <w:rsid w:val="00343D1A"/>
    <w:rsid w:val="00345A8B"/>
    <w:rsid w:val="003476BF"/>
    <w:rsid w:val="0035208F"/>
    <w:rsid w:val="00353FA9"/>
    <w:rsid w:val="00360A17"/>
    <w:rsid w:val="00361267"/>
    <w:rsid w:val="00362805"/>
    <w:rsid w:val="00363053"/>
    <w:rsid w:val="003640ED"/>
    <w:rsid w:val="00364EC2"/>
    <w:rsid w:val="003662D2"/>
    <w:rsid w:val="00371608"/>
    <w:rsid w:val="003734D7"/>
    <w:rsid w:val="0037489B"/>
    <w:rsid w:val="00375552"/>
    <w:rsid w:val="0037685B"/>
    <w:rsid w:val="00377D63"/>
    <w:rsid w:val="00380DEB"/>
    <w:rsid w:val="003819A4"/>
    <w:rsid w:val="0038394F"/>
    <w:rsid w:val="003853A8"/>
    <w:rsid w:val="0038671E"/>
    <w:rsid w:val="003878F4"/>
    <w:rsid w:val="0039060A"/>
    <w:rsid w:val="0039100D"/>
    <w:rsid w:val="0039358E"/>
    <w:rsid w:val="00393B66"/>
    <w:rsid w:val="00393C22"/>
    <w:rsid w:val="003965A8"/>
    <w:rsid w:val="0039789E"/>
    <w:rsid w:val="003A056A"/>
    <w:rsid w:val="003A29EF"/>
    <w:rsid w:val="003A56AB"/>
    <w:rsid w:val="003A58AA"/>
    <w:rsid w:val="003A5A3D"/>
    <w:rsid w:val="003B0700"/>
    <w:rsid w:val="003B229F"/>
    <w:rsid w:val="003B2E63"/>
    <w:rsid w:val="003B389B"/>
    <w:rsid w:val="003B5A73"/>
    <w:rsid w:val="003B7E3C"/>
    <w:rsid w:val="003C07DA"/>
    <w:rsid w:val="003C213D"/>
    <w:rsid w:val="003C2B5F"/>
    <w:rsid w:val="003C39AC"/>
    <w:rsid w:val="003C44C7"/>
    <w:rsid w:val="003C5818"/>
    <w:rsid w:val="003C769D"/>
    <w:rsid w:val="003C7D3D"/>
    <w:rsid w:val="003D32EF"/>
    <w:rsid w:val="003D6DD0"/>
    <w:rsid w:val="003E151F"/>
    <w:rsid w:val="003E1885"/>
    <w:rsid w:val="003E35A4"/>
    <w:rsid w:val="003E3775"/>
    <w:rsid w:val="003E5004"/>
    <w:rsid w:val="003E662B"/>
    <w:rsid w:val="003E66D0"/>
    <w:rsid w:val="003E6DEB"/>
    <w:rsid w:val="003E7F55"/>
    <w:rsid w:val="003F281B"/>
    <w:rsid w:val="003F49CB"/>
    <w:rsid w:val="003F64A9"/>
    <w:rsid w:val="003F7D87"/>
    <w:rsid w:val="0040038C"/>
    <w:rsid w:val="0040307B"/>
    <w:rsid w:val="00406427"/>
    <w:rsid w:val="00406DD2"/>
    <w:rsid w:val="0040716E"/>
    <w:rsid w:val="004071E1"/>
    <w:rsid w:val="00407633"/>
    <w:rsid w:val="004119D2"/>
    <w:rsid w:val="0041256E"/>
    <w:rsid w:val="00413F6D"/>
    <w:rsid w:val="004152C1"/>
    <w:rsid w:val="00421F76"/>
    <w:rsid w:val="00422287"/>
    <w:rsid w:val="00426218"/>
    <w:rsid w:val="00426F2F"/>
    <w:rsid w:val="00427C75"/>
    <w:rsid w:val="00430125"/>
    <w:rsid w:val="00430190"/>
    <w:rsid w:val="004303AD"/>
    <w:rsid w:val="00430AC6"/>
    <w:rsid w:val="00431113"/>
    <w:rsid w:val="00433903"/>
    <w:rsid w:val="004349B0"/>
    <w:rsid w:val="004379EA"/>
    <w:rsid w:val="0044021C"/>
    <w:rsid w:val="004405C8"/>
    <w:rsid w:val="00440D67"/>
    <w:rsid w:val="00441062"/>
    <w:rsid w:val="004426B2"/>
    <w:rsid w:val="00442799"/>
    <w:rsid w:val="00442E33"/>
    <w:rsid w:val="00444D71"/>
    <w:rsid w:val="004451F0"/>
    <w:rsid w:val="00445DA7"/>
    <w:rsid w:val="00446F7A"/>
    <w:rsid w:val="004470D9"/>
    <w:rsid w:val="004476D8"/>
    <w:rsid w:val="004507DA"/>
    <w:rsid w:val="0045270F"/>
    <w:rsid w:val="00452F29"/>
    <w:rsid w:val="0045412E"/>
    <w:rsid w:val="0045444F"/>
    <w:rsid w:val="00456B82"/>
    <w:rsid w:val="004602CD"/>
    <w:rsid w:val="004604BB"/>
    <w:rsid w:val="00462CE1"/>
    <w:rsid w:val="00463AD2"/>
    <w:rsid w:val="00463D75"/>
    <w:rsid w:val="00470258"/>
    <w:rsid w:val="004724D4"/>
    <w:rsid w:val="00472544"/>
    <w:rsid w:val="00472A08"/>
    <w:rsid w:val="00472C70"/>
    <w:rsid w:val="00472DAC"/>
    <w:rsid w:val="00474CC4"/>
    <w:rsid w:val="004759C3"/>
    <w:rsid w:val="00477772"/>
    <w:rsid w:val="00477894"/>
    <w:rsid w:val="004779E5"/>
    <w:rsid w:val="00481169"/>
    <w:rsid w:val="004832FD"/>
    <w:rsid w:val="00484788"/>
    <w:rsid w:val="00484CCC"/>
    <w:rsid w:val="004850AC"/>
    <w:rsid w:val="00487E3A"/>
    <w:rsid w:val="00492794"/>
    <w:rsid w:val="0049392B"/>
    <w:rsid w:val="00494B20"/>
    <w:rsid w:val="00497A73"/>
    <w:rsid w:val="004A2281"/>
    <w:rsid w:val="004A40F8"/>
    <w:rsid w:val="004A495F"/>
    <w:rsid w:val="004A4C84"/>
    <w:rsid w:val="004A715F"/>
    <w:rsid w:val="004B1180"/>
    <w:rsid w:val="004B41E2"/>
    <w:rsid w:val="004B52DE"/>
    <w:rsid w:val="004B762C"/>
    <w:rsid w:val="004C15E0"/>
    <w:rsid w:val="004C1716"/>
    <w:rsid w:val="004C1A8D"/>
    <w:rsid w:val="004C21FB"/>
    <w:rsid w:val="004C2B96"/>
    <w:rsid w:val="004C38C7"/>
    <w:rsid w:val="004C3F72"/>
    <w:rsid w:val="004C54C6"/>
    <w:rsid w:val="004C5738"/>
    <w:rsid w:val="004C76E1"/>
    <w:rsid w:val="004C7E4B"/>
    <w:rsid w:val="004D17B8"/>
    <w:rsid w:val="004D3963"/>
    <w:rsid w:val="004D40CF"/>
    <w:rsid w:val="004D7B86"/>
    <w:rsid w:val="004D7DD1"/>
    <w:rsid w:val="004E1244"/>
    <w:rsid w:val="004E20FD"/>
    <w:rsid w:val="004E25F0"/>
    <w:rsid w:val="004E2B12"/>
    <w:rsid w:val="004E343B"/>
    <w:rsid w:val="004E36A0"/>
    <w:rsid w:val="004E3FC1"/>
    <w:rsid w:val="004E7E51"/>
    <w:rsid w:val="004F0C3F"/>
    <w:rsid w:val="004F234C"/>
    <w:rsid w:val="004F25B3"/>
    <w:rsid w:val="004F3DFB"/>
    <w:rsid w:val="004F63B4"/>
    <w:rsid w:val="00501475"/>
    <w:rsid w:val="0050168D"/>
    <w:rsid w:val="0050184C"/>
    <w:rsid w:val="00501B46"/>
    <w:rsid w:val="0050356E"/>
    <w:rsid w:val="00503596"/>
    <w:rsid w:val="005035C8"/>
    <w:rsid w:val="00505BF4"/>
    <w:rsid w:val="005075EE"/>
    <w:rsid w:val="005078C8"/>
    <w:rsid w:val="00514135"/>
    <w:rsid w:val="005153DF"/>
    <w:rsid w:val="00515CB1"/>
    <w:rsid w:val="0051624B"/>
    <w:rsid w:val="00516878"/>
    <w:rsid w:val="00517AF3"/>
    <w:rsid w:val="00517EC7"/>
    <w:rsid w:val="005206F4"/>
    <w:rsid w:val="00524182"/>
    <w:rsid w:val="005246CE"/>
    <w:rsid w:val="00524F6C"/>
    <w:rsid w:val="00525172"/>
    <w:rsid w:val="005257AF"/>
    <w:rsid w:val="00527353"/>
    <w:rsid w:val="00532BEB"/>
    <w:rsid w:val="005338A9"/>
    <w:rsid w:val="00535191"/>
    <w:rsid w:val="0053521B"/>
    <w:rsid w:val="0053581D"/>
    <w:rsid w:val="00536ACC"/>
    <w:rsid w:val="00536E44"/>
    <w:rsid w:val="005401CF"/>
    <w:rsid w:val="00544A34"/>
    <w:rsid w:val="00545506"/>
    <w:rsid w:val="005464F0"/>
    <w:rsid w:val="00551776"/>
    <w:rsid w:val="00551AAB"/>
    <w:rsid w:val="005538CE"/>
    <w:rsid w:val="005545A4"/>
    <w:rsid w:val="00554AEE"/>
    <w:rsid w:val="00555B77"/>
    <w:rsid w:val="00556ACE"/>
    <w:rsid w:val="00556DBA"/>
    <w:rsid w:val="00557C5B"/>
    <w:rsid w:val="00560937"/>
    <w:rsid w:val="005624E6"/>
    <w:rsid w:val="0056614D"/>
    <w:rsid w:val="00566170"/>
    <w:rsid w:val="00566DB1"/>
    <w:rsid w:val="00572950"/>
    <w:rsid w:val="005747CA"/>
    <w:rsid w:val="00581775"/>
    <w:rsid w:val="0058385E"/>
    <w:rsid w:val="005852DD"/>
    <w:rsid w:val="0058547C"/>
    <w:rsid w:val="005861BC"/>
    <w:rsid w:val="00587587"/>
    <w:rsid w:val="005908C1"/>
    <w:rsid w:val="00590EDD"/>
    <w:rsid w:val="0059168C"/>
    <w:rsid w:val="005947A2"/>
    <w:rsid w:val="005968BA"/>
    <w:rsid w:val="005A09BD"/>
    <w:rsid w:val="005A0C21"/>
    <w:rsid w:val="005A188E"/>
    <w:rsid w:val="005A1D6A"/>
    <w:rsid w:val="005A3B9B"/>
    <w:rsid w:val="005A4034"/>
    <w:rsid w:val="005A4063"/>
    <w:rsid w:val="005A45A5"/>
    <w:rsid w:val="005A6062"/>
    <w:rsid w:val="005A7AFF"/>
    <w:rsid w:val="005B1D00"/>
    <w:rsid w:val="005B28DC"/>
    <w:rsid w:val="005B4495"/>
    <w:rsid w:val="005B463A"/>
    <w:rsid w:val="005B6A69"/>
    <w:rsid w:val="005B7D66"/>
    <w:rsid w:val="005C08AE"/>
    <w:rsid w:val="005C1B39"/>
    <w:rsid w:val="005C2AE1"/>
    <w:rsid w:val="005C2F77"/>
    <w:rsid w:val="005C4AAE"/>
    <w:rsid w:val="005C60AA"/>
    <w:rsid w:val="005C6228"/>
    <w:rsid w:val="005D0D14"/>
    <w:rsid w:val="005D1468"/>
    <w:rsid w:val="005D2A77"/>
    <w:rsid w:val="005D2C73"/>
    <w:rsid w:val="005D3509"/>
    <w:rsid w:val="005D60DF"/>
    <w:rsid w:val="005D6289"/>
    <w:rsid w:val="005D644A"/>
    <w:rsid w:val="005E0E15"/>
    <w:rsid w:val="005E2081"/>
    <w:rsid w:val="005E631B"/>
    <w:rsid w:val="005E6C51"/>
    <w:rsid w:val="005E736E"/>
    <w:rsid w:val="005E7B66"/>
    <w:rsid w:val="005F04F4"/>
    <w:rsid w:val="005F2678"/>
    <w:rsid w:val="005F319E"/>
    <w:rsid w:val="005F5D13"/>
    <w:rsid w:val="005F649E"/>
    <w:rsid w:val="005F65F8"/>
    <w:rsid w:val="005F72BF"/>
    <w:rsid w:val="00600BB1"/>
    <w:rsid w:val="00602D56"/>
    <w:rsid w:val="0060577C"/>
    <w:rsid w:val="00605DFB"/>
    <w:rsid w:val="0061060F"/>
    <w:rsid w:val="00611FFA"/>
    <w:rsid w:val="00612886"/>
    <w:rsid w:val="00613013"/>
    <w:rsid w:val="0061309C"/>
    <w:rsid w:val="006141F7"/>
    <w:rsid w:val="00615412"/>
    <w:rsid w:val="0062042F"/>
    <w:rsid w:val="0062066A"/>
    <w:rsid w:val="0062218C"/>
    <w:rsid w:val="0062254E"/>
    <w:rsid w:val="006228AC"/>
    <w:rsid w:val="006228DE"/>
    <w:rsid w:val="00624227"/>
    <w:rsid w:val="00627077"/>
    <w:rsid w:val="0062712C"/>
    <w:rsid w:val="0063302F"/>
    <w:rsid w:val="00635119"/>
    <w:rsid w:val="0063541C"/>
    <w:rsid w:val="00636C01"/>
    <w:rsid w:val="00637075"/>
    <w:rsid w:val="00641630"/>
    <w:rsid w:val="006425E7"/>
    <w:rsid w:val="006432A5"/>
    <w:rsid w:val="0064561A"/>
    <w:rsid w:val="00646A64"/>
    <w:rsid w:val="006478B7"/>
    <w:rsid w:val="006506E9"/>
    <w:rsid w:val="00651299"/>
    <w:rsid w:val="006518E8"/>
    <w:rsid w:val="006536A9"/>
    <w:rsid w:val="00655070"/>
    <w:rsid w:val="00656D79"/>
    <w:rsid w:val="006570C4"/>
    <w:rsid w:val="006602F7"/>
    <w:rsid w:val="00661246"/>
    <w:rsid w:val="00663093"/>
    <w:rsid w:val="00663237"/>
    <w:rsid w:val="00663ADA"/>
    <w:rsid w:val="00663BA4"/>
    <w:rsid w:val="00664B06"/>
    <w:rsid w:val="00665C68"/>
    <w:rsid w:val="006668D8"/>
    <w:rsid w:val="00666BE8"/>
    <w:rsid w:val="00667144"/>
    <w:rsid w:val="00670054"/>
    <w:rsid w:val="00671B2A"/>
    <w:rsid w:val="00671D86"/>
    <w:rsid w:val="006731ED"/>
    <w:rsid w:val="00673CFD"/>
    <w:rsid w:val="00676455"/>
    <w:rsid w:val="00676FA6"/>
    <w:rsid w:val="00677B65"/>
    <w:rsid w:val="00680EFD"/>
    <w:rsid w:val="00681160"/>
    <w:rsid w:val="00682936"/>
    <w:rsid w:val="0068340F"/>
    <w:rsid w:val="0068373F"/>
    <w:rsid w:val="00687353"/>
    <w:rsid w:val="006917A7"/>
    <w:rsid w:val="00693764"/>
    <w:rsid w:val="0069456A"/>
    <w:rsid w:val="0069489A"/>
    <w:rsid w:val="006950A8"/>
    <w:rsid w:val="00696290"/>
    <w:rsid w:val="006A2396"/>
    <w:rsid w:val="006A40CF"/>
    <w:rsid w:val="006A4CEC"/>
    <w:rsid w:val="006A7230"/>
    <w:rsid w:val="006B0033"/>
    <w:rsid w:val="006B0B61"/>
    <w:rsid w:val="006B0B7D"/>
    <w:rsid w:val="006B1ABF"/>
    <w:rsid w:val="006B2B5C"/>
    <w:rsid w:val="006B4E27"/>
    <w:rsid w:val="006B4ED5"/>
    <w:rsid w:val="006B5763"/>
    <w:rsid w:val="006B5CD7"/>
    <w:rsid w:val="006B6B8A"/>
    <w:rsid w:val="006B7EF4"/>
    <w:rsid w:val="006C1A18"/>
    <w:rsid w:val="006C1C68"/>
    <w:rsid w:val="006C353A"/>
    <w:rsid w:val="006C439F"/>
    <w:rsid w:val="006C6996"/>
    <w:rsid w:val="006D1AAB"/>
    <w:rsid w:val="006D27BC"/>
    <w:rsid w:val="006D2D78"/>
    <w:rsid w:val="006D4062"/>
    <w:rsid w:val="006D46CB"/>
    <w:rsid w:val="006D4A17"/>
    <w:rsid w:val="006D5AD0"/>
    <w:rsid w:val="006D71F0"/>
    <w:rsid w:val="006D79AF"/>
    <w:rsid w:val="006E0034"/>
    <w:rsid w:val="006E0521"/>
    <w:rsid w:val="006E098A"/>
    <w:rsid w:val="006E2920"/>
    <w:rsid w:val="006E4224"/>
    <w:rsid w:val="006E5A76"/>
    <w:rsid w:val="006F1678"/>
    <w:rsid w:val="006F29EA"/>
    <w:rsid w:val="006F2D8B"/>
    <w:rsid w:val="006F355E"/>
    <w:rsid w:val="006F3C68"/>
    <w:rsid w:val="006F439E"/>
    <w:rsid w:val="006F4AE2"/>
    <w:rsid w:val="006F6B81"/>
    <w:rsid w:val="006F6DAB"/>
    <w:rsid w:val="006F7436"/>
    <w:rsid w:val="006F7B6A"/>
    <w:rsid w:val="00701CE3"/>
    <w:rsid w:val="007032AD"/>
    <w:rsid w:val="00704F8E"/>
    <w:rsid w:val="0070744D"/>
    <w:rsid w:val="00707BFB"/>
    <w:rsid w:val="00711F19"/>
    <w:rsid w:val="00714382"/>
    <w:rsid w:val="00715687"/>
    <w:rsid w:val="00715D07"/>
    <w:rsid w:val="00715D9B"/>
    <w:rsid w:val="007169C5"/>
    <w:rsid w:val="00721731"/>
    <w:rsid w:val="0072425C"/>
    <w:rsid w:val="00724C34"/>
    <w:rsid w:val="00726EEC"/>
    <w:rsid w:val="00726F3F"/>
    <w:rsid w:val="007276ED"/>
    <w:rsid w:val="0073078F"/>
    <w:rsid w:val="00730C9C"/>
    <w:rsid w:val="00731857"/>
    <w:rsid w:val="007327C6"/>
    <w:rsid w:val="00732D70"/>
    <w:rsid w:val="007338DF"/>
    <w:rsid w:val="00734619"/>
    <w:rsid w:val="007371BE"/>
    <w:rsid w:val="00740724"/>
    <w:rsid w:val="00740F02"/>
    <w:rsid w:val="0074180C"/>
    <w:rsid w:val="00741A13"/>
    <w:rsid w:val="00745825"/>
    <w:rsid w:val="00745B4D"/>
    <w:rsid w:val="007465A5"/>
    <w:rsid w:val="00746785"/>
    <w:rsid w:val="007505D4"/>
    <w:rsid w:val="00752147"/>
    <w:rsid w:val="00753656"/>
    <w:rsid w:val="00755E3C"/>
    <w:rsid w:val="007561BC"/>
    <w:rsid w:val="00762EF7"/>
    <w:rsid w:val="00763814"/>
    <w:rsid w:val="00763E0E"/>
    <w:rsid w:val="00765C2F"/>
    <w:rsid w:val="00766AA8"/>
    <w:rsid w:val="007718F9"/>
    <w:rsid w:val="00773C1C"/>
    <w:rsid w:val="00775AAE"/>
    <w:rsid w:val="00776081"/>
    <w:rsid w:val="007777D6"/>
    <w:rsid w:val="00781A2C"/>
    <w:rsid w:val="00781D57"/>
    <w:rsid w:val="00782B33"/>
    <w:rsid w:val="007834C5"/>
    <w:rsid w:val="00784C7B"/>
    <w:rsid w:val="00791DCC"/>
    <w:rsid w:val="00792961"/>
    <w:rsid w:val="00793A7C"/>
    <w:rsid w:val="0079497B"/>
    <w:rsid w:val="00794B1F"/>
    <w:rsid w:val="007965E1"/>
    <w:rsid w:val="007A0E3F"/>
    <w:rsid w:val="007A26E4"/>
    <w:rsid w:val="007A2B93"/>
    <w:rsid w:val="007A3077"/>
    <w:rsid w:val="007A3786"/>
    <w:rsid w:val="007A3C33"/>
    <w:rsid w:val="007A493D"/>
    <w:rsid w:val="007A50C4"/>
    <w:rsid w:val="007A5DA0"/>
    <w:rsid w:val="007A772B"/>
    <w:rsid w:val="007A7EFA"/>
    <w:rsid w:val="007B19FF"/>
    <w:rsid w:val="007B1F33"/>
    <w:rsid w:val="007B4309"/>
    <w:rsid w:val="007B656C"/>
    <w:rsid w:val="007B7601"/>
    <w:rsid w:val="007B79B6"/>
    <w:rsid w:val="007C1530"/>
    <w:rsid w:val="007C1E6F"/>
    <w:rsid w:val="007C2EE4"/>
    <w:rsid w:val="007C325A"/>
    <w:rsid w:val="007C3C8A"/>
    <w:rsid w:val="007C5979"/>
    <w:rsid w:val="007D1E9B"/>
    <w:rsid w:val="007D2695"/>
    <w:rsid w:val="007D39FE"/>
    <w:rsid w:val="007D5BB5"/>
    <w:rsid w:val="007D6913"/>
    <w:rsid w:val="007D6AC0"/>
    <w:rsid w:val="007D6AED"/>
    <w:rsid w:val="007D7588"/>
    <w:rsid w:val="007E3C59"/>
    <w:rsid w:val="007E4A6D"/>
    <w:rsid w:val="007E5DEA"/>
    <w:rsid w:val="007E67CD"/>
    <w:rsid w:val="007F1C50"/>
    <w:rsid w:val="007F3A57"/>
    <w:rsid w:val="007F3EAE"/>
    <w:rsid w:val="007F41DA"/>
    <w:rsid w:val="007F4879"/>
    <w:rsid w:val="007F4C74"/>
    <w:rsid w:val="007F6582"/>
    <w:rsid w:val="007F7034"/>
    <w:rsid w:val="007F7E8C"/>
    <w:rsid w:val="007F7F4E"/>
    <w:rsid w:val="008008AC"/>
    <w:rsid w:val="008009F4"/>
    <w:rsid w:val="00800F9A"/>
    <w:rsid w:val="00802C1E"/>
    <w:rsid w:val="00803243"/>
    <w:rsid w:val="00804F0C"/>
    <w:rsid w:val="0080600E"/>
    <w:rsid w:val="0080683D"/>
    <w:rsid w:val="00806F4C"/>
    <w:rsid w:val="00810806"/>
    <w:rsid w:val="00811B87"/>
    <w:rsid w:val="008127BB"/>
    <w:rsid w:val="00814069"/>
    <w:rsid w:val="00816C40"/>
    <w:rsid w:val="008174FA"/>
    <w:rsid w:val="00824695"/>
    <w:rsid w:val="00824D89"/>
    <w:rsid w:val="00826EF5"/>
    <w:rsid w:val="00830EDC"/>
    <w:rsid w:val="00832A6B"/>
    <w:rsid w:val="00833880"/>
    <w:rsid w:val="00836BAA"/>
    <w:rsid w:val="00841124"/>
    <w:rsid w:val="00844702"/>
    <w:rsid w:val="008465C6"/>
    <w:rsid w:val="00846B95"/>
    <w:rsid w:val="0085069A"/>
    <w:rsid w:val="00850F09"/>
    <w:rsid w:val="00852184"/>
    <w:rsid w:val="00853FD1"/>
    <w:rsid w:val="008556CE"/>
    <w:rsid w:val="008561F8"/>
    <w:rsid w:val="00856726"/>
    <w:rsid w:val="0086149A"/>
    <w:rsid w:val="008618E6"/>
    <w:rsid w:val="00861F73"/>
    <w:rsid w:val="00862901"/>
    <w:rsid w:val="00862D17"/>
    <w:rsid w:val="00866111"/>
    <w:rsid w:val="00867C93"/>
    <w:rsid w:val="00872347"/>
    <w:rsid w:val="00872E09"/>
    <w:rsid w:val="00877FD4"/>
    <w:rsid w:val="008808C4"/>
    <w:rsid w:val="008825CD"/>
    <w:rsid w:val="00882A86"/>
    <w:rsid w:val="00882E18"/>
    <w:rsid w:val="00883E47"/>
    <w:rsid w:val="00884F33"/>
    <w:rsid w:val="00886307"/>
    <w:rsid w:val="00886B83"/>
    <w:rsid w:val="00887803"/>
    <w:rsid w:val="00890424"/>
    <w:rsid w:val="00891FF8"/>
    <w:rsid w:val="00892261"/>
    <w:rsid w:val="00893017"/>
    <w:rsid w:val="0089416D"/>
    <w:rsid w:val="0089537F"/>
    <w:rsid w:val="00896DAF"/>
    <w:rsid w:val="008A0835"/>
    <w:rsid w:val="008A14ED"/>
    <w:rsid w:val="008A2714"/>
    <w:rsid w:val="008A2881"/>
    <w:rsid w:val="008A351B"/>
    <w:rsid w:val="008A4073"/>
    <w:rsid w:val="008A40C0"/>
    <w:rsid w:val="008A4AB4"/>
    <w:rsid w:val="008A7CA0"/>
    <w:rsid w:val="008B241C"/>
    <w:rsid w:val="008B411D"/>
    <w:rsid w:val="008B4542"/>
    <w:rsid w:val="008B52BD"/>
    <w:rsid w:val="008B61ED"/>
    <w:rsid w:val="008B67F7"/>
    <w:rsid w:val="008B6FE4"/>
    <w:rsid w:val="008B7BE9"/>
    <w:rsid w:val="008C21A7"/>
    <w:rsid w:val="008C23C3"/>
    <w:rsid w:val="008C3B89"/>
    <w:rsid w:val="008C3FDF"/>
    <w:rsid w:val="008C6329"/>
    <w:rsid w:val="008D0D45"/>
    <w:rsid w:val="008D219A"/>
    <w:rsid w:val="008D5FA3"/>
    <w:rsid w:val="008D6AC6"/>
    <w:rsid w:val="008E0141"/>
    <w:rsid w:val="008E0A03"/>
    <w:rsid w:val="008E0FE6"/>
    <w:rsid w:val="008E21CB"/>
    <w:rsid w:val="008E2448"/>
    <w:rsid w:val="008E4D64"/>
    <w:rsid w:val="008E5C45"/>
    <w:rsid w:val="008E66CF"/>
    <w:rsid w:val="008E7C57"/>
    <w:rsid w:val="008F0D97"/>
    <w:rsid w:val="008F2375"/>
    <w:rsid w:val="008F3C84"/>
    <w:rsid w:val="008F5758"/>
    <w:rsid w:val="008F6B94"/>
    <w:rsid w:val="008F7BDD"/>
    <w:rsid w:val="00900EA9"/>
    <w:rsid w:val="009035AC"/>
    <w:rsid w:val="00903E79"/>
    <w:rsid w:val="00905E60"/>
    <w:rsid w:val="0090613F"/>
    <w:rsid w:val="009061B3"/>
    <w:rsid w:val="00906DCD"/>
    <w:rsid w:val="0090714B"/>
    <w:rsid w:val="00907A67"/>
    <w:rsid w:val="00907E70"/>
    <w:rsid w:val="00907FC4"/>
    <w:rsid w:val="009108B2"/>
    <w:rsid w:val="009111CD"/>
    <w:rsid w:val="0091164A"/>
    <w:rsid w:val="009130EC"/>
    <w:rsid w:val="00913973"/>
    <w:rsid w:val="0091667E"/>
    <w:rsid w:val="00916D7B"/>
    <w:rsid w:val="00916F01"/>
    <w:rsid w:val="0092138D"/>
    <w:rsid w:val="00921FD1"/>
    <w:rsid w:val="00925AA3"/>
    <w:rsid w:val="00927AE3"/>
    <w:rsid w:val="00932277"/>
    <w:rsid w:val="009323FA"/>
    <w:rsid w:val="00933EE4"/>
    <w:rsid w:val="00934072"/>
    <w:rsid w:val="009344B3"/>
    <w:rsid w:val="009354C8"/>
    <w:rsid w:val="0093775C"/>
    <w:rsid w:val="00940FF0"/>
    <w:rsid w:val="00942911"/>
    <w:rsid w:val="009439BC"/>
    <w:rsid w:val="009448A1"/>
    <w:rsid w:val="00945727"/>
    <w:rsid w:val="009458E1"/>
    <w:rsid w:val="00947944"/>
    <w:rsid w:val="0095383B"/>
    <w:rsid w:val="009568C4"/>
    <w:rsid w:val="00960328"/>
    <w:rsid w:val="00961085"/>
    <w:rsid w:val="00961A8C"/>
    <w:rsid w:val="009626A6"/>
    <w:rsid w:val="00963249"/>
    <w:rsid w:val="009652D8"/>
    <w:rsid w:val="0096570F"/>
    <w:rsid w:val="00970904"/>
    <w:rsid w:val="00971416"/>
    <w:rsid w:val="009730B7"/>
    <w:rsid w:val="00973148"/>
    <w:rsid w:val="00980869"/>
    <w:rsid w:val="009822D6"/>
    <w:rsid w:val="0098231D"/>
    <w:rsid w:val="00984A35"/>
    <w:rsid w:val="00986CF2"/>
    <w:rsid w:val="00987C82"/>
    <w:rsid w:val="00991AF4"/>
    <w:rsid w:val="00991EA2"/>
    <w:rsid w:val="00994D5B"/>
    <w:rsid w:val="00996EF2"/>
    <w:rsid w:val="00997815"/>
    <w:rsid w:val="00997848"/>
    <w:rsid w:val="009A73A6"/>
    <w:rsid w:val="009B06DC"/>
    <w:rsid w:val="009B3495"/>
    <w:rsid w:val="009B4085"/>
    <w:rsid w:val="009B4A15"/>
    <w:rsid w:val="009B52D5"/>
    <w:rsid w:val="009B5763"/>
    <w:rsid w:val="009B5CE3"/>
    <w:rsid w:val="009B6531"/>
    <w:rsid w:val="009B7A98"/>
    <w:rsid w:val="009C03A6"/>
    <w:rsid w:val="009C09A5"/>
    <w:rsid w:val="009C1E9F"/>
    <w:rsid w:val="009C34F1"/>
    <w:rsid w:val="009C35BA"/>
    <w:rsid w:val="009C3C8C"/>
    <w:rsid w:val="009C4AFB"/>
    <w:rsid w:val="009D0678"/>
    <w:rsid w:val="009D10A9"/>
    <w:rsid w:val="009D1535"/>
    <w:rsid w:val="009D28E6"/>
    <w:rsid w:val="009D4239"/>
    <w:rsid w:val="009D5AF8"/>
    <w:rsid w:val="009D699F"/>
    <w:rsid w:val="009D75CC"/>
    <w:rsid w:val="009D778E"/>
    <w:rsid w:val="009E0A9E"/>
    <w:rsid w:val="009E1E50"/>
    <w:rsid w:val="009E2D46"/>
    <w:rsid w:val="009E3764"/>
    <w:rsid w:val="009E44DF"/>
    <w:rsid w:val="009E56C1"/>
    <w:rsid w:val="009E584C"/>
    <w:rsid w:val="009E5F7C"/>
    <w:rsid w:val="009E6024"/>
    <w:rsid w:val="009E6701"/>
    <w:rsid w:val="009E748C"/>
    <w:rsid w:val="009F4164"/>
    <w:rsid w:val="009F5458"/>
    <w:rsid w:val="009F7A8D"/>
    <w:rsid w:val="00A0179E"/>
    <w:rsid w:val="00A01E4D"/>
    <w:rsid w:val="00A02A73"/>
    <w:rsid w:val="00A04C02"/>
    <w:rsid w:val="00A051B5"/>
    <w:rsid w:val="00A116F6"/>
    <w:rsid w:val="00A11B5A"/>
    <w:rsid w:val="00A13CFA"/>
    <w:rsid w:val="00A15540"/>
    <w:rsid w:val="00A1571D"/>
    <w:rsid w:val="00A16582"/>
    <w:rsid w:val="00A17533"/>
    <w:rsid w:val="00A203F3"/>
    <w:rsid w:val="00A21A5E"/>
    <w:rsid w:val="00A22328"/>
    <w:rsid w:val="00A2333E"/>
    <w:rsid w:val="00A24792"/>
    <w:rsid w:val="00A25181"/>
    <w:rsid w:val="00A27932"/>
    <w:rsid w:val="00A30591"/>
    <w:rsid w:val="00A32043"/>
    <w:rsid w:val="00A33159"/>
    <w:rsid w:val="00A351EC"/>
    <w:rsid w:val="00A356A9"/>
    <w:rsid w:val="00A36DF9"/>
    <w:rsid w:val="00A37133"/>
    <w:rsid w:val="00A403D4"/>
    <w:rsid w:val="00A404A7"/>
    <w:rsid w:val="00A42B0A"/>
    <w:rsid w:val="00A4469D"/>
    <w:rsid w:val="00A4731F"/>
    <w:rsid w:val="00A5176D"/>
    <w:rsid w:val="00A52DAF"/>
    <w:rsid w:val="00A53C95"/>
    <w:rsid w:val="00A55027"/>
    <w:rsid w:val="00A558BC"/>
    <w:rsid w:val="00A563D0"/>
    <w:rsid w:val="00A565B6"/>
    <w:rsid w:val="00A56CC3"/>
    <w:rsid w:val="00A615B0"/>
    <w:rsid w:val="00A61903"/>
    <w:rsid w:val="00A61F02"/>
    <w:rsid w:val="00A641DF"/>
    <w:rsid w:val="00A64B2F"/>
    <w:rsid w:val="00A65660"/>
    <w:rsid w:val="00A6590D"/>
    <w:rsid w:val="00A65EF9"/>
    <w:rsid w:val="00A735AF"/>
    <w:rsid w:val="00A75E75"/>
    <w:rsid w:val="00A761CA"/>
    <w:rsid w:val="00A7642B"/>
    <w:rsid w:val="00A76F38"/>
    <w:rsid w:val="00A77987"/>
    <w:rsid w:val="00A8018C"/>
    <w:rsid w:val="00A8274D"/>
    <w:rsid w:val="00A8310D"/>
    <w:rsid w:val="00A83305"/>
    <w:rsid w:val="00A8376D"/>
    <w:rsid w:val="00A83BD7"/>
    <w:rsid w:val="00A844A8"/>
    <w:rsid w:val="00A8546A"/>
    <w:rsid w:val="00A85D6F"/>
    <w:rsid w:val="00A861A2"/>
    <w:rsid w:val="00A87A30"/>
    <w:rsid w:val="00A87B77"/>
    <w:rsid w:val="00A90944"/>
    <w:rsid w:val="00A91841"/>
    <w:rsid w:val="00A931CA"/>
    <w:rsid w:val="00A9396C"/>
    <w:rsid w:val="00A93C0E"/>
    <w:rsid w:val="00A93E09"/>
    <w:rsid w:val="00A958FE"/>
    <w:rsid w:val="00A96EAD"/>
    <w:rsid w:val="00A976F0"/>
    <w:rsid w:val="00AA0AD6"/>
    <w:rsid w:val="00AA13EB"/>
    <w:rsid w:val="00AA29E1"/>
    <w:rsid w:val="00AA5A3C"/>
    <w:rsid w:val="00AB2806"/>
    <w:rsid w:val="00AB3709"/>
    <w:rsid w:val="00AB3FD9"/>
    <w:rsid w:val="00AB4626"/>
    <w:rsid w:val="00AB5E54"/>
    <w:rsid w:val="00AB62FE"/>
    <w:rsid w:val="00AB64A6"/>
    <w:rsid w:val="00AB6EFA"/>
    <w:rsid w:val="00AC1E68"/>
    <w:rsid w:val="00AC46B4"/>
    <w:rsid w:val="00AC7FE1"/>
    <w:rsid w:val="00AD026C"/>
    <w:rsid w:val="00AD0371"/>
    <w:rsid w:val="00AD1290"/>
    <w:rsid w:val="00AD2315"/>
    <w:rsid w:val="00AD28AE"/>
    <w:rsid w:val="00AD7B68"/>
    <w:rsid w:val="00AE54C6"/>
    <w:rsid w:val="00AE5EEE"/>
    <w:rsid w:val="00AE6417"/>
    <w:rsid w:val="00AE6795"/>
    <w:rsid w:val="00AE727E"/>
    <w:rsid w:val="00AF5F89"/>
    <w:rsid w:val="00AF7EA3"/>
    <w:rsid w:val="00AF7FEF"/>
    <w:rsid w:val="00B008DA"/>
    <w:rsid w:val="00B0131A"/>
    <w:rsid w:val="00B02A4A"/>
    <w:rsid w:val="00B0375B"/>
    <w:rsid w:val="00B040C8"/>
    <w:rsid w:val="00B044B5"/>
    <w:rsid w:val="00B04534"/>
    <w:rsid w:val="00B04E6F"/>
    <w:rsid w:val="00B05A8E"/>
    <w:rsid w:val="00B05B9D"/>
    <w:rsid w:val="00B05F3B"/>
    <w:rsid w:val="00B06DB4"/>
    <w:rsid w:val="00B13134"/>
    <w:rsid w:val="00B1354B"/>
    <w:rsid w:val="00B16ACB"/>
    <w:rsid w:val="00B178FF"/>
    <w:rsid w:val="00B206C5"/>
    <w:rsid w:val="00B213D5"/>
    <w:rsid w:val="00B23052"/>
    <w:rsid w:val="00B23C6D"/>
    <w:rsid w:val="00B23E7D"/>
    <w:rsid w:val="00B2416A"/>
    <w:rsid w:val="00B24BCD"/>
    <w:rsid w:val="00B261B6"/>
    <w:rsid w:val="00B2716E"/>
    <w:rsid w:val="00B31473"/>
    <w:rsid w:val="00B327EA"/>
    <w:rsid w:val="00B343AA"/>
    <w:rsid w:val="00B37822"/>
    <w:rsid w:val="00B4107C"/>
    <w:rsid w:val="00B423A5"/>
    <w:rsid w:val="00B43542"/>
    <w:rsid w:val="00B447F0"/>
    <w:rsid w:val="00B46211"/>
    <w:rsid w:val="00B4715E"/>
    <w:rsid w:val="00B4720F"/>
    <w:rsid w:val="00B53CFB"/>
    <w:rsid w:val="00B53F55"/>
    <w:rsid w:val="00B56B52"/>
    <w:rsid w:val="00B624D0"/>
    <w:rsid w:val="00B6255B"/>
    <w:rsid w:val="00B63627"/>
    <w:rsid w:val="00B63FA4"/>
    <w:rsid w:val="00B657AA"/>
    <w:rsid w:val="00B663A9"/>
    <w:rsid w:val="00B66AE6"/>
    <w:rsid w:val="00B702FA"/>
    <w:rsid w:val="00B71EFA"/>
    <w:rsid w:val="00B72843"/>
    <w:rsid w:val="00B74243"/>
    <w:rsid w:val="00B75857"/>
    <w:rsid w:val="00B76172"/>
    <w:rsid w:val="00B80C31"/>
    <w:rsid w:val="00B83D06"/>
    <w:rsid w:val="00B90933"/>
    <w:rsid w:val="00B9134F"/>
    <w:rsid w:val="00B91F13"/>
    <w:rsid w:val="00B9225B"/>
    <w:rsid w:val="00B947C3"/>
    <w:rsid w:val="00B95D20"/>
    <w:rsid w:val="00B96DD5"/>
    <w:rsid w:val="00B97F36"/>
    <w:rsid w:val="00BA1253"/>
    <w:rsid w:val="00BA210E"/>
    <w:rsid w:val="00BA22B6"/>
    <w:rsid w:val="00BA3BC7"/>
    <w:rsid w:val="00BA465A"/>
    <w:rsid w:val="00BA60FF"/>
    <w:rsid w:val="00BA654F"/>
    <w:rsid w:val="00BA6568"/>
    <w:rsid w:val="00BA6F17"/>
    <w:rsid w:val="00BB0790"/>
    <w:rsid w:val="00BB0C72"/>
    <w:rsid w:val="00BB38CD"/>
    <w:rsid w:val="00BB53DE"/>
    <w:rsid w:val="00BB56FE"/>
    <w:rsid w:val="00BB6E9D"/>
    <w:rsid w:val="00BC00CB"/>
    <w:rsid w:val="00BC02CC"/>
    <w:rsid w:val="00BC2C67"/>
    <w:rsid w:val="00BC2E44"/>
    <w:rsid w:val="00BC3B1B"/>
    <w:rsid w:val="00BC3DF1"/>
    <w:rsid w:val="00BC54DE"/>
    <w:rsid w:val="00BC5723"/>
    <w:rsid w:val="00BD1051"/>
    <w:rsid w:val="00BD10B0"/>
    <w:rsid w:val="00BD1AF0"/>
    <w:rsid w:val="00BD1CA1"/>
    <w:rsid w:val="00BD3385"/>
    <w:rsid w:val="00BD3DA8"/>
    <w:rsid w:val="00BD3E32"/>
    <w:rsid w:val="00BD4537"/>
    <w:rsid w:val="00BD4D20"/>
    <w:rsid w:val="00BE1A8A"/>
    <w:rsid w:val="00BE1B86"/>
    <w:rsid w:val="00BE2104"/>
    <w:rsid w:val="00BE2B2C"/>
    <w:rsid w:val="00BE5540"/>
    <w:rsid w:val="00BE69B1"/>
    <w:rsid w:val="00BE6D57"/>
    <w:rsid w:val="00BE716D"/>
    <w:rsid w:val="00BF1988"/>
    <w:rsid w:val="00BF32A2"/>
    <w:rsid w:val="00BF36C8"/>
    <w:rsid w:val="00BF4C7A"/>
    <w:rsid w:val="00BF4F6B"/>
    <w:rsid w:val="00BF5030"/>
    <w:rsid w:val="00C02C4C"/>
    <w:rsid w:val="00C06616"/>
    <w:rsid w:val="00C06E17"/>
    <w:rsid w:val="00C12054"/>
    <w:rsid w:val="00C142A3"/>
    <w:rsid w:val="00C146C5"/>
    <w:rsid w:val="00C1484F"/>
    <w:rsid w:val="00C15C35"/>
    <w:rsid w:val="00C16774"/>
    <w:rsid w:val="00C17490"/>
    <w:rsid w:val="00C200D7"/>
    <w:rsid w:val="00C22F25"/>
    <w:rsid w:val="00C24581"/>
    <w:rsid w:val="00C24884"/>
    <w:rsid w:val="00C27291"/>
    <w:rsid w:val="00C27644"/>
    <w:rsid w:val="00C27C4C"/>
    <w:rsid w:val="00C30B61"/>
    <w:rsid w:val="00C33F74"/>
    <w:rsid w:val="00C349A3"/>
    <w:rsid w:val="00C35424"/>
    <w:rsid w:val="00C35599"/>
    <w:rsid w:val="00C35B4C"/>
    <w:rsid w:val="00C41AF9"/>
    <w:rsid w:val="00C41E59"/>
    <w:rsid w:val="00C4337C"/>
    <w:rsid w:val="00C45930"/>
    <w:rsid w:val="00C45B59"/>
    <w:rsid w:val="00C473E0"/>
    <w:rsid w:val="00C51338"/>
    <w:rsid w:val="00C522C4"/>
    <w:rsid w:val="00C526E0"/>
    <w:rsid w:val="00C548C5"/>
    <w:rsid w:val="00C55026"/>
    <w:rsid w:val="00C56BBD"/>
    <w:rsid w:val="00C5747D"/>
    <w:rsid w:val="00C601D8"/>
    <w:rsid w:val="00C610AB"/>
    <w:rsid w:val="00C623F5"/>
    <w:rsid w:val="00C6265F"/>
    <w:rsid w:val="00C62E7B"/>
    <w:rsid w:val="00C6597A"/>
    <w:rsid w:val="00C66616"/>
    <w:rsid w:val="00C7353B"/>
    <w:rsid w:val="00C73C99"/>
    <w:rsid w:val="00C75AD7"/>
    <w:rsid w:val="00C7671C"/>
    <w:rsid w:val="00C77349"/>
    <w:rsid w:val="00C80246"/>
    <w:rsid w:val="00C8091A"/>
    <w:rsid w:val="00C81873"/>
    <w:rsid w:val="00C836C8"/>
    <w:rsid w:val="00C83AA9"/>
    <w:rsid w:val="00C844E6"/>
    <w:rsid w:val="00C846C8"/>
    <w:rsid w:val="00C84FBC"/>
    <w:rsid w:val="00C8531E"/>
    <w:rsid w:val="00C860C7"/>
    <w:rsid w:val="00C86501"/>
    <w:rsid w:val="00C86CD1"/>
    <w:rsid w:val="00C90981"/>
    <w:rsid w:val="00C9109F"/>
    <w:rsid w:val="00C91F2E"/>
    <w:rsid w:val="00C95BF4"/>
    <w:rsid w:val="00C963B8"/>
    <w:rsid w:val="00CA1162"/>
    <w:rsid w:val="00CA596C"/>
    <w:rsid w:val="00CA63BA"/>
    <w:rsid w:val="00CB145D"/>
    <w:rsid w:val="00CB246E"/>
    <w:rsid w:val="00CB3719"/>
    <w:rsid w:val="00CB3B99"/>
    <w:rsid w:val="00CB4DB5"/>
    <w:rsid w:val="00CB536E"/>
    <w:rsid w:val="00CB7582"/>
    <w:rsid w:val="00CC0253"/>
    <w:rsid w:val="00CC1070"/>
    <w:rsid w:val="00CC13EA"/>
    <w:rsid w:val="00CC263D"/>
    <w:rsid w:val="00CC32EA"/>
    <w:rsid w:val="00CC5F5C"/>
    <w:rsid w:val="00CC6225"/>
    <w:rsid w:val="00CC71B8"/>
    <w:rsid w:val="00CC71BB"/>
    <w:rsid w:val="00CD0C15"/>
    <w:rsid w:val="00CD0F97"/>
    <w:rsid w:val="00CD191D"/>
    <w:rsid w:val="00CD27A8"/>
    <w:rsid w:val="00CD3C89"/>
    <w:rsid w:val="00CD4E74"/>
    <w:rsid w:val="00CD5691"/>
    <w:rsid w:val="00CD635F"/>
    <w:rsid w:val="00CD757F"/>
    <w:rsid w:val="00CE0A3C"/>
    <w:rsid w:val="00CE33BB"/>
    <w:rsid w:val="00CE6BC8"/>
    <w:rsid w:val="00CF0C41"/>
    <w:rsid w:val="00CF28B7"/>
    <w:rsid w:val="00CF5259"/>
    <w:rsid w:val="00CF5B6B"/>
    <w:rsid w:val="00CF6456"/>
    <w:rsid w:val="00D00C0A"/>
    <w:rsid w:val="00D01F05"/>
    <w:rsid w:val="00D04177"/>
    <w:rsid w:val="00D0419B"/>
    <w:rsid w:val="00D05699"/>
    <w:rsid w:val="00D05AA0"/>
    <w:rsid w:val="00D05EA7"/>
    <w:rsid w:val="00D06C5E"/>
    <w:rsid w:val="00D0712B"/>
    <w:rsid w:val="00D07E87"/>
    <w:rsid w:val="00D12139"/>
    <w:rsid w:val="00D1316D"/>
    <w:rsid w:val="00D16384"/>
    <w:rsid w:val="00D209B1"/>
    <w:rsid w:val="00D21066"/>
    <w:rsid w:val="00D21E14"/>
    <w:rsid w:val="00D241A5"/>
    <w:rsid w:val="00D27B1A"/>
    <w:rsid w:val="00D30467"/>
    <w:rsid w:val="00D30D5E"/>
    <w:rsid w:val="00D31066"/>
    <w:rsid w:val="00D311B4"/>
    <w:rsid w:val="00D3310F"/>
    <w:rsid w:val="00D341A9"/>
    <w:rsid w:val="00D34723"/>
    <w:rsid w:val="00D34768"/>
    <w:rsid w:val="00D34784"/>
    <w:rsid w:val="00D35B86"/>
    <w:rsid w:val="00D362D6"/>
    <w:rsid w:val="00D36BDD"/>
    <w:rsid w:val="00D37127"/>
    <w:rsid w:val="00D37537"/>
    <w:rsid w:val="00D37B44"/>
    <w:rsid w:val="00D37F70"/>
    <w:rsid w:val="00D40019"/>
    <w:rsid w:val="00D432FF"/>
    <w:rsid w:val="00D44C91"/>
    <w:rsid w:val="00D452D1"/>
    <w:rsid w:val="00D45325"/>
    <w:rsid w:val="00D4648D"/>
    <w:rsid w:val="00D526C4"/>
    <w:rsid w:val="00D54F8E"/>
    <w:rsid w:val="00D555D3"/>
    <w:rsid w:val="00D576EC"/>
    <w:rsid w:val="00D60341"/>
    <w:rsid w:val="00D61500"/>
    <w:rsid w:val="00D61B2C"/>
    <w:rsid w:val="00D6280C"/>
    <w:rsid w:val="00D6326A"/>
    <w:rsid w:val="00D634A1"/>
    <w:rsid w:val="00D641D2"/>
    <w:rsid w:val="00D64D3B"/>
    <w:rsid w:val="00D65326"/>
    <w:rsid w:val="00D654FF"/>
    <w:rsid w:val="00D75DC1"/>
    <w:rsid w:val="00D75F1F"/>
    <w:rsid w:val="00D76339"/>
    <w:rsid w:val="00D76550"/>
    <w:rsid w:val="00D7675E"/>
    <w:rsid w:val="00D76E61"/>
    <w:rsid w:val="00D81CD4"/>
    <w:rsid w:val="00D81DAA"/>
    <w:rsid w:val="00D852A8"/>
    <w:rsid w:val="00D87B5E"/>
    <w:rsid w:val="00D87D6F"/>
    <w:rsid w:val="00D90B15"/>
    <w:rsid w:val="00D90CD9"/>
    <w:rsid w:val="00D91081"/>
    <w:rsid w:val="00D95829"/>
    <w:rsid w:val="00D97AE9"/>
    <w:rsid w:val="00DA089C"/>
    <w:rsid w:val="00DA11D6"/>
    <w:rsid w:val="00DA20D2"/>
    <w:rsid w:val="00DA4991"/>
    <w:rsid w:val="00DA4DC3"/>
    <w:rsid w:val="00DB041F"/>
    <w:rsid w:val="00DB0439"/>
    <w:rsid w:val="00DB3EB2"/>
    <w:rsid w:val="00DC0265"/>
    <w:rsid w:val="00DC0614"/>
    <w:rsid w:val="00DC39F6"/>
    <w:rsid w:val="00DC3B7E"/>
    <w:rsid w:val="00DC3FE8"/>
    <w:rsid w:val="00DC451F"/>
    <w:rsid w:val="00DC46A9"/>
    <w:rsid w:val="00DC50D1"/>
    <w:rsid w:val="00DC5CE3"/>
    <w:rsid w:val="00DC7486"/>
    <w:rsid w:val="00DC787F"/>
    <w:rsid w:val="00DD096B"/>
    <w:rsid w:val="00DD5936"/>
    <w:rsid w:val="00DD6558"/>
    <w:rsid w:val="00DE00E8"/>
    <w:rsid w:val="00DE0510"/>
    <w:rsid w:val="00DE3A04"/>
    <w:rsid w:val="00DE3E40"/>
    <w:rsid w:val="00DE3FBC"/>
    <w:rsid w:val="00DE5FC6"/>
    <w:rsid w:val="00DE6314"/>
    <w:rsid w:val="00DF1D35"/>
    <w:rsid w:val="00DF7140"/>
    <w:rsid w:val="00DF71C7"/>
    <w:rsid w:val="00DF726B"/>
    <w:rsid w:val="00E00693"/>
    <w:rsid w:val="00E01721"/>
    <w:rsid w:val="00E02EFE"/>
    <w:rsid w:val="00E03474"/>
    <w:rsid w:val="00E03577"/>
    <w:rsid w:val="00E07DA3"/>
    <w:rsid w:val="00E104F9"/>
    <w:rsid w:val="00E10752"/>
    <w:rsid w:val="00E11318"/>
    <w:rsid w:val="00E11AD6"/>
    <w:rsid w:val="00E122F3"/>
    <w:rsid w:val="00E13B8A"/>
    <w:rsid w:val="00E14179"/>
    <w:rsid w:val="00E14C83"/>
    <w:rsid w:val="00E15F81"/>
    <w:rsid w:val="00E16C61"/>
    <w:rsid w:val="00E207C8"/>
    <w:rsid w:val="00E2207E"/>
    <w:rsid w:val="00E22834"/>
    <w:rsid w:val="00E24C24"/>
    <w:rsid w:val="00E24FB6"/>
    <w:rsid w:val="00E253D1"/>
    <w:rsid w:val="00E26CA3"/>
    <w:rsid w:val="00E3044F"/>
    <w:rsid w:val="00E30BD7"/>
    <w:rsid w:val="00E31933"/>
    <w:rsid w:val="00E3455D"/>
    <w:rsid w:val="00E345F3"/>
    <w:rsid w:val="00E34855"/>
    <w:rsid w:val="00E378F5"/>
    <w:rsid w:val="00E44E26"/>
    <w:rsid w:val="00E45987"/>
    <w:rsid w:val="00E470D1"/>
    <w:rsid w:val="00E476D4"/>
    <w:rsid w:val="00E51657"/>
    <w:rsid w:val="00E53B22"/>
    <w:rsid w:val="00E54D14"/>
    <w:rsid w:val="00E5604B"/>
    <w:rsid w:val="00E57AF0"/>
    <w:rsid w:val="00E603B5"/>
    <w:rsid w:val="00E610EE"/>
    <w:rsid w:val="00E61746"/>
    <w:rsid w:val="00E630E1"/>
    <w:rsid w:val="00E6374A"/>
    <w:rsid w:val="00E64C95"/>
    <w:rsid w:val="00E656BB"/>
    <w:rsid w:val="00E67975"/>
    <w:rsid w:val="00E7029F"/>
    <w:rsid w:val="00E7373E"/>
    <w:rsid w:val="00E7390E"/>
    <w:rsid w:val="00E80C9F"/>
    <w:rsid w:val="00E8171F"/>
    <w:rsid w:val="00E839F5"/>
    <w:rsid w:val="00E85F54"/>
    <w:rsid w:val="00E872EF"/>
    <w:rsid w:val="00E87521"/>
    <w:rsid w:val="00E87702"/>
    <w:rsid w:val="00E878B7"/>
    <w:rsid w:val="00E91202"/>
    <w:rsid w:val="00E92180"/>
    <w:rsid w:val="00E949C4"/>
    <w:rsid w:val="00E94A82"/>
    <w:rsid w:val="00E97E58"/>
    <w:rsid w:val="00EA1BC8"/>
    <w:rsid w:val="00EA1FDF"/>
    <w:rsid w:val="00EA336E"/>
    <w:rsid w:val="00EA40F6"/>
    <w:rsid w:val="00EA6E18"/>
    <w:rsid w:val="00EA7FD0"/>
    <w:rsid w:val="00EB15B5"/>
    <w:rsid w:val="00EB2C13"/>
    <w:rsid w:val="00EB5B8B"/>
    <w:rsid w:val="00EC09DF"/>
    <w:rsid w:val="00EC0B8F"/>
    <w:rsid w:val="00EC14D2"/>
    <w:rsid w:val="00EC1FCF"/>
    <w:rsid w:val="00EC3A23"/>
    <w:rsid w:val="00EC446D"/>
    <w:rsid w:val="00EC4931"/>
    <w:rsid w:val="00EC4FBF"/>
    <w:rsid w:val="00EC4FFA"/>
    <w:rsid w:val="00EC65F3"/>
    <w:rsid w:val="00EC66E5"/>
    <w:rsid w:val="00ED3893"/>
    <w:rsid w:val="00ED49B2"/>
    <w:rsid w:val="00ED6ED5"/>
    <w:rsid w:val="00ED797D"/>
    <w:rsid w:val="00EE0023"/>
    <w:rsid w:val="00EE0B36"/>
    <w:rsid w:val="00EE11DF"/>
    <w:rsid w:val="00EE5125"/>
    <w:rsid w:val="00EE70D7"/>
    <w:rsid w:val="00EF00F9"/>
    <w:rsid w:val="00EF015E"/>
    <w:rsid w:val="00EF03F7"/>
    <w:rsid w:val="00EF0D0B"/>
    <w:rsid w:val="00EF3608"/>
    <w:rsid w:val="00EF3A94"/>
    <w:rsid w:val="00EF455E"/>
    <w:rsid w:val="00EF4D46"/>
    <w:rsid w:val="00EF5AF2"/>
    <w:rsid w:val="00EF7498"/>
    <w:rsid w:val="00F02430"/>
    <w:rsid w:val="00F03753"/>
    <w:rsid w:val="00F10B63"/>
    <w:rsid w:val="00F12BA1"/>
    <w:rsid w:val="00F1370C"/>
    <w:rsid w:val="00F14716"/>
    <w:rsid w:val="00F14718"/>
    <w:rsid w:val="00F14F20"/>
    <w:rsid w:val="00F176F7"/>
    <w:rsid w:val="00F23B51"/>
    <w:rsid w:val="00F253F1"/>
    <w:rsid w:val="00F25D6E"/>
    <w:rsid w:val="00F26145"/>
    <w:rsid w:val="00F263B9"/>
    <w:rsid w:val="00F263BA"/>
    <w:rsid w:val="00F30217"/>
    <w:rsid w:val="00F31EC8"/>
    <w:rsid w:val="00F344A3"/>
    <w:rsid w:val="00F34AAC"/>
    <w:rsid w:val="00F370BF"/>
    <w:rsid w:val="00F37AFB"/>
    <w:rsid w:val="00F37B0B"/>
    <w:rsid w:val="00F37EA3"/>
    <w:rsid w:val="00F4094F"/>
    <w:rsid w:val="00F4203B"/>
    <w:rsid w:val="00F42667"/>
    <w:rsid w:val="00F43491"/>
    <w:rsid w:val="00F439FE"/>
    <w:rsid w:val="00F43F34"/>
    <w:rsid w:val="00F46623"/>
    <w:rsid w:val="00F508C3"/>
    <w:rsid w:val="00F50F9A"/>
    <w:rsid w:val="00F510F1"/>
    <w:rsid w:val="00F5157E"/>
    <w:rsid w:val="00F520A4"/>
    <w:rsid w:val="00F530AC"/>
    <w:rsid w:val="00F54564"/>
    <w:rsid w:val="00F5493C"/>
    <w:rsid w:val="00F5507C"/>
    <w:rsid w:val="00F573C9"/>
    <w:rsid w:val="00F5769F"/>
    <w:rsid w:val="00F57E60"/>
    <w:rsid w:val="00F60F61"/>
    <w:rsid w:val="00F61EDD"/>
    <w:rsid w:val="00F6328B"/>
    <w:rsid w:val="00F6355D"/>
    <w:rsid w:val="00F63BB7"/>
    <w:rsid w:val="00F65280"/>
    <w:rsid w:val="00F66023"/>
    <w:rsid w:val="00F703A4"/>
    <w:rsid w:val="00F708B5"/>
    <w:rsid w:val="00F71B7B"/>
    <w:rsid w:val="00F75372"/>
    <w:rsid w:val="00F76E33"/>
    <w:rsid w:val="00F803C1"/>
    <w:rsid w:val="00F81C24"/>
    <w:rsid w:val="00F8241D"/>
    <w:rsid w:val="00F83F89"/>
    <w:rsid w:val="00F864C0"/>
    <w:rsid w:val="00F87667"/>
    <w:rsid w:val="00F876F8"/>
    <w:rsid w:val="00F918D1"/>
    <w:rsid w:val="00F943BA"/>
    <w:rsid w:val="00F946EA"/>
    <w:rsid w:val="00F948FA"/>
    <w:rsid w:val="00FA14BD"/>
    <w:rsid w:val="00FA29B4"/>
    <w:rsid w:val="00FA40EF"/>
    <w:rsid w:val="00FA5454"/>
    <w:rsid w:val="00FA747C"/>
    <w:rsid w:val="00FB0E6B"/>
    <w:rsid w:val="00FB2D63"/>
    <w:rsid w:val="00FB3E68"/>
    <w:rsid w:val="00FB4BE7"/>
    <w:rsid w:val="00FB61EA"/>
    <w:rsid w:val="00FC33B3"/>
    <w:rsid w:val="00FC46F1"/>
    <w:rsid w:val="00FC5D96"/>
    <w:rsid w:val="00FC79E3"/>
    <w:rsid w:val="00FD2979"/>
    <w:rsid w:val="00FD306A"/>
    <w:rsid w:val="00FD39E4"/>
    <w:rsid w:val="00FD40BB"/>
    <w:rsid w:val="00FD51E0"/>
    <w:rsid w:val="00FD5F2B"/>
    <w:rsid w:val="00FD7B7D"/>
    <w:rsid w:val="00FE2C3C"/>
    <w:rsid w:val="00FE3550"/>
    <w:rsid w:val="00FE4C09"/>
    <w:rsid w:val="00FE5998"/>
    <w:rsid w:val="00FE5AAE"/>
    <w:rsid w:val="00FE5B02"/>
    <w:rsid w:val="00FE6237"/>
    <w:rsid w:val="00FE77D4"/>
    <w:rsid w:val="00FF3513"/>
    <w:rsid w:val="00FF36DC"/>
    <w:rsid w:val="00FF44F2"/>
    <w:rsid w:val="00FF4812"/>
    <w:rsid w:val="00FF4955"/>
    <w:rsid w:val="00FF4C3D"/>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826EF5"/>
    <w:pPr>
      <w:spacing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E26CA3"/>
    <w:pPr>
      <w:keepNext/>
      <w:keepLines/>
      <w:numPr>
        <w:ilvl w:val="3"/>
        <w:numId w:val="24"/>
      </w:numPr>
      <w:jc w:val="left"/>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613013"/>
    <w:pPr>
      <w:keepNext/>
      <w:keepLines/>
      <w:numPr>
        <w:ilvl w:val="4"/>
        <w:numId w:val="2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13013"/>
    <w:pPr>
      <w:keepNext/>
      <w:keepLines/>
      <w:numPr>
        <w:ilvl w:val="5"/>
        <w:numId w:val="2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8A2881"/>
    <w:pPr>
      <w:spacing w:line="240" w:lineRule="auto"/>
      <w:ind w:firstLine="0"/>
      <w:jc w:val="left"/>
    </w:pPr>
    <w:rPr>
      <w:sz w:val="20"/>
      <w:szCs w:val="20"/>
    </w:rPr>
  </w:style>
  <w:style w:type="character" w:customStyle="1" w:styleId="FootnoteTextChar">
    <w:name w:val="Footnote Text Char"/>
    <w:link w:val="FootnoteText"/>
    <w:uiPriority w:val="99"/>
    <w:semiHidden/>
    <w:rsid w:val="008A2881"/>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E26CA3"/>
    <w:rPr>
      <w:rFonts w:ascii="Times New Roman" w:eastAsiaTheme="majorEastAsia" w:hAnsi="Times New Roman" w:cstheme="majorBidi"/>
      <w:b/>
      <w:iCs/>
      <w:sz w:val="28"/>
      <w:szCs w:val="22"/>
    </w:rPr>
  </w:style>
  <w:style w:type="character" w:customStyle="1" w:styleId="Heading5Char">
    <w:name w:val="Heading 5 Char"/>
    <w:basedOn w:val="DefaultParagraphFont"/>
    <w:link w:val="Heading5"/>
    <w:uiPriority w:val="9"/>
    <w:semiHidden/>
    <w:rsid w:val="00613013"/>
    <w:rPr>
      <w:rFonts w:asciiTheme="majorHAnsi" w:eastAsiaTheme="majorEastAsia" w:hAnsiTheme="majorHAnsi" w:cstheme="majorBidi"/>
      <w:color w:val="365F91" w:themeColor="accent1" w:themeShade="BF"/>
      <w:sz w:val="24"/>
      <w:szCs w:val="22"/>
    </w:rPr>
  </w:style>
  <w:style w:type="character" w:customStyle="1" w:styleId="Heading6Char">
    <w:name w:val="Heading 6 Char"/>
    <w:basedOn w:val="DefaultParagraphFont"/>
    <w:link w:val="Heading6"/>
    <w:uiPriority w:val="9"/>
    <w:semiHidden/>
    <w:rsid w:val="00613013"/>
    <w:rPr>
      <w:rFonts w:asciiTheme="majorHAnsi" w:eastAsiaTheme="majorEastAsia" w:hAnsiTheme="majorHAnsi" w:cstheme="majorBidi"/>
      <w:color w:val="243F60" w:themeColor="accent1" w:themeShade="7F"/>
      <w:sz w:val="24"/>
      <w:szCs w:val="22"/>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uiPriority w:val="34"/>
    <w:rsid w:val="009130EC"/>
    <w:pPr>
      <w:numPr>
        <w:numId w:val="30"/>
      </w:numPr>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8F7B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130">
      <w:bodyDiv w:val="1"/>
      <w:marLeft w:val="0"/>
      <w:marRight w:val="0"/>
      <w:marTop w:val="0"/>
      <w:marBottom w:val="0"/>
      <w:divBdr>
        <w:top w:val="none" w:sz="0" w:space="0" w:color="auto"/>
        <w:left w:val="none" w:sz="0" w:space="0" w:color="auto"/>
        <w:bottom w:val="none" w:sz="0" w:space="0" w:color="auto"/>
        <w:right w:val="none" w:sz="0" w:space="0" w:color="auto"/>
      </w:divBdr>
    </w:div>
    <w:div w:id="256258541">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88656452">
      <w:bodyDiv w:val="1"/>
      <w:marLeft w:val="0"/>
      <w:marRight w:val="0"/>
      <w:marTop w:val="0"/>
      <w:marBottom w:val="0"/>
      <w:divBdr>
        <w:top w:val="none" w:sz="0" w:space="0" w:color="auto"/>
        <w:left w:val="none" w:sz="0" w:space="0" w:color="auto"/>
        <w:bottom w:val="none" w:sz="0" w:space="0" w:color="auto"/>
        <w:right w:val="none" w:sz="0" w:space="0" w:color="auto"/>
      </w:divBdr>
    </w:div>
    <w:div w:id="507257209">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93363051">
      <w:bodyDiv w:val="1"/>
      <w:marLeft w:val="0"/>
      <w:marRight w:val="0"/>
      <w:marTop w:val="0"/>
      <w:marBottom w:val="0"/>
      <w:divBdr>
        <w:top w:val="none" w:sz="0" w:space="0" w:color="auto"/>
        <w:left w:val="none" w:sz="0" w:space="0" w:color="auto"/>
        <w:bottom w:val="none" w:sz="0" w:space="0" w:color="auto"/>
        <w:right w:val="none" w:sz="0" w:space="0" w:color="auto"/>
      </w:divBdr>
    </w:div>
    <w:div w:id="818035628">
      <w:bodyDiv w:val="1"/>
      <w:marLeft w:val="0"/>
      <w:marRight w:val="0"/>
      <w:marTop w:val="0"/>
      <w:marBottom w:val="0"/>
      <w:divBdr>
        <w:top w:val="none" w:sz="0" w:space="0" w:color="auto"/>
        <w:left w:val="none" w:sz="0" w:space="0" w:color="auto"/>
        <w:bottom w:val="none" w:sz="0" w:space="0" w:color="auto"/>
        <w:right w:val="none" w:sz="0" w:space="0" w:color="auto"/>
      </w:divBdr>
    </w:div>
    <w:div w:id="889731085">
      <w:bodyDiv w:val="1"/>
      <w:marLeft w:val="0"/>
      <w:marRight w:val="0"/>
      <w:marTop w:val="0"/>
      <w:marBottom w:val="0"/>
      <w:divBdr>
        <w:top w:val="none" w:sz="0" w:space="0" w:color="auto"/>
        <w:left w:val="none" w:sz="0" w:space="0" w:color="auto"/>
        <w:bottom w:val="none" w:sz="0" w:space="0" w:color="auto"/>
        <w:right w:val="none" w:sz="0" w:space="0" w:color="auto"/>
      </w:divBdr>
      <w:divsChild>
        <w:div w:id="406732107">
          <w:marLeft w:val="0"/>
          <w:marRight w:val="0"/>
          <w:marTop w:val="0"/>
          <w:marBottom w:val="0"/>
          <w:divBdr>
            <w:top w:val="none" w:sz="0" w:space="0" w:color="auto"/>
            <w:left w:val="none" w:sz="0" w:space="0" w:color="auto"/>
            <w:bottom w:val="none" w:sz="0" w:space="0" w:color="auto"/>
            <w:right w:val="none" w:sz="0" w:space="0" w:color="auto"/>
          </w:divBdr>
        </w:div>
      </w:divsChild>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117220089">
      <w:bodyDiv w:val="1"/>
      <w:marLeft w:val="0"/>
      <w:marRight w:val="0"/>
      <w:marTop w:val="0"/>
      <w:marBottom w:val="0"/>
      <w:divBdr>
        <w:top w:val="none" w:sz="0" w:space="0" w:color="auto"/>
        <w:left w:val="none" w:sz="0" w:space="0" w:color="auto"/>
        <w:bottom w:val="none" w:sz="0" w:space="0" w:color="auto"/>
        <w:right w:val="none" w:sz="0" w:space="0" w:color="auto"/>
      </w:divBdr>
    </w:div>
    <w:div w:id="1178470768">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458908734">
      <w:bodyDiv w:val="1"/>
      <w:marLeft w:val="0"/>
      <w:marRight w:val="0"/>
      <w:marTop w:val="0"/>
      <w:marBottom w:val="0"/>
      <w:divBdr>
        <w:top w:val="none" w:sz="0" w:space="0" w:color="auto"/>
        <w:left w:val="none" w:sz="0" w:space="0" w:color="auto"/>
        <w:bottom w:val="none" w:sz="0" w:space="0" w:color="auto"/>
        <w:right w:val="none" w:sz="0" w:space="0" w:color="auto"/>
      </w:divBdr>
      <w:divsChild>
        <w:div w:id="358971731">
          <w:marLeft w:val="0"/>
          <w:marRight w:val="0"/>
          <w:marTop w:val="0"/>
          <w:marBottom w:val="0"/>
          <w:divBdr>
            <w:top w:val="none" w:sz="0" w:space="0" w:color="auto"/>
            <w:left w:val="none" w:sz="0" w:space="0" w:color="auto"/>
            <w:bottom w:val="none" w:sz="0" w:space="0" w:color="auto"/>
            <w:right w:val="none" w:sz="0" w:space="0" w:color="auto"/>
          </w:divBdr>
        </w:div>
      </w:divsChild>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812750505">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1978415734">
      <w:bodyDiv w:val="1"/>
      <w:marLeft w:val="0"/>
      <w:marRight w:val="0"/>
      <w:marTop w:val="0"/>
      <w:marBottom w:val="0"/>
      <w:divBdr>
        <w:top w:val="none" w:sz="0" w:space="0" w:color="auto"/>
        <w:left w:val="none" w:sz="0" w:space="0" w:color="auto"/>
        <w:bottom w:val="none" w:sz="0" w:space="0" w:color="auto"/>
        <w:right w:val="none" w:sz="0" w:space="0" w:color="auto"/>
      </w:divBdr>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086998011">
      <w:bodyDiv w:val="1"/>
      <w:marLeft w:val="0"/>
      <w:marRight w:val="0"/>
      <w:marTop w:val="0"/>
      <w:marBottom w:val="0"/>
      <w:divBdr>
        <w:top w:val="none" w:sz="0" w:space="0" w:color="auto"/>
        <w:left w:val="none" w:sz="0" w:space="0" w:color="auto"/>
        <w:bottom w:val="none" w:sz="0" w:space="0" w:color="auto"/>
        <w:right w:val="none" w:sz="0" w:space="0" w:color="auto"/>
      </w:divBdr>
    </w:div>
    <w:div w:id="2107848226">
      <w:bodyDiv w:val="1"/>
      <w:marLeft w:val="0"/>
      <w:marRight w:val="0"/>
      <w:marTop w:val="0"/>
      <w:marBottom w:val="0"/>
      <w:divBdr>
        <w:top w:val="none" w:sz="0" w:space="0" w:color="auto"/>
        <w:left w:val="none" w:sz="0" w:space="0" w:color="auto"/>
        <w:bottom w:val="none" w:sz="0" w:space="0" w:color="auto"/>
        <w:right w:val="none" w:sz="0" w:space="0" w:color="auto"/>
      </w:divBdr>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jalammar.github.io/illustrated-transformer/"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4978</TotalTime>
  <Pages>20</Pages>
  <Words>4920</Words>
  <Characters>28044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1622</cp:revision>
  <dcterms:created xsi:type="dcterms:W3CDTF">2022-02-22T09:07:00Z</dcterms:created>
  <dcterms:modified xsi:type="dcterms:W3CDTF">2022-05-23T02:35:00Z</dcterms:modified>
</cp:coreProperties>
</file>
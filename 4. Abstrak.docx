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6C1C" w14:textId="1D0025E1" w:rsidR="006731ED" w:rsidRPr="009F40A1" w:rsidRDefault="00A1571D" w:rsidP="009E5F7C">
      <w:pPr>
        <w:pStyle w:val="Heading1"/>
        <w:numPr>
          <w:ilvl w:val="0"/>
          <w:numId w:val="0"/>
        </w:numPr>
        <w:jc w:val="center"/>
        <w:rPr>
          <w:lang w:val="id-ID"/>
        </w:rPr>
      </w:pPr>
      <w:bookmarkStart w:id="0" w:name="_Toc96542655"/>
      <w:bookmarkStart w:id="1" w:name="_Toc96612653"/>
      <w:r w:rsidRPr="009F40A1">
        <w:rPr>
          <w:lang w:val="id-ID"/>
        </w:rPr>
        <w:t>ABSTRAK</w:t>
      </w:r>
      <w:bookmarkEnd w:id="0"/>
      <w:bookmarkEnd w:id="1"/>
    </w:p>
    <w:p w14:paraId="3A4DC62C" w14:textId="77777777" w:rsidR="00B23D50" w:rsidRPr="009F40A1" w:rsidRDefault="00B23D50" w:rsidP="00B23D50">
      <w:pPr>
        <w:spacing w:line="240" w:lineRule="auto"/>
        <w:ind w:firstLine="0"/>
        <w:rPr>
          <w:szCs w:val="24"/>
          <w:lang w:val="id-ID"/>
        </w:rPr>
      </w:pPr>
    </w:p>
    <w:p w14:paraId="541F1DF1" w14:textId="36953D70" w:rsidR="00B23D50" w:rsidRPr="009F40A1" w:rsidRDefault="00B23D50" w:rsidP="00AB6258">
      <w:pPr>
        <w:spacing w:line="240" w:lineRule="auto"/>
        <w:rPr>
          <w:lang w:val="id-ID"/>
        </w:rPr>
      </w:pPr>
      <w:r w:rsidRPr="009F40A1">
        <w:rPr>
          <w:lang w:val="id-ID"/>
        </w:rPr>
        <w:t xml:space="preserve">Cabang ilmu komputer yang mempelajari bagaimana caranya </w:t>
      </w:r>
      <w:r w:rsidR="0009034E" w:rsidRPr="009F40A1">
        <w:rPr>
          <w:lang w:val="id-ID"/>
        </w:rPr>
        <w:t>k</w:t>
      </w:r>
      <w:r w:rsidRPr="009F40A1">
        <w:rPr>
          <w:lang w:val="id-ID"/>
        </w:rPr>
        <w:t xml:space="preserve">omputer dapat memahami dan </w:t>
      </w:r>
      <w:r w:rsidR="008902F6" w:rsidRPr="009F40A1">
        <w:rPr>
          <w:lang w:val="id-ID"/>
        </w:rPr>
        <w:t>menganalisis</w:t>
      </w:r>
      <w:r w:rsidRPr="009F40A1">
        <w:rPr>
          <w:lang w:val="id-ID"/>
        </w:rPr>
        <w:t xml:space="preserve"> bahasa manusia adalah cabang ilmu Pengolahan Bahasa Alami atau </w:t>
      </w:r>
      <w:r w:rsidRPr="009F40A1">
        <w:rPr>
          <w:i/>
          <w:iCs/>
          <w:lang w:val="id-ID"/>
        </w:rPr>
        <w:t>Natural Language Processing</w:t>
      </w:r>
      <w:r w:rsidRPr="009F40A1">
        <w:rPr>
          <w:lang w:val="id-ID"/>
        </w:rPr>
        <w:t xml:space="preserve"> (NLP). Sebagai ilmu yang memahami arti dari kalimat yang diberikan dari bahasa, komputer memiliki beragam </w:t>
      </w:r>
      <w:r w:rsidRPr="009F40A1">
        <w:rPr>
          <w:i/>
          <w:iCs/>
          <w:lang w:val="id-ID"/>
        </w:rPr>
        <w:t>task</w:t>
      </w:r>
      <w:r w:rsidRPr="009F40A1">
        <w:rPr>
          <w:lang w:val="id-ID"/>
        </w:rPr>
        <w:t xml:space="preserve"> yang bisa dilakukan. </w:t>
      </w:r>
      <w:r w:rsidR="00CD25E3" w:rsidRPr="009F40A1">
        <w:rPr>
          <w:lang w:val="id-ID"/>
        </w:rPr>
        <w:t xml:space="preserve">Karena itu ada banyak </w:t>
      </w:r>
      <w:r w:rsidR="005E6E56" w:rsidRPr="009F40A1">
        <w:rPr>
          <w:lang w:val="id-ID"/>
        </w:rPr>
        <w:t xml:space="preserve">topik </w:t>
      </w:r>
      <w:r w:rsidR="00CD25E3" w:rsidRPr="009F40A1">
        <w:rPr>
          <w:lang w:val="id-ID"/>
        </w:rPr>
        <w:t xml:space="preserve">juga dalam bidang NLP yang membagi task-task tersebut agar mudah untuk mencapai solusi-solusi komputer melaksanakan tugas mereka. </w:t>
      </w:r>
      <w:r w:rsidR="005E6E56" w:rsidRPr="009F40A1">
        <w:rPr>
          <w:lang w:val="id-ID"/>
        </w:rPr>
        <w:t xml:space="preserve">Salah satu topik dalam bidang NLP yang umum dan juga akan dibahas di tugas akhir ini adalah Named Entity Recognition (NER). </w:t>
      </w:r>
    </w:p>
    <w:p w14:paraId="490AD49F" w14:textId="55BDB834" w:rsidR="00DF53CA" w:rsidRPr="009F40A1" w:rsidRDefault="00C411E1" w:rsidP="00AB6258">
      <w:pPr>
        <w:spacing w:line="240" w:lineRule="auto"/>
        <w:rPr>
          <w:szCs w:val="24"/>
          <w:lang w:val="id-ID"/>
        </w:rPr>
      </w:pPr>
      <w:r w:rsidRPr="009F40A1">
        <w:rPr>
          <w:szCs w:val="24"/>
          <w:lang w:val="id-ID"/>
        </w:rPr>
        <w:t xml:space="preserve">Task NER memang sudah umum dan banyak diteliti, terutama di Bahasa Inggris. Namun ada task merupakan bagian dari NER yang masih belum seumum NER sendiri untuk diteliti yaitu </w:t>
      </w:r>
      <w:r w:rsidRPr="009F40A1">
        <w:rPr>
          <w:i/>
          <w:iCs/>
          <w:szCs w:val="24"/>
          <w:lang w:val="id-ID"/>
        </w:rPr>
        <w:t xml:space="preserve">Nested </w:t>
      </w:r>
      <w:r w:rsidRPr="009F40A1">
        <w:rPr>
          <w:szCs w:val="24"/>
          <w:lang w:val="id-ID"/>
        </w:rPr>
        <w:t xml:space="preserve">Named Entity Recognition. </w:t>
      </w:r>
      <w:r w:rsidR="00A2629A" w:rsidRPr="009F40A1">
        <w:rPr>
          <w:szCs w:val="24"/>
          <w:lang w:val="id-ID"/>
        </w:rPr>
        <w:t>Perbedaan yang cukup singkat yaitu pengenalan entitas dalam suatu kalimat bisa bersarang. Contohnya Jalan Ir. Soekarno bukan saja entitas lokasi namun juga terdapat entitas bersarang di</w:t>
      </w:r>
      <w:r w:rsidR="001F4D43" w:rsidRPr="009F40A1">
        <w:rPr>
          <w:szCs w:val="24"/>
          <w:lang w:val="id-ID"/>
        </w:rPr>
        <w:t xml:space="preserve"> </w:t>
      </w:r>
      <w:r w:rsidR="00A2629A" w:rsidRPr="009F40A1">
        <w:rPr>
          <w:szCs w:val="24"/>
          <w:lang w:val="id-ID"/>
        </w:rPr>
        <w:t xml:space="preserve">dalamnya yaitu Ir. Soekarno sebagai entitas orang. </w:t>
      </w:r>
      <w:r w:rsidR="00DF53CA" w:rsidRPr="009F40A1">
        <w:rPr>
          <w:szCs w:val="24"/>
          <w:lang w:val="id-ID"/>
        </w:rPr>
        <w:t xml:space="preserve">Terdapat satu metode yang paling sering digunakan dalam beberapa penelitian yang sudah dilakukan untuk Nested NER, metode ini metode </w:t>
      </w:r>
      <w:r w:rsidR="00DF53CA" w:rsidRPr="009F40A1">
        <w:rPr>
          <w:i/>
          <w:iCs/>
          <w:szCs w:val="24"/>
          <w:lang w:val="id-ID"/>
        </w:rPr>
        <w:t>span-based</w:t>
      </w:r>
      <w:r w:rsidR="00DF53CA" w:rsidRPr="009F40A1">
        <w:rPr>
          <w:szCs w:val="24"/>
          <w:lang w:val="id-ID"/>
        </w:rPr>
        <w:t>.</w:t>
      </w:r>
      <w:r w:rsidR="00DF53CA" w:rsidRPr="009F40A1">
        <w:rPr>
          <w:i/>
          <w:iCs/>
          <w:szCs w:val="24"/>
          <w:lang w:val="id-ID"/>
        </w:rPr>
        <w:t xml:space="preserve"> </w:t>
      </w:r>
      <w:r w:rsidR="00DF53CA" w:rsidRPr="009F40A1">
        <w:rPr>
          <w:szCs w:val="24"/>
          <w:lang w:val="id-ID"/>
        </w:rPr>
        <w:t xml:space="preserve">Namun karena beberapa kekurangannya seperti komputasi dan akurasi dalam membentuk span memberi suatu halangan, ada satu metode yang baru ditemukan pada tahun 2021 yaitu metode Sequence-To-Set Network. </w:t>
      </w:r>
    </w:p>
    <w:p w14:paraId="5D1EF834" w14:textId="6A97E8F1" w:rsidR="007032AD" w:rsidRPr="009F40A1" w:rsidRDefault="00DF53CA" w:rsidP="00ED401B">
      <w:pPr>
        <w:spacing w:line="240" w:lineRule="auto"/>
        <w:rPr>
          <w:lang w:val="id-ID"/>
        </w:rPr>
      </w:pPr>
      <w:r w:rsidRPr="009F40A1">
        <w:rPr>
          <w:szCs w:val="24"/>
          <w:lang w:val="id-ID"/>
        </w:rPr>
        <w:t xml:space="preserve">Berdasarkan hasil penelitiannya metode tersebut, </w:t>
      </w:r>
      <w:r w:rsidR="00CB2C6D" w:rsidRPr="009F40A1">
        <w:rPr>
          <w:szCs w:val="24"/>
          <w:lang w:val="id-ID"/>
        </w:rPr>
        <w:t xml:space="preserve">metode ini mengalahkan akurasi dalam performa sebanyak 0,50% - 2,99% terhadap metode span-based dengan dataset berbeda-beda. </w:t>
      </w:r>
      <w:r w:rsidR="00870EB0" w:rsidRPr="009F40A1">
        <w:rPr>
          <w:szCs w:val="24"/>
          <w:lang w:val="id-ID"/>
        </w:rPr>
        <w:t xml:space="preserve">Dan dengan dataset dan </w:t>
      </w:r>
      <w:r w:rsidR="00870EB0" w:rsidRPr="009F40A1">
        <w:rPr>
          <w:i/>
          <w:iCs/>
          <w:szCs w:val="24"/>
          <w:lang w:val="id-ID"/>
        </w:rPr>
        <w:t xml:space="preserve">resource </w:t>
      </w:r>
      <w:r w:rsidR="00870EB0" w:rsidRPr="009F40A1">
        <w:rPr>
          <w:lang w:val="id-ID"/>
        </w:rPr>
        <w:t xml:space="preserve">bahasa Indonesia, performa dari Sequence-to-Set unggul sebanyak </w:t>
      </w:r>
      <w:r w:rsidR="00A616C9" w:rsidRPr="009F40A1">
        <w:rPr>
          <w:lang w:val="id-ID"/>
        </w:rPr>
        <w:t>5%.</w:t>
      </w:r>
      <w:r w:rsidR="00870EB0" w:rsidRPr="009F40A1">
        <w:rPr>
          <w:lang w:val="id-ID"/>
        </w:rPr>
        <w:t xml:space="preserve"> </w:t>
      </w:r>
      <w:r w:rsidR="00EA4930" w:rsidRPr="009F40A1">
        <w:rPr>
          <w:szCs w:val="24"/>
          <w:lang w:val="id-ID"/>
        </w:rPr>
        <w:t xml:space="preserve">Hal ini dapat dicapai dengan konsep yang mirip dengan </w:t>
      </w:r>
      <w:r w:rsidR="00EA4930" w:rsidRPr="009F40A1">
        <w:rPr>
          <w:i/>
          <w:iCs/>
          <w:szCs w:val="24"/>
          <w:lang w:val="id-ID"/>
        </w:rPr>
        <w:t>seq2seq</w:t>
      </w:r>
      <w:r w:rsidR="00EA4930" w:rsidRPr="009F40A1">
        <w:rPr>
          <w:szCs w:val="24"/>
          <w:lang w:val="id-ID"/>
        </w:rPr>
        <w:t xml:space="preserve"> yaitu menggunakan </w:t>
      </w:r>
      <w:r w:rsidR="00EA4930" w:rsidRPr="009F40A1">
        <w:rPr>
          <w:i/>
          <w:iCs/>
          <w:szCs w:val="24"/>
          <w:lang w:val="id-ID"/>
        </w:rPr>
        <w:t xml:space="preserve">encoder </w:t>
      </w:r>
      <w:r w:rsidR="00EA4930" w:rsidRPr="009F40A1">
        <w:rPr>
          <w:szCs w:val="24"/>
          <w:lang w:val="id-ID"/>
        </w:rPr>
        <w:t xml:space="preserve">dan </w:t>
      </w:r>
      <w:r w:rsidR="00EA4930" w:rsidRPr="009F40A1">
        <w:rPr>
          <w:i/>
          <w:iCs/>
          <w:szCs w:val="24"/>
          <w:lang w:val="id-ID"/>
        </w:rPr>
        <w:t>decoder layer</w:t>
      </w:r>
      <w:r w:rsidR="00EA4930" w:rsidRPr="009F40A1">
        <w:rPr>
          <w:szCs w:val="24"/>
          <w:lang w:val="id-ID"/>
        </w:rPr>
        <w:t xml:space="preserve"> namun dengan isi dan output berbeda. </w:t>
      </w:r>
      <w:r w:rsidR="006930B5" w:rsidRPr="009F40A1">
        <w:rPr>
          <w:szCs w:val="24"/>
          <w:lang w:val="id-ID"/>
        </w:rPr>
        <w:t xml:space="preserve">Encoder akan melakukan enkripsi terhadap kalimat input menjadi berbagai macam embedding yang berbeda-beda. Kemudian hasil itu akan dilewatkan decoder layer yang memiliki ilmu dari </w:t>
      </w:r>
      <w:r w:rsidR="006930B5" w:rsidRPr="009F40A1">
        <w:rPr>
          <w:i/>
          <w:iCs/>
          <w:szCs w:val="24"/>
          <w:lang w:val="id-ID"/>
        </w:rPr>
        <w:t xml:space="preserve">self </w:t>
      </w:r>
      <w:r w:rsidR="006930B5" w:rsidRPr="009F40A1">
        <w:rPr>
          <w:szCs w:val="24"/>
          <w:lang w:val="id-ID"/>
        </w:rPr>
        <w:t xml:space="preserve">dan </w:t>
      </w:r>
      <w:r w:rsidR="006930B5" w:rsidRPr="009F40A1">
        <w:rPr>
          <w:i/>
          <w:iCs/>
          <w:szCs w:val="24"/>
          <w:lang w:val="id-ID"/>
        </w:rPr>
        <w:t>cross-attention</w:t>
      </w:r>
      <w:r w:rsidR="006930B5" w:rsidRPr="009F40A1">
        <w:rPr>
          <w:szCs w:val="24"/>
          <w:lang w:val="id-ID"/>
        </w:rPr>
        <w:t xml:space="preserve">. Bagian dari decoder ini mengambil inspirasi dengan bentuk arsitektur Tranformers. Sehingga output dari decoder bisa berupa sebuah set yang berisi </w:t>
      </w:r>
      <w:r w:rsidR="00CB40A0" w:rsidRPr="009F40A1">
        <w:rPr>
          <w:szCs w:val="24"/>
          <w:lang w:val="id-ID"/>
        </w:rPr>
        <w:t xml:space="preserve">batasan kata kiri dan kanan dan juga jenis entitas yang diprediksikan. Hal lain yang mendukung Sequence-To-Set Network untuk menjadi metode yang efisien adalah pemilihan </w:t>
      </w:r>
      <w:r w:rsidR="00CB40A0" w:rsidRPr="009F40A1">
        <w:rPr>
          <w:i/>
          <w:iCs/>
          <w:szCs w:val="24"/>
          <w:lang w:val="id-ID"/>
        </w:rPr>
        <w:t>loss function</w:t>
      </w:r>
      <w:r w:rsidR="00CB40A0" w:rsidRPr="009F40A1">
        <w:rPr>
          <w:lang w:val="id-ID"/>
        </w:rPr>
        <w:t xml:space="preserve"> berdasarkan </w:t>
      </w:r>
      <w:r w:rsidR="00CB40A0" w:rsidRPr="009F40A1">
        <w:rPr>
          <w:i/>
          <w:iCs/>
          <w:lang w:val="id-ID"/>
        </w:rPr>
        <w:t>bipartite matching</w:t>
      </w:r>
      <w:r w:rsidR="00CB40A0" w:rsidRPr="009F40A1">
        <w:rPr>
          <w:lang w:val="id-ID"/>
        </w:rPr>
        <w:t xml:space="preserve"> dengan algoritma Hungarian. </w:t>
      </w:r>
      <w:r w:rsidR="00ED401B" w:rsidRPr="009F40A1">
        <w:rPr>
          <w:lang w:val="id-ID"/>
        </w:rPr>
        <w:t>Tugas akhir ini memiliki tujuan untuk menghasilkan metode yang baik untuk pengenalan entitas bernama/NER dalam bahasa Indonesia dengan dataset berita CNN Indonesia berdomai</w:t>
      </w:r>
      <w:r w:rsidR="00666027" w:rsidRPr="009F40A1">
        <w:rPr>
          <w:lang w:val="id-ID"/>
        </w:rPr>
        <w:t>n</w:t>
      </w:r>
      <w:r w:rsidR="00ED401B" w:rsidRPr="009F40A1">
        <w:rPr>
          <w:lang w:val="id-ID"/>
        </w:rPr>
        <w:t xml:space="preserve"> politik. </w:t>
      </w:r>
    </w:p>
    <w:sectPr w:rsidR="007032AD" w:rsidRPr="009F40A1" w:rsidSect="009242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9674" w14:textId="77777777" w:rsidR="00A543BC" w:rsidRDefault="00A543BC" w:rsidP="00A1571D">
      <w:pPr>
        <w:spacing w:line="240" w:lineRule="auto"/>
      </w:pPr>
      <w:r>
        <w:separator/>
      </w:r>
    </w:p>
  </w:endnote>
  <w:endnote w:type="continuationSeparator" w:id="0">
    <w:p w14:paraId="15F618FF" w14:textId="77777777" w:rsidR="00A543BC" w:rsidRDefault="00A543B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0EDA" w14:textId="77777777" w:rsidR="00924280" w:rsidRDefault="00924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7DA3" w14:textId="77777777" w:rsidR="00A543BC" w:rsidRDefault="00A543BC" w:rsidP="00A1571D">
      <w:pPr>
        <w:spacing w:line="240" w:lineRule="auto"/>
      </w:pPr>
      <w:r>
        <w:separator/>
      </w:r>
    </w:p>
  </w:footnote>
  <w:footnote w:type="continuationSeparator" w:id="0">
    <w:p w14:paraId="26AF0857" w14:textId="77777777" w:rsidR="00A543BC" w:rsidRDefault="00A543B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B492" w14:textId="77777777" w:rsidR="00924280" w:rsidRDefault="00924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B8D8A" w14:textId="77777777" w:rsidR="00924280" w:rsidRDefault="00924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034E"/>
    <w:rsid w:val="0009330C"/>
    <w:rsid w:val="00095EA4"/>
    <w:rsid w:val="000C1D8A"/>
    <w:rsid w:val="000C32B4"/>
    <w:rsid w:val="000C3AAF"/>
    <w:rsid w:val="000C3B78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0831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1F4D43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638C6"/>
    <w:rsid w:val="00270EE7"/>
    <w:rsid w:val="00271A58"/>
    <w:rsid w:val="00295055"/>
    <w:rsid w:val="00295AB6"/>
    <w:rsid w:val="002A77C0"/>
    <w:rsid w:val="002A7979"/>
    <w:rsid w:val="002D0BBB"/>
    <w:rsid w:val="002D1C50"/>
    <w:rsid w:val="002D266F"/>
    <w:rsid w:val="002D3AF7"/>
    <w:rsid w:val="002E4488"/>
    <w:rsid w:val="002F5A28"/>
    <w:rsid w:val="00305110"/>
    <w:rsid w:val="003069D3"/>
    <w:rsid w:val="003146B7"/>
    <w:rsid w:val="00314F28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2DC4"/>
    <w:rsid w:val="005E631B"/>
    <w:rsid w:val="005E6C51"/>
    <w:rsid w:val="005E6E56"/>
    <w:rsid w:val="00600BB1"/>
    <w:rsid w:val="0061060F"/>
    <w:rsid w:val="00613013"/>
    <w:rsid w:val="006141F7"/>
    <w:rsid w:val="00615412"/>
    <w:rsid w:val="0062218C"/>
    <w:rsid w:val="006228AC"/>
    <w:rsid w:val="00624227"/>
    <w:rsid w:val="00632E93"/>
    <w:rsid w:val="00641630"/>
    <w:rsid w:val="006425E7"/>
    <w:rsid w:val="006478B7"/>
    <w:rsid w:val="00656D79"/>
    <w:rsid w:val="00666027"/>
    <w:rsid w:val="006731ED"/>
    <w:rsid w:val="00676455"/>
    <w:rsid w:val="00676FA6"/>
    <w:rsid w:val="0068373F"/>
    <w:rsid w:val="006930B5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438E"/>
    <w:rsid w:val="0070744D"/>
    <w:rsid w:val="00707BFB"/>
    <w:rsid w:val="00721731"/>
    <w:rsid w:val="00724C34"/>
    <w:rsid w:val="00740724"/>
    <w:rsid w:val="007465A5"/>
    <w:rsid w:val="00752147"/>
    <w:rsid w:val="00753FAF"/>
    <w:rsid w:val="00755459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3655A"/>
    <w:rsid w:val="0086149A"/>
    <w:rsid w:val="008618E6"/>
    <w:rsid w:val="00862901"/>
    <w:rsid w:val="00862D17"/>
    <w:rsid w:val="00870EB0"/>
    <w:rsid w:val="00877FD4"/>
    <w:rsid w:val="008825CD"/>
    <w:rsid w:val="00882A86"/>
    <w:rsid w:val="008902F6"/>
    <w:rsid w:val="00890424"/>
    <w:rsid w:val="00891FF8"/>
    <w:rsid w:val="00892261"/>
    <w:rsid w:val="00892825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4280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13A7"/>
    <w:rsid w:val="009F40A1"/>
    <w:rsid w:val="009F6389"/>
    <w:rsid w:val="009F742D"/>
    <w:rsid w:val="00A1571D"/>
    <w:rsid w:val="00A203F3"/>
    <w:rsid w:val="00A21A5E"/>
    <w:rsid w:val="00A22328"/>
    <w:rsid w:val="00A2333E"/>
    <w:rsid w:val="00A2629A"/>
    <w:rsid w:val="00A33159"/>
    <w:rsid w:val="00A53C95"/>
    <w:rsid w:val="00A543BC"/>
    <w:rsid w:val="00A616C9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B6258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3D50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11E1"/>
    <w:rsid w:val="00C522C4"/>
    <w:rsid w:val="00C55026"/>
    <w:rsid w:val="00C61A78"/>
    <w:rsid w:val="00C623F5"/>
    <w:rsid w:val="00C64A38"/>
    <w:rsid w:val="00C66616"/>
    <w:rsid w:val="00C8091A"/>
    <w:rsid w:val="00C836C8"/>
    <w:rsid w:val="00C860C7"/>
    <w:rsid w:val="00CB2C6D"/>
    <w:rsid w:val="00CB40A0"/>
    <w:rsid w:val="00CC13EA"/>
    <w:rsid w:val="00CC71B8"/>
    <w:rsid w:val="00CD191D"/>
    <w:rsid w:val="00CD25E3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4731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F53CA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A4930"/>
    <w:rsid w:val="00EB2C13"/>
    <w:rsid w:val="00EC1FCF"/>
    <w:rsid w:val="00EC446D"/>
    <w:rsid w:val="00EC4FBF"/>
    <w:rsid w:val="00ED401B"/>
    <w:rsid w:val="00ED6ED5"/>
    <w:rsid w:val="00EF5AF2"/>
    <w:rsid w:val="00F02430"/>
    <w:rsid w:val="00F02915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35F4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378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56</cp:revision>
  <dcterms:created xsi:type="dcterms:W3CDTF">2022-02-22T09:07:00Z</dcterms:created>
  <dcterms:modified xsi:type="dcterms:W3CDTF">2022-06-21T01:52:00Z</dcterms:modified>
</cp:coreProperties>
</file>
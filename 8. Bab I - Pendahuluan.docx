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1232C04D" w:rsidR="00613013" w:rsidRPr="002D7A32" w:rsidRDefault="00613013" w:rsidP="00C15C35">
      <w:pPr>
        <w:pStyle w:val="STTSDummyHeading"/>
        <w:rPr>
          <w:lang w:val="id-ID"/>
        </w:rPr>
      </w:pPr>
      <w:r w:rsidRPr="002D7A32">
        <w:rPr>
          <w:lang w:val="id-ID"/>
        </w:rPr>
        <w:t xml:space="preserve">BAB </w:t>
      </w:r>
      <w:r w:rsidR="00765C2F" w:rsidRPr="002D7A32">
        <w:rPr>
          <w:lang w:val="id-ID"/>
        </w:rPr>
        <w:t>I</w:t>
      </w:r>
    </w:p>
    <w:p w14:paraId="7F2CF08B" w14:textId="77777777" w:rsidR="00165D7D" w:rsidRPr="002D7A32" w:rsidRDefault="00165D7D" w:rsidP="00C15C35">
      <w:pPr>
        <w:pStyle w:val="Heading1"/>
        <w:ind w:left="-851"/>
        <w:jc w:val="center"/>
        <w:rPr>
          <w:lang w:val="id-ID"/>
        </w:rPr>
      </w:pPr>
      <w:bookmarkStart w:id="0" w:name="_Toc96542664"/>
      <w:r w:rsidRPr="002D7A32">
        <w:rPr>
          <w:lang w:val="id-ID"/>
        </w:rPr>
        <w:t>PENDAHULUAN</w:t>
      </w:r>
      <w:bookmarkEnd w:id="0"/>
    </w:p>
    <w:p w14:paraId="7A1500E0" w14:textId="6D6EA92B" w:rsidR="00165D7D" w:rsidRPr="002D7A32" w:rsidRDefault="00165D7D" w:rsidP="00C15C35">
      <w:pPr>
        <w:pStyle w:val="STTSBlankSpace"/>
        <w:rPr>
          <w:lang w:val="id-ID"/>
        </w:rPr>
      </w:pPr>
    </w:p>
    <w:p w14:paraId="12CF7F4C" w14:textId="4FE3C1B7" w:rsidR="00165D7D" w:rsidRPr="002D7A32" w:rsidRDefault="00532BEB" w:rsidP="00C15C35">
      <w:pPr>
        <w:rPr>
          <w:lang w:val="id-ID"/>
        </w:rPr>
      </w:pPr>
      <w:r w:rsidRPr="002D7A32">
        <w:rPr>
          <w:lang w:val="id-ID"/>
        </w:rPr>
        <w:t>Bab pertama di buku ini akan memberi penjelasan mengenai tugas akhir</w:t>
      </w:r>
      <w:r w:rsidR="00E57AF0" w:rsidRPr="002D7A32">
        <w:rPr>
          <w:lang w:val="id-ID"/>
        </w:rPr>
        <w:t xml:space="preserve"> “</w:t>
      </w:r>
      <w:proofErr w:type="spellStart"/>
      <w:r w:rsidR="00E57AF0" w:rsidRPr="002D7A32">
        <w:rPr>
          <w:lang w:val="id-ID"/>
        </w:rPr>
        <w:t>Nested</w:t>
      </w:r>
      <w:proofErr w:type="spellEnd"/>
      <w:r w:rsidR="00E57AF0" w:rsidRPr="002D7A32">
        <w:rPr>
          <w:lang w:val="id-ID"/>
        </w:rPr>
        <w:t xml:space="preserve"> </w:t>
      </w:r>
      <w:proofErr w:type="spellStart"/>
      <w:r w:rsidR="00E57AF0" w:rsidRPr="002D7A32">
        <w:rPr>
          <w:lang w:val="id-ID"/>
        </w:rPr>
        <w:t>Named-Entity</w:t>
      </w:r>
      <w:proofErr w:type="spellEnd"/>
      <w:r w:rsidR="00E57AF0" w:rsidRPr="002D7A32">
        <w:rPr>
          <w:lang w:val="id-ID"/>
        </w:rPr>
        <w:t xml:space="preserve"> </w:t>
      </w:r>
      <w:proofErr w:type="spellStart"/>
      <w:r w:rsidR="00E57AF0" w:rsidRPr="002D7A32">
        <w:rPr>
          <w:lang w:val="id-ID"/>
        </w:rPr>
        <w:t>Recognition</w:t>
      </w:r>
      <w:proofErr w:type="spellEnd"/>
      <w:r w:rsidR="00E57AF0" w:rsidRPr="002D7A32">
        <w:rPr>
          <w:lang w:val="id-ID"/>
        </w:rPr>
        <w:t xml:space="preserve"> dalam Bahasa Indonesia Menggunakan </w:t>
      </w:r>
      <w:proofErr w:type="spellStart"/>
      <w:r w:rsidR="00E57AF0" w:rsidRPr="002D7A32">
        <w:rPr>
          <w:lang w:val="id-ID"/>
        </w:rPr>
        <w:t>Sequence</w:t>
      </w:r>
      <w:proofErr w:type="spellEnd"/>
      <w:r w:rsidR="00E57AF0" w:rsidRPr="002D7A32">
        <w:rPr>
          <w:lang w:val="id-ID"/>
        </w:rPr>
        <w:t>-</w:t>
      </w:r>
      <w:proofErr w:type="spellStart"/>
      <w:r w:rsidR="00E57AF0" w:rsidRPr="002D7A32">
        <w:rPr>
          <w:lang w:val="id-ID"/>
        </w:rPr>
        <w:t>to</w:t>
      </w:r>
      <w:proofErr w:type="spellEnd"/>
      <w:r w:rsidR="00E57AF0" w:rsidRPr="002D7A32">
        <w:rPr>
          <w:lang w:val="id-ID"/>
        </w:rPr>
        <w:t xml:space="preserve">-Set Network” </w:t>
      </w:r>
      <w:r w:rsidRPr="002D7A32">
        <w:rPr>
          <w:lang w:val="id-ID"/>
        </w:rPr>
        <w:t>secara keseluruhan</w:t>
      </w:r>
      <w:r w:rsidR="00E57AF0" w:rsidRPr="002D7A32">
        <w:rPr>
          <w:lang w:val="id-ID"/>
        </w:rPr>
        <w:t>, seperti latar belakang dan tujuan dari penyusunan tugas akhir ini, batasan penelitian yang dilakukan, dan juga dijelaskan sistematika pembahasan pelaksanaan tugas akhir di buku ini.</w:t>
      </w:r>
    </w:p>
    <w:p w14:paraId="3D534C12" w14:textId="77777777" w:rsidR="00165D7D" w:rsidRPr="002D7A32" w:rsidRDefault="00165D7D" w:rsidP="00C15C35">
      <w:pPr>
        <w:rPr>
          <w:lang w:val="id-ID"/>
        </w:rPr>
      </w:pPr>
    </w:p>
    <w:p w14:paraId="5F12B253" w14:textId="0923FBBA" w:rsidR="00D30467" w:rsidRPr="002D7A32" w:rsidRDefault="00D30467" w:rsidP="006D1AAB">
      <w:pPr>
        <w:pStyle w:val="Heading2"/>
        <w:rPr>
          <w:lang w:val="id-ID"/>
        </w:rPr>
      </w:pPr>
      <w:bookmarkStart w:id="1" w:name="_Toc96542665"/>
      <w:r w:rsidRPr="002D7A32">
        <w:rPr>
          <w:lang w:val="id-ID"/>
        </w:rPr>
        <w:t>Latar Belakang</w:t>
      </w:r>
    </w:p>
    <w:p w14:paraId="2630B8ED" w14:textId="0BF99529" w:rsidR="00BC2C67" w:rsidRPr="002D7A32" w:rsidRDefault="00677B65" w:rsidP="00C15C35">
      <w:pPr>
        <w:rPr>
          <w:lang w:val="id-ID"/>
        </w:rPr>
      </w:pPr>
      <w:r w:rsidRPr="002D7A32">
        <w:rPr>
          <w:lang w:val="id-ID"/>
        </w:rPr>
        <w:t xml:space="preserve">Cabang ilmu komputer yang mempelajari bagaimana caranya </w:t>
      </w:r>
      <w:r w:rsidR="00FC5ACF" w:rsidRPr="002D7A32">
        <w:rPr>
          <w:lang w:val="id-ID"/>
        </w:rPr>
        <w:t>k</w:t>
      </w:r>
      <w:r w:rsidRPr="002D7A32">
        <w:rPr>
          <w:lang w:val="id-ID"/>
        </w:rPr>
        <w:t xml:space="preserve">omputer dapat memahami dan </w:t>
      </w:r>
      <w:r w:rsidR="00FC5ACF" w:rsidRPr="002D7A32">
        <w:rPr>
          <w:lang w:val="id-ID"/>
        </w:rPr>
        <w:t>menganalisis</w:t>
      </w:r>
      <w:r w:rsidRPr="002D7A32">
        <w:rPr>
          <w:lang w:val="id-ID"/>
        </w:rPr>
        <w:t xml:space="preserve"> bahasa manusia adalah cabang ilmu </w:t>
      </w:r>
      <w:r w:rsidR="00D30467" w:rsidRPr="002D7A32">
        <w:rPr>
          <w:lang w:val="id-ID"/>
        </w:rPr>
        <w:t xml:space="preserve">Pengolahan Bahasa Alami, umumnya dikenal sebagai </w:t>
      </w:r>
      <w:r w:rsidR="00D30467" w:rsidRPr="002D7A32">
        <w:rPr>
          <w:i/>
          <w:iCs/>
          <w:lang w:val="id-ID"/>
        </w:rPr>
        <w:t xml:space="preserve">Natural </w:t>
      </w:r>
      <w:proofErr w:type="spellStart"/>
      <w:r w:rsidR="00D30467" w:rsidRPr="002D7A32">
        <w:rPr>
          <w:i/>
          <w:iCs/>
          <w:lang w:val="id-ID"/>
        </w:rPr>
        <w:t>Language</w:t>
      </w:r>
      <w:proofErr w:type="spellEnd"/>
      <w:r w:rsidR="00D30467" w:rsidRPr="002D7A32">
        <w:rPr>
          <w:i/>
          <w:iCs/>
          <w:lang w:val="id-ID"/>
        </w:rPr>
        <w:t xml:space="preserve"> </w:t>
      </w:r>
      <w:proofErr w:type="spellStart"/>
      <w:r w:rsidR="00D30467" w:rsidRPr="002D7A32">
        <w:rPr>
          <w:i/>
          <w:iCs/>
          <w:lang w:val="id-ID"/>
        </w:rPr>
        <w:t>Processing</w:t>
      </w:r>
      <w:proofErr w:type="spellEnd"/>
      <w:r w:rsidR="00D30467" w:rsidRPr="002D7A32">
        <w:rPr>
          <w:lang w:val="id-ID"/>
        </w:rPr>
        <w:t xml:space="preserve"> (NLP)</w:t>
      </w:r>
      <w:r w:rsidRPr="002D7A32">
        <w:rPr>
          <w:lang w:val="id-ID"/>
        </w:rPr>
        <w:t xml:space="preserve">. </w:t>
      </w:r>
      <w:r w:rsidR="00800F9A" w:rsidRPr="002D7A32">
        <w:rPr>
          <w:lang w:val="id-ID"/>
        </w:rPr>
        <w:t xml:space="preserve">Ilmu ini memiliki kegunaan yang luas, seperti memahami bahasa manusia meskipun ada beragam bahasa didunia ini. Dengan memahami arti dari kalimat yang diberikan, </w:t>
      </w:r>
      <w:r w:rsidR="00FC5ACF" w:rsidRPr="002D7A32">
        <w:rPr>
          <w:lang w:val="id-ID"/>
        </w:rPr>
        <w:t>komputer</w:t>
      </w:r>
      <w:r w:rsidR="00726EEC" w:rsidRPr="002D7A32">
        <w:rPr>
          <w:lang w:val="id-ID"/>
        </w:rPr>
        <w:t xml:space="preserve"> bisa melakukan</w:t>
      </w:r>
      <w:r w:rsidR="00800F9A" w:rsidRPr="002D7A32">
        <w:rPr>
          <w:lang w:val="id-ID"/>
        </w:rPr>
        <w:t xml:space="preserve"> </w:t>
      </w:r>
      <w:r w:rsidR="007561BC" w:rsidRPr="002D7A32">
        <w:rPr>
          <w:lang w:val="id-ID"/>
        </w:rPr>
        <w:t xml:space="preserve">beragam </w:t>
      </w:r>
      <w:proofErr w:type="spellStart"/>
      <w:r w:rsidR="007561BC" w:rsidRPr="002D7A32">
        <w:rPr>
          <w:i/>
          <w:iCs/>
          <w:lang w:val="id-ID"/>
        </w:rPr>
        <w:t>task</w:t>
      </w:r>
      <w:proofErr w:type="spellEnd"/>
      <w:r w:rsidR="007561BC" w:rsidRPr="002D7A32">
        <w:rPr>
          <w:lang w:val="id-ID"/>
        </w:rPr>
        <w:t xml:space="preserve">. </w:t>
      </w:r>
      <w:proofErr w:type="spellStart"/>
      <w:r w:rsidR="007561BC" w:rsidRPr="002D7A32">
        <w:rPr>
          <w:lang w:val="id-ID"/>
        </w:rPr>
        <w:t>Task</w:t>
      </w:r>
      <w:proofErr w:type="spellEnd"/>
      <w:r w:rsidR="007561BC" w:rsidRPr="002D7A32">
        <w:rPr>
          <w:lang w:val="id-ID"/>
        </w:rPr>
        <w:t xml:space="preserve"> yang saat ini sudah ditemukan untuk dilakukan seperti asisten virtual dalam </w:t>
      </w:r>
      <w:proofErr w:type="spellStart"/>
      <w:r w:rsidR="007561BC" w:rsidRPr="002D7A32">
        <w:rPr>
          <w:i/>
          <w:iCs/>
          <w:lang w:val="id-ID"/>
        </w:rPr>
        <w:t>handphone</w:t>
      </w:r>
      <w:proofErr w:type="spellEnd"/>
      <w:r w:rsidR="007561BC" w:rsidRPr="002D7A32">
        <w:rPr>
          <w:lang w:val="id-ID"/>
        </w:rPr>
        <w:t xml:space="preserve"> yang paling umum, bisa melakukan perintah untuk telepon kontak, memainkan musik, dan sebagainya. </w:t>
      </w:r>
      <w:r w:rsidR="00BC2C67" w:rsidRPr="002D7A32">
        <w:rPr>
          <w:lang w:val="id-ID"/>
        </w:rPr>
        <w:t xml:space="preserve">Bisa juga menerima kata – kata yang diucapkan dan diketik secara otomatis oleh komputer. Komputer tidak hanya dapat mengerti secara makna kalimat, tetapi juga bisa mengenal kata – kata sebagai entitas sendiri. Mengenal dalam suatu kalimat bagian apa yang merupakan subyek, obyek, suatu predikat dan sebagainya. </w:t>
      </w:r>
      <w:r w:rsidR="00E839F5" w:rsidRPr="002D7A32">
        <w:rPr>
          <w:lang w:val="id-ID"/>
        </w:rPr>
        <w:t xml:space="preserve">Entitas-entitas dalam bahasa memiliki juga bagian sendiri yaitu entitas bernama, contoh kasus entitas bernama adalah entitas seseorang direpresentasikan nama seseorang, bisa juga suatu lokasi seperti rumah sakit, disebutkan nama dan rumah sakit tersebut.  </w:t>
      </w:r>
    </w:p>
    <w:p w14:paraId="7AC65B47" w14:textId="3E8AA2D5" w:rsidR="00B53F55" w:rsidRPr="002D7A32" w:rsidRDefault="00BC2C67" w:rsidP="00C15C35">
      <w:pPr>
        <w:rPr>
          <w:lang w:val="id-ID"/>
        </w:rPr>
      </w:pPr>
      <w:r w:rsidRPr="002D7A32">
        <w:rPr>
          <w:lang w:val="id-ID"/>
        </w:rPr>
        <w:t xml:space="preserve">Namun cabang ilmu </w:t>
      </w:r>
      <w:r w:rsidR="00677B65" w:rsidRPr="002D7A32">
        <w:rPr>
          <w:lang w:val="id-ID"/>
        </w:rPr>
        <w:t xml:space="preserve">NLP masih berkembang </w:t>
      </w:r>
      <w:r w:rsidRPr="002D7A32">
        <w:rPr>
          <w:lang w:val="id-ID"/>
        </w:rPr>
        <w:t xml:space="preserve">dalam </w:t>
      </w:r>
      <w:r w:rsidR="00677B65" w:rsidRPr="002D7A32">
        <w:rPr>
          <w:lang w:val="id-ID"/>
        </w:rPr>
        <w:t xml:space="preserve">bahasa Indonesia. Tidak asing bahwa sebagian besar metode yang digunakan terinspirasi dari metode NLP bahasa Inggris, karena memang bidang NLP untuk perkembangannya yang memimpin adalah bahasa Inggris sendiri. </w:t>
      </w:r>
      <w:r w:rsidRPr="002D7A32">
        <w:rPr>
          <w:lang w:val="id-ID"/>
        </w:rPr>
        <w:t xml:space="preserve">Salah satu contoh penggunaan metode </w:t>
      </w:r>
      <w:r w:rsidRPr="002D7A32">
        <w:rPr>
          <w:lang w:val="id-ID"/>
        </w:rPr>
        <w:lastRenderedPageBreak/>
        <w:t xml:space="preserve">dari bidang NLP yang sering dilakukan penelitian adalah pengenalan entitas bernama, lebih umum disebut </w:t>
      </w:r>
      <w:proofErr w:type="spellStart"/>
      <w:r w:rsidRPr="002D7A32">
        <w:rPr>
          <w:i/>
          <w:iCs/>
          <w:lang w:val="id-ID"/>
        </w:rPr>
        <w:t>Named</w:t>
      </w:r>
      <w:proofErr w:type="spellEnd"/>
      <w:r w:rsidRPr="002D7A32">
        <w:rPr>
          <w:i/>
          <w:iCs/>
          <w:lang w:val="id-ID"/>
        </w:rPr>
        <w:t xml:space="preserve"> </w:t>
      </w:r>
      <w:proofErr w:type="spellStart"/>
      <w:r w:rsidRPr="002D7A32">
        <w:rPr>
          <w:i/>
          <w:iCs/>
          <w:lang w:val="id-ID"/>
        </w:rPr>
        <w:t>Entity</w:t>
      </w:r>
      <w:proofErr w:type="spellEnd"/>
      <w:r w:rsidRPr="002D7A32">
        <w:rPr>
          <w:i/>
          <w:iCs/>
          <w:lang w:val="id-ID"/>
        </w:rPr>
        <w:t xml:space="preserve"> </w:t>
      </w:r>
      <w:proofErr w:type="spellStart"/>
      <w:r w:rsidRPr="002D7A32">
        <w:rPr>
          <w:i/>
          <w:iCs/>
          <w:lang w:val="id-ID"/>
        </w:rPr>
        <w:t>Recognition</w:t>
      </w:r>
      <w:proofErr w:type="spellEnd"/>
      <w:r w:rsidRPr="002D7A32">
        <w:rPr>
          <w:i/>
          <w:iCs/>
          <w:lang w:val="id-ID"/>
        </w:rPr>
        <w:t xml:space="preserve"> </w:t>
      </w:r>
      <w:r w:rsidRPr="002D7A32">
        <w:rPr>
          <w:lang w:val="id-ID"/>
        </w:rPr>
        <w:t xml:space="preserve">(NER). </w:t>
      </w:r>
      <w:proofErr w:type="spellStart"/>
      <w:r w:rsidRPr="002D7A32">
        <w:rPr>
          <w:lang w:val="id-ID"/>
        </w:rPr>
        <w:t>Task</w:t>
      </w:r>
      <w:proofErr w:type="spellEnd"/>
      <w:r w:rsidRPr="002D7A32">
        <w:rPr>
          <w:i/>
          <w:iCs/>
          <w:lang w:val="id-ID"/>
        </w:rPr>
        <w:t xml:space="preserve"> </w:t>
      </w:r>
      <w:r w:rsidRPr="002D7A32">
        <w:rPr>
          <w:lang w:val="id-ID"/>
        </w:rPr>
        <w:t xml:space="preserve">ini berguna untuk </w:t>
      </w:r>
      <w:r w:rsidR="003A58AA" w:rsidRPr="002D7A32">
        <w:rPr>
          <w:lang w:val="id-ID"/>
        </w:rPr>
        <w:t xml:space="preserve">mengenal entitas dalam kalimat untuk menemukan informasi yang dapat diolah lebih </w:t>
      </w:r>
      <w:r w:rsidR="00B53F55" w:rsidRPr="002D7A32">
        <w:rPr>
          <w:lang w:val="id-ID"/>
        </w:rPr>
        <w:t xml:space="preserve">jauh </w:t>
      </w:r>
      <w:r w:rsidR="003A58AA" w:rsidRPr="002D7A32">
        <w:rPr>
          <w:lang w:val="id-ID"/>
        </w:rPr>
        <w:t xml:space="preserve">lagi oleh komputer. </w:t>
      </w:r>
      <w:r w:rsidR="00B53F55" w:rsidRPr="002D7A32">
        <w:rPr>
          <w:lang w:val="id-ID"/>
        </w:rPr>
        <w:t>Kegunaan mengenal entitas – entitas bernama dalam satu kalimat ini dapat ditemukan dalam teknologi terkini seperti</w:t>
      </w:r>
      <w:r w:rsidR="0003199D" w:rsidRPr="002D7A32">
        <w:rPr>
          <w:lang w:val="id-ID"/>
        </w:rPr>
        <w:t xml:space="preserve"> </w:t>
      </w:r>
      <w:proofErr w:type="spellStart"/>
      <w:r w:rsidR="0003199D" w:rsidRPr="002D7A32">
        <w:rPr>
          <w:i/>
          <w:iCs/>
          <w:lang w:val="id-ID"/>
        </w:rPr>
        <w:t>engine</w:t>
      </w:r>
      <w:proofErr w:type="spellEnd"/>
      <w:r w:rsidR="0003199D" w:rsidRPr="002D7A32">
        <w:rPr>
          <w:lang w:val="id-ID"/>
        </w:rPr>
        <w:t xml:space="preserve"> untuk pencarian dan rekomendasi lebih optimal dan cepat karena NER, atau penentuan kategori tiket layanan </w:t>
      </w:r>
      <w:proofErr w:type="spellStart"/>
      <w:r w:rsidR="0003199D" w:rsidRPr="002D7A32">
        <w:rPr>
          <w:i/>
          <w:iCs/>
          <w:lang w:val="id-ID"/>
        </w:rPr>
        <w:t>customer</w:t>
      </w:r>
      <w:proofErr w:type="spellEnd"/>
      <w:r w:rsidR="0003199D" w:rsidRPr="002D7A32">
        <w:rPr>
          <w:i/>
          <w:iCs/>
          <w:lang w:val="id-ID"/>
        </w:rPr>
        <w:t xml:space="preserve"> </w:t>
      </w:r>
      <w:proofErr w:type="spellStart"/>
      <w:r w:rsidR="0003199D" w:rsidRPr="002D7A32">
        <w:rPr>
          <w:i/>
          <w:iCs/>
          <w:lang w:val="id-ID"/>
        </w:rPr>
        <w:t>service</w:t>
      </w:r>
      <w:proofErr w:type="spellEnd"/>
      <w:r w:rsidR="003F49CB" w:rsidRPr="002D7A32">
        <w:rPr>
          <w:rStyle w:val="FootnoteReference"/>
          <w:i/>
          <w:iCs/>
          <w:lang w:val="id-ID"/>
        </w:rPr>
        <w:footnoteReference w:id="1"/>
      </w:r>
      <w:r w:rsidR="00FC5ACF" w:rsidRPr="002D7A32">
        <w:rPr>
          <w:i/>
          <w:iCs/>
          <w:lang w:val="id-ID"/>
        </w:rPr>
        <w:t xml:space="preserve"> </w:t>
      </w:r>
      <w:r w:rsidR="00FC5ACF" w:rsidRPr="002D7A32">
        <w:rPr>
          <w:lang w:val="id-ID"/>
        </w:rPr>
        <w:t>otomatis</w:t>
      </w:r>
      <w:r w:rsidR="0003199D" w:rsidRPr="002D7A32">
        <w:rPr>
          <w:lang w:val="id-ID"/>
        </w:rPr>
        <w:t>.</w:t>
      </w:r>
      <w:r w:rsidR="00B53F55" w:rsidRPr="002D7A32">
        <w:rPr>
          <w:lang w:val="id-ID"/>
        </w:rPr>
        <w:t xml:space="preserve"> Namun, dari </w:t>
      </w:r>
      <w:proofErr w:type="spellStart"/>
      <w:r w:rsidR="00B53F55" w:rsidRPr="002D7A32">
        <w:rPr>
          <w:lang w:val="id-ID"/>
        </w:rPr>
        <w:t>task</w:t>
      </w:r>
      <w:proofErr w:type="spellEnd"/>
      <w:r w:rsidR="00B53F55" w:rsidRPr="002D7A32">
        <w:rPr>
          <w:lang w:val="id-ID"/>
        </w:rPr>
        <w:t xml:space="preserve"> NER ada beberapa kesusahan yang ditemukan, salah satunya adalah pengenalan entitas bernama tetapi yang bersarang. Entitas Bernama yang bersarang adalah penemuan yang baru ditemukan beberapa tahun lalu, dan telah dilakukan beberapa penelitian dengan beberapa metode. Tetapi kekurangan dari penelitian tersebut bukan pada akurasi (karena yang didapat adalah akurasi yang tinggi) tetapi tidak melihat sisi komputasi dalam persiapan dan </w:t>
      </w:r>
      <w:proofErr w:type="spellStart"/>
      <w:r w:rsidR="00B53F55" w:rsidRPr="002D7A32">
        <w:rPr>
          <w:lang w:val="id-ID"/>
        </w:rPr>
        <w:t>training</w:t>
      </w:r>
      <w:proofErr w:type="spellEnd"/>
      <w:r w:rsidR="00B53F55" w:rsidRPr="002D7A32">
        <w:rPr>
          <w:lang w:val="id-ID"/>
        </w:rPr>
        <w:t xml:space="preserve"> model. </w:t>
      </w:r>
      <w:r w:rsidR="00A65EF9" w:rsidRPr="002D7A32">
        <w:rPr>
          <w:lang w:val="id-ID"/>
        </w:rPr>
        <w:t xml:space="preserve">Kesulitan ini terjadi di penelitian sebelum – sebelumnya tentang permasalahan entitas bernama bersarang seperti metode </w:t>
      </w:r>
      <w:proofErr w:type="spellStart"/>
      <w:r w:rsidR="00A65EF9" w:rsidRPr="002D7A32">
        <w:rPr>
          <w:i/>
          <w:iCs/>
          <w:lang w:val="id-ID"/>
        </w:rPr>
        <w:t>sequence-to-sequence</w:t>
      </w:r>
      <w:proofErr w:type="spellEnd"/>
      <w:r w:rsidR="00A565B6" w:rsidRPr="002D7A32">
        <w:rPr>
          <w:rStyle w:val="FootnoteReference"/>
          <w:lang w:val="id-ID"/>
        </w:rPr>
        <w:footnoteReference w:id="2"/>
      </w:r>
      <w:r w:rsidR="00A25181" w:rsidRPr="002D7A32">
        <w:rPr>
          <w:i/>
          <w:iCs/>
          <w:lang w:val="id-ID"/>
        </w:rPr>
        <w:t xml:space="preserve"> </w:t>
      </w:r>
      <w:r w:rsidR="00A65EF9" w:rsidRPr="002D7A32">
        <w:rPr>
          <w:lang w:val="id-ID"/>
        </w:rPr>
        <w:t xml:space="preserve">juga metode </w:t>
      </w:r>
      <w:r w:rsidR="00A65EF9" w:rsidRPr="002D7A32">
        <w:rPr>
          <w:i/>
          <w:iCs/>
          <w:lang w:val="id-ID"/>
        </w:rPr>
        <w:t>span-</w:t>
      </w:r>
      <w:proofErr w:type="spellStart"/>
      <w:r w:rsidR="00A65EF9" w:rsidRPr="002D7A32">
        <w:rPr>
          <w:i/>
          <w:iCs/>
          <w:lang w:val="id-ID"/>
        </w:rPr>
        <w:t>based</w:t>
      </w:r>
      <w:proofErr w:type="spellEnd"/>
      <w:r w:rsidR="00A25181" w:rsidRPr="002D7A32">
        <w:rPr>
          <w:rStyle w:val="FootnoteReference"/>
          <w:i/>
          <w:iCs/>
          <w:lang w:val="id-ID"/>
        </w:rPr>
        <w:footnoteReference w:id="3"/>
      </w:r>
      <w:r w:rsidR="00A65EF9" w:rsidRPr="002D7A32">
        <w:rPr>
          <w:lang w:val="id-ID"/>
        </w:rPr>
        <w:t xml:space="preserve">. </w:t>
      </w:r>
      <w:r w:rsidR="00B53F55" w:rsidRPr="002D7A32">
        <w:rPr>
          <w:lang w:val="id-ID"/>
        </w:rPr>
        <w:t xml:space="preserve">Tugas akhir ini menggabungkan manfaat metode </w:t>
      </w:r>
      <w:proofErr w:type="spellStart"/>
      <w:r w:rsidR="00B53F55" w:rsidRPr="002D7A32">
        <w:rPr>
          <w:lang w:val="id-ID"/>
        </w:rPr>
        <w:t>Sequence</w:t>
      </w:r>
      <w:proofErr w:type="spellEnd"/>
      <w:r w:rsidR="00B53F55" w:rsidRPr="002D7A32">
        <w:rPr>
          <w:lang w:val="id-ID"/>
        </w:rPr>
        <w:t>-</w:t>
      </w:r>
      <w:proofErr w:type="spellStart"/>
      <w:r w:rsidR="00B53F55" w:rsidRPr="002D7A32">
        <w:rPr>
          <w:lang w:val="id-ID"/>
        </w:rPr>
        <w:t>to</w:t>
      </w:r>
      <w:proofErr w:type="spellEnd"/>
      <w:r w:rsidR="00B53F55" w:rsidRPr="002D7A32">
        <w:rPr>
          <w:lang w:val="id-ID"/>
        </w:rPr>
        <w:t>-Set yang melawan metode span-</w:t>
      </w:r>
      <w:proofErr w:type="spellStart"/>
      <w:r w:rsidR="00B53F55" w:rsidRPr="002D7A32">
        <w:rPr>
          <w:lang w:val="id-ID"/>
        </w:rPr>
        <w:t>based</w:t>
      </w:r>
      <w:proofErr w:type="spellEnd"/>
      <w:r w:rsidR="00B53F55" w:rsidRPr="002D7A32">
        <w:rPr>
          <w:lang w:val="id-ID"/>
        </w:rPr>
        <w:t xml:space="preserve"> dan juga manfaat mendalami penelitian mengenai NER, khususnya yang bersarang, dalam bahasa Indonesia.</w:t>
      </w:r>
    </w:p>
    <w:p w14:paraId="6FAFB3CA" w14:textId="0D3A07E1" w:rsidR="00444D71" w:rsidRPr="002D7A32" w:rsidRDefault="00B53F55" w:rsidP="00444D71">
      <w:pPr>
        <w:rPr>
          <w:lang w:val="id-ID"/>
        </w:rPr>
      </w:pPr>
      <w:r w:rsidRPr="002D7A32">
        <w:rPr>
          <w:lang w:val="id-ID"/>
        </w:rPr>
        <w:t xml:space="preserve">Dalam tugas akhir ini, penulis akan melakukan pengenalan entitas yang bersarang yang menangkal kekurangan yang disebut dengan metode </w:t>
      </w:r>
      <w:proofErr w:type="spellStart"/>
      <w:r w:rsidRPr="002D7A32">
        <w:rPr>
          <w:lang w:val="id-ID"/>
        </w:rPr>
        <w:t>Sequence</w:t>
      </w:r>
      <w:proofErr w:type="spellEnd"/>
      <w:r w:rsidRPr="002D7A32">
        <w:rPr>
          <w:lang w:val="id-ID"/>
        </w:rPr>
        <w:t>-</w:t>
      </w:r>
      <w:proofErr w:type="spellStart"/>
      <w:r w:rsidRPr="002D7A32">
        <w:rPr>
          <w:lang w:val="id-ID"/>
        </w:rPr>
        <w:t>to</w:t>
      </w:r>
      <w:proofErr w:type="spellEnd"/>
      <w:r w:rsidRPr="002D7A32">
        <w:rPr>
          <w:lang w:val="id-ID"/>
        </w:rPr>
        <w:t xml:space="preserve">-Set Network. Pendekatan metode ini </w:t>
      </w:r>
      <w:r w:rsidR="00EA6E18" w:rsidRPr="002D7A32">
        <w:rPr>
          <w:lang w:val="id-ID"/>
        </w:rPr>
        <w:t xml:space="preserve">akan menggunakan pendekatan </w:t>
      </w:r>
      <w:proofErr w:type="spellStart"/>
      <w:r w:rsidRPr="002D7A32">
        <w:rPr>
          <w:i/>
          <w:iCs/>
          <w:lang w:val="id-ID"/>
        </w:rPr>
        <w:t>supervised</w:t>
      </w:r>
      <w:proofErr w:type="spellEnd"/>
      <w:r w:rsidRPr="002D7A32">
        <w:rPr>
          <w:lang w:val="id-ID"/>
        </w:rPr>
        <w:t xml:space="preserve">, </w:t>
      </w:r>
      <w:r w:rsidR="004E20FD" w:rsidRPr="002D7A32">
        <w:rPr>
          <w:lang w:val="id-ID"/>
        </w:rPr>
        <w:t>di</w:t>
      </w:r>
      <w:r w:rsidR="00B552B5" w:rsidRPr="002D7A32">
        <w:rPr>
          <w:lang w:val="id-ID"/>
        </w:rPr>
        <w:t xml:space="preserve"> </w:t>
      </w:r>
      <w:r w:rsidR="004E20FD" w:rsidRPr="002D7A32">
        <w:rPr>
          <w:lang w:val="id-ID"/>
        </w:rPr>
        <w:t xml:space="preserve">mana metode akan </w:t>
      </w:r>
      <w:r w:rsidRPr="002D7A32">
        <w:rPr>
          <w:lang w:val="id-ID"/>
        </w:rPr>
        <w:t>menggunakan data yang sudah dianotasi untuk</w:t>
      </w:r>
      <w:r w:rsidR="004E20FD" w:rsidRPr="002D7A32">
        <w:rPr>
          <w:lang w:val="id-ID"/>
        </w:rPr>
        <w:t xml:space="preserve"> proses</w:t>
      </w:r>
      <w:r w:rsidRPr="002D7A32">
        <w:rPr>
          <w:lang w:val="id-ID"/>
        </w:rPr>
        <w:t xml:space="preserve"> </w:t>
      </w:r>
      <w:proofErr w:type="spellStart"/>
      <w:r w:rsidRPr="002D7A32">
        <w:rPr>
          <w:i/>
          <w:iCs/>
          <w:lang w:val="id-ID"/>
        </w:rPr>
        <w:t>training</w:t>
      </w:r>
      <w:proofErr w:type="spellEnd"/>
      <w:r w:rsidRPr="002D7A32">
        <w:rPr>
          <w:lang w:val="id-ID"/>
        </w:rPr>
        <w:t xml:space="preserve"> dan </w:t>
      </w:r>
      <w:r w:rsidRPr="002D7A32">
        <w:rPr>
          <w:i/>
          <w:iCs/>
          <w:lang w:val="id-ID"/>
        </w:rPr>
        <w:t>testing</w:t>
      </w:r>
      <w:r w:rsidRPr="002D7A32">
        <w:rPr>
          <w:lang w:val="id-ID"/>
        </w:rPr>
        <w:t xml:space="preserve">. </w:t>
      </w:r>
      <w:r w:rsidR="00850F09" w:rsidRPr="002D7A32">
        <w:rPr>
          <w:lang w:val="id-ID"/>
        </w:rPr>
        <w:t>Bagian m</w:t>
      </w:r>
      <w:r w:rsidRPr="002D7A32">
        <w:rPr>
          <w:lang w:val="id-ID"/>
        </w:rPr>
        <w:t xml:space="preserve">odel untuk </w:t>
      </w:r>
      <w:r w:rsidR="00850F09" w:rsidRPr="002D7A32">
        <w:rPr>
          <w:lang w:val="id-ID"/>
        </w:rPr>
        <w:t xml:space="preserve">proses </w:t>
      </w:r>
      <w:proofErr w:type="spellStart"/>
      <w:r w:rsidRPr="002D7A32">
        <w:rPr>
          <w:i/>
          <w:iCs/>
          <w:lang w:val="id-ID"/>
        </w:rPr>
        <w:t>encoding</w:t>
      </w:r>
      <w:proofErr w:type="spellEnd"/>
      <w:r w:rsidRPr="002D7A32">
        <w:rPr>
          <w:lang w:val="id-ID"/>
        </w:rPr>
        <w:t xml:space="preserve"> akan </w:t>
      </w:r>
      <w:proofErr w:type="spellStart"/>
      <w:r w:rsidR="00850F09" w:rsidRPr="002D7A32">
        <w:rPr>
          <w:lang w:val="id-ID"/>
        </w:rPr>
        <w:t>mengggunakan</w:t>
      </w:r>
      <w:proofErr w:type="spellEnd"/>
      <w:r w:rsidR="00850F09" w:rsidRPr="002D7A32">
        <w:rPr>
          <w:lang w:val="id-ID"/>
        </w:rPr>
        <w:t xml:space="preserve"> </w:t>
      </w:r>
      <w:proofErr w:type="spellStart"/>
      <w:r w:rsidRPr="002D7A32">
        <w:rPr>
          <w:lang w:val="id-ID"/>
        </w:rPr>
        <w:t>Bidirectional</w:t>
      </w:r>
      <w:proofErr w:type="spellEnd"/>
      <w:r w:rsidRPr="002D7A32">
        <w:rPr>
          <w:lang w:val="id-ID"/>
        </w:rPr>
        <w:t xml:space="preserve"> </w:t>
      </w:r>
      <w:proofErr w:type="spellStart"/>
      <w:r w:rsidRPr="002D7A32">
        <w:rPr>
          <w:lang w:val="id-ID"/>
        </w:rPr>
        <w:t>Encoder</w:t>
      </w:r>
      <w:proofErr w:type="spellEnd"/>
      <w:r w:rsidRPr="002D7A32">
        <w:rPr>
          <w:lang w:val="id-ID"/>
        </w:rPr>
        <w:t xml:space="preserve"> </w:t>
      </w:r>
      <w:proofErr w:type="spellStart"/>
      <w:r w:rsidRPr="002D7A32">
        <w:rPr>
          <w:lang w:val="id-ID"/>
        </w:rPr>
        <w:t>Representations</w:t>
      </w:r>
      <w:proofErr w:type="spellEnd"/>
      <w:r w:rsidRPr="002D7A32">
        <w:rPr>
          <w:lang w:val="id-ID"/>
        </w:rPr>
        <w:t xml:space="preserve"> </w:t>
      </w:r>
      <w:proofErr w:type="spellStart"/>
      <w:r w:rsidRPr="002D7A32">
        <w:rPr>
          <w:lang w:val="id-ID"/>
        </w:rPr>
        <w:t>from</w:t>
      </w:r>
      <w:proofErr w:type="spellEnd"/>
      <w:r w:rsidRPr="002D7A32">
        <w:rPr>
          <w:lang w:val="id-ID"/>
        </w:rPr>
        <w:t xml:space="preserve"> </w:t>
      </w:r>
      <w:proofErr w:type="spellStart"/>
      <w:r w:rsidRPr="002D7A32">
        <w:rPr>
          <w:lang w:val="id-ID"/>
        </w:rPr>
        <w:t>Transformers</w:t>
      </w:r>
      <w:proofErr w:type="spellEnd"/>
      <w:r w:rsidRPr="002D7A32">
        <w:rPr>
          <w:lang w:val="id-ID"/>
        </w:rPr>
        <w:t xml:space="preserve"> (BERT) dan </w:t>
      </w:r>
      <w:proofErr w:type="spellStart"/>
      <w:r w:rsidRPr="002D7A32">
        <w:rPr>
          <w:lang w:val="id-ID"/>
        </w:rPr>
        <w:t>Bi-</w:t>
      </w:r>
      <w:r w:rsidRPr="002D7A32">
        <w:rPr>
          <w:lang w:val="id-ID"/>
        </w:rPr>
        <w:lastRenderedPageBreak/>
        <w:t>directional</w:t>
      </w:r>
      <w:proofErr w:type="spellEnd"/>
      <w:r w:rsidRPr="002D7A32">
        <w:rPr>
          <w:lang w:val="id-ID"/>
        </w:rPr>
        <w:t xml:space="preserve"> Long </w:t>
      </w:r>
      <w:proofErr w:type="spellStart"/>
      <w:r w:rsidRPr="002D7A32">
        <w:rPr>
          <w:lang w:val="id-ID"/>
        </w:rPr>
        <w:t>Short</w:t>
      </w:r>
      <w:proofErr w:type="spellEnd"/>
      <w:r w:rsidRPr="002D7A32">
        <w:rPr>
          <w:lang w:val="id-ID"/>
        </w:rPr>
        <w:t xml:space="preserve"> Term </w:t>
      </w:r>
      <w:proofErr w:type="spellStart"/>
      <w:r w:rsidRPr="002D7A32">
        <w:rPr>
          <w:lang w:val="id-ID"/>
        </w:rPr>
        <w:t>Memory</w:t>
      </w:r>
      <w:proofErr w:type="spellEnd"/>
      <w:r w:rsidRPr="002D7A32">
        <w:rPr>
          <w:lang w:val="id-ID"/>
        </w:rPr>
        <w:t xml:space="preserve"> (</w:t>
      </w:r>
      <w:proofErr w:type="spellStart"/>
      <w:r w:rsidRPr="002D7A32">
        <w:rPr>
          <w:lang w:val="id-ID"/>
        </w:rPr>
        <w:t>BiLSTM</w:t>
      </w:r>
      <w:proofErr w:type="spellEnd"/>
      <w:r w:rsidRPr="002D7A32">
        <w:rPr>
          <w:lang w:val="id-ID"/>
        </w:rPr>
        <w:t xml:space="preserve">), dan </w:t>
      </w:r>
      <w:r w:rsidR="00850F09" w:rsidRPr="002D7A32">
        <w:rPr>
          <w:lang w:val="id-ID"/>
        </w:rPr>
        <w:t xml:space="preserve">untuk </w:t>
      </w:r>
      <w:r w:rsidRPr="002D7A32">
        <w:rPr>
          <w:lang w:val="id-ID"/>
        </w:rPr>
        <w:t xml:space="preserve">bagian </w:t>
      </w:r>
      <w:proofErr w:type="spellStart"/>
      <w:r w:rsidRPr="002D7A32">
        <w:rPr>
          <w:i/>
          <w:iCs/>
          <w:lang w:val="id-ID"/>
        </w:rPr>
        <w:t>decoder</w:t>
      </w:r>
      <w:proofErr w:type="spellEnd"/>
      <w:r w:rsidRPr="002D7A32">
        <w:rPr>
          <w:lang w:val="id-ID"/>
        </w:rPr>
        <w:t xml:space="preserve"> </w:t>
      </w:r>
      <w:proofErr w:type="spellStart"/>
      <w:r w:rsidRPr="002D7A32">
        <w:rPr>
          <w:lang w:val="id-ID"/>
        </w:rPr>
        <w:t>nya</w:t>
      </w:r>
      <w:proofErr w:type="spellEnd"/>
      <w:r w:rsidRPr="002D7A32">
        <w:rPr>
          <w:lang w:val="id-ID"/>
        </w:rPr>
        <w:t xml:space="preserve"> akan menggunakan </w:t>
      </w:r>
      <w:r w:rsidRPr="002D7A32">
        <w:rPr>
          <w:i/>
          <w:iCs/>
          <w:lang w:val="id-ID"/>
        </w:rPr>
        <w:t>non-</w:t>
      </w:r>
      <w:proofErr w:type="spellStart"/>
      <w:r w:rsidRPr="002D7A32">
        <w:rPr>
          <w:i/>
          <w:iCs/>
          <w:lang w:val="id-ID"/>
        </w:rPr>
        <w:t>autoregressive</w:t>
      </w:r>
      <w:proofErr w:type="spellEnd"/>
      <w:r w:rsidRPr="002D7A32">
        <w:rPr>
          <w:i/>
          <w:iCs/>
          <w:lang w:val="id-ID"/>
        </w:rPr>
        <w:t xml:space="preserve"> </w:t>
      </w:r>
      <w:proofErr w:type="spellStart"/>
      <w:r w:rsidRPr="002D7A32">
        <w:rPr>
          <w:i/>
          <w:iCs/>
          <w:lang w:val="id-ID"/>
        </w:rPr>
        <w:t>decoder</w:t>
      </w:r>
      <w:proofErr w:type="spellEnd"/>
      <w:r w:rsidRPr="002D7A32">
        <w:rPr>
          <w:lang w:val="id-ID"/>
        </w:rPr>
        <w:t xml:space="preserve"> yang menggunakan </w:t>
      </w:r>
      <w:proofErr w:type="spellStart"/>
      <w:r w:rsidRPr="002D7A32">
        <w:rPr>
          <w:i/>
          <w:iCs/>
          <w:lang w:val="id-ID"/>
        </w:rPr>
        <w:t>self-attention</w:t>
      </w:r>
      <w:proofErr w:type="spellEnd"/>
      <w:r w:rsidRPr="002D7A32">
        <w:rPr>
          <w:lang w:val="id-ID"/>
        </w:rPr>
        <w:t xml:space="preserve"> </w:t>
      </w:r>
      <w:r w:rsidR="00850F09" w:rsidRPr="002D7A32">
        <w:rPr>
          <w:lang w:val="id-ID"/>
        </w:rPr>
        <w:t xml:space="preserve">juga </w:t>
      </w:r>
      <w:proofErr w:type="spellStart"/>
      <w:r w:rsidR="00850F09" w:rsidRPr="002D7A32">
        <w:rPr>
          <w:i/>
          <w:iCs/>
          <w:lang w:val="id-ID"/>
        </w:rPr>
        <w:t>cross-attention</w:t>
      </w:r>
      <w:proofErr w:type="spellEnd"/>
      <w:r w:rsidR="00850F09" w:rsidRPr="002D7A32">
        <w:rPr>
          <w:i/>
          <w:iCs/>
          <w:lang w:val="id-ID"/>
        </w:rPr>
        <w:t xml:space="preserve"> </w:t>
      </w:r>
      <w:r w:rsidRPr="002D7A32">
        <w:rPr>
          <w:lang w:val="id-ID"/>
        </w:rPr>
        <w:t xml:space="preserve">untuk mendapatkan ketergantungan antar entitas. Diharapkan hasil dari penelitian ini, yaitu pengenalan entitas yang bersarang dapat digunakan untuk penelitian linguistik komputasi </w:t>
      </w:r>
      <w:r w:rsidR="00477894" w:rsidRPr="002D7A32">
        <w:rPr>
          <w:lang w:val="id-ID"/>
        </w:rPr>
        <w:t>b</w:t>
      </w:r>
      <w:r w:rsidRPr="002D7A32">
        <w:rPr>
          <w:lang w:val="id-ID"/>
        </w:rPr>
        <w:t xml:space="preserve">ahasa Indonesia </w:t>
      </w:r>
      <w:r w:rsidR="00222F88" w:rsidRPr="002D7A32">
        <w:rPr>
          <w:lang w:val="id-ID"/>
        </w:rPr>
        <w:t>ke depannya</w:t>
      </w:r>
      <w:r w:rsidRPr="002D7A32">
        <w:rPr>
          <w:lang w:val="id-ID"/>
        </w:rPr>
        <w:t>.</w:t>
      </w:r>
      <w:r w:rsidR="00444D71" w:rsidRPr="002D7A32">
        <w:rPr>
          <w:lang w:val="id-ID"/>
        </w:rPr>
        <w:t xml:space="preserve"> </w:t>
      </w:r>
    </w:p>
    <w:p w14:paraId="112642EB" w14:textId="77777777" w:rsidR="00677B65" w:rsidRPr="002D7A32" w:rsidRDefault="00677B65" w:rsidP="00D37F70">
      <w:pPr>
        <w:ind w:firstLine="0"/>
        <w:rPr>
          <w:lang w:val="id-ID"/>
        </w:rPr>
      </w:pPr>
    </w:p>
    <w:p w14:paraId="3F9A10A0" w14:textId="0FE85507" w:rsidR="004B41E2" w:rsidRPr="002D7A32" w:rsidRDefault="004B41E2" w:rsidP="006D1AAB">
      <w:pPr>
        <w:pStyle w:val="Heading2"/>
        <w:rPr>
          <w:lang w:val="id-ID"/>
        </w:rPr>
      </w:pPr>
      <w:r w:rsidRPr="002D7A32">
        <w:rPr>
          <w:lang w:val="id-ID"/>
        </w:rPr>
        <w:t>Tujuan</w:t>
      </w:r>
      <w:bookmarkEnd w:id="1"/>
    </w:p>
    <w:p w14:paraId="775BC063" w14:textId="7629948C" w:rsidR="00E378F5" w:rsidRPr="002D7A32" w:rsidRDefault="00E378F5" w:rsidP="00C15C35">
      <w:pPr>
        <w:rPr>
          <w:lang w:val="id-ID"/>
        </w:rPr>
      </w:pPr>
      <w:r w:rsidRPr="002D7A32">
        <w:rPr>
          <w:lang w:val="id-ID"/>
        </w:rPr>
        <w:t>Terdapat beberapa tujuan yang akan dicapai dari penelitian ini yang diharapkan oleh penulis. Bab ini menjelaskan beberapa tujuan yang akan dicapai. Beberapa tujuan tersebut terdiri dari:</w:t>
      </w:r>
    </w:p>
    <w:p w14:paraId="15F09499" w14:textId="2BB08034" w:rsidR="00E378F5" w:rsidRPr="002D7A32" w:rsidRDefault="00E378F5" w:rsidP="00F24A72">
      <w:pPr>
        <w:ind w:left="426" w:hanging="425"/>
        <w:rPr>
          <w:lang w:val="id-ID"/>
        </w:rPr>
      </w:pPr>
      <w:r w:rsidRPr="002D7A32">
        <w:rPr>
          <w:lang w:val="id-ID"/>
        </w:rPr>
        <w:t>•</w:t>
      </w:r>
      <w:r w:rsidRPr="002D7A32">
        <w:rPr>
          <w:lang w:val="id-ID"/>
        </w:rPr>
        <w:tab/>
        <w:t>Melakukan pengenalan entit</w:t>
      </w:r>
      <w:r w:rsidR="000510FB" w:rsidRPr="002D7A32">
        <w:rPr>
          <w:lang w:val="id-ID"/>
        </w:rPr>
        <w:t>as</w:t>
      </w:r>
      <w:r w:rsidRPr="002D7A32">
        <w:rPr>
          <w:lang w:val="id-ID"/>
        </w:rPr>
        <w:t>, baik yang bersarang dan tidak, dari setiap kata dalam kalimat.</w:t>
      </w:r>
    </w:p>
    <w:p w14:paraId="47CE12F3" w14:textId="1F552E96" w:rsidR="007F6582" w:rsidRPr="002D7A32" w:rsidRDefault="00E378F5" w:rsidP="00F24A72">
      <w:pPr>
        <w:ind w:left="426" w:hanging="425"/>
        <w:rPr>
          <w:lang w:val="id-ID"/>
        </w:rPr>
      </w:pPr>
      <w:r w:rsidRPr="002D7A32">
        <w:rPr>
          <w:lang w:val="id-ID"/>
        </w:rPr>
        <w:t>•</w:t>
      </w:r>
      <w:r w:rsidRPr="002D7A32">
        <w:rPr>
          <w:lang w:val="id-ID"/>
        </w:rPr>
        <w:tab/>
        <w:t xml:space="preserve">Pembuatan </w:t>
      </w:r>
      <w:r w:rsidR="000C38A3" w:rsidRPr="002D7A32">
        <w:rPr>
          <w:lang w:val="id-ID"/>
        </w:rPr>
        <w:t xml:space="preserve">program </w:t>
      </w:r>
      <w:r w:rsidRPr="002D7A32">
        <w:rPr>
          <w:lang w:val="id-ID"/>
        </w:rPr>
        <w:t>untuk pengenalan entit</w:t>
      </w:r>
      <w:r w:rsidR="00222F88" w:rsidRPr="002D7A32">
        <w:rPr>
          <w:lang w:val="id-ID"/>
        </w:rPr>
        <w:t>as</w:t>
      </w:r>
      <w:r w:rsidRPr="002D7A32">
        <w:rPr>
          <w:lang w:val="id-ID"/>
        </w:rPr>
        <w:t xml:space="preserve"> bersarang dalam bahasa Indonesia untuk membantu aplikasi dan penelitian NLP </w:t>
      </w:r>
      <w:r w:rsidR="00222F88" w:rsidRPr="002D7A32">
        <w:rPr>
          <w:lang w:val="id-ID"/>
        </w:rPr>
        <w:t>ke depannya</w:t>
      </w:r>
      <w:r w:rsidRPr="002D7A32">
        <w:rPr>
          <w:lang w:val="id-ID"/>
        </w:rPr>
        <w:t>.</w:t>
      </w:r>
    </w:p>
    <w:p w14:paraId="7B1C7FB8" w14:textId="77777777" w:rsidR="008825CD" w:rsidRPr="002D7A32" w:rsidRDefault="008825CD" w:rsidP="00C15C35">
      <w:pPr>
        <w:ind w:firstLine="0"/>
        <w:rPr>
          <w:lang w:val="id-ID"/>
        </w:rPr>
      </w:pPr>
    </w:p>
    <w:p w14:paraId="1437A788" w14:textId="0CB846C9" w:rsidR="00ED3893" w:rsidRPr="002D7A32" w:rsidRDefault="00ED3893" w:rsidP="006D1AAB">
      <w:pPr>
        <w:pStyle w:val="Heading2"/>
        <w:rPr>
          <w:lang w:val="id-ID"/>
        </w:rPr>
      </w:pPr>
      <w:bookmarkStart w:id="2" w:name="_Toc96542667"/>
      <w:r w:rsidRPr="002D7A32">
        <w:rPr>
          <w:lang w:val="id-ID"/>
        </w:rPr>
        <w:t xml:space="preserve">Batasan </w:t>
      </w:r>
      <w:r w:rsidR="00BC02CC" w:rsidRPr="002D7A32">
        <w:rPr>
          <w:lang w:val="id-ID"/>
        </w:rPr>
        <w:t>Penelitian</w:t>
      </w:r>
    </w:p>
    <w:p w14:paraId="779974D6" w14:textId="7B7A3980" w:rsidR="00ED3893" w:rsidRPr="002D7A32" w:rsidRDefault="00093434" w:rsidP="00C15C35">
      <w:pPr>
        <w:rPr>
          <w:lang w:val="id-ID"/>
        </w:rPr>
      </w:pPr>
      <w:r w:rsidRPr="002D7A32">
        <w:rPr>
          <w:lang w:val="id-ID"/>
        </w:rPr>
        <w:t xml:space="preserve">Pada bagian ini akan batasan untuk menjelaskan bagian yang akan dikerjakan pada tugas akhir ini. Batasan ini adalah hal-hal </w:t>
      </w:r>
      <w:r w:rsidR="00740F02" w:rsidRPr="002D7A32">
        <w:rPr>
          <w:lang w:val="id-ID"/>
        </w:rPr>
        <w:t xml:space="preserve">ditentukan dalam penelitian tugas akhir ini yang tidak akan dilakukan </w:t>
      </w:r>
      <w:r w:rsidRPr="002D7A32">
        <w:rPr>
          <w:lang w:val="id-ID"/>
        </w:rPr>
        <w:t>oleh sistem. Berikut adalah beberapa batasan yang dimiliki pada tugas akhir ini</w:t>
      </w:r>
      <w:r w:rsidR="009C3C8C" w:rsidRPr="002D7A32">
        <w:rPr>
          <w:lang w:val="id-ID"/>
        </w:rPr>
        <w:t xml:space="preserve"> </w:t>
      </w:r>
      <w:r w:rsidRPr="002D7A32">
        <w:rPr>
          <w:lang w:val="id-ID"/>
        </w:rPr>
        <w:t>:</w:t>
      </w:r>
    </w:p>
    <w:p w14:paraId="4AC39A38" w14:textId="71D129EB" w:rsidR="00C91F2E" w:rsidRPr="002D7A32" w:rsidRDefault="00C91F2E" w:rsidP="00C15C35">
      <w:pPr>
        <w:pStyle w:val="ListParagraph"/>
        <w:rPr>
          <w:lang w:val="id-ID"/>
        </w:rPr>
      </w:pPr>
      <w:r w:rsidRPr="002D7A32">
        <w:rPr>
          <w:lang w:val="id-ID"/>
        </w:rPr>
        <w:t xml:space="preserve">Program ini hanya menerima </w:t>
      </w:r>
      <w:proofErr w:type="spellStart"/>
      <w:r w:rsidRPr="002D7A32">
        <w:rPr>
          <w:i/>
          <w:iCs/>
          <w:lang w:val="id-ID"/>
        </w:rPr>
        <w:t>input</w:t>
      </w:r>
      <w:proofErr w:type="spellEnd"/>
      <w:r w:rsidRPr="002D7A32">
        <w:rPr>
          <w:lang w:val="id-ID"/>
        </w:rPr>
        <w:t xml:space="preserve"> dalam Bahasa Indonesia.</w:t>
      </w:r>
    </w:p>
    <w:p w14:paraId="74C87F2B" w14:textId="251971E3" w:rsidR="00C91F2E" w:rsidRPr="002D7A32" w:rsidRDefault="00C91F2E" w:rsidP="00C15C35">
      <w:pPr>
        <w:pStyle w:val="ListParagraph"/>
        <w:rPr>
          <w:lang w:val="id-ID"/>
        </w:rPr>
      </w:pPr>
      <w:r w:rsidRPr="002D7A32">
        <w:rPr>
          <w:lang w:val="id-ID"/>
        </w:rPr>
        <w:t xml:space="preserve">Program akan berjalan secara </w:t>
      </w:r>
      <w:proofErr w:type="spellStart"/>
      <w:r w:rsidRPr="002D7A32">
        <w:rPr>
          <w:i/>
          <w:iCs/>
          <w:lang w:val="id-ID"/>
        </w:rPr>
        <w:t>offline</w:t>
      </w:r>
      <w:proofErr w:type="spellEnd"/>
      <w:r w:rsidRPr="002D7A32">
        <w:rPr>
          <w:lang w:val="id-ID"/>
        </w:rPr>
        <w:t xml:space="preserve">. </w:t>
      </w:r>
    </w:p>
    <w:p w14:paraId="2F192200" w14:textId="7CF19558" w:rsidR="00017E96" w:rsidRPr="002D7A32" w:rsidRDefault="00A62AEB" w:rsidP="00C15C35">
      <w:pPr>
        <w:pStyle w:val="ListParagraph"/>
        <w:rPr>
          <w:lang w:val="id-ID"/>
        </w:rPr>
      </w:pPr>
      <w:r w:rsidRPr="002D7A32">
        <w:rPr>
          <w:lang w:val="id-ID"/>
        </w:rPr>
        <w:t xml:space="preserve">Entitas yang diidentifikasikan sebanyak tujuh yaitu </w:t>
      </w:r>
      <w:r w:rsidRPr="002D7A32">
        <w:rPr>
          <w:i/>
          <w:iCs/>
          <w:lang w:val="id-ID"/>
        </w:rPr>
        <w:t>person</w:t>
      </w:r>
      <w:r w:rsidRPr="002D7A32">
        <w:rPr>
          <w:lang w:val="id-ID"/>
        </w:rPr>
        <w:t xml:space="preserve">, </w:t>
      </w:r>
      <w:proofErr w:type="spellStart"/>
      <w:r w:rsidRPr="002D7A32">
        <w:rPr>
          <w:i/>
          <w:iCs/>
          <w:lang w:val="id-ID"/>
        </w:rPr>
        <w:t>organization</w:t>
      </w:r>
      <w:proofErr w:type="spellEnd"/>
      <w:r w:rsidRPr="002D7A32">
        <w:rPr>
          <w:lang w:val="id-ID"/>
        </w:rPr>
        <w:t xml:space="preserve">, </w:t>
      </w:r>
      <w:proofErr w:type="spellStart"/>
      <w:r w:rsidRPr="002D7A32">
        <w:rPr>
          <w:i/>
          <w:iCs/>
          <w:lang w:val="id-ID"/>
        </w:rPr>
        <w:t>date</w:t>
      </w:r>
      <w:proofErr w:type="spellEnd"/>
      <w:r w:rsidRPr="002D7A32">
        <w:rPr>
          <w:lang w:val="id-ID"/>
        </w:rPr>
        <w:t xml:space="preserve">, </w:t>
      </w:r>
      <w:proofErr w:type="spellStart"/>
      <w:r w:rsidRPr="002D7A32">
        <w:rPr>
          <w:i/>
          <w:iCs/>
          <w:lang w:val="id-ID"/>
        </w:rPr>
        <w:t>time</w:t>
      </w:r>
      <w:proofErr w:type="spellEnd"/>
      <w:r w:rsidRPr="002D7A32">
        <w:rPr>
          <w:lang w:val="id-ID"/>
        </w:rPr>
        <w:t xml:space="preserve">, </w:t>
      </w:r>
      <w:proofErr w:type="spellStart"/>
      <w:r w:rsidRPr="002D7A32">
        <w:rPr>
          <w:i/>
          <w:iCs/>
          <w:lang w:val="id-ID"/>
        </w:rPr>
        <w:t>event</w:t>
      </w:r>
      <w:proofErr w:type="spellEnd"/>
      <w:r w:rsidRPr="002D7A32">
        <w:rPr>
          <w:lang w:val="id-ID"/>
        </w:rPr>
        <w:t xml:space="preserve">, </w:t>
      </w:r>
      <w:proofErr w:type="spellStart"/>
      <w:r w:rsidRPr="002D7A32">
        <w:rPr>
          <w:i/>
          <w:iCs/>
          <w:lang w:val="id-ID"/>
        </w:rPr>
        <w:t>location</w:t>
      </w:r>
      <w:proofErr w:type="spellEnd"/>
      <w:r w:rsidRPr="002D7A32">
        <w:rPr>
          <w:lang w:val="id-ID"/>
        </w:rPr>
        <w:t xml:space="preserve">, </w:t>
      </w:r>
      <w:proofErr w:type="spellStart"/>
      <w:r w:rsidRPr="002D7A32">
        <w:rPr>
          <w:i/>
          <w:iCs/>
          <w:lang w:val="id-ID"/>
        </w:rPr>
        <w:t>miscellaneous</w:t>
      </w:r>
      <w:proofErr w:type="spellEnd"/>
      <w:r w:rsidRPr="002D7A32">
        <w:rPr>
          <w:lang w:val="id-ID"/>
        </w:rPr>
        <w:t>.</w:t>
      </w:r>
    </w:p>
    <w:p w14:paraId="63958D68" w14:textId="121447F4" w:rsidR="00C91F2E" w:rsidRPr="002D7A32" w:rsidRDefault="00C91F2E" w:rsidP="00C15C35">
      <w:pPr>
        <w:pStyle w:val="ListParagraph"/>
        <w:rPr>
          <w:lang w:val="id-ID"/>
        </w:rPr>
      </w:pPr>
      <w:proofErr w:type="spellStart"/>
      <w:r w:rsidRPr="002D7A32">
        <w:rPr>
          <w:lang w:val="id-ID"/>
        </w:rPr>
        <w:t>Input</w:t>
      </w:r>
      <w:proofErr w:type="spellEnd"/>
      <w:r w:rsidRPr="002D7A32">
        <w:rPr>
          <w:lang w:val="id-ID"/>
        </w:rPr>
        <w:t xml:space="preserve"> kalimat hanya dalam 2 - 3 kalimat.</w:t>
      </w:r>
    </w:p>
    <w:p w14:paraId="5D0139AA" w14:textId="3525F0A7" w:rsidR="00C91F2E" w:rsidRPr="002D7A32" w:rsidRDefault="00C91F2E" w:rsidP="00C15C35">
      <w:pPr>
        <w:pStyle w:val="ListParagraph"/>
        <w:rPr>
          <w:lang w:val="id-ID"/>
        </w:rPr>
      </w:pPr>
      <w:proofErr w:type="spellStart"/>
      <w:r w:rsidRPr="002D7A32">
        <w:rPr>
          <w:i/>
          <w:iCs/>
          <w:lang w:val="id-ID"/>
        </w:rPr>
        <w:t>Dataset</w:t>
      </w:r>
      <w:proofErr w:type="spellEnd"/>
      <w:r w:rsidRPr="002D7A32">
        <w:rPr>
          <w:lang w:val="id-ID"/>
        </w:rPr>
        <w:t xml:space="preserve"> yang digunakan </w:t>
      </w:r>
      <w:r w:rsidR="00AD292A" w:rsidRPr="002D7A32">
        <w:rPr>
          <w:lang w:val="id-ID"/>
        </w:rPr>
        <w:t>berasal dari</w:t>
      </w:r>
      <w:r w:rsidRPr="002D7A32">
        <w:rPr>
          <w:lang w:val="id-ID"/>
        </w:rPr>
        <w:t xml:space="preserve"> tugas akhir Georgia Nikita (218116685)</w:t>
      </w:r>
      <w:r w:rsidR="00AD292A" w:rsidRPr="002D7A32">
        <w:rPr>
          <w:rStyle w:val="FootnoteReference"/>
          <w:lang w:val="id-ID"/>
        </w:rPr>
        <w:footnoteReference w:id="4"/>
      </w:r>
      <w:r w:rsidR="00AD292A" w:rsidRPr="002D7A32">
        <w:rPr>
          <w:lang w:val="id-ID"/>
        </w:rPr>
        <w:t>, di</w:t>
      </w:r>
      <w:r w:rsidR="009A6197" w:rsidRPr="002D7A32">
        <w:rPr>
          <w:lang w:val="id-ID"/>
        </w:rPr>
        <w:t xml:space="preserve"> </w:t>
      </w:r>
      <w:r w:rsidR="00AD292A" w:rsidRPr="002D7A32">
        <w:rPr>
          <w:lang w:val="id-ID"/>
        </w:rPr>
        <w:t xml:space="preserve">mana </w:t>
      </w:r>
      <w:proofErr w:type="spellStart"/>
      <w:r w:rsidR="00AD292A" w:rsidRPr="002D7A32">
        <w:rPr>
          <w:lang w:val="id-ID"/>
        </w:rPr>
        <w:t>dataset</w:t>
      </w:r>
      <w:proofErr w:type="spellEnd"/>
      <w:r w:rsidR="00AD292A" w:rsidRPr="002D7A32">
        <w:rPr>
          <w:lang w:val="id-ID"/>
        </w:rPr>
        <w:t xml:space="preserve"> bersumber dari berita dari situs berita CNN Indonesia dan telah dilabel kembali dan ditambahkan pelabelan NER secara bersarang dari </w:t>
      </w:r>
      <w:proofErr w:type="spellStart"/>
      <w:r w:rsidR="00AD292A" w:rsidRPr="002D7A32">
        <w:rPr>
          <w:lang w:val="id-ID"/>
        </w:rPr>
        <w:t>dataset</w:t>
      </w:r>
      <w:proofErr w:type="spellEnd"/>
      <w:r w:rsidR="00AD292A" w:rsidRPr="002D7A32">
        <w:rPr>
          <w:lang w:val="id-ID"/>
        </w:rPr>
        <w:t xml:space="preserve"> </w:t>
      </w:r>
      <w:r w:rsidR="00AD292A" w:rsidRPr="002D7A32">
        <w:rPr>
          <w:lang w:val="id-ID"/>
        </w:rPr>
        <w:lastRenderedPageBreak/>
        <w:t>tugas akhir Christian Nathaniel Purwanto (214116299)</w:t>
      </w:r>
      <w:r w:rsidR="00AD292A" w:rsidRPr="002D7A32">
        <w:rPr>
          <w:rStyle w:val="FootnoteReference"/>
          <w:lang w:val="id-ID"/>
        </w:rPr>
        <w:footnoteReference w:id="5"/>
      </w:r>
      <w:r w:rsidR="00AD292A" w:rsidRPr="002D7A32">
        <w:rPr>
          <w:lang w:val="id-ID"/>
        </w:rPr>
        <w:t xml:space="preserve"> dan Amelinda Tjandra Dewi (214116288)</w:t>
      </w:r>
      <w:r w:rsidR="00AD292A" w:rsidRPr="002D7A32">
        <w:rPr>
          <w:rStyle w:val="FootnoteReference"/>
          <w:lang w:val="id-ID"/>
        </w:rPr>
        <w:footnoteReference w:id="6"/>
      </w:r>
      <w:r w:rsidRPr="002D7A32">
        <w:rPr>
          <w:lang w:val="id-ID"/>
        </w:rPr>
        <w:t>.</w:t>
      </w:r>
    </w:p>
    <w:p w14:paraId="57858C6A" w14:textId="4A939994" w:rsidR="003C213D" w:rsidRPr="002D7A32" w:rsidRDefault="00C91F2E" w:rsidP="00C15C35">
      <w:pPr>
        <w:pStyle w:val="ListParagraph"/>
        <w:rPr>
          <w:lang w:val="id-ID"/>
        </w:rPr>
      </w:pPr>
      <w:r w:rsidRPr="002D7A32">
        <w:rPr>
          <w:lang w:val="id-ID"/>
        </w:rPr>
        <w:t xml:space="preserve">Representasi kata </w:t>
      </w:r>
      <w:proofErr w:type="spellStart"/>
      <w:r w:rsidRPr="002D7A32">
        <w:rPr>
          <w:lang w:val="id-ID"/>
        </w:rPr>
        <w:t>Part-of-Speech</w:t>
      </w:r>
      <w:proofErr w:type="spellEnd"/>
      <w:r w:rsidRPr="002D7A32">
        <w:rPr>
          <w:lang w:val="id-ID"/>
        </w:rPr>
        <w:t xml:space="preserve"> </w:t>
      </w:r>
      <w:proofErr w:type="spellStart"/>
      <w:r w:rsidRPr="002D7A32">
        <w:rPr>
          <w:lang w:val="id-ID"/>
        </w:rPr>
        <w:t>Tagging</w:t>
      </w:r>
      <w:proofErr w:type="spellEnd"/>
      <w:r w:rsidRPr="002D7A32">
        <w:rPr>
          <w:lang w:val="id-ID"/>
        </w:rPr>
        <w:t xml:space="preserve"> tidak digunakan</w:t>
      </w:r>
      <w:r w:rsidR="003C213D" w:rsidRPr="002D7A32">
        <w:rPr>
          <w:lang w:val="id-ID"/>
        </w:rPr>
        <w:t xml:space="preserve">. </w:t>
      </w:r>
    </w:p>
    <w:p w14:paraId="5BD3AADF" w14:textId="717903CC" w:rsidR="00310E83" w:rsidRPr="002D7A32" w:rsidRDefault="00C91F2E" w:rsidP="00310E83">
      <w:pPr>
        <w:pStyle w:val="ListParagraph"/>
        <w:rPr>
          <w:lang w:val="id-ID"/>
        </w:rPr>
      </w:pPr>
      <w:r w:rsidRPr="002D7A32">
        <w:rPr>
          <w:lang w:val="id-ID"/>
        </w:rPr>
        <w:t>Jika ada, akan dilakukan penyesuaian terhadap metode yang digunakan dalam menyelesaikan permasalahan pada tugas akhir ini.</w:t>
      </w:r>
    </w:p>
    <w:p w14:paraId="1D3AC3FD" w14:textId="4D758736" w:rsidR="00C91F2E" w:rsidRPr="002D7A32" w:rsidRDefault="00C91F2E" w:rsidP="00C15C35">
      <w:pPr>
        <w:pStyle w:val="ListParagraph"/>
        <w:rPr>
          <w:lang w:val="id-ID"/>
        </w:rPr>
      </w:pPr>
      <w:r w:rsidRPr="002D7A32">
        <w:rPr>
          <w:lang w:val="id-ID"/>
        </w:rPr>
        <w:t xml:space="preserve">Hasil akurasi (F1 </w:t>
      </w:r>
      <w:proofErr w:type="spellStart"/>
      <w:r w:rsidRPr="002D7A32">
        <w:rPr>
          <w:lang w:val="id-ID"/>
        </w:rPr>
        <w:t>Score</w:t>
      </w:r>
      <w:proofErr w:type="spellEnd"/>
      <w:r w:rsidRPr="002D7A32">
        <w:rPr>
          <w:lang w:val="id-ID"/>
        </w:rPr>
        <w:t>) dari model yang dibuat memiliki target melebihi akurasi metode perbandingan.</w:t>
      </w:r>
    </w:p>
    <w:p w14:paraId="0CB61CD4" w14:textId="22E1BD5E" w:rsidR="00093434" w:rsidRPr="002D7A32" w:rsidRDefault="00093434" w:rsidP="00C15C35">
      <w:pPr>
        <w:rPr>
          <w:lang w:val="id-ID"/>
        </w:rPr>
      </w:pPr>
    </w:p>
    <w:p w14:paraId="0F5C9DD9" w14:textId="1B407E3D" w:rsidR="004C54C6" w:rsidRPr="002D7A32" w:rsidRDefault="004C54C6" w:rsidP="006D1AAB">
      <w:pPr>
        <w:pStyle w:val="Heading2"/>
        <w:rPr>
          <w:lang w:val="id-ID"/>
        </w:rPr>
      </w:pPr>
      <w:r w:rsidRPr="002D7A32">
        <w:rPr>
          <w:lang w:val="id-ID"/>
        </w:rPr>
        <w:t>Sistematika Pembahasan</w:t>
      </w:r>
      <w:bookmarkEnd w:id="2"/>
    </w:p>
    <w:p w14:paraId="183FFC79" w14:textId="5EA2DA55" w:rsidR="00933EE4" w:rsidRPr="002D7A32" w:rsidRDefault="00933EE4" w:rsidP="000353BA">
      <w:pPr>
        <w:rPr>
          <w:lang w:val="id-ID"/>
        </w:rPr>
      </w:pPr>
      <w:r w:rsidRPr="002D7A32">
        <w:rPr>
          <w:lang w:val="id-ID"/>
        </w:rPr>
        <w:t xml:space="preserve">Dalam subbab ini akan dijelaskan garis besar isi dari setiap bab yang ada pada buku tugas akhir ini. </w:t>
      </w:r>
      <w:r w:rsidR="00907FC4" w:rsidRPr="002D7A32">
        <w:rPr>
          <w:lang w:val="id-ID"/>
        </w:rPr>
        <w:t xml:space="preserve">Sistematika ini akan membantu pembaca untuk mengetahui struktur dari pembahasan yang dirangkai penulis untuk memudahkan penjelasan penelitian yang dilakukan. </w:t>
      </w:r>
      <w:r w:rsidRPr="002D7A32">
        <w:rPr>
          <w:lang w:val="id-ID"/>
        </w:rPr>
        <w:t xml:space="preserve">Berikut adalah sistematika pembahasan yang dibuat untuk memudahkan </w:t>
      </w:r>
      <w:r w:rsidR="00DE6314" w:rsidRPr="002D7A32">
        <w:rPr>
          <w:lang w:val="id-ID"/>
        </w:rPr>
        <w:t xml:space="preserve">pemahaman </w:t>
      </w:r>
      <w:r w:rsidRPr="002D7A32">
        <w:rPr>
          <w:lang w:val="id-ID"/>
        </w:rPr>
        <w:t>isi dari setiap bab secara garis besar.</w:t>
      </w:r>
    </w:p>
    <w:p w14:paraId="69C5779C" w14:textId="77777777" w:rsidR="00933EE4" w:rsidRPr="002D7A32" w:rsidRDefault="00933EE4" w:rsidP="00C15C35">
      <w:pPr>
        <w:numPr>
          <w:ilvl w:val="0"/>
          <w:numId w:val="12"/>
        </w:numPr>
        <w:tabs>
          <w:tab w:val="left" w:pos="1134"/>
          <w:tab w:val="left" w:pos="2127"/>
          <w:tab w:val="left" w:pos="2552"/>
        </w:tabs>
        <w:ind w:left="1134" w:hanging="426"/>
        <w:rPr>
          <w:lang w:val="id-ID"/>
        </w:rPr>
      </w:pPr>
      <w:r w:rsidRPr="002D7A32">
        <w:rPr>
          <w:lang w:val="id-ID"/>
        </w:rPr>
        <w:t>BAB I</w:t>
      </w:r>
      <w:r w:rsidRPr="002D7A32">
        <w:rPr>
          <w:lang w:val="id-ID"/>
        </w:rPr>
        <w:tab/>
        <w:t>:</w:t>
      </w:r>
      <w:r w:rsidRPr="002D7A32">
        <w:rPr>
          <w:lang w:val="id-ID"/>
        </w:rPr>
        <w:tab/>
        <w:t>PENDAHULUAN</w:t>
      </w:r>
    </w:p>
    <w:p w14:paraId="578A8AB7" w14:textId="15D6CDB8" w:rsidR="00933EE4" w:rsidRPr="002D7A32" w:rsidRDefault="00933EE4" w:rsidP="00C15C35">
      <w:pPr>
        <w:tabs>
          <w:tab w:val="left" w:pos="1134"/>
          <w:tab w:val="left" w:pos="2127"/>
          <w:tab w:val="left" w:pos="2552"/>
        </w:tabs>
        <w:ind w:left="2552" w:firstLine="0"/>
        <w:rPr>
          <w:lang w:val="id-ID"/>
        </w:rPr>
      </w:pPr>
      <w:r w:rsidRPr="002D7A32">
        <w:rPr>
          <w:lang w:val="id-ID"/>
        </w:rPr>
        <w:t>Dalam bab ini akan dijelaskan mengenai latar belakang, tujuan</w:t>
      </w:r>
      <w:r w:rsidR="0074180C" w:rsidRPr="002D7A32">
        <w:rPr>
          <w:lang w:val="id-ID"/>
        </w:rPr>
        <w:t>,</w:t>
      </w:r>
      <w:r w:rsidRPr="002D7A32">
        <w:rPr>
          <w:lang w:val="id-ID"/>
        </w:rPr>
        <w:t xml:space="preserve"> ruang lingkup,</w:t>
      </w:r>
      <w:r w:rsidR="0074180C" w:rsidRPr="002D7A32">
        <w:rPr>
          <w:lang w:val="id-ID"/>
        </w:rPr>
        <w:t xml:space="preserve"> batasan penelitian dari </w:t>
      </w:r>
      <w:r w:rsidRPr="002D7A32">
        <w:rPr>
          <w:lang w:val="id-ID"/>
        </w:rPr>
        <w:t>tugas akhir</w:t>
      </w:r>
      <w:r w:rsidR="00C02C4C" w:rsidRPr="002D7A32">
        <w:rPr>
          <w:lang w:val="id-ID"/>
        </w:rPr>
        <w:t xml:space="preserve"> buku ini</w:t>
      </w:r>
      <w:r w:rsidRPr="002D7A32">
        <w:rPr>
          <w:lang w:val="id-ID"/>
        </w:rPr>
        <w:t>.</w:t>
      </w:r>
    </w:p>
    <w:p w14:paraId="78F86FA9" w14:textId="2F607FC8" w:rsidR="00933EE4" w:rsidRPr="002D7A32" w:rsidRDefault="00933EE4" w:rsidP="00C15C35">
      <w:pPr>
        <w:numPr>
          <w:ilvl w:val="0"/>
          <w:numId w:val="12"/>
        </w:numPr>
        <w:tabs>
          <w:tab w:val="left" w:pos="1134"/>
          <w:tab w:val="left" w:pos="2127"/>
          <w:tab w:val="left" w:pos="2552"/>
        </w:tabs>
        <w:ind w:left="1134" w:hanging="426"/>
        <w:rPr>
          <w:lang w:val="id-ID"/>
        </w:rPr>
      </w:pPr>
      <w:r w:rsidRPr="002D7A32">
        <w:rPr>
          <w:lang w:val="id-ID"/>
        </w:rPr>
        <w:t>BAB II</w:t>
      </w:r>
      <w:r w:rsidRPr="002D7A32">
        <w:rPr>
          <w:lang w:val="id-ID"/>
        </w:rPr>
        <w:tab/>
        <w:t>:</w:t>
      </w:r>
      <w:r w:rsidRPr="002D7A32">
        <w:rPr>
          <w:lang w:val="id-ID"/>
        </w:rPr>
        <w:tab/>
      </w:r>
      <w:r w:rsidR="001C3A22" w:rsidRPr="002D7A32">
        <w:rPr>
          <w:lang w:val="id-ID"/>
        </w:rPr>
        <w:t>TEORI PENUNJANG</w:t>
      </w:r>
    </w:p>
    <w:p w14:paraId="6DE096C9" w14:textId="6FD606B3" w:rsidR="00933EE4" w:rsidRPr="002D7A32" w:rsidRDefault="00CD4E74" w:rsidP="00C15C35">
      <w:pPr>
        <w:tabs>
          <w:tab w:val="left" w:pos="1134"/>
          <w:tab w:val="left" w:pos="2127"/>
          <w:tab w:val="left" w:pos="2552"/>
        </w:tabs>
        <w:ind w:left="2552" w:firstLine="0"/>
        <w:rPr>
          <w:lang w:val="id-ID"/>
        </w:rPr>
      </w:pPr>
      <w:r w:rsidRPr="002D7A32">
        <w:rPr>
          <w:szCs w:val="24"/>
          <w:lang w:val="id-ID"/>
        </w:rPr>
        <w:t>T</w:t>
      </w:r>
      <w:r w:rsidR="00DD6558" w:rsidRPr="002D7A32">
        <w:rPr>
          <w:szCs w:val="24"/>
          <w:lang w:val="id-ID"/>
        </w:rPr>
        <w:t xml:space="preserve">eori penunjang </w:t>
      </w:r>
      <w:r w:rsidRPr="002D7A32">
        <w:rPr>
          <w:szCs w:val="24"/>
          <w:lang w:val="id-ID"/>
        </w:rPr>
        <w:t>adalah bagian bab yang men</w:t>
      </w:r>
      <w:r w:rsidR="00DD6558" w:rsidRPr="002D7A32">
        <w:rPr>
          <w:szCs w:val="24"/>
          <w:lang w:val="id-ID"/>
        </w:rPr>
        <w:t xml:space="preserve">jelaskan teori - teori yang menjadi </w:t>
      </w:r>
      <w:proofErr w:type="spellStart"/>
      <w:r w:rsidRPr="002D7A32">
        <w:rPr>
          <w:szCs w:val="24"/>
          <w:lang w:val="id-ID"/>
        </w:rPr>
        <w:t>rujukkan</w:t>
      </w:r>
      <w:proofErr w:type="spellEnd"/>
      <w:r w:rsidRPr="002D7A32">
        <w:rPr>
          <w:szCs w:val="24"/>
          <w:lang w:val="id-ID"/>
        </w:rPr>
        <w:t xml:space="preserve"> </w:t>
      </w:r>
      <w:r w:rsidR="00DD6558" w:rsidRPr="002D7A32">
        <w:rPr>
          <w:szCs w:val="24"/>
          <w:lang w:val="id-ID"/>
        </w:rPr>
        <w:t xml:space="preserve">informasi yang digunakan dalam pembuatan </w:t>
      </w:r>
      <w:proofErr w:type="spellStart"/>
      <w:r w:rsidRPr="002D7A32">
        <w:rPr>
          <w:szCs w:val="24"/>
          <w:lang w:val="id-ID"/>
        </w:rPr>
        <w:t>dann</w:t>
      </w:r>
      <w:proofErr w:type="spellEnd"/>
      <w:r w:rsidRPr="002D7A32">
        <w:rPr>
          <w:szCs w:val="24"/>
          <w:lang w:val="id-ID"/>
        </w:rPr>
        <w:t xml:space="preserve"> </w:t>
      </w:r>
      <w:r w:rsidR="00DD6558" w:rsidRPr="002D7A32">
        <w:rPr>
          <w:szCs w:val="24"/>
          <w:lang w:val="id-ID"/>
        </w:rPr>
        <w:t xml:space="preserve">penjelasan </w:t>
      </w:r>
      <w:r w:rsidR="00BE69B1" w:rsidRPr="002D7A32">
        <w:rPr>
          <w:szCs w:val="24"/>
          <w:lang w:val="id-ID"/>
        </w:rPr>
        <w:t>penelitian tugas akhir</w:t>
      </w:r>
      <w:r w:rsidR="00DD6558" w:rsidRPr="002D7A32">
        <w:rPr>
          <w:szCs w:val="24"/>
          <w:lang w:val="id-ID"/>
        </w:rPr>
        <w:t>.</w:t>
      </w:r>
    </w:p>
    <w:p w14:paraId="41EFC9AD" w14:textId="2DF756BC" w:rsidR="00933EE4" w:rsidRPr="002D7A32" w:rsidRDefault="00933EE4" w:rsidP="00FC763F">
      <w:pPr>
        <w:numPr>
          <w:ilvl w:val="0"/>
          <w:numId w:val="12"/>
        </w:numPr>
        <w:tabs>
          <w:tab w:val="left" w:pos="1134"/>
          <w:tab w:val="left" w:pos="2127"/>
          <w:tab w:val="left" w:pos="2552"/>
        </w:tabs>
        <w:ind w:left="2552" w:hanging="1844"/>
        <w:rPr>
          <w:lang w:val="id-ID"/>
        </w:rPr>
      </w:pPr>
      <w:r w:rsidRPr="002D7A32">
        <w:rPr>
          <w:lang w:val="id-ID"/>
        </w:rPr>
        <w:t>BAB III</w:t>
      </w:r>
      <w:r w:rsidRPr="002D7A32">
        <w:rPr>
          <w:lang w:val="id-ID"/>
        </w:rPr>
        <w:tab/>
        <w:t>:</w:t>
      </w:r>
      <w:r w:rsidRPr="002D7A32">
        <w:rPr>
          <w:lang w:val="id-ID"/>
        </w:rPr>
        <w:tab/>
      </w:r>
      <w:r w:rsidR="001C3A22" w:rsidRPr="002D7A32">
        <w:rPr>
          <w:lang w:val="id-ID"/>
        </w:rPr>
        <w:t>NESTED NER DALAM BAHASA INDONESIA</w:t>
      </w:r>
    </w:p>
    <w:p w14:paraId="2718C7A4" w14:textId="5FD28C3C" w:rsidR="00933EE4" w:rsidRPr="002D7A32" w:rsidRDefault="00BD10B0" w:rsidP="00C15C35">
      <w:pPr>
        <w:tabs>
          <w:tab w:val="left" w:pos="1134"/>
          <w:tab w:val="left" w:pos="2127"/>
          <w:tab w:val="left" w:pos="2552"/>
        </w:tabs>
        <w:ind w:left="2552" w:firstLine="0"/>
        <w:rPr>
          <w:lang w:val="id-ID"/>
        </w:rPr>
      </w:pPr>
      <w:r w:rsidRPr="002D7A32">
        <w:rPr>
          <w:lang w:val="id-ID"/>
        </w:rPr>
        <w:lastRenderedPageBreak/>
        <w:t xml:space="preserve">Bab ini membawakan penjelasan mengenai </w:t>
      </w:r>
      <w:proofErr w:type="spellStart"/>
      <w:r w:rsidRPr="002D7A32">
        <w:rPr>
          <w:lang w:val="id-ID"/>
        </w:rPr>
        <w:t>Nested</w:t>
      </w:r>
      <w:proofErr w:type="spellEnd"/>
      <w:r w:rsidRPr="002D7A32">
        <w:rPr>
          <w:lang w:val="id-ID"/>
        </w:rPr>
        <w:t xml:space="preserve"> NER yang dibutuhkan untuk mengetahui teori, informasi, manfaat dan penggunaan </w:t>
      </w:r>
      <w:proofErr w:type="spellStart"/>
      <w:r w:rsidRPr="002D7A32">
        <w:rPr>
          <w:lang w:val="id-ID"/>
        </w:rPr>
        <w:t>Nested</w:t>
      </w:r>
      <w:proofErr w:type="spellEnd"/>
      <w:r w:rsidRPr="002D7A32">
        <w:rPr>
          <w:lang w:val="id-ID"/>
        </w:rPr>
        <w:t xml:space="preserve"> NER dalam bahasa Indonesia khususnya.</w:t>
      </w:r>
      <w:r w:rsidR="00340842" w:rsidRPr="002D7A32">
        <w:rPr>
          <w:lang w:val="id-ID"/>
        </w:rPr>
        <w:t xml:space="preserve"> </w:t>
      </w:r>
      <w:r w:rsidR="005D60D8" w:rsidRPr="002D7A32">
        <w:rPr>
          <w:lang w:val="id-ID"/>
        </w:rPr>
        <w:t xml:space="preserve">Selain itu, arsitektur sistem dari tugas akhir ini akan dijelaskan. Juga </w:t>
      </w:r>
      <w:proofErr w:type="spellStart"/>
      <w:r w:rsidR="005D60D8" w:rsidRPr="002D7A32">
        <w:rPr>
          <w:lang w:val="id-ID"/>
        </w:rPr>
        <w:t>d</w:t>
      </w:r>
      <w:r w:rsidR="00340842" w:rsidRPr="002D7A32">
        <w:rPr>
          <w:lang w:val="id-ID"/>
        </w:rPr>
        <w:t>ataset</w:t>
      </w:r>
      <w:proofErr w:type="spellEnd"/>
      <w:r w:rsidR="00340842" w:rsidRPr="002D7A32">
        <w:rPr>
          <w:lang w:val="id-ID"/>
        </w:rPr>
        <w:t xml:space="preserve"> dan juga proses </w:t>
      </w:r>
      <w:proofErr w:type="spellStart"/>
      <w:r w:rsidR="00340842" w:rsidRPr="002D7A32">
        <w:rPr>
          <w:i/>
          <w:iCs/>
          <w:lang w:val="id-ID"/>
        </w:rPr>
        <w:t>preprocessing</w:t>
      </w:r>
      <w:proofErr w:type="spellEnd"/>
      <w:r w:rsidR="00340842" w:rsidRPr="002D7A32">
        <w:rPr>
          <w:lang w:val="id-ID"/>
        </w:rPr>
        <w:t xml:space="preserve"> akan dibahas secara mendalam di</w:t>
      </w:r>
      <w:r w:rsidR="002370A3" w:rsidRPr="002D7A32">
        <w:rPr>
          <w:lang w:val="id-ID"/>
        </w:rPr>
        <w:t xml:space="preserve"> </w:t>
      </w:r>
      <w:r w:rsidR="00340842" w:rsidRPr="002D7A32">
        <w:rPr>
          <w:lang w:val="id-ID"/>
        </w:rPr>
        <w:t>bab ini sebelum memasuki pembahasan program / metode.</w:t>
      </w:r>
    </w:p>
    <w:p w14:paraId="7CAFB797" w14:textId="201C41CA" w:rsidR="00933EE4" w:rsidRPr="002D7A32" w:rsidRDefault="00933EE4" w:rsidP="00C15C35">
      <w:pPr>
        <w:numPr>
          <w:ilvl w:val="0"/>
          <w:numId w:val="12"/>
        </w:numPr>
        <w:tabs>
          <w:tab w:val="left" w:pos="1134"/>
          <w:tab w:val="left" w:pos="2127"/>
          <w:tab w:val="left" w:pos="2552"/>
        </w:tabs>
        <w:ind w:left="2552" w:hanging="1844"/>
        <w:jc w:val="left"/>
        <w:rPr>
          <w:lang w:val="id-ID"/>
        </w:rPr>
      </w:pPr>
      <w:r w:rsidRPr="002D7A32">
        <w:rPr>
          <w:lang w:val="id-ID"/>
        </w:rPr>
        <w:t xml:space="preserve">BAB </w:t>
      </w:r>
      <w:r w:rsidR="00E156B5" w:rsidRPr="002D7A32">
        <w:rPr>
          <w:lang w:val="id-ID"/>
        </w:rPr>
        <w:t>I</w:t>
      </w:r>
      <w:r w:rsidRPr="002D7A32">
        <w:rPr>
          <w:lang w:val="id-ID"/>
        </w:rPr>
        <w:t>V</w:t>
      </w:r>
      <w:r w:rsidRPr="002D7A32">
        <w:rPr>
          <w:lang w:val="id-ID"/>
        </w:rPr>
        <w:tab/>
        <w:t>:</w:t>
      </w:r>
      <w:r w:rsidRPr="002D7A32">
        <w:rPr>
          <w:lang w:val="id-ID"/>
        </w:rPr>
        <w:tab/>
      </w:r>
      <w:r w:rsidR="001C3A22" w:rsidRPr="002D7A32">
        <w:rPr>
          <w:lang w:val="id-ID"/>
        </w:rPr>
        <w:t>SEQUENCE TO SET DALAM BAHASA INDONESIA</w:t>
      </w:r>
    </w:p>
    <w:p w14:paraId="7C2313F6" w14:textId="1FF246D7" w:rsidR="00933EE4" w:rsidRPr="002D7A32" w:rsidRDefault="00456B82" w:rsidP="00C15C35">
      <w:pPr>
        <w:tabs>
          <w:tab w:val="left" w:pos="1134"/>
          <w:tab w:val="left" w:pos="2127"/>
          <w:tab w:val="left" w:pos="2552"/>
        </w:tabs>
        <w:ind w:left="2552" w:firstLine="0"/>
        <w:rPr>
          <w:lang w:val="id-ID"/>
        </w:rPr>
      </w:pPr>
      <w:bookmarkStart w:id="3" w:name="_Hlk84063246"/>
      <w:r w:rsidRPr="002D7A32">
        <w:rPr>
          <w:lang w:val="id-ID"/>
        </w:rPr>
        <w:t xml:space="preserve">Pada bab </w:t>
      </w:r>
      <w:r w:rsidR="008D6AC6" w:rsidRPr="002D7A32">
        <w:rPr>
          <w:lang w:val="id-ID"/>
        </w:rPr>
        <w:t>kelima</w:t>
      </w:r>
      <w:r w:rsidRPr="002D7A32">
        <w:rPr>
          <w:lang w:val="id-ID"/>
        </w:rPr>
        <w:t xml:space="preserve"> dijelaskan mengenai teori, cara kerja, dari </w:t>
      </w:r>
      <w:r w:rsidR="008D6AC6" w:rsidRPr="002D7A32">
        <w:rPr>
          <w:lang w:val="id-ID"/>
        </w:rPr>
        <w:t xml:space="preserve">metode </w:t>
      </w:r>
      <w:proofErr w:type="spellStart"/>
      <w:r w:rsidR="008D6AC6" w:rsidRPr="002D7A32">
        <w:rPr>
          <w:lang w:val="id-ID"/>
        </w:rPr>
        <w:t>Sequence</w:t>
      </w:r>
      <w:proofErr w:type="spellEnd"/>
      <w:r w:rsidR="00A56472" w:rsidRPr="002D7A32">
        <w:rPr>
          <w:lang w:val="id-ID"/>
        </w:rPr>
        <w:t>-</w:t>
      </w:r>
      <w:proofErr w:type="spellStart"/>
      <w:r w:rsidR="008D6AC6" w:rsidRPr="002D7A32">
        <w:rPr>
          <w:lang w:val="id-ID"/>
        </w:rPr>
        <w:t>to</w:t>
      </w:r>
      <w:proofErr w:type="spellEnd"/>
      <w:r w:rsidR="00A56472" w:rsidRPr="002D7A32">
        <w:rPr>
          <w:lang w:val="id-ID"/>
        </w:rPr>
        <w:t>-</w:t>
      </w:r>
      <w:r w:rsidR="008D6AC6" w:rsidRPr="002D7A32">
        <w:rPr>
          <w:lang w:val="id-ID"/>
        </w:rPr>
        <w:t xml:space="preserve">Set tersebut. Tiap bagian dari struktur metode akan dibahas secara rinci, juga dalam bab ini akan menjelaskan modifikasi yang dilakukan untuk tugas akhir ini. Juga ada </w:t>
      </w:r>
      <w:proofErr w:type="spellStart"/>
      <w:r w:rsidR="008D6AC6" w:rsidRPr="002D7A32">
        <w:rPr>
          <w:i/>
          <w:iCs/>
          <w:lang w:val="id-ID"/>
        </w:rPr>
        <w:t>tracing</w:t>
      </w:r>
      <w:proofErr w:type="spellEnd"/>
      <w:r w:rsidR="008D6AC6" w:rsidRPr="002D7A32">
        <w:rPr>
          <w:lang w:val="id-ID"/>
        </w:rPr>
        <w:t xml:space="preserve"> dalam contoh kasus untuk membantu penjelasan </w:t>
      </w:r>
      <w:r w:rsidR="004B1180" w:rsidRPr="002D7A32">
        <w:rPr>
          <w:lang w:val="id-ID"/>
        </w:rPr>
        <w:t xml:space="preserve">cara kerjanya </w:t>
      </w:r>
      <w:r w:rsidR="008D6AC6" w:rsidRPr="002D7A32">
        <w:rPr>
          <w:lang w:val="id-ID"/>
        </w:rPr>
        <w:t>metode.</w:t>
      </w:r>
    </w:p>
    <w:bookmarkEnd w:id="3"/>
    <w:p w14:paraId="446D6B00" w14:textId="7714B45A" w:rsidR="003A56AB" w:rsidRPr="002D7A32" w:rsidRDefault="00933EE4" w:rsidP="00C15C35">
      <w:pPr>
        <w:numPr>
          <w:ilvl w:val="0"/>
          <w:numId w:val="12"/>
        </w:numPr>
        <w:tabs>
          <w:tab w:val="left" w:pos="1134"/>
          <w:tab w:val="left" w:pos="2127"/>
          <w:tab w:val="left" w:pos="2552"/>
        </w:tabs>
        <w:ind w:left="2552" w:hanging="1844"/>
        <w:rPr>
          <w:lang w:val="id-ID"/>
        </w:rPr>
      </w:pPr>
      <w:r w:rsidRPr="002D7A32">
        <w:rPr>
          <w:lang w:val="id-ID"/>
        </w:rPr>
        <w:t>BAB V</w:t>
      </w:r>
      <w:r w:rsidRPr="002D7A32">
        <w:rPr>
          <w:lang w:val="id-ID"/>
        </w:rPr>
        <w:tab/>
        <w:t>:</w:t>
      </w:r>
      <w:r w:rsidRPr="002D7A32">
        <w:rPr>
          <w:lang w:val="id-ID"/>
        </w:rPr>
        <w:tab/>
      </w:r>
      <w:r w:rsidR="003A56AB" w:rsidRPr="002D7A32">
        <w:rPr>
          <w:lang w:val="id-ID"/>
        </w:rPr>
        <w:t xml:space="preserve">UJI COBA </w:t>
      </w:r>
    </w:p>
    <w:p w14:paraId="34AEAE80" w14:textId="7DA08BFD" w:rsidR="003A56AB" w:rsidRPr="002D7A32" w:rsidRDefault="003A56AB" w:rsidP="00C15C35">
      <w:pPr>
        <w:tabs>
          <w:tab w:val="left" w:pos="1134"/>
          <w:tab w:val="left" w:pos="2127"/>
          <w:tab w:val="left" w:pos="2552"/>
        </w:tabs>
        <w:ind w:left="2552" w:firstLine="0"/>
        <w:rPr>
          <w:lang w:val="id-ID"/>
        </w:rPr>
      </w:pPr>
      <w:r w:rsidRPr="002D7A32">
        <w:rPr>
          <w:lang w:val="id-ID"/>
        </w:rPr>
        <w:t xml:space="preserve">Dalam bab ini akan </w:t>
      </w:r>
      <w:r w:rsidR="00636C01" w:rsidRPr="002D7A32">
        <w:rPr>
          <w:lang w:val="id-ID"/>
        </w:rPr>
        <w:t>menjelaskan</w:t>
      </w:r>
      <w:r w:rsidRPr="002D7A32">
        <w:rPr>
          <w:lang w:val="id-ID"/>
        </w:rPr>
        <w:t xml:space="preserve"> langkah-langkah yang dilakukan dalam melakukan uji coba serta hasil dari uji coba yang telah dilakukan. </w:t>
      </w:r>
      <w:r w:rsidR="009C730B" w:rsidRPr="002D7A32">
        <w:rPr>
          <w:lang w:val="id-ID"/>
        </w:rPr>
        <w:t xml:space="preserve">Hasil dari uji coba terbaik akan diberikan contoh prediksi yang diberikan oleh uji coba tersebut. Akan dijelaskan </w:t>
      </w:r>
      <w:r w:rsidRPr="002D7A32">
        <w:rPr>
          <w:lang w:val="id-ID"/>
        </w:rPr>
        <w:t xml:space="preserve">perbandingan </w:t>
      </w:r>
      <w:r w:rsidR="009C730B" w:rsidRPr="002D7A32">
        <w:rPr>
          <w:lang w:val="id-ID"/>
        </w:rPr>
        <w:t xml:space="preserve">metode ini dengan metode perbandingannya </w:t>
      </w:r>
      <w:r w:rsidRPr="002D7A32">
        <w:rPr>
          <w:lang w:val="id-ID"/>
        </w:rPr>
        <w:t>dan juga diberikan kesimpulan perbandingannya.</w:t>
      </w:r>
      <w:r w:rsidR="009C730B" w:rsidRPr="002D7A32">
        <w:rPr>
          <w:lang w:val="id-ID"/>
        </w:rPr>
        <w:t xml:space="preserve"> </w:t>
      </w:r>
      <w:r w:rsidR="008B550A" w:rsidRPr="002D7A32">
        <w:rPr>
          <w:lang w:val="id-ID"/>
        </w:rPr>
        <w:t xml:space="preserve">Terdapat juga beberapa catatan lain mengenai uji coba dalam tugas akhir ini. </w:t>
      </w:r>
    </w:p>
    <w:p w14:paraId="258D8B8A" w14:textId="7057D5F5" w:rsidR="003A56AB" w:rsidRPr="002D7A32" w:rsidRDefault="00933EE4" w:rsidP="00C15C35">
      <w:pPr>
        <w:numPr>
          <w:ilvl w:val="0"/>
          <w:numId w:val="12"/>
        </w:numPr>
        <w:tabs>
          <w:tab w:val="left" w:pos="1134"/>
          <w:tab w:val="left" w:pos="2127"/>
          <w:tab w:val="left" w:pos="2552"/>
        </w:tabs>
        <w:ind w:left="2552" w:hanging="1844"/>
        <w:rPr>
          <w:lang w:val="id-ID"/>
        </w:rPr>
      </w:pPr>
      <w:r w:rsidRPr="002D7A32">
        <w:rPr>
          <w:lang w:val="id-ID"/>
        </w:rPr>
        <w:t>BAB VI</w:t>
      </w:r>
      <w:r w:rsidRPr="002D7A32">
        <w:rPr>
          <w:lang w:val="id-ID"/>
        </w:rPr>
        <w:tab/>
        <w:t>:</w:t>
      </w:r>
      <w:r w:rsidRPr="002D7A32">
        <w:rPr>
          <w:lang w:val="id-ID"/>
        </w:rPr>
        <w:tab/>
      </w:r>
      <w:r w:rsidR="003A56AB" w:rsidRPr="002D7A32">
        <w:rPr>
          <w:lang w:val="id-ID"/>
        </w:rPr>
        <w:t xml:space="preserve">PENUTUP </w:t>
      </w:r>
    </w:p>
    <w:p w14:paraId="166EB8B3" w14:textId="5231B03C" w:rsidR="00D7675E" w:rsidRPr="002D7A32" w:rsidRDefault="003A56AB" w:rsidP="00C15C35">
      <w:pPr>
        <w:tabs>
          <w:tab w:val="left" w:pos="1134"/>
          <w:tab w:val="left" w:pos="2127"/>
          <w:tab w:val="left" w:pos="2552"/>
        </w:tabs>
        <w:ind w:left="2552" w:firstLine="0"/>
        <w:rPr>
          <w:lang w:val="id-ID"/>
        </w:rPr>
      </w:pPr>
      <w:r w:rsidRPr="002D7A32">
        <w:rPr>
          <w:lang w:val="id-ID"/>
        </w:rPr>
        <w:t>Dalam bab ini akan membahas kesimpulan dari tugas akhir dan saran bagi pembaca buku tugas akhir.</w:t>
      </w:r>
      <w:r w:rsidR="00D7222C" w:rsidRPr="002D7A32">
        <w:rPr>
          <w:lang w:val="id-ID"/>
        </w:rPr>
        <w:t xml:space="preserve"> Kesimpulan </w:t>
      </w:r>
      <w:r w:rsidR="00A567CA" w:rsidRPr="002D7A32">
        <w:rPr>
          <w:lang w:val="id-ID"/>
        </w:rPr>
        <w:t xml:space="preserve">dan saran </w:t>
      </w:r>
      <w:r w:rsidR="00920936" w:rsidRPr="002D7A32">
        <w:rPr>
          <w:lang w:val="id-ID"/>
        </w:rPr>
        <w:t>diambil dari</w:t>
      </w:r>
      <w:r w:rsidR="005300F2" w:rsidRPr="002D7A32">
        <w:rPr>
          <w:lang w:val="id-ID"/>
        </w:rPr>
        <w:t xml:space="preserve"> hasil analisa seluruh pengerjaan tugas akhir dari awal sampai akhir. </w:t>
      </w:r>
    </w:p>
    <w:sectPr w:rsidR="00D7675E" w:rsidRPr="002D7A32" w:rsidSect="00C15C3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51EF1" w14:textId="77777777" w:rsidR="00DC0EAE" w:rsidRDefault="00DC0EAE" w:rsidP="00A1571D">
      <w:pPr>
        <w:spacing w:line="240" w:lineRule="auto"/>
      </w:pPr>
      <w:r>
        <w:separator/>
      </w:r>
    </w:p>
  </w:endnote>
  <w:endnote w:type="continuationSeparator" w:id="0">
    <w:p w14:paraId="2FE83A4A" w14:textId="77777777" w:rsidR="00DC0EAE" w:rsidRDefault="00DC0EAE"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1E2C8" w14:textId="77777777" w:rsidR="00DC0EAE" w:rsidRDefault="00DC0EAE" w:rsidP="00F1370C">
      <w:pPr>
        <w:spacing w:line="240" w:lineRule="auto"/>
        <w:ind w:firstLine="0"/>
      </w:pPr>
      <w:r>
        <w:separator/>
      </w:r>
    </w:p>
  </w:footnote>
  <w:footnote w:type="continuationSeparator" w:id="0">
    <w:p w14:paraId="009A198C" w14:textId="77777777" w:rsidR="00DC0EAE" w:rsidRDefault="00DC0EAE" w:rsidP="00A1571D">
      <w:pPr>
        <w:spacing w:line="240" w:lineRule="auto"/>
      </w:pPr>
      <w:r>
        <w:continuationSeparator/>
      </w:r>
    </w:p>
  </w:footnote>
  <w:footnote w:id="1">
    <w:p w14:paraId="24E28F5A" w14:textId="2C99D1C5" w:rsidR="003F49CB" w:rsidRDefault="003F49CB">
      <w:pPr>
        <w:pStyle w:val="FootnoteText"/>
      </w:pPr>
      <w:r>
        <w:rPr>
          <w:rStyle w:val="FootnoteReference"/>
        </w:rPr>
        <w:footnoteRef/>
      </w:r>
      <w:r>
        <w:t xml:space="preserve"> </w:t>
      </w:r>
      <w:r w:rsidR="00CF5259" w:rsidRPr="00CF5259">
        <w:t>Christopher Marshall</w:t>
      </w:r>
      <w:r w:rsidR="00CF5259">
        <w:t>, “</w:t>
      </w:r>
      <w:r w:rsidR="00CF5259" w:rsidRPr="00CF5259">
        <w:t>What is named entity recognition (NER) and how can I use it?</w:t>
      </w:r>
      <w:r w:rsidR="00CF5259">
        <w:t xml:space="preserve">” </w:t>
      </w:r>
      <w:r w:rsidR="00C963B8">
        <w:t>(</w:t>
      </w:r>
      <w:r w:rsidRPr="003F49CB">
        <w:t>https://medium.com/mysuperai/what-is-named-entity-recognition-ner-and-how-can-i-use-it-2b68cf6f545d</w:t>
      </w:r>
      <w:r w:rsidR="00C963B8">
        <w:t>)</w:t>
      </w:r>
    </w:p>
  </w:footnote>
  <w:footnote w:id="2">
    <w:p w14:paraId="7BA343E4" w14:textId="78C0BE4A" w:rsidR="00A565B6" w:rsidRDefault="00A565B6">
      <w:pPr>
        <w:pStyle w:val="FootnoteText"/>
      </w:pPr>
      <w:r>
        <w:rPr>
          <w:rStyle w:val="FootnoteReference"/>
        </w:rPr>
        <w:footnoteRef/>
      </w:r>
      <w:r>
        <w:t xml:space="preserve"> Jana </w:t>
      </w:r>
      <w:proofErr w:type="spellStart"/>
      <w:r>
        <w:t>Strakova</w:t>
      </w:r>
      <w:proofErr w:type="spellEnd"/>
      <w:r>
        <w:t xml:space="preserve">, </w:t>
      </w:r>
      <w:proofErr w:type="spellStart"/>
      <w:r w:rsidR="00C601D8" w:rsidRPr="00C601D8">
        <w:rPr>
          <w:rFonts w:eastAsia="Times New Roman"/>
          <w:szCs w:val="24"/>
          <w:lang w:val="id-ID" w:eastAsia="ko-KR"/>
        </w:rPr>
        <w:t>Milan</w:t>
      </w:r>
      <w:proofErr w:type="spellEnd"/>
      <w:r w:rsidR="00C601D8" w:rsidRPr="00C601D8">
        <w:rPr>
          <w:rFonts w:eastAsia="Times New Roman"/>
          <w:szCs w:val="24"/>
          <w:lang w:val="id-ID" w:eastAsia="ko-KR"/>
        </w:rPr>
        <w:t xml:space="preserve"> </w:t>
      </w:r>
      <w:proofErr w:type="spellStart"/>
      <w:r w:rsidR="00C601D8" w:rsidRPr="00C601D8">
        <w:rPr>
          <w:rFonts w:eastAsia="Times New Roman"/>
          <w:szCs w:val="24"/>
          <w:lang w:val="id-ID" w:eastAsia="ko-KR"/>
        </w:rPr>
        <w:t>Straka</w:t>
      </w:r>
      <w:proofErr w:type="spellEnd"/>
      <w:r w:rsidR="00C601D8" w:rsidRPr="00C601D8">
        <w:rPr>
          <w:rFonts w:eastAsia="Times New Roman"/>
          <w:szCs w:val="24"/>
          <w:lang w:val="id-ID" w:eastAsia="ko-KR"/>
        </w:rPr>
        <w:t xml:space="preserve">, Jan </w:t>
      </w:r>
      <w:proofErr w:type="spellStart"/>
      <w:r w:rsidR="00C601D8" w:rsidRPr="00C601D8">
        <w:rPr>
          <w:rFonts w:eastAsia="Times New Roman"/>
          <w:szCs w:val="24"/>
          <w:lang w:val="id-ID" w:eastAsia="ko-KR"/>
        </w:rPr>
        <w:t>Hajic</w:t>
      </w:r>
      <w:proofErr w:type="spellEnd"/>
      <w:r>
        <w:t>. “</w:t>
      </w:r>
      <w:r w:rsidRPr="00A25181">
        <w:rPr>
          <w:i/>
          <w:iCs/>
        </w:rPr>
        <w:t xml:space="preserve">Neural architectures for nested </w:t>
      </w:r>
      <w:proofErr w:type="spellStart"/>
      <w:r w:rsidRPr="00A25181">
        <w:rPr>
          <w:i/>
          <w:iCs/>
        </w:rPr>
        <w:t>ner</w:t>
      </w:r>
      <w:proofErr w:type="spellEnd"/>
      <w:r w:rsidRPr="00A25181">
        <w:rPr>
          <w:i/>
          <w:iCs/>
        </w:rPr>
        <w:t xml:space="preserve"> through linearization</w:t>
      </w:r>
      <w:r>
        <w:t>”,</w:t>
      </w:r>
      <w:r w:rsidR="00C601D8" w:rsidRPr="00C601D8">
        <w:t xml:space="preserve"> </w:t>
      </w:r>
      <w:r w:rsidR="00C601D8">
        <w:t xml:space="preserve">Proceedings of ACL 2019, </w:t>
      </w:r>
      <w:r>
        <w:t xml:space="preserve">2019. </w:t>
      </w:r>
    </w:p>
  </w:footnote>
  <w:footnote w:id="3">
    <w:p w14:paraId="5BF98B73" w14:textId="1EA5DD31" w:rsidR="00A25181" w:rsidRDefault="00A25181">
      <w:pPr>
        <w:pStyle w:val="FootnoteText"/>
      </w:pPr>
      <w:r>
        <w:rPr>
          <w:rStyle w:val="FootnoteReference"/>
        </w:rPr>
        <w:footnoteRef/>
      </w:r>
      <w:r>
        <w:t xml:space="preserve"> Mohammad Golam Sohrab and Makoto Miwa. “</w:t>
      </w:r>
      <w:r w:rsidRPr="00A25181">
        <w:rPr>
          <w:i/>
          <w:iCs/>
        </w:rPr>
        <w:t>Deep exhaustive model for nested named entity recognition</w:t>
      </w:r>
      <w:r>
        <w:t xml:space="preserve">”, </w:t>
      </w:r>
      <w:r w:rsidR="00CC5F5C">
        <w:t xml:space="preserve">Proceedings of EMNLP 2018, </w:t>
      </w:r>
      <w:r>
        <w:t>2018.</w:t>
      </w:r>
    </w:p>
  </w:footnote>
  <w:footnote w:id="4">
    <w:p w14:paraId="2846CF33" w14:textId="2C5E42CE" w:rsidR="00AD292A" w:rsidRDefault="00AD292A">
      <w:pPr>
        <w:pStyle w:val="FootnoteText"/>
      </w:pPr>
      <w:r>
        <w:rPr>
          <w:rStyle w:val="FootnoteReference"/>
        </w:rPr>
        <w:footnoteRef/>
      </w:r>
      <w:r>
        <w:t xml:space="preserve"> </w:t>
      </w:r>
      <w:r w:rsidRPr="00AD292A">
        <w:t xml:space="preserve">Georgia Nikita, </w:t>
      </w:r>
      <w:proofErr w:type="spellStart"/>
      <w:r w:rsidRPr="00AD292A">
        <w:t>Skripsi</w:t>
      </w:r>
      <w:proofErr w:type="spellEnd"/>
      <w:r w:rsidRPr="00AD292A">
        <w:t xml:space="preserve">: “Service Oriented Nested NER untuk </w:t>
      </w:r>
      <w:proofErr w:type="spellStart"/>
      <w:r w:rsidRPr="00AD292A">
        <w:t>Ekstraksi</w:t>
      </w:r>
      <w:proofErr w:type="spellEnd"/>
      <w:r w:rsidRPr="00AD292A">
        <w:t xml:space="preserve"> Keyword </w:t>
      </w:r>
      <w:proofErr w:type="spellStart"/>
      <w:r w:rsidRPr="00AD292A">
        <w:t>Entitas</w:t>
      </w:r>
      <w:proofErr w:type="spellEnd"/>
      <w:r w:rsidRPr="00AD292A">
        <w:t xml:space="preserve"> di Portal </w:t>
      </w:r>
      <w:proofErr w:type="spellStart"/>
      <w:r w:rsidRPr="00AD292A">
        <w:t>Berita</w:t>
      </w:r>
      <w:proofErr w:type="spellEnd"/>
      <w:r w:rsidRPr="00AD292A">
        <w:t xml:space="preserve"> Bahasa Indonesia” (Surabaya: 2022).</w:t>
      </w:r>
    </w:p>
  </w:footnote>
  <w:footnote w:id="5">
    <w:p w14:paraId="2100E038" w14:textId="77777777" w:rsidR="00AD292A" w:rsidRPr="001031D3" w:rsidRDefault="00AD292A" w:rsidP="00AD292A">
      <w:pPr>
        <w:pStyle w:val="FootnoteText"/>
      </w:pPr>
      <w:r>
        <w:rPr>
          <w:rStyle w:val="FootnoteReference"/>
        </w:rPr>
        <w:footnoteRef/>
      </w:r>
      <w:r>
        <w:t xml:space="preserve"> Christian Nathaniel </w:t>
      </w:r>
      <w:proofErr w:type="spellStart"/>
      <w:r>
        <w:t>Puerwono</w:t>
      </w:r>
      <w:proofErr w:type="spellEnd"/>
      <w:r>
        <w:t xml:space="preserve">, </w:t>
      </w:r>
      <w:proofErr w:type="spellStart"/>
      <w:r>
        <w:t>Skripsi</w:t>
      </w:r>
      <w:proofErr w:type="spellEnd"/>
      <w:r>
        <w:t xml:space="preserve">: </w:t>
      </w:r>
      <w:proofErr w:type="spellStart"/>
      <w:r w:rsidRPr="00B1693C">
        <w:t>Ekstraksi</w:t>
      </w:r>
      <w:proofErr w:type="spellEnd"/>
      <w:r w:rsidRPr="00B1693C">
        <w:t xml:space="preserve"> Entity dan </w:t>
      </w:r>
      <w:proofErr w:type="spellStart"/>
      <w:r w:rsidRPr="00B1693C">
        <w:t>Relasi</w:t>
      </w:r>
      <w:proofErr w:type="spellEnd"/>
      <w:r w:rsidRPr="00B1693C">
        <w:t xml:space="preserve"> </w:t>
      </w:r>
      <w:proofErr w:type="spellStart"/>
      <w:r w:rsidRPr="00B1693C">
        <w:t>Dalam</w:t>
      </w:r>
      <w:proofErr w:type="spellEnd"/>
      <w:r w:rsidRPr="00B1693C">
        <w:t xml:space="preserve"> Bahasa Indonesia </w:t>
      </w:r>
      <w:proofErr w:type="spellStart"/>
      <w:r w:rsidRPr="00B1693C">
        <w:t>Menggunakan</w:t>
      </w:r>
      <w:proofErr w:type="spellEnd"/>
      <w:r w:rsidRPr="00B1693C">
        <w:t xml:space="preserve"> Bidirectional LSTM</w:t>
      </w:r>
      <w:r>
        <w:t>” (Surabaya: 2018).</w:t>
      </w:r>
    </w:p>
  </w:footnote>
  <w:footnote w:id="6">
    <w:p w14:paraId="1D2CA2EC" w14:textId="4927A688" w:rsidR="00AD292A" w:rsidRDefault="00AD292A">
      <w:pPr>
        <w:pStyle w:val="FootnoteText"/>
      </w:pPr>
      <w:r>
        <w:rPr>
          <w:rStyle w:val="FootnoteReference"/>
        </w:rPr>
        <w:footnoteRef/>
      </w:r>
      <w:r>
        <w:t xml:space="preserve"> </w:t>
      </w:r>
      <w:proofErr w:type="spellStart"/>
      <w:r>
        <w:t>Amelinda</w:t>
      </w:r>
      <w:proofErr w:type="spellEnd"/>
      <w:r>
        <w:t xml:space="preserve"> </w:t>
      </w:r>
      <w:proofErr w:type="spellStart"/>
      <w:r>
        <w:t>Tjandra</w:t>
      </w:r>
      <w:proofErr w:type="spellEnd"/>
      <w:r>
        <w:t xml:space="preserve"> </w:t>
      </w:r>
      <w:proofErr w:type="spellStart"/>
      <w:r>
        <w:t>Dewi</w:t>
      </w:r>
      <w:proofErr w:type="spellEnd"/>
      <w:r>
        <w:t xml:space="preserve">, </w:t>
      </w:r>
      <w:proofErr w:type="spellStart"/>
      <w:proofErr w:type="gramStart"/>
      <w:r>
        <w:t>Skripsi:Named</w:t>
      </w:r>
      <w:proofErr w:type="spellEnd"/>
      <w:proofErr w:type="gramEnd"/>
      <w:r>
        <w:t xml:space="preserve"> Entity Recognition dan Coreference Resolution Nama Orang untuk Teks Bahasa Indonesia </w:t>
      </w:r>
      <w:proofErr w:type="spellStart"/>
      <w:r>
        <w:t>dengan</w:t>
      </w:r>
      <w:proofErr w:type="spellEnd"/>
      <w:r>
        <w:t xml:space="preserve"> </w:t>
      </w:r>
      <w:proofErr w:type="spellStart"/>
      <w:r>
        <w:t>Menggunakan</w:t>
      </w:r>
      <w:proofErr w:type="spellEnd"/>
      <w:r>
        <w:t xml:space="preserve"> Conditional Random Fields. (Surabaya:2018).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5E269C0"/>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86D87B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94C2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37469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3280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BC20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A0487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8ABB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0082A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3A2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E6845C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905A8A"/>
    <w:multiLevelType w:val="hybridMultilevel"/>
    <w:tmpl w:val="E230CC4A"/>
    <w:lvl w:ilvl="0" w:tplc="AE847EE8">
      <w:start w:val="1"/>
      <w:numFmt w:val="decimal"/>
      <w:pStyle w:val="ListParagraph"/>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12"/>
  </w:num>
  <w:num w:numId="14">
    <w:abstractNumId w:val="18"/>
  </w:num>
  <w:num w:numId="15">
    <w:abstractNumId w:val="17"/>
  </w:num>
  <w:num w:numId="16">
    <w:abstractNumId w:val="14"/>
  </w:num>
  <w:num w:numId="17">
    <w:abstractNumId w:val="15"/>
  </w:num>
  <w:num w:numId="18">
    <w:abstractNumId w:val="15"/>
    <w:lvlOverride w:ilvl="0">
      <w:startOverride w:val="1"/>
    </w:lvlOverride>
  </w:num>
  <w:num w:numId="19">
    <w:abstractNumId w:val="20"/>
  </w:num>
  <w:num w:numId="20">
    <w:abstractNumId w:val="10"/>
  </w:num>
  <w:num w:numId="21">
    <w:abstractNumId w:val="16"/>
  </w:num>
  <w:num w:numId="22">
    <w:abstractNumId w:val="16"/>
    <w:lvlOverride w:ilvl="0">
      <w:startOverride w:val="1"/>
    </w:lvlOverride>
  </w:num>
  <w:num w:numId="23">
    <w:abstractNumId w:val="22"/>
  </w:num>
  <w:num w:numId="24">
    <w:abstractNumId w:val="11"/>
  </w:num>
  <w:num w:numId="25">
    <w:abstractNumId w:val="1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7CF5"/>
    <w:rsid w:val="00010EDE"/>
    <w:rsid w:val="0001119C"/>
    <w:rsid w:val="00017E96"/>
    <w:rsid w:val="00020474"/>
    <w:rsid w:val="0002406C"/>
    <w:rsid w:val="00025951"/>
    <w:rsid w:val="000310D8"/>
    <w:rsid w:val="0003199D"/>
    <w:rsid w:val="000353BA"/>
    <w:rsid w:val="0004462B"/>
    <w:rsid w:val="000460FE"/>
    <w:rsid w:val="00046384"/>
    <w:rsid w:val="00046C8A"/>
    <w:rsid w:val="000510D1"/>
    <w:rsid w:val="000510FB"/>
    <w:rsid w:val="00054FD0"/>
    <w:rsid w:val="0006024F"/>
    <w:rsid w:val="00060ABA"/>
    <w:rsid w:val="00072FE4"/>
    <w:rsid w:val="00074D4D"/>
    <w:rsid w:val="00076CA0"/>
    <w:rsid w:val="00077B17"/>
    <w:rsid w:val="00081DBE"/>
    <w:rsid w:val="0009330C"/>
    <w:rsid w:val="00093434"/>
    <w:rsid w:val="00095EA4"/>
    <w:rsid w:val="000A2EE5"/>
    <w:rsid w:val="000A796F"/>
    <w:rsid w:val="000C1D8A"/>
    <w:rsid w:val="000C32B4"/>
    <w:rsid w:val="000C38A3"/>
    <w:rsid w:val="000C3AAF"/>
    <w:rsid w:val="000C68D5"/>
    <w:rsid w:val="000C6BAF"/>
    <w:rsid w:val="000E153F"/>
    <w:rsid w:val="000F320F"/>
    <w:rsid w:val="000F3FDF"/>
    <w:rsid w:val="000F4ED2"/>
    <w:rsid w:val="000F533E"/>
    <w:rsid w:val="000F79DD"/>
    <w:rsid w:val="00100B0C"/>
    <w:rsid w:val="00104245"/>
    <w:rsid w:val="0011044E"/>
    <w:rsid w:val="0011360F"/>
    <w:rsid w:val="0011546F"/>
    <w:rsid w:val="00131087"/>
    <w:rsid w:val="00142F15"/>
    <w:rsid w:val="00153037"/>
    <w:rsid w:val="00165D7D"/>
    <w:rsid w:val="001679A9"/>
    <w:rsid w:val="00167D47"/>
    <w:rsid w:val="00170203"/>
    <w:rsid w:val="00172DAE"/>
    <w:rsid w:val="00173A90"/>
    <w:rsid w:val="00174B2B"/>
    <w:rsid w:val="00177FAC"/>
    <w:rsid w:val="00185020"/>
    <w:rsid w:val="00186E18"/>
    <w:rsid w:val="001B1398"/>
    <w:rsid w:val="001B1C36"/>
    <w:rsid w:val="001B572E"/>
    <w:rsid w:val="001B5DD2"/>
    <w:rsid w:val="001B651C"/>
    <w:rsid w:val="001C1855"/>
    <w:rsid w:val="001C3A22"/>
    <w:rsid w:val="001D11C9"/>
    <w:rsid w:val="001D13E7"/>
    <w:rsid w:val="001D3C77"/>
    <w:rsid w:val="001E5025"/>
    <w:rsid w:val="001F045C"/>
    <w:rsid w:val="001F10EB"/>
    <w:rsid w:val="001F1CCD"/>
    <w:rsid w:val="001F48CA"/>
    <w:rsid w:val="00204CC0"/>
    <w:rsid w:val="002135D7"/>
    <w:rsid w:val="00213FF5"/>
    <w:rsid w:val="00217FF3"/>
    <w:rsid w:val="0022286A"/>
    <w:rsid w:val="00222F88"/>
    <w:rsid w:val="00223F84"/>
    <w:rsid w:val="00224C9A"/>
    <w:rsid w:val="002251E9"/>
    <w:rsid w:val="00230B40"/>
    <w:rsid w:val="002344E8"/>
    <w:rsid w:val="00234D60"/>
    <w:rsid w:val="00235951"/>
    <w:rsid w:val="00235CD0"/>
    <w:rsid w:val="0023696E"/>
    <w:rsid w:val="002370A3"/>
    <w:rsid w:val="00240AEF"/>
    <w:rsid w:val="00240E64"/>
    <w:rsid w:val="00240F76"/>
    <w:rsid w:val="00242D06"/>
    <w:rsid w:val="0024387B"/>
    <w:rsid w:val="00245A6D"/>
    <w:rsid w:val="00246AA1"/>
    <w:rsid w:val="002473F1"/>
    <w:rsid w:val="00254483"/>
    <w:rsid w:val="00270EE7"/>
    <w:rsid w:val="00271A58"/>
    <w:rsid w:val="002756EA"/>
    <w:rsid w:val="00295055"/>
    <w:rsid w:val="00295AB6"/>
    <w:rsid w:val="00295BA2"/>
    <w:rsid w:val="00297C9D"/>
    <w:rsid w:val="002A77C0"/>
    <w:rsid w:val="002A7979"/>
    <w:rsid w:val="002B5A1C"/>
    <w:rsid w:val="002D1C50"/>
    <w:rsid w:val="002D266F"/>
    <w:rsid w:val="002D3AF7"/>
    <w:rsid w:val="002D7A32"/>
    <w:rsid w:val="002E4488"/>
    <w:rsid w:val="002F5A28"/>
    <w:rsid w:val="00305110"/>
    <w:rsid w:val="003069D3"/>
    <w:rsid w:val="00310E83"/>
    <w:rsid w:val="003114E8"/>
    <w:rsid w:val="00312B71"/>
    <w:rsid w:val="003146B7"/>
    <w:rsid w:val="00315264"/>
    <w:rsid w:val="00320F34"/>
    <w:rsid w:val="00321705"/>
    <w:rsid w:val="00325257"/>
    <w:rsid w:val="00327AED"/>
    <w:rsid w:val="0033241A"/>
    <w:rsid w:val="00340842"/>
    <w:rsid w:val="0034103B"/>
    <w:rsid w:val="00357B2C"/>
    <w:rsid w:val="00362805"/>
    <w:rsid w:val="003640ED"/>
    <w:rsid w:val="0037489B"/>
    <w:rsid w:val="00375552"/>
    <w:rsid w:val="00377D63"/>
    <w:rsid w:val="003819A4"/>
    <w:rsid w:val="0039358E"/>
    <w:rsid w:val="0039789E"/>
    <w:rsid w:val="003A29EF"/>
    <w:rsid w:val="003A56AB"/>
    <w:rsid w:val="003A58AA"/>
    <w:rsid w:val="003A7FF5"/>
    <w:rsid w:val="003B0700"/>
    <w:rsid w:val="003C07DA"/>
    <w:rsid w:val="003C213D"/>
    <w:rsid w:val="003C7D3D"/>
    <w:rsid w:val="003E151F"/>
    <w:rsid w:val="003E5004"/>
    <w:rsid w:val="003E662B"/>
    <w:rsid w:val="003E66D0"/>
    <w:rsid w:val="003F49CB"/>
    <w:rsid w:val="003F64A9"/>
    <w:rsid w:val="0040038C"/>
    <w:rsid w:val="00406DD2"/>
    <w:rsid w:val="00421F76"/>
    <w:rsid w:val="00426218"/>
    <w:rsid w:val="00430125"/>
    <w:rsid w:val="00430190"/>
    <w:rsid w:val="004349B0"/>
    <w:rsid w:val="004379EA"/>
    <w:rsid w:val="0044021C"/>
    <w:rsid w:val="004405C8"/>
    <w:rsid w:val="00440D67"/>
    <w:rsid w:val="00444D71"/>
    <w:rsid w:val="004507DA"/>
    <w:rsid w:val="00456B82"/>
    <w:rsid w:val="00462CE1"/>
    <w:rsid w:val="004724D4"/>
    <w:rsid w:val="00472C70"/>
    <w:rsid w:val="00472DAC"/>
    <w:rsid w:val="00474CC4"/>
    <w:rsid w:val="00477772"/>
    <w:rsid w:val="00477894"/>
    <w:rsid w:val="00484788"/>
    <w:rsid w:val="00492794"/>
    <w:rsid w:val="00494B20"/>
    <w:rsid w:val="004A2281"/>
    <w:rsid w:val="004A4C84"/>
    <w:rsid w:val="004B1180"/>
    <w:rsid w:val="004B41E2"/>
    <w:rsid w:val="004C2B96"/>
    <w:rsid w:val="004C54C6"/>
    <w:rsid w:val="004C7E4B"/>
    <w:rsid w:val="004D3963"/>
    <w:rsid w:val="004D40CF"/>
    <w:rsid w:val="004E20FD"/>
    <w:rsid w:val="004E3FC1"/>
    <w:rsid w:val="004F25B3"/>
    <w:rsid w:val="004F3DFB"/>
    <w:rsid w:val="00501475"/>
    <w:rsid w:val="005075EE"/>
    <w:rsid w:val="005078C8"/>
    <w:rsid w:val="00515CB1"/>
    <w:rsid w:val="005246CE"/>
    <w:rsid w:val="005257AF"/>
    <w:rsid w:val="005300F2"/>
    <w:rsid w:val="005329AB"/>
    <w:rsid w:val="00532BEB"/>
    <w:rsid w:val="00535191"/>
    <w:rsid w:val="005401CF"/>
    <w:rsid w:val="00544203"/>
    <w:rsid w:val="00544A34"/>
    <w:rsid w:val="005464F0"/>
    <w:rsid w:val="00551AAB"/>
    <w:rsid w:val="005545A4"/>
    <w:rsid w:val="00554AEE"/>
    <w:rsid w:val="00560937"/>
    <w:rsid w:val="005624E6"/>
    <w:rsid w:val="0056614D"/>
    <w:rsid w:val="005747CA"/>
    <w:rsid w:val="005834DD"/>
    <w:rsid w:val="0058385E"/>
    <w:rsid w:val="005852DD"/>
    <w:rsid w:val="00587587"/>
    <w:rsid w:val="005908C1"/>
    <w:rsid w:val="005A09BD"/>
    <w:rsid w:val="005A1D6A"/>
    <w:rsid w:val="005B1D00"/>
    <w:rsid w:val="005B6A69"/>
    <w:rsid w:val="005C1B39"/>
    <w:rsid w:val="005D60D8"/>
    <w:rsid w:val="005D60DF"/>
    <w:rsid w:val="005E631B"/>
    <w:rsid w:val="005E6C51"/>
    <w:rsid w:val="005F5D13"/>
    <w:rsid w:val="005F65F8"/>
    <w:rsid w:val="00600BB1"/>
    <w:rsid w:val="0061060F"/>
    <w:rsid w:val="00613013"/>
    <w:rsid w:val="0061309C"/>
    <w:rsid w:val="006141F7"/>
    <w:rsid w:val="00615412"/>
    <w:rsid w:val="0062218C"/>
    <w:rsid w:val="006228AC"/>
    <w:rsid w:val="00624227"/>
    <w:rsid w:val="00626FE8"/>
    <w:rsid w:val="0062712C"/>
    <w:rsid w:val="00636C01"/>
    <w:rsid w:val="00641630"/>
    <w:rsid w:val="006425E7"/>
    <w:rsid w:val="006478B7"/>
    <w:rsid w:val="00651299"/>
    <w:rsid w:val="00656D79"/>
    <w:rsid w:val="006570C4"/>
    <w:rsid w:val="006602F7"/>
    <w:rsid w:val="006668D8"/>
    <w:rsid w:val="00670054"/>
    <w:rsid w:val="006731ED"/>
    <w:rsid w:val="00673CFD"/>
    <w:rsid w:val="00676455"/>
    <w:rsid w:val="00676FA6"/>
    <w:rsid w:val="00677B65"/>
    <w:rsid w:val="0068373F"/>
    <w:rsid w:val="00693764"/>
    <w:rsid w:val="006B1ABF"/>
    <w:rsid w:val="006B5763"/>
    <w:rsid w:val="006B5CD7"/>
    <w:rsid w:val="006C439F"/>
    <w:rsid w:val="006C6996"/>
    <w:rsid w:val="006D1AAB"/>
    <w:rsid w:val="006D2D78"/>
    <w:rsid w:val="006D79AF"/>
    <w:rsid w:val="006E2920"/>
    <w:rsid w:val="006F355E"/>
    <w:rsid w:val="00701CE3"/>
    <w:rsid w:val="007032AD"/>
    <w:rsid w:val="0070744D"/>
    <w:rsid w:val="00707BFB"/>
    <w:rsid w:val="00714382"/>
    <w:rsid w:val="00721731"/>
    <w:rsid w:val="00724C34"/>
    <w:rsid w:val="00726EEC"/>
    <w:rsid w:val="00726F3F"/>
    <w:rsid w:val="00740724"/>
    <w:rsid w:val="00740F02"/>
    <w:rsid w:val="0074180C"/>
    <w:rsid w:val="007465A5"/>
    <w:rsid w:val="00752147"/>
    <w:rsid w:val="007561BC"/>
    <w:rsid w:val="00763814"/>
    <w:rsid w:val="00765C2F"/>
    <w:rsid w:val="00766AA8"/>
    <w:rsid w:val="007718F9"/>
    <w:rsid w:val="00773C1C"/>
    <w:rsid w:val="00776081"/>
    <w:rsid w:val="00776D7D"/>
    <w:rsid w:val="00781D57"/>
    <w:rsid w:val="007834C5"/>
    <w:rsid w:val="00784C7B"/>
    <w:rsid w:val="00792961"/>
    <w:rsid w:val="0079497B"/>
    <w:rsid w:val="007A0E3F"/>
    <w:rsid w:val="007A772B"/>
    <w:rsid w:val="007B4309"/>
    <w:rsid w:val="007C0C31"/>
    <w:rsid w:val="007C1530"/>
    <w:rsid w:val="007D2695"/>
    <w:rsid w:val="007D39FE"/>
    <w:rsid w:val="007D6AED"/>
    <w:rsid w:val="007E3C59"/>
    <w:rsid w:val="007E67CD"/>
    <w:rsid w:val="007F3A57"/>
    <w:rsid w:val="007F3EAE"/>
    <w:rsid w:val="007F4879"/>
    <w:rsid w:val="007F4C74"/>
    <w:rsid w:val="007F6582"/>
    <w:rsid w:val="00800F9A"/>
    <w:rsid w:val="00802C1E"/>
    <w:rsid w:val="0080683D"/>
    <w:rsid w:val="00806F4C"/>
    <w:rsid w:val="00816C40"/>
    <w:rsid w:val="00850F09"/>
    <w:rsid w:val="0086149A"/>
    <w:rsid w:val="008618E6"/>
    <w:rsid w:val="00862901"/>
    <w:rsid w:val="00862D17"/>
    <w:rsid w:val="00877FD4"/>
    <w:rsid w:val="008808C4"/>
    <w:rsid w:val="008825CD"/>
    <w:rsid w:val="00882A86"/>
    <w:rsid w:val="00890424"/>
    <w:rsid w:val="00891FF8"/>
    <w:rsid w:val="00892261"/>
    <w:rsid w:val="008A351B"/>
    <w:rsid w:val="008A4073"/>
    <w:rsid w:val="008B52BD"/>
    <w:rsid w:val="008B550A"/>
    <w:rsid w:val="008B61ED"/>
    <w:rsid w:val="008C23C3"/>
    <w:rsid w:val="008D0D45"/>
    <w:rsid w:val="008D219A"/>
    <w:rsid w:val="008D6AC6"/>
    <w:rsid w:val="008E5C45"/>
    <w:rsid w:val="008F5758"/>
    <w:rsid w:val="008F6B94"/>
    <w:rsid w:val="00903E79"/>
    <w:rsid w:val="0090613F"/>
    <w:rsid w:val="00906DCD"/>
    <w:rsid w:val="00907A67"/>
    <w:rsid w:val="00907FC4"/>
    <w:rsid w:val="009111CD"/>
    <w:rsid w:val="0091667E"/>
    <w:rsid w:val="00916D7B"/>
    <w:rsid w:val="00920936"/>
    <w:rsid w:val="00927AE3"/>
    <w:rsid w:val="00933EE4"/>
    <w:rsid w:val="009344B3"/>
    <w:rsid w:val="009448A1"/>
    <w:rsid w:val="00961085"/>
    <w:rsid w:val="009652D8"/>
    <w:rsid w:val="009822D6"/>
    <w:rsid w:val="0098231D"/>
    <w:rsid w:val="00991AF4"/>
    <w:rsid w:val="009A6197"/>
    <w:rsid w:val="009B4A15"/>
    <w:rsid w:val="009B6531"/>
    <w:rsid w:val="009C1E9F"/>
    <w:rsid w:val="009C35BA"/>
    <w:rsid w:val="009C3C8C"/>
    <w:rsid w:val="009C4AFB"/>
    <w:rsid w:val="009C68CB"/>
    <w:rsid w:val="009C730B"/>
    <w:rsid w:val="009D0678"/>
    <w:rsid w:val="009D1535"/>
    <w:rsid w:val="009D5AF8"/>
    <w:rsid w:val="009E2D46"/>
    <w:rsid w:val="009E5F7C"/>
    <w:rsid w:val="009F09C4"/>
    <w:rsid w:val="00A051B5"/>
    <w:rsid w:val="00A1571D"/>
    <w:rsid w:val="00A203F3"/>
    <w:rsid w:val="00A21A5E"/>
    <w:rsid w:val="00A22328"/>
    <w:rsid w:val="00A2333E"/>
    <w:rsid w:val="00A24792"/>
    <w:rsid w:val="00A25181"/>
    <w:rsid w:val="00A27932"/>
    <w:rsid w:val="00A33159"/>
    <w:rsid w:val="00A36DF9"/>
    <w:rsid w:val="00A53C95"/>
    <w:rsid w:val="00A558BC"/>
    <w:rsid w:val="00A56472"/>
    <w:rsid w:val="00A565B6"/>
    <w:rsid w:val="00A567CA"/>
    <w:rsid w:val="00A61F02"/>
    <w:rsid w:val="00A62AEB"/>
    <w:rsid w:val="00A643EC"/>
    <w:rsid w:val="00A65660"/>
    <w:rsid w:val="00A65EF9"/>
    <w:rsid w:val="00A735AF"/>
    <w:rsid w:val="00A76F38"/>
    <w:rsid w:val="00A77987"/>
    <w:rsid w:val="00A844A8"/>
    <w:rsid w:val="00A861A2"/>
    <w:rsid w:val="00A87A30"/>
    <w:rsid w:val="00A90944"/>
    <w:rsid w:val="00A91841"/>
    <w:rsid w:val="00A931CA"/>
    <w:rsid w:val="00A9396C"/>
    <w:rsid w:val="00A96EAD"/>
    <w:rsid w:val="00AA13EB"/>
    <w:rsid w:val="00AA5A3C"/>
    <w:rsid w:val="00AB2806"/>
    <w:rsid w:val="00AB4626"/>
    <w:rsid w:val="00AC1E68"/>
    <w:rsid w:val="00AC46B4"/>
    <w:rsid w:val="00AC7FE1"/>
    <w:rsid w:val="00AD026C"/>
    <w:rsid w:val="00AD2315"/>
    <w:rsid w:val="00AD28AE"/>
    <w:rsid w:val="00AD292A"/>
    <w:rsid w:val="00AD7B68"/>
    <w:rsid w:val="00AE54C6"/>
    <w:rsid w:val="00AF7EA3"/>
    <w:rsid w:val="00AF7FEF"/>
    <w:rsid w:val="00B040C8"/>
    <w:rsid w:val="00B044B5"/>
    <w:rsid w:val="00B05B9D"/>
    <w:rsid w:val="00B06DB4"/>
    <w:rsid w:val="00B23C6D"/>
    <w:rsid w:val="00B24BCD"/>
    <w:rsid w:val="00B261B6"/>
    <w:rsid w:val="00B2716E"/>
    <w:rsid w:val="00B4107C"/>
    <w:rsid w:val="00B46211"/>
    <w:rsid w:val="00B4720F"/>
    <w:rsid w:val="00B53CFB"/>
    <w:rsid w:val="00B53F55"/>
    <w:rsid w:val="00B552B5"/>
    <w:rsid w:val="00B56B52"/>
    <w:rsid w:val="00B624D0"/>
    <w:rsid w:val="00B657AA"/>
    <w:rsid w:val="00B66AE6"/>
    <w:rsid w:val="00B702FA"/>
    <w:rsid w:val="00B74243"/>
    <w:rsid w:val="00B83D06"/>
    <w:rsid w:val="00B8717D"/>
    <w:rsid w:val="00B91F13"/>
    <w:rsid w:val="00BA465A"/>
    <w:rsid w:val="00BB6E9D"/>
    <w:rsid w:val="00BC02CC"/>
    <w:rsid w:val="00BC2C67"/>
    <w:rsid w:val="00BC3B1B"/>
    <w:rsid w:val="00BC3DF1"/>
    <w:rsid w:val="00BC54DE"/>
    <w:rsid w:val="00BD10B0"/>
    <w:rsid w:val="00BD3385"/>
    <w:rsid w:val="00BE1B86"/>
    <w:rsid w:val="00BE69B1"/>
    <w:rsid w:val="00BE6D57"/>
    <w:rsid w:val="00BF4C7A"/>
    <w:rsid w:val="00C02C4C"/>
    <w:rsid w:val="00C15C35"/>
    <w:rsid w:val="00C22F25"/>
    <w:rsid w:val="00C24884"/>
    <w:rsid w:val="00C27C4C"/>
    <w:rsid w:val="00C30B61"/>
    <w:rsid w:val="00C45930"/>
    <w:rsid w:val="00C522C4"/>
    <w:rsid w:val="00C526E0"/>
    <w:rsid w:val="00C55026"/>
    <w:rsid w:val="00C601D8"/>
    <w:rsid w:val="00C623F5"/>
    <w:rsid w:val="00C62E7B"/>
    <w:rsid w:val="00C66616"/>
    <w:rsid w:val="00C73C99"/>
    <w:rsid w:val="00C8091A"/>
    <w:rsid w:val="00C836C8"/>
    <w:rsid w:val="00C860C7"/>
    <w:rsid w:val="00C86501"/>
    <w:rsid w:val="00C9109F"/>
    <w:rsid w:val="00C91F2E"/>
    <w:rsid w:val="00C963B8"/>
    <w:rsid w:val="00CA1162"/>
    <w:rsid w:val="00CB145D"/>
    <w:rsid w:val="00CB4DB5"/>
    <w:rsid w:val="00CC13EA"/>
    <w:rsid w:val="00CC5F5C"/>
    <w:rsid w:val="00CC71B8"/>
    <w:rsid w:val="00CD191D"/>
    <w:rsid w:val="00CD4E74"/>
    <w:rsid w:val="00CE0A3C"/>
    <w:rsid w:val="00CF5259"/>
    <w:rsid w:val="00D0419B"/>
    <w:rsid w:val="00D05699"/>
    <w:rsid w:val="00D05AA0"/>
    <w:rsid w:val="00D1316D"/>
    <w:rsid w:val="00D209B1"/>
    <w:rsid w:val="00D241A5"/>
    <w:rsid w:val="00D27B1A"/>
    <w:rsid w:val="00D30467"/>
    <w:rsid w:val="00D30D5E"/>
    <w:rsid w:val="00D341A9"/>
    <w:rsid w:val="00D35B86"/>
    <w:rsid w:val="00D362D6"/>
    <w:rsid w:val="00D36BDD"/>
    <w:rsid w:val="00D37127"/>
    <w:rsid w:val="00D37F70"/>
    <w:rsid w:val="00D43F7A"/>
    <w:rsid w:val="00D6326A"/>
    <w:rsid w:val="00D654FF"/>
    <w:rsid w:val="00D7222C"/>
    <w:rsid w:val="00D75DC1"/>
    <w:rsid w:val="00D76339"/>
    <w:rsid w:val="00D7675E"/>
    <w:rsid w:val="00D76E61"/>
    <w:rsid w:val="00D852A8"/>
    <w:rsid w:val="00D90B15"/>
    <w:rsid w:val="00D90CD9"/>
    <w:rsid w:val="00D91081"/>
    <w:rsid w:val="00DB3EB2"/>
    <w:rsid w:val="00DC0265"/>
    <w:rsid w:val="00DC0EAE"/>
    <w:rsid w:val="00DC3FE8"/>
    <w:rsid w:val="00DC50D1"/>
    <w:rsid w:val="00DC5CE3"/>
    <w:rsid w:val="00DC7486"/>
    <w:rsid w:val="00DD096B"/>
    <w:rsid w:val="00DD5936"/>
    <w:rsid w:val="00DD6558"/>
    <w:rsid w:val="00DE3FBC"/>
    <w:rsid w:val="00DE6314"/>
    <w:rsid w:val="00DF71C7"/>
    <w:rsid w:val="00E00693"/>
    <w:rsid w:val="00E03474"/>
    <w:rsid w:val="00E07DA3"/>
    <w:rsid w:val="00E104F9"/>
    <w:rsid w:val="00E11318"/>
    <w:rsid w:val="00E122F3"/>
    <w:rsid w:val="00E156B5"/>
    <w:rsid w:val="00E15F81"/>
    <w:rsid w:val="00E2207E"/>
    <w:rsid w:val="00E26CA3"/>
    <w:rsid w:val="00E30BD7"/>
    <w:rsid w:val="00E31933"/>
    <w:rsid w:val="00E378F5"/>
    <w:rsid w:val="00E476D4"/>
    <w:rsid w:val="00E54D14"/>
    <w:rsid w:val="00E5604B"/>
    <w:rsid w:val="00E57AF0"/>
    <w:rsid w:val="00E610EE"/>
    <w:rsid w:val="00E6374A"/>
    <w:rsid w:val="00E639B2"/>
    <w:rsid w:val="00E80C9F"/>
    <w:rsid w:val="00E839F5"/>
    <w:rsid w:val="00E878B7"/>
    <w:rsid w:val="00E91202"/>
    <w:rsid w:val="00E92180"/>
    <w:rsid w:val="00E97E58"/>
    <w:rsid w:val="00EA1176"/>
    <w:rsid w:val="00EA6E18"/>
    <w:rsid w:val="00EB2C13"/>
    <w:rsid w:val="00EC1FCF"/>
    <w:rsid w:val="00EC446D"/>
    <w:rsid w:val="00EC4FBF"/>
    <w:rsid w:val="00ED3893"/>
    <w:rsid w:val="00ED49B2"/>
    <w:rsid w:val="00ED6ED5"/>
    <w:rsid w:val="00ED797D"/>
    <w:rsid w:val="00EF03F7"/>
    <w:rsid w:val="00EF0D0B"/>
    <w:rsid w:val="00EF5AF2"/>
    <w:rsid w:val="00EF7DDA"/>
    <w:rsid w:val="00F02430"/>
    <w:rsid w:val="00F03753"/>
    <w:rsid w:val="00F1370C"/>
    <w:rsid w:val="00F14718"/>
    <w:rsid w:val="00F24A72"/>
    <w:rsid w:val="00F253F1"/>
    <w:rsid w:val="00F25D6E"/>
    <w:rsid w:val="00F26145"/>
    <w:rsid w:val="00F30217"/>
    <w:rsid w:val="00F344A3"/>
    <w:rsid w:val="00F4203B"/>
    <w:rsid w:val="00F50F9A"/>
    <w:rsid w:val="00F5157E"/>
    <w:rsid w:val="00F520A4"/>
    <w:rsid w:val="00F5769F"/>
    <w:rsid w:val="00F60F61"/>
    <w:rsid w:val="00F65280"/>
    <w:rsid w:val="00F656DB"/>
    <w:rsid w:val="00F708B5"/>
    <w:rsid w:val="00F71B7B"/>
    <w:rsid w:val="00F75372"/>
    <w:rsid w:val="00F765BC"/>
    <w:rsid w:val="00F86803"/>
    <w:rsid w:val="00F948FA"/>
    <w:rsid w:val="00FA29B4"/>
    <w:rsid w:val="00FA40EF"/>
    <w:rsid w:val="00FA747C"/>
    <w:rsid w:val="00FB4BE7"/>
    <w:rsid w:val="00FB61EA"/>
    <w:rsid w:val="00FC33B3"/>
    <w:rsid w:val="00FC5ACF"/>
    <w:rsid w:val="00FC763F"/>
    <w:rsid w:val="00FD2979"/>
    <w:rsid w:val="00FD40BB"/>
    <w:rsid w:val="00FD5F2B"/>
    <w:rsid w:val="00FE5998"/>
    <w:rsid w:val="00FE77D4"/>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D3C77"/>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ind w:left="720" w:hanging="720"/>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C15C35"/>
    <w:pPr>
      <w:ind w:firstLine="0"/>
      <w:jc w:val="left"/>
    </w:pPr>
    <w:rPr>
      <w:sz w:val="20"/>
      <w:szCs w:val="20"/>
    </w:rPr>
  </w:style>
  <w:style w:type="character" w:customStyle="1" w:styleId="FootnoteTextChar">
    <w:name w:val="Footnote Text Char"/>
    <w:link w:val="FootnoteText"/>
    <w:uiPriority w:val="99"/>
    <w:semiHidden/>
    <w:rsid w:val="00C15C35"/>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7F6582"/>
    <w:pPr>
      <w:numPr>
        <w:numId w:val="26"/>
      </w:numPr>
      <w:ind w:left="425" w:hanging="425"/>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696</TotalTime>
  <Pages>5</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302</cp:revision>
  <dcterms:created xsi:type="dcterms:W3CDTF">2022-02-22T09:07:00Z</dcterms:created>
  <dcterms:modified xsi:type="dcterms:W3CDTF">2022-06-21T16:36:00Z</dcterms:modified>
</cp:coreProperties>
</file>
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0789A" w14:textId="77777777" w:rsidR="00CC71B8" w:rsidRDefault="00F71B7B" w:rsidP="009E5F7C">
      <w:pPr>
        <w:pStyle w:val="Heading1"/>
        <w:numPr>
          <w:ilvl w:val="0"/>
          <w:numId w:val="0"/>
        </w:numPr>
        <w:jc w:val="center"/>
      </w:pPr>
      <w:bookmarkStart w:id="0" w:name="_Toc96542654"/>
      <w:bookmarkStart w:id="1" w:name="_Toc96612652"/>
      <w:r>
        <w:t>SURAT PERNYATAAN KEASLIAN</w:t>
      </w:r>
      <w:bookmarkEnd w:id="0"/>
      <w:bookmarkEnd w:id="1"/>
    </w:p>
    <w:p w14:paraId="626F61E4" w14:textId="77777777" w:rsidR="00CC71B8" w:rsidRDefault="00CC71B8" w:rsidP="0068373F">
      <w:pPr>
        <w:pStyle w:val="STTSBlankSpace"/>
      </w:pPr>
    </w:p>
    <w:p w14:paraId="660B5FA3" w14:textId="77777777" w:rsidR="00CC71B8" w:rsidRDefault="00F71B7B" w:rsidP="00F71B7B">
      <w:pPr>
        <w:pStyle w:val="STTSNormalAbstrak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5D60DB10" w14:textId="77777777" w:rsidR="00F71B7B" w:rsidRDefault="00F71B7B" w:rsidP="00766AA8">
      <w:pPr>
        <w:pStyle w:val="STTSNormalAbstrak"/>
        <w:ind w:left="851"/>
      </w:pPr>
    </w:p>
    <w:p w14:paraId="67C0CF66" w14:textId="67497EE7" w:rsidR="00766AA8" w:rsidRDefault="00766AA8" w:rsidP="00766AA8">
      <w:pPr>
        <w:pStyle w:val="STTSNormalAbstrak"/>
        <w:tabs>
          <w:tab w:val="left" w:pos="2835"/>
        </w:tabs>
        <w:ind w:left="851"/>
      </w:pPr>
      <w:r>
        <w:t>Nama</w:t>
      </w:r>
      <w:r>
        <w:tab/>
        <w:t xml:space="preserve">: </w:t>
      </w:r>
      <w:r w:rsidR="001026C0">
        <w:t>Nicoletta Valencia Halim</w:t>
      </w:r>
    </w:p>
    <w:p w14:paraId="6AE16D0B" w14:textId="73150131" w:rsidR="00766AA8" w:rsidRDefault="00C522C4" w:rsidP="00766AA8">
      <w:pPr>
        <w:pStyle w:val="STTSNormalAbstrak"/>
        <w:tabs>
          <w:tab w:val="left" w:pos="2835"/>
        </w:tabs>
        <w:ind w:left="851"/>
      </w:pPr>
      <w:proofErr w:type="spellStart"/>
      <w:r>
        <w:t>Fakultas</w:t>
      </w:r>
      <w:proofErr w:type="spellEnd"/>
      <w:r>
        <w:t>/ Prodi</w:t>
      </w:r>
      <w:r w:rsidR="00766AA8">
        <w:tab/>
        <w:t xml:space="preserve">: </w:t>
      </w:r>
      <w:proofErr w:type="spellStart"/>
      <w:r>
        <w:t>Sains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/ </w:t>
      </w:r>
      <w:proofErr w:type="spellStart"/>
      <w:r w:rsidR="001026C0">
        <w:t>Informatika</w:t>
      </w:r>
      <w:proofErr w:type="spellEnd"/>
    </w:p>
    <w:p w14:paraId="65213BE6" w14:textId="547A953C" w:rsidR="00766AA8" w:rsidRDefault="00766AA8" w:rsidP="00766AA8">
      <w:pPr>
        <w:pStyle w:val="STTSNormalAbstrak"/>
        <w:tabs>
          <w:tab w:val="left" w:pos="2835"/>
        </w:tabs>
        <w:ind w:left="851"/>
      </w:pPr>
      <w:r>
        <w:t>NRP</w:t>
      </w:r>
      <w:r>
        <w:tab/>
        <w:t xml:space="preserve">: </w:t>
      </w:r>
      <w:r w:rsidR="001026C0">
        <w:t>218116699</w:t>
      </w:r>
    </w:p>
    <w:p w14:paraId="4703DEF7" w14:textId="77777777" w:rsidR="00766AA8" w:rsidRDefault="00766AA8" w:rsidP="00766AA8">
      <w:pPr>
        <w:pStyle w:val="STTSNormalAbstrak"/>
        <w:tabs>
          <w:tab w:val="left" w:pos="2835"/>
        </w:tabs>
      </w:pPr>
    </w:p>
    <w:p w14:paraId="7A8D7F98" w14:textId="7DBBF93B" w:rsidR="00766AA8" w:rsidRDefault="00BF4C7A" w:rsidP="00BF4C7A">
      <w:pPr>
        <w:pStyle w:val="STTSNormalAbstrak"/>
      </w:pPr>
      <w:proofErr w:type="spellStart"/>
      <w:r w:rsidRPr="005D1546">
        <w:t>dengan</w:t>
      </w:r>
      <w:proofErr w:type="spellEnd"/>
      <w:r w:rsidRPr="005D1546">
        <w:t xml:space="preserve"> </w:t>
      </w:r>
      <w:proofErr w:type="spellStart"/>
      <w:r w:rsidRPr="005D1546">
        <w:t>ini</w:t>
      </w:r>
      <w:proofErr w:type="spellEnd"/>
      <w:r w:rsidRPr="005D1546">
        <w:t xml:space="preserve"> </w:t>
      </w:r>
      <w:proofErr w:type="spellStart"/>
      <w:r w:rsidRPr="005D1546">
        <w:t>menyatakan</w:t>
      </w:r>
      <w:proofErr w:type="spellEnd"/>
      <w:r w:rsidRPr="005D1546">
        <w:t xml:space="preserve"> </w:t>
      </w:r>
      <w:proofErr w:type="spellStart"/>
      <w:r w:rsidRPr="005D1546">
        <w:t>bahwa</w:t>
      </w:r>
      <w:proofErr w:type="spellEnd"/>
      <w:r w:rsidRPr="005D1546">
        <w:t xml:space="preserve"> </w:t>
      </w:r>
      <w:proofErr w:type="spellStart"/>
      <w:r w:rsidRPr="005D1546">
        <w:t>isi</w:t>
      </w:r>
      <w:proofErr w:type="spellEnd"/>
      <w:r w:rsidRPr="005D1546">
        <w:t xml:space="preserve"> </w:t>
      </w:r>
      <w:proofErr w:type="spellStart"/>
      <w:r w:rsidRPr="005D1546">
        <w:t>sebagian</w:t>
      </w:r>
      <w:proofErr w:type="spellEnd"/>
      <w:r w:rsidRPr="005D1546">
        <w:t xml:space="preserve"> </w:t>
      </w:r>
      <w:proofErr w:type="spellStart"/>
      <w:r w:rsidRPr="005D1546">
        <w:t>maupun</w:t>
      </w:r>
      <w:proofErr w:type="spellEnd"/>
      <w:r w:rsidRPr="005D1546">
        <w:t xml:space="preserve"> </w:t>
      </w:r>
      <w:proofErr w:type="spellStart"/>
      <w:r w:rsidRPr="005D1546">
        <w:t>keseluruhan</w:t>
      </w:r>
      <w:proofErr w:type="spellEnd"/>
      <w:r w:rsidRPr="005D1546">
        <w:t xml:space="preserve"> </w:t>
      </w:r>
      <w:proofErr w:type="spellStart"/>
      <w:r>
        <w:t>Tugas</w:t>
      </w:r>
      <w:proofErr w:type="spellEnd"/>
      <w:r>
        <w:t xml:space="preserve"> Akhir</w:t>
      </w:r>
      <w:r w:rsidRPr="005D1546">
        <w:t xml:space="preserve"> </w:t>
      </w:r>
      <w:proofErr w:type="spellStart"/>
      <w:r w:rsidRPr="005D1546">
        <w:t>dengan</w:t>
      </w:r>
      <w:proofErr w:type="spellEnd"/>
      <w:r w:rsidRPr="005D1546">
        <w:t xml:space="preserve"> </w:t>
      </w:r>
      <w:proofErr w:type="spellStart"/>
      <w:r w:rsidRPr="005D1546">
        <w:t>judul</w:t>
      </w:r>
      <w:proofErr w:type="spellEnd"/>
      <w:r w:rsidRPr="005D1546">
        <w:t>:</w:t>
      </w:r>
    </w:p>
    <w:p w14:paraId="2164F091" w14:textId="77777777" w:rsidR="00BF4C7A" w:rsidRDefault="00BF4C7A" w:rsidP="00BF4C7A">
      <w:pPr>
        <w:pStyle w:val="STTSNormalAbstrak"/>
      </w:pPr>
    </w:p>
    <w:p w14:paraId="386DB861" w14:textId="1C58C8DF" w:rsidR="00BF4C7A" w:rsidRPr="00906DCD" w:rsidRDefault="001026C0" w:rsidP="00752147">
      <w:pPr>
        <w:pStyle w:val="STTSKeteranganPengesahan"/>
      </w:pPr>
      <w:r w:rsidRPr="001026C0">
        <w:t>NESTED NAMED-ENTITY RECOGNITION DALAM BAHASA INDONESIA MENGGUNAKAN SEQUENCE-TO-SET NETWORK</w:t>
      </w:r>
    </w:p>
    <w:p w14:paraId="64472293" w14:textId="5C4C3191" w:rsidR="00BF4C7A" w:rsidRDefault="00BF4C7A" w:rsidP="00752147">
      <w:pPr>
        <w:pStyle w:val="STTSKeteranganPengesahan"/>
      </w:pPr>
      <w:r w:rsidRPr="00906DCD">
        <w:t>TUGAS AKHIR</w:t>
      </w:r>
    </w:p>
    <w:p w14:paraId="18064A3B" w14:textId="77777777" w:rsidR="00BF4C7A" w:rsidRPr="00BF4C7A" w:rsidRDefault="00BF4C7A" w:rsidP="00BF4C7A">
      <w:pPr>
        <w:pStyle w:val="STTSNormalAbstrak"/>
      </w:pPr>
    </w:p>
    <w:p w14:paraId="445A7155" w14:textId="77777777" w:rsidR="00BF4C7A" w:rsidRDefault="00BF4C7A" w:rsidP="00BF4C7A">
      <w:pPr>
        <w:pStyle w:val="STTSNormalAbstrak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intelektual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,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bahan-bahan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diizinkan</w:t>
      </w:r>
      <w:proofErr w:type="spellEnd"/>
      <w:r>
        <w:t xml:space="preserve"> dan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akui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5CBA90AF" w14:textId="77777777" w:rsidR="00BF4C7A" w:rsidRDefault="00BF4C7A" w:rsidP="00BF4C7A">
      <w:pPr>
        <w:pStyle w:val="STTSNormalAbstrak"/>
      </w:pPr>
    </w:p>
    <w:p w14:paraId="7C4D7C5C" w14:textId="77777777" w:rsidR="00BF4C7A" w:rsidRDefault="00BF4C7A" w:rsidP="00BF4C7A">
      <w:pPr>
        <w:pStyle w:val="STTSNormalAbstrak"/>
      </w:pPr>
      <w:proofErr w:type="spellStart"/>
      <w:r>
        <w:t>Semua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dikutip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dirujuk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pada daftar </w:t>
      </w:r>
      <w:proofErr w:type="spellStart"/>
      <w:r>
        <w:t>pustaka</w:t>
      </w:r>
      <w:proofErr w:type="spellEnd"/>
      <w:r>
        <w:t xml:space="preserve">. </w:t>
      </w:r>
    </w:p>
    <w:p w14:paraId="43A8E01D" w14:textId="77777777" w:rsidR="00BF4C7A" w:rsidRDefault="00BF4C7A" w:rsidP="00BF4C7A">
      <w:pPr>
        <w:pStyle w:val="STTSNormalAbstrak"/>
      </w:pPr>
    </w:p>
    <w:p w14:paraId="40AA9AC4" w14:textId="77777777" w:rsidR="00BF4C7A" w:rsidRDefault="00BF4C7A" w:rsidP="00BF4C7A">
      <w:pPr>
        <w:pStyle w:val="STTSNormalAbstrak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. </w:t>
      </w:r>
    </w:p>
    <w:p w14:paraId="6C00300F" w14:textId="77777777" w:rsidR="0022286A" w:rsidRDefault="0022286A" w:rsidP="00BF4C7A">
      <w:pPr>
        <w:pStyle w:val="STTSNormalAbstrak"/>
      </w:pPr>
    </w:p>
    <w:p w14:paraId="5E40AE00" w14:textId="77777777" w:rsidR="0022286A" w:rsidRDefault="0022286A" w:rsidP="00BF4C7A">
      <w:pPr>
        <w:pStyle w:val="STTSNormalAbstrak"/>
      </w:pPr>
    </w:p>
    <w:p w14:paraId="72602E42" w14:textId="77777777" w:rsidR="0022286A" w:rsidRDefault="0022286A" w:rsidP="00BF4C7A">
      <w:pPr>
        <w:pStyle w:val="STTSNormalAbstrak"/>
      </w:pPr>
    </w:p>
    <w:p w14:paraId="6EDB8845" w14:textId="39106BAE" w:rsidR="0022286A" w:rsidRDefault="00C522C4" w:rsidP="0022286A">
      <w:pPr>
        <w:pStyle w:val="STTSNormalAbstrak"/>
        <w:tabs>
          <w:tab w:val="left" w:pos="5103"/>
        </w:tabs>
      </w:pPr>
      <w:r>
        <w:tab/>
        <w:t xml:space="preserve">Surabaya, </w:t>
      </w:r>
      <w:r w:rsidR="001026C0">
        <w:t>01-06-2022</w:t>
      </w:r>
    </w:p>
    <w:p w14:paraId="7707A74A" w14:textId="77777777" w:rsidR="0022286A" w:rsidRDefault="0022286A" w:rsidP="0022286A">
      <w:pPr>
        <w:pStyle w:val="STTSNormalAbstrak"/>
        <w:tabs>
          <w:tab w:val="left" w:pos="5103"/>
        </w:tabs>
      </w:pPr>
      <w:r>
        <w:tab/>
        <w:t xml:space="preserve">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>,</w:t>
      </w:r>
    </w:p>
    <w:p w14:paraId="7BA9B532" w14:textId="77777777" w:rsidR="0022286A" w:rsidRDefault="0022286A" w:rsidP="0022286A">
      <w:pPr>
        <w:pStyle w:val="STTSNormalAbstrak"/>
        <w:tabs>
          <w:tab w:val="left" w:pos="5103"/>
        </w:tabs>
      </w:pPr>
    </w:p>
    <w:p w14:paraId="38992DFC" w14:textId="77777777" w:rsidR="0022286A" w:rsidRDefault="0022286A" w:rsidP="0022286A">
      <w:pPr>
        <w:pStyle w:val="STTSNormalAbstrak"/>
        <w:tabs>
          <w:tab w:val="left" w:pos="5103"/>
        </w:tabs>
      </w:pPr>
    </w:p>
    <w:p w14:paraId="6785E8E6" w14:textId="77777777" w:rsidR="0022286A" w:rsidRDefault="0022286A" w:rsidP="0022286A">
      <w:pPr>
        <w:pStyle w:val="STTSNormalAbstrak"/>
        <w:tabs>
          <w:tab w:val="left" w:pos="5103"/>
        </w:tabs>
      </w:pPr>
    </w:p>
    <w:p w14:paraId="17449CEB" w14:textId="77777777" w:rsidR="00DB3EB2" w:rsidRDefault="00DB3EB2" w:rsidP="0022286A">
      <w:pPr>
        <w:pStyle w:val="STTSNormalAbstrak"/>
        <w:tabs>
          <w:tab w:val="left" w:pos="5103"/>
        </w:tabs>
      </w:pPr>
    </w:p>
    <w:p w14:paraId="3E44A349" w14:textId="77777777" w:rsidR="00DB3EB2" w:rsidRDefault="00DB3EB2" w:rsidP="0022286A">
      <w:pPr>
        <w:pStyle w:val="STTSNormalAbstrak"/>
        <w:tabs>
          <w:tab w:val="left" w:pos="5103"/>
        </w:tabs>
      </w:pPr>
    </w:p>
    <w:p w14:paraId="6A38FF09" w14:textId="0D18D2D5" w:rsidR="00DB3EB2" w:rsidRPr="00DB3EB2" w:rsidRDefault="001026C0" w:rsidP="00C55026">
      <w:pPr>
        <w:pStyle w:val="STTSPenulisSuratPernyataan"/>
      </w:pPr>
      <w:r>
        <w:t>Nicoletta Valencia Halim</w:t>
      </w:r>
    </w:p>
    <w:p w14:paraId="279CDC1B" w14:textId="3940FBF9" w:rsidR="00DB3EB2" w:rsidRDefault="00DB3EB2" w:rsidP="0022286A">
      <w:pPr>
        <w:pStyle w:val="STTSNormalAbstrak"/>
        <w:tabs>
          <w:tab w:val="left" w:pos="5103"/>
        </w:tabs>
      </w:pPr>
      <w:r>
        <w:tab/>
      </w:r>
      <w:r w:rsidR="001026C0">
        <w:t>218116699</w:t>
      </w:r>
    </w:p>
    <w:p w14:paraId="47B4B77F" w14:textId="77777777" w:rsidR="00CC71B8" w:rsidRDefault="00CC71B8" w:rsidP="0068373F">
      <w:pPr>
        <w:pStyle w:val="STTSBlankSpace"/>
      </w:pPr>
    </w:p>
    <w:p w14:paraId="42F21BBD" w14:textId="63983D3C" w:rsidR="008F04BE" w:rsidRDefault="008F04BE" w:rsidP="00D327EB">
      <w:pPr>
        <w:pStyle w:val="Heading1"/>
        <w:numPr>
          <w:ilvl w:val="0"/>
          <w:numId w:val="0"/>
        </w:numPr>
        <w:jc w:val="center"/>
        <w:sectPr w:rsidR="008F04BE" w:rsidSect="008F04BE">
          <w:headerReference w:type="default" r:id="rId8"/>
          <w:footerReference w:type="default" r:id="rId9"/>
          <w:footerReference w:type="first" r:id="rId10"/>
          <w:pgSz w:w="11907" w:h="16840" w:code="9"/>
          <w:pgMar w:top="2268" w:right="1701" w:bottom="1701" w:left="2268" w:header="1418" w:footer="851" w:gutter="0"/>
          <w:cols w:space="720"/>
          <w:titlePg/>
          <w:docGrid w:linePitch="360"/>
        </w:sectPr>
      </w:pPr>
    </w:p>
    <w:p w14:paraId="5D1EF834" w14:textId="77777777" w:rsidR="007032AD" w:rsidRPr="0079497B" w:rsidRDefault="007032AD" w:rsidP="008F04BE">
      <w:pPr>
        <w:pStyle w:val="STTSDummyHeading"/>
        <w:jc w:val="both"/>
        <w:rPr>
          <w:noProof/>
        </w:rPr>
      </w:pPr>
    </w:p>
    <w:sectPr w:rsidR="007032AD" w:rsidRPr="0079497B" w:rsidSect="00B160C9">
      <w:headerReference w:type="default" r:id="rId11"/>
      <w:footerReference w:type="default" r:id="rId12"/>
      <w:footerReference w:type="first" r:id="rId13"/>
      <w:pgSz w:w="11907" w:h="16840" w:code="9"/>
      <w:pgMar w:top="2268" w:right="1701" w:bottom="1701" w:left="2268" w:header="1418" w:footer="85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B91F5" w14:textId="77777777" w:rsidR="005E668D" w:rsidRDefault="005E668D" w:rsidP="00A1571D">
      <w:pPr>
        <w:spacing w:line="240" w:lineRule="auto"/>
      </w:pPr>
      <w:r>
        <w:separator/>
      </w:r>
    </w:p>
  </w:endnote>
  <w:endnote w:type="continuationSeparator" w:id="0">
    <w:p w14:paraId="1C47C3EF" w14:textId="77777777" w:rsidR="005E668D" w:rsidRDefault="005E668D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08FF" w14:textId="77777777" w:rsidR="008F04BE" w:rsidRDefault="008F04BE">
    <w:pPr>
      <w:pStyle w:val="Footer"/>
      <w:jc w:val="center"/>
    </w:pPr>
  </w:p>
  <w:p w14:paraId="384708F6" w14:textId="77777777" w:rsidR="008F04BE" w:rsidRDefault="008F04BE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B967A" w14:textId="77777777" w:rsidR="008F04BE" w:rsidRDefault="008F04BE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8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3AF1" w14:textId="77777777" w:rsidR="00E54D14" w:rsidRDefault="00E54D14">
    <w:pPr>
      <w:pStyle w:val="Footer"/>
      <w:jc w:val="center"/>
    </w:pPr>
  </w:p>
  <w:p w14:paraId="2549E0D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18129" w14:textId="77777777" w:rsidR="005E668D" w:rsidRDefault="005E668D" w:rsidP="00A1571D">
      <w:pPr>
        <w:spacing w:line="240" w:lineRule="auto"/>
      </w:pPr>
      <w:r>
        <w:separator/>
      </w:r>
    </w:p>
  </w:footnote>
  <w:footnote w:type="continuationSeparator" w:id="0">
    <w:p w14:paraId="1BD8EE56" w14:textId="77777777" w:rsidR="005E668D" w:rsidRDefault="005E668D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A5BED" w14:textId="77777777" w:rsidR="008F04BE" w:rsidRDefault="008F04BE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7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160C9">
      <w:rPr>
        <w:noProof/>
      </w:rPr>
      <w:t>10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E1040"/>
    <w:multiLevelType w:val="hybridMultilevel"/>
    <w:tmpl w:val="57408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12"/>
  </w:num>
  <w:num w:numId="14">
    <w:abstractNumId w:val="18"/>
  </w:num>
  <w:num w:numId="15">
    <w:abstractNumId w:val="17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22"/>
  </w:num>
  <w:num w:numId="24">
    <w:abstractNumId w:val="11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20474"/>
    <w:rsid w:val="000310D8"/>
    <w:rsid w:val="000460FE"/>
    <w:rsid w:val="00046384"/>
    <w:rsid w:val="000510D1"/>
    <w:rsid w:val="0005176B"/>
    <w:rsid w:val="00054FD0"/>
    <w:rsid w:val="0006024F"/>
    <w:rsid w:val="00076CA0"/>
    <w:rsid w:val="00077B17"/>
    <w:rsid w:val="00081DBE"/>
    <w:rsid w:val="0009330C"/>
    <w:rsid w:val="00095EA4"/>
    <w:rsid w:val="000C1D8A"/>
    <w:rsid w:val="000C32B4"/>
    <w:rsid w:val="000C3AAF"/>
    <w:rsid w:val="000C68D5"/>
    <w:rsid w:val="000C6BAF"/>
    <w:rsid w:val="000E153F"/>
    <w:rsid w:val="000F320F"/>
    <w:rsid w:val="000F3FDF"/>
    <w:rsid w:val="000F4ED2"/>
    <w:rsid w:val="000F533E"/>
    <w:rsid w:val="000F79DD"/>
    <w:rsid w:val="00100B0C"/>
    <w:rsid w:val="001026C0"/>
    <w:rsid w:val="00104245"/>
    <w:rsid w:val="0011044E"/>
    <w:rsid w:val="0011360F"/>
    <w:rsid w:val="00142F15"/>
    <w:rsid w:val="00153037"/>
    <w:rsid w:val="00165D7D"/>
    <w:rsid w:val="00167D47"/>
    <w:rsid w:val="00170203"/>
    <w:rsid w:val="00172DAE"/>
    <w:rsid w:val="00174B2B"/>
    <w:rsid w:val="00177FAC"/>
    <w:rsid w:val="00185020"/>
    <w:rsid w:val="001B1C36"/>
    <w:rsid w:val="001B572E"/>
    <w:rsid w:val="001B5DD2"/>
    <w:rsid w:val="001B651C"/>
    <w:rsid w:val="001C1855"/>
    <w:rsid w:val="001F10EB"/>
    <w:rsid w:val="001F1CCD"/>
    <w:rsid w:val="001F48CA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70EE7"/>
    <w:rsid w:val="00271A58"/>
    <w:rsid w:val="00295055"/>
    <w:rsid w:val="00295AB6"/>
    <w:rsid w:val="002A77C0"/>
    <w:rsid w:val="002A7979"/>
    <w:rsid w:val="002D1C50"/>
    <w:rsid w:val="002D266F"/>
    <w:rsid w:val="002D3AF7"/>
    <w:rsid w:val="002E4488"/>
    <w:rsid w:val="002F5A28"/>
    <w:rsid w:val="00305110"/>
    <w:rsid w:val="003069D3"/>
    <w:rsid w:val="003146B7"/>
    <w:rsid w:val="00315264"/>
    <w:rsid w:val="00321705"/>
    <w:rsid w:val="00325257"/>
    <w:rsid w:val="00362805"/>
    <w:rsid w:val="003640ED"/>
    <w:rsid w:val="0037489B"/>
    <w:rsid w:val="00377D63"/>
    <w:rsid w:val="0039789E"/>
    <w:rsid w:val="003B0700"/>
    <w:rsid w:val="003C07DA"/>
    <w:rsid w:val="003C7D3D"/>
    <w:rsid w:val="003E151F"/>
    <w:rsid w:val="003E5004"/>
    <w:rsid w:val="003E662B"/>
    <w:rsid w:val="00406DD2"/>
    <w:rsid w:val="00421F76"/>
    <w:rsid w:val="00430125"/>
    <w:rsid w:val="00430190"/>
    <w:rsid w:val="004349B0"/>
    <w:rsid w:val="0044021C"/>
    <w:rsid w:val="004405C8"/>
    <w:rsid w:val="00440D67"/>
    <w:rsid w:val="00462CE1"/>
    <w:rsid w:val="00477772"/>
    <w:rsid w:val="00494B20"/>
    <w:rsid w:val="004A4C84"/>
    <w:rsid w:val="004B41E2"/>
    <w:rsid w:val="004C54C6"/>
    <w:rsid w:val="004C7E4B"/>
    <w:rsid w:val="004D40CF"/>
    <w:rsid w:val="004E3FC1"/>
    <w:rsid w:val="004F25B3"/>
    <w:rsid w:val="005075EE"/>
    <w:rsid w:val="00535191"/>
    <w:rsid w:val="005401CF"/>
    <w:rsid w:val="00544A34"/>
    <w:rsid w:val="005464F0"/>
    <w:rsid w:val="00551AAB"/>
    <w:rsid w:val="005624E6"/>
    <w:rsid w:val="0056614D"/>
    <w:rsid w:val="0058385E"/>
    <w:rsid w:val="00587587"/>
    <w:rsid w:val="005A1D6A"/>
    <w:rsid w:val="005B1D00"/>
    <w:rsid w:val="005C1B39"/>
    <w:rsid w:val="005D60DF"/>
    <w:rsid w:val="005E631B"/>
    <w:rsid w:val="005E668D"/>
    <w:rsid w:val="005E6C51"/>
    <w:rsid w:val="00600BB1"/>
    <w:rsid w:val="0061060F"/>
    <w:rsid w:val="00613013"/>
    <w:rsid w:val="006141F7"/>
    <w:rsid w:val="00615412"/>
    <w:rsid w:val="0062218C"/>
    <w:rsid w:val="006228AC"/>
    <w:rsid w:val="00624227"/>
    <w:rsid w:val="00641630"/>
    <w:rsid w:val="006425E7"/>
    <w:rsid w:val="006478B7"/>
    <w:rsid w:val="00656D79"/>
    <w:rsid w:val="006731ED"/>
    <w:rsid w:val="00676455"/>
    <w:rsid w:val="00676FA6"/>
    <w:rsid w:val="0068373F"/>
    <w:rsid w:val="00693764"/>
    <w:rsid w:val="006B1ABF"/>
    <w:rsid w:val="006B5CD7"/>
    <w:rsid w:val="006C439F"/>
    <w:rsid w:val="006C6996"/>
    <w:rsid w:val="006E2920"/>
    <w:rsid w:val="006F355E"/>
    <w:rsid w:val="00701CE3"/>
    <w:rsid w:val="007032AD"/>
    <w:rsid w:val="0070744D"/>
    <w:rsid w:val="00707BFB"/>
    <w:rsid w:val="00721731"/>
    <w:rsid w:val="00724C34"/>
    <w:rsid w:val="00740724"/>
    <w:rsid w:val="007465A5"/>
    <w:rsid w:val="00752147"/>
    <w:rsid w:val="00766AA8"/>
    <w:rsid w:val="007718F9"/>
    <w:rsid w:val="00773C1C"/>
    <w:rsid w:val="00776081"/>
    <w:rsid w:val="00781D57"/>
    <w:rsid w:val="007834C5"/>
    <w:rsid w:val="00784C7B"/>
    <w:rsid w:val="0079497B"/>
    <w:rsid w:val="007A0E3F"/>
    <w:rsid w:val="007A772B"/>
    <w:rsid w:val="007B4309"/>
    <w:rsid w:val="007D2695"/>
    <w:rsid w:val="007D39FE"/>
    <w:rsid w:val="007E3C59"/>
    <w:rsid w:val="007E67CD"/>
    <w:rsid w:val="007F3A57"/>
    <w:rsid w:val="007F3EAE"/>
    <w:rsid w:val="007F4879"/>
    <w:rsid w:val="007F4C74"/>
    <w:rsid w:val="0080683D"/>
    <w:rsid w:val="0086149A"/>
    <w:rsid w:val="008618E6"/>
    <w:rsid w:val="00862901"/>
    <w:rsid w:val="00862D17"/>
    <w:rsid w:val="00877FD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D0D45"/>
    <w:rsid w:val="008D219A"/>
    <w:rsid w:val="008F04BE"/>
    <w:rsid w:val="008F5758"/>
    <w:rsid w:val="00903E79"/>
    <w:rsid w:val="00906DCD"/>
    <w:rsid w:val="00907A67"/>
    <w:rsid w:val="009111CD"/>
    <w:rsid w:val="00927AE3"/>
    <w:rsid w:val="009344B3"/>
    <w:rsid w:val="009448A1"/>
    <w:rsid w:val="009822D6"/>
    <w:rsid w:val="00991AF4"/>
    <w:rsid w:val="009A10E9"/>
    <w:rsid w:val="009B6531"/>
    <w:rsid w:val="009C1E9F"/>
    <w:rsid w:val="009D0678"/>
    <w:rsid w:val="009D1535"/>
    <w:rsid w:val="009E2D46"/>
    <w:rsid w:val="009E5F7C"/>
    <w:rsid w:val="009F6389"/>
    <w:rsid w:val="00A1571D"/>
    <w:rsid w:val="00A203F3"/>
    <w:rsid w:val="00A21A5E"/>
    <w:rsid w:val="00A22328"/>
    <w:rsid w:val="00A2333E"/>
    <w:rsid w:val="00A33159"/>
    <w:rsid w:val="00A53C95"/>
    <w:rsid w:val="00A61F02"/>
    <w:rsid w:val="00A735AF"/>
    <w:rsid w:val="00A76F38"/>
    <w:rsid w:val="00A77987"/>
    <w:rsid w:val="00A861A2"/>
    <w:rsid w:val="00A91841"/>
    <w:rsid w:val="00A9396C"/>
    <w:rsid w:val="00A96EAD"/>
    <w:rsid w:val="00AB2806"/>
    <w:rsid w:val="00AB4626"/>
    <w:rsid w:val="00AC1E68"/>
    <w:rsid w:val="00AC46B4"/>
    <w:rsid w:val="00AC7FE1"/>
    <w:rsid w:val="00AD026C"/>
    <w:rsid w:val="00AD28AE"/>
    <w:rsid w:val="00AD7B68"/>
    <w:rsid w:val="00AE54C6"/>
    <w:rsid w:val="00AF7FEF"/>
    <w:rsid w:val="00B040C8"/>
    <w:rsid w:val="00B044B5"/>
    <w:rsid w:val="00B06DB4"/>
    <w:rsid w:val="00B07FC2"/>
    <w:rsid w:val="00B160C9"/>
    <w:rsid w:val="00B23C6D"/>
    <w:rsid w:val="00B24BCD"/>
    <w:rsid w:val="00B261B6"/>
    <w:rsid w:val="00B2716E"/>
    <w:rsid w:val="00B4107C"/>
    <w:rsid w:val="00B46211"/>
    <w:rsid w:val="00B4720F"/>
    <w:rsid w:val="00B56B52"/>
    <w:rsid w:val="00B624D0"/>
    <w:rsid w:val="00B657AA"/>
    <w:rsid w:val="00B66AE6"/>
    <w:rsid w:val="00B702FA"/>
    <w:rsid w:val="00B74243"/>
    <w:rsid w:val="00B83D06"/>
    <w:rsid w:val="00BA465A"/>
    <w:rsid w:val="00BC3B1B"/>
    <w:rsid w:val="00BC54DE"/>
    <w:rsid w:val="00BD3385"/>
    <w:rsid w:val="00BE6D57"/>
    <w:rsid w:val="00BF4C7A"/>
    <w:rsid w:val="00C22F25"/>
    <w:rsid w:val="00C24884"/>
    <w:rsid w:val="00C27C4C"/>
    <w:rsid w:val="00C30B61"/>
    <w:rsid w:val="00C335C8"/>
    <w:rsid w:val="00C522C4"/>
    <w:rsid w:val="00C55026"/>
    <w:rsid w:val="00C61A78"/>
    <w:rsid w:val="00C623F5"/>
    <w:rsid w:val="00C66616"/>
    <w:rsid w:val="00C8091A"/>
    <w:rsid w:val="00C836C8"/>
    <w:rsid w:val="00C860C7"/>
    <w:rsid w:val="00CC13EA"/>
    <w:rsid w:val="00CC71B8"/>
    <w:rsid w:val="00CD191D"/>
    <w:rsid w:val="00CE0A3C"/>
    <w:rsid w:val="00D0419B"/>
    <w:rsid w:val="00D05699"/>
    <w:rsid w:val="00D05AA0"/>
    <w:rsid w:val="00D1316D"/>
    <w:rsid w:val="00D209B1"/>
    <w:rsid w:val="00D27B1A"/>
    <w:rsid w:val="00D30D5E"/>
    <w:rsid w:val="00D327EB"/>
    <w:rsid w:val="00D362D6"/>
    <w:rsid w:val="00D36BDD"/>
    <w:rsid w:val="00D37127"/>
    <w:rsid w:val="00D6326A"/>
    <w:rsid w:val="00D75DC1"/>
    <w:rsid w:val="00D852A8"/>
    <w:rsid w:val="00DB3EB2"/>
    <w:rsid w:val="00DC0265"/>
    <w:rsid w:val="00DC3FE8"/>
    <w:rsid w:val="00DC50D1"/>
    <w:rsid w:val="00DC7486"/>
    <w:rsid w:val="00DD096B"/>
    <w:rsid w:val="00DD5936"/>
    <w:rsid w:val="00E07DA3"/>
    <w:rsid w:val="00E10ADA"/>
    <w:rsid w:val="00E11318"/>
    <w:rsid w:val="00E122F3"/>
    <w:rsid w:val="00E2207E"/>
    <w:rsid w:val="00E26CA3"/>
    <w:rsid w:val="00E30BD7"/>
    <w:rsid w:val="00E31933"/>
    <w:rsid w:val="00E54D14"/>
    <w:rsid w:val="00E5604B"/>
    <w:rsid w:val="00E6374A"/>
    <w:rsid w:val="00E80C9F"/>
    <w:rsid w:val="00E878B7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769F"/>
    <w:rsid w:val="00F65280"/>
    <w:rsid w:val="00F708B5"/>
    <w:rsid w:val="00F71B7B"/>
    <w:rsid w:val="00F75372"/>
    <w:rsid w:val="00F83FE6"/>
    <w:rsid w:val="00F948FA"/>
    <w:rsid w:val="00FA29B4"/>
    <w:rsid w:val="00FA40EF"/>
    <w:rsid w:val="00FA747C"/>
    <w:rsid w:val="00FB4BE7"/>
    <w:rsid w:val="00FC33B3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363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22</cp:revision>
  <dcterms:created xsi:type="dcterms:W3CDTF">2022-02-22T09:07:00Z</dcterms:created>
  <dcterms:modified xsi:type="dcterms:W3CDTF">2022-04-07T12:08:00Z</dcterms:modified>
</cp:coreProperties>
</file>